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92B21" w14:textId="61D922F2" w:rsidR="001F37E9" w:rsidRDefault="00301544" w:rsidP="00307FEA">
      <w:r>
        <w:rPr>
          <w:noProof/>
        </w:rPr>
        <w:drawing>
          <wp:anchor distT="0" distB="0" distL="114300" distR="114300" simplePos="0" relativeHeight="251653632" behindDoc="0" locked="0" layoutInCell="1" allowOverlap="1" wp14:anchorId="730321EB" wp14:editId="65F0CC43">
            <wp:simplePos x="0" y="0"/>
            <wp:positionH relativeFrom="column">
              <wp:posOffset>1943100</wp:posOffset>
            </wp:positionH>
            <wp:positionV relativeFrom="paragraph">
              <wp:posOffset>228600</wp:posOffset>
            </wp:positionV>
            <wp:extent cx="1737995" cy="1706880"/>
            <wp:effectExtent l="0" t="0" r="0" b="0"/>
            <wp:wrapTopAndBottom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B8565F" w14:textId="77777777" w:rsidR="001F37E9" w:rsidRPr="002A2743" w:rsidRDefault="001F37E9" w:rsidP="00435C5A">
      <w:pPr>
        <w:ind w:left="-180"/>
      </w:pPr>
    </w:p>
    <w:p w14:paraId="7BD65BFD" w14:textId="77777777" w:rsidR="001F37E9" w:rsidRDefault="001F37E9" w:rsidP="00435C5A">
      <w:pPr>
        <w:ind w:left="-180"/>
      </w:pPr>
    </w:p>
    <w:p w14:paraId="6994052C" w14:textId="1BF2F392" w:rsidR="001F37E9" w:rsidRDefault="004A15FC" w:rsidP="00435C5A">
      <w:pPr>
        <w:ind w:left="-18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 w:hint="cs"/>
          <w:b/>
          <w:bCs/>
          <w:sz w:val="40"/>
          <w:szCs w:val="40"/>
          <w:cs/>
        </w:rPr>
        <w:t>การจำแนกเจตนาการสนทนา เพื่อการสร้างแชทบอท</w:t>
      </w:r>
    </w:p>
    <w:p w14:paraId="6E976A62" w14:textId="16814C2C" w:rsidR="001F37E9" w:rsidRPr="00B30AE3" w:rsidRDefault="00D870D4" w:rsidP="00B30AE3">
      <w:pPr>
        <w:ind w:left="-180"/>
        <w:jc w:val="center"/>
        <w:rPr>
          <w:rFonts w:ascii="TH Sarabun New" w:hAnsi="TH Sarabun New" w:cs="TH Sarabun New"/>
          <w:b/>
          <w:bCs/>
          <w:sz w:val="40"/>
          <w:szCs w:val="40"/>
          <w:cs/>
        </w:rPr>
      </w:pPr>
      <w:r>
        <w:rPr>
          <w:rFonts w:ascii="TH Sarabun New" w:hAnsi="TH Sarabun New" w:cs="TH Sarabun New"/>
          <w:b/>
          <w:bCs/>
          <w:sz w:val="40"/>
          <w:szCs w:val="40"/>
        </w:rPr>
        <w:t xml:space="preserve">Intent </w:t>
      </w:r>
      <w:r w:rsidR="00AA3CCA">
        <w:rPr>
          <w:rFonts w:ascii="TH Sarabun New" w:hAnsi="TH Sarabun New" w:cs="TH Sarabun New"/>
          <w:b/>
          <w:bCs/>
          <w:sz w:val="40"/>
          <w:szCs w:val="40"/>
        </w:rPr>
        <w:t>C</w:t>
      </w:r>
      <w:r>
        <w:rPr>
          <w:rFonts w:ascii="TH Sarabun New" w:hAnsi="TH Sarabun New" w:cs="TH Sarabun New"/>
          <w:b/>
          <w:bCs/>
          <w:sz w:val="40"/>
          <w:szCs w:val="40"/>
        </w:rPr>
        <w:t xml:space="preserve">lassification </w:t>
      </w:r>
      <w:r w:rsidR="007208BF">
        <w:rPr>
          <w:rFonts w:ascii="TH Sarabun New" w:hAnsi="TH Sarabun New" w:cs="TH Sarabun New"/>
          <w:b/>
          <w:bCs/>
          <w:sz w:val="40"/>
          <w:szCs w:val="40"/>
        </w:rPr>
        <w:t>for Building Chatbot</w:t>
      </w:r>
    </w:p>
    <w:p w14:paraId="41D9260A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429531F6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70AA8C85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59DDC892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2C64656D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โดย</w:t>
      </w:r>
    </w:p>
    <w:p w14:paraId="2293DF04" w14:textId="77777777" w:rsidR="001F37E9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นาย</w:t>
      </w:r>
      <w:r w:rsidR="00555CE3">
        <w:rPr>
          <w:rFonts w:ascii="TH Sarabun New" w:hAnsi="TH Sarabun New" w:cs="TH Sarabun New" w:hint="cs"/>
          <w:b/>
          <w:bCs/>
          <w:sz w:val="36"/>
          <w:szCs w:val="36"/>
          <w:cs/>
        </w:rPr>
        <w:t>ณัฐพล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 </w:t>
      </w:r>
      <w:r w:rsidR="0017312E">
        <w:rPr>
          <w:rFonts w:ascii="TH Sarabun New" w:hAnsi="TH Sarabun New" w:cs="TH Sarabun New"/>
          <w:b/>
          <w:bCs/>
          <w:sz w:val="36"/>
          <w:szCs w:val="36"/>
        </w:rPr>
        <w:tab/>
      </w:r>
      <w:r w:rsidR="00555CE3">
        <w:rPr>
          <w:rFonts w:ascii="TH Sarabun New" w:hAnsi="TH Sarabun New" w:cs="TH Sarabun New" w:hint="cs"/>
          <w:b/>
          <w:bCs/>
          <w:sz w:val="36"/>
          <w:szCs w:val="36"/>
          <w:cs/>
        </w:rPr>
        <w:t>เดชประมวลลพล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ab/>
        <w:t xml:space="preserve">รหัสนักศึกษา </w:t>
      </w:r>
      <w:r w:rsidRPr="000B74C0">
        <w:rPr>
          <w:rFonts w:ascii="TH Sarabun New" w:hAnsi="TH Sarabun New" w:cs="TH Sarabun New"/>
          <w:b/>
          <w:bCs/>
          <w:sz w:val="36"/>
          <w:szCs w:val="36"/>
        </w:rPr>
        <w:t xml:space="preserve">  </w:t>
      </w:r>
      <w:r w:rsidR="00555CE3">
        <w:rPr>
          <w:rFonts w:ascii="TH Sarabun New" w:hAnsi="TH Sarabun New" w:cs="TH Sarabun New"/>
          <w:b/>
          <w:bCs/>
          <w:sz w:val="36"/>
          <w:szCs w:val="36"/>
        </w:rPr>
        <w:t>6110210129</w:t>
      </w:r>
    </w:p>
    <w:p w14:paraId="1DDF5CD2" w14:textId="77777777" w:rsidR="00555CE3" w:rsidRPr="000B74C0" w:rsidRDefault="00555CE3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นางสาววริศรา</w:t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พิสุทธิ์เธียร</w:t>
      </w: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>
        <w:rPr>
          <w:rFonts w:ascii="TH Sarabun New" w:hAnsi="TH Sarabun New" w:cs="TH Sarabun New"/>
          <w:b/>
          <w:bCs/>
          <w:sz w:val="36"/>
          <w:szCs w:val="36"/>
        </w:rPr>
        <w:tab/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 New" w:hAnsi="TH Sarabun New" w:cs="TH Sarabun New"/>
          <w:b/>
          <w:bCs/>
          <w:sz w:val="36"/>
          <w:szCs w:val="36"/>
        </w:rPr>
        <w:tab/>
        <w:t xml:space="preserve"> 6110210373</w:t>
      </w:r>
    </w:p>
    <w:p w14:paraId="1CF898E4" w14:textId="77777777" w:rsidR="00C3011F" w:rsidRPr="000B74C0" w:rsidRDefault="00A01AAD" w:rsidP="00435C5A">
      <w:pPr>
        <w:ind w:left="-180"/>
        <w:rPr>
          <w:rFonts w:ascii="TH Sarabun New" w:hAnsi="TH Sarabun New" w:cs="TH Sarabun New"/>
        </w:rPr>
      </w:pPr>
      <w:r w:rsidRPr="000B74C0">
        <w:rPr>
          <w:rFonts w:ascii="TH Sarabun New" w:hAnsi="TH Sarabun New" w:cs="TH Sarabun New"/>
          <w:b/>
          <w:bCs/>
          <w:cs/>
        </w:rPr>
        <w:t xml:space="preserve"> </w:t>
      </w:r>
    </w:p>
    <w:p w14:paraId="080E29F0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226B9E20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159E0579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6A44B03F" w14:textId="77777777" w:rsidR="001F37E9" w:rsidRPr="000B74C0" w:rsidRDefault="001F37E9" w:rsidP="00B30AE3">
      <w:pPr>
        <w:rPr>
          <w:rFonts w:ascii="TH Sarabun New" w:hAnsi="TH Sarabun New" w:cs="TH Sarabun New"/>
        </w:rPr>
      </w:pPr>
    </w:p>
    <w:p w14:paraId="682A510D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3A745CB4" w14:textId="77777777" w:rsidR="001F37E9" w:rsidRPr="000B74C0" w:rsidRDefault="001F37E9" w:rsidP="0002793A">
      <w:pPr>
        <w:rPr>
          <w:rFonts w:ascii="TH Sarabun New" w:hAnsi="TH Sarabun New" w:cs="TH Sarabun New"/>
        </w:rPr>
      </w:pPr>
    </w:p>
    <w:p w14:paraId="1D153E55" w14:textId="77777777" w:rsidR="001F37E9" w:rsidRPr="000B74C0" w:rsidRDefault="001F37E9" w:rsidP="00435C5A">
      <w:pPr>
        <w:ind w:left="-180"/>
        <w:rPr>
          <w:rFonts w:ascii="TH Sarabun New" w:hAnsi="TH Sarabun New" w:cs="TH Sarabun New"/>
        </w:rPr>
      </w:pPr>
    </w:p>
    <w:p w14:paraId="53050DA8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</w:rPr>
      </w:pPr>
    </w:p>
    <w:p w14:paraId="03E9CA84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 xml:space="preserve">โครงงานนี้เป็นส่วนหนึ่งของการศึกษาตามหลักสูตรวิทยาศาสตรบัณฑิต </w:t>
      </w:r>
    </w:p>
    <w:p w14:paraId="3B0ACD52" w14:textId="77777777" w:rsidR="001F37E9" w:rsidRPr="000B74C0" w:rsidRDefault="001F37E9" w:rsidP="00435C5A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สาขาวิชาวิทยาการคอมพิวเตอร์ คณะวิทยาศาสตร์  มหาวิทยาลัยสงขลานครินทร์</w:t>
      </w:r>
    </w:p>
    <w:p w14:paraId="20C220F7" w14:textId="32A6D718" w:rsidR="00921974" w:rsidRDefault="001F37E9" w:rsidP="00F5365F">
      <w:pPr>
        <w:ind w:left="-180"/>
        <w:jc w:val="center"/>
        <w:rPr>
          <w:rFonts w:ascii="TH Sarabun New" w:hAnsi="TH Sarabun New" w:cs="TH Sarabun New"/>
          <w:b/>
          <w:bCs/>
          <w:sz w:val="36"/>
          <w:szCs w:val="36"/>
          <w:cs/>
        </w:rPr>
        <w:sectPr w:rsidR="00921974" w:rsidSect="007E7AFE"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  <w:r w:rsidRPr="000B74C0">
        <w:rPr>
          <w:rFonts w:ascii="TH Sarabun New" w:hAnsi="TH Sarabun New" w:cs="TH Sarabun New"/>
          <w:b/>
          <w:bCs/>
          <w:sz w:val="36"/>
          <w:szCs w:val="36"/>
          <w:cs/>
        </w:rPr>
        <w:t>ปีการศึกษา 25</w:t>
      </w:r>
      <w:r w:rsidR="00A34B9C">
        <w:rPr>
          <w:rFonts w:ascii="TH Sarabun New" w:hAnsi="TH Sarabun New" w:cs="TH Sarabun New"/>
          <w:b/>
          <w:bCs/>
          <w:sz w:val="36"/>
          <w:szCs w:val="36"/>
        </w:rPr>
        <w:t>6</w:t>
      </w:r>
      <w:r w:rsidR="003B4DD8">
        <w:rPr>
          <w:rFonts w:ascii="TH Sarabun New" w:hAnsi="TH Sarabun New" w:cs="TH Sarabun New"/>
          <w:b/>
          <w:bCs/>
          <w:sz w:val="36"/>
          <w:szCs w:val="36"/>
        </w:rPr>
        <w:t>4</w:t>
      </w:r>
    </w:p>
    <w:p w14:paraId="1E89DF50" w14:textId="67FECD9A" w:rsidR="00203429" w:rsidRDefault="00AD1EEB" w:rsidP="00921974">
      <w:pPr>
        <w:pStyle w:val="Heading1"/>
      </w:pPr>
      <w:bookmarkStart w:id="0" w:name="_Toc61186618"/>
      <w:bookmarkStart w:id="1" w:name="_Toc61466276"/>
      <w:r w:rsidRPr="000B74C0">
        <w:rPr>
          <w:cs/>
        </w:rPr>
        <w:lastRenderedPageBreak/>
        <w:t>กิตติกรรมประกาศ</w:t>
      </w:r>
      <w:bookmarkEnd w:id="0"/>
      <w:bookmarkEnd w:id="1"/>
    </w:p>
    <w:p w14:paraId="743AFDFB" w14:textId="77777777" w:rsidR="003A1942" w:rsidRPr="003A1942" w:rsidRDefault="003A1942" w:rsidP="00BE002B">
      <w:pPr>
        <w:jc w:val="thaiDistribute"/>
        <w:rPr>
          <w:cs/>
        </w:rPr>
      </w:pPr>
    </w:p>
    <w:p w14:paraId="2B425266" w14:textId="180139C2" w:rsidR="001D4957" w:rsidRDefault="00FA7D22" w:rsidP="00BE002B">
      <w:pPr>
        <w:ind w:firstLine="720"/>
        <w:jc w:val="thaiDistribute"/>
        <w:rPr>
          <w:rFonts w:ascii="TH Sarabun New" w:hAnsi="TH Sarabun New" w:cs="TH Sarabun New"/>
        </w:rPr>
      </w:pPr>
      <w:bookmarkStart w:id="2" w:name="_Hlk60952090"/>
      <w:r>
        <w:rPr>
          <w:rFonts w:ascii="TH Sarabun New" w:hAnsi="TH Sarabun New" w:cs="TH Sarabun New" w:hint="cs"/>
          <w:cs/>
        </w:rPr>
        <w:t>การทำ</w:t>
      </w:r>
      <w:r w:rsidR="001D4FDF">
        <w:rPr>
          <w:rFonts w:ascii="TH Sarabun New" w:hAnsi="TH Sarabun New" w:cs="TH Sarabun New" w:hint="cs"/>
          <w:cs/>
        </w:rPr>
        <w:t>โครง</w:t>
      </w:r>
      <w:r>
        <w:rPr>
          <w:rFonts w:ascii="TH Sarabun New" w:hAnsi="TH Sarabun New" w:cs="TH Sarabun New" w:hint="cs"/>
          <w:cs/>
        </w:rPr>
        <w:t xml:space="preserve">งานทางวิทยาการคอมพิวเตอร์ </w:t>
      </w:r>
      <w:r>
        <w:rPr>
          <w:rFonts w:ascii="TH Sarabun New" w:hAnsi="TH Sarabun New" w:cs="TH Sarabun New"/>
        </w:rPr>
        <w:t>“</w:t>
      </w:r>
      <w:r w:rsidR="00BD61BB" w:rsidRPr="00BD61BB">
        <w:rPr>
          <w:rFonts w:ascii="TH Sarabun New" w:hAnsi="TH Sarabun New" w:cs="TH Sarabun New"/>
          <w:cs/>
        </w:rPr>
        <w:t>การจำแนกเจตนาการสนทนา เพื่อการสร้างแชทบอท</w:t>
      </w:r>
      <w:r>
        <w:rPr>
          <w:rFonts w:ascii="TH Sarabun New" w:hAnsi="TH Sarabun New" w:cs="TH Sarabun New"/>
        </w:rPr>
        <w:t xml:space="preserve">” </w:t>
      </w:r>
      <w:r>
        <w:rPr>
          <w:rFonts w:ascii="TH Sarabun New" w:hAnsi="TH Sarabun New" w:cs="TH Sarabun New" w:hint="cs"/>
          <w:cs/>
        </w:rPr>
        <w:t>ในครั้ง</w:t>
      </w:r>
      <w:r w:rsidR="001D4FDF">
        <w:rPr>
          <w:rFonts w:ascii="TH Sarabun New" w:hAnsi="TH Sarabun New" w:cs="TH Sarabun New" w:hint="cs"/>
          <w:cs/>
        </w:rPr>
        <w:t>นี้</w:t>
      </w:r>
      <w:r w:rsidR="0049091A">
        <w:rPr>
          <w:rFonts w:ascii="TH Sarabun New" w:hAnsi="TH Sarabun New" w:cs="TH Sarabun New" w:hint="cs"/>
          <w:cs/>
        </w:rPr>
        <w:t>สำเร็จลุล่วงได้ด้วย</w:t>
      </w:r>
      <w:r w:rsidR="00AC3516">
        <w:rPr>
          <w:rFonts w:ascii="TH Sarabun New" w:hAnsi="TH Sarabun New" w:cs="TH Sarabun New" w:hint="cs"/>
          <w:cs/>
        </w:rPr>
        <w:t>ดี</w:t>
      </w:r>
      <w:r w:rsidR="001D4957">
        <w:rPr>
          <w:rFonts w:ascii="TH Sarabun New" w:hAnsi="TH Sarabun New" w:cs="TH Sarabun New" w:hint="cs"/>
          <w:cs/>
        </w:rPr>
        <w:t xml:space="preserve"> เพราะ</w:t>
      </w:r>
      <w:r w:rsidR="0049091A">
        <w:rPr>
          <w:rFonts w:ascii="TH Sarabun New" w:hAnsi="TH Sarabun New" w:cs="TH Sarabun New" w:hint="cs"/>
          <w:cs/>
        </w:rPr>
        <w:t>ความ</w:t>
      </w:r>
      <w:r w:rsidR="001D4957">
        <w:rPr>
          <w:rFonts w:ascii="TH Sarabun New" w:hAnsi="TH Sarabun New" w:cs="TH Sarabun New" w:hint="cs"/>
          <w:cs/>
        </w:rPr>
        <w:t>อนุเคราะห์</w:t>
      </w:r>
      <w:r w:rsidR="0049091A">
        <w:rPr>
          <w:rFonts w:ascii="TH Sarabun New" w:hAnsi="TH Sarabun New" w:cs="TH Sarabun New" w:hint="cs"/>
          <w:cs/>
        </w:rPr>
        <w:t>จาก</w:t>
      </w:r>
      <w:r w:rsidR="001D4957">
        <w:rPr>
          <w:rFonts w:ascii="TH Sarabun New" w:hAnsi="TH Sarabun New" w:cs="TH Sarabun New" w:hint="cs"/>
          <w:cs/>
        </w:rPr>
        <w:t>บุคคลหลายๆ ฝ่าย ดังนี้</w:t>
      </w:r>
    </w:p>
    <w:p w14:paraId="28463CF0" w14:textId="3D0439BF" w:rsidR="00B87E1A" w:rsidRDefault="001D4957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</w:t>
      </w:r>
      <w:r w:rsidR="0049091A">
        <w:rPr>
          <w:rFonts w:ascii="TH Sarabun New" w:hAnsi="TH Sarabun New" w:cs="TH Sarabun New" w:hint="cs"/>
          <w:cs/>
        </w:rPr>
        <w:t>อาจารย์ ดร</w:t>
      </w:r>
      <w:r w:rsidR="0049091A">
        <w:rPr>
          <w:rFonts w:ascii="TH Sarabun New" w:hAnsi="TH Sarabun New" w:cs="TH Sarabun New"/>
        </w:rPr>
        <w:t>.</w:t>
      </w:r>
      <w:r w:rsidR="0049091A">
        <w:rPr>
          <w:rFonts w:ascii="TH Sarabun New" w:hAnsi="TH Sarabun New" w:cs="TH Sarabun New" w:hint="cs"/>
          <w:cs/>
        </w:rPr>
        <w:t xml:space="preserve">นิวรรณ วัฒนกิจรุ่งโรจน์ </w:t>
      </w:r>
      <w:r w:rsidR="004E69BD">
        <w:rPr>
          <w:rFonts w:ascii="TH Sarabun New" w:hAnsi="TH Sarabun New" w:cs="TH Sarabun New" w:hint="cs"/>
          <w:cs/>
        </w:rPr>
        <w:t>อาจารย์ประจำ</w:t>
      </w:r>
      <w:r w:rsidR="00950D09">
        <w:rPr>
          <w:rFonts w:ascii="TH Sarabun New" w:hAnsi="TH Sarabun New" w:cs="TH Sarabun New" w:hint="cs"/>
          <w:cs/>
        </w:rPr>
        <w:t>สาขา</w:t>
      </w:r>
      <w:r w:rsidR="00EC245D">
        <w:rPr>
          <w:rFonts w:ascii="TH Sarabun New" w:hAnsi="TH Sarabun New" w:cs="TH Sarabun New" w:hint="cs"/>
          <w:cs/>
        </w:rPr>
        <w:t>วิชาวิทยา</w:t>
      </w:r>
      <w:r w:rsidR="00F85979">
        <w:rPr>
          <w:rFonts w:ascii="TH Sarabun New" w:hAnsi="TH Sarabun New" w:cs="TH Sarabun New" w:hint="cs"/>
          <w:cs/>
        </w:rPr>
        <w:t>ศาสตร์การคำนวณ</w:t>
      </w:r>
      <w:r w:rsidR="00505A21">
        <w:rPr>
          <w:rFonts w:ascii="TH Sarabun New" w:hAnsi="TH Sarabun New" w:cs="TH Sarabun New" w:hint="cs"/>
          <w:cs/>
        </w:rPr>
        <w:t xml:space="preserve"> คณะวิทยาศาสตร์ </w:t>
      </w:r>
      <w:r w:rsidR="001F1F18">
        <w:rPr>
          <w:rFonts w:ascii="TH Sarabun New" w:hAnsi="TH Sarabun New" w:cs="TH Sarabun New" w:hint="cs"/>
          <w:cs/>
        </w:rPr>
        <w:t>มหาวิทยาลัยสงขลานครินทร์ วิทยาเขตหาดใหญ่</w:t>
      </w:r>
      <w:r w:rsidR="0010155C">
        <w:rPr>
          <w:rFonts w:ascii="TH Sarabun New" w:hAnsi="TH Sarabun New" w:cs="TH Sarabun New" w:hint="cs"/>
          <w:cs/>
        </w:rPr>
        <w:t xml:space="preserve"> ซึ่งเป็น</w:t>
      </w:r>
      <w:r w:rsidR="0049091A">
        <w:rPr>
          <w:rFonts w:ascii="TH Sarabun New" w:hAnsi="TH Sarabun New" w:cs="TH Sarabun New" w:hint="cs"/>
          <w:cs/>
        </w:rPr>
        <w:t>อาจารย์ที่ปรึกษาโครง</w:t>
      </w:r>
      <w:r w:rsidR="00EC29F7">
        <w:rPr>
          <w:rFonts w:ascii="TH Sarabun New" w:hAnsi="TH Sarabun New" w:cs="TH Sarabun New" w:hint="cs"/>
          <w:cs/>
        </w:rPr>
        <w:t>งาน</w:t>
      </w:r>
      <w:r w:rsidR="0049091A">
        <w:rPr>
          <w:rFonts w:ascii="TH Sarabun New" w:hAnsi="TH Sarabun New" w:cs="TH Sarabun New" w:hint="cs"/>
          <w:cs/>
        </w:rPr>
        <w:t>ที่ได้ให้คำ</w:t>
      </w:r>
      <w:r w:rsidR="00BA7AC2">
        <w:rPr>
          <w:rFonts w:ascii="TH Sarabun New" w:hAnsi="TH Sarabun New" w:cs="TH Sarabun New" w:hint="cs"/>
          <w:cs/>
        </w:rPr>
        <w:t xml:space="preserve">ปรึกษา </w:t>
      </w:r>
      <w:r w:rsidR="0049091A">
        <w:rPr>
          <w:rFonts w:ascii="TH Sarabun New" w:hAnsi="TH Sarabun New" w:cs="TH Sarabun New" w:hint="cs"/>
          <w:cs/>
        </w:rPr>
        <w:t>แนะ</w:t>
      </w:r>
      <w:r w:rsidR="00BA7AC2">
        <w:rPr>
          <w:rFonts w:ascii="TH Sarabun New" w:hAnsi="TH Sarabun New" w:cs="TH Sarabun New" w:hint="cs"/>
          <w:cs/>
        </w:rPr>
        <w:t>นำ</w:t>
      </w:r>
      <w:r w:rsidR="0049091A">
        <w:rPr>
          <w:rFonts w:ascii="TH Sarabun New" w:hAnsi="TH Sarabun New" w:cs="TH Sarabun New" w:hint="cs"/>
          <w:cs/>
        </w:rPr>
        <w:t xml:space="preserve"> </w:t>
      </w:r>
      <w:r w:rsidR="00874565">
        <w:rPr>
          <w:rFonts w:ascii="TH Sarabun New" w:hAnsi="TH Sarabun New" w:cs="TH Sarabun New" w:hint="cs"/>
          <w:cs/>
        </w:rPr>
        <w:t xml:space="preserve">และความช่วยเหลือในทุกๆ </w:t>
      </w:r>
      <w:r w:rsidR="00184741">
        <w:rPr>
          <w:rFonts w:ascii="TH Sarabun New" w:hAnsi="TH Sarabun New" w:cs="TH Sarabun New" w:hint="cs"/>
          <w:cs/>
        </w:rPr>
        <w:t>เรื่องสำหรับการทำงาน ให้ข้อคิด แรงกระตุ้</w:t>
      </w:r>
      <w:r w:rsidR="005E6F31">
        <w:rPr>
          <w:rFonts w:ascii="TH Sarabun New" w:hAnsi="TH Sarabun New" w:cs="TH Sarabun New" w:hint="cs"/>
          <w:cs/>
        </w:rPr>
        <w:t>น และกำลังใจในการพัฒนางาน</w:t>
      </w:r>
      <w:r w:rsidR="0049091A">
        <w:rPr>
          <w:rFonts w:ascii="TH Sarabun New" w:hAnsi="TH Sarabun New" w:cs="TH Sarabun New" w:hint="cs"/>
          <w:cs/>
        </w:rPr>
        <w:t xml:space="preserve"> </w:t>
      </w:r>
      <w:r w:rsidR="005E6F31">
        <w:rPr>
          <w:rFonts w:ascii="TH Sarabun New" w:hAnsi="TH Sarabun New" w:cs="TH Sarabun New" w:hint="cs"/>
          <w:cs/>
        </w:rPr>
        <w:t>นอกจากนี้ท่านยังสละเวลาในการติดตามผลการทำโครงงาน</w:t>
      </w:r>
      <w:r w:rsidR="008179DA">
        <w:rPr>
          <w:rFonts w:ascii="TH Sarabun New" w:hAnsi="TH Sarabun New" w:cs="TH Sarabun New" w:hint="cs"/>
          <w:cs/>
        </w:rPr>
        <w:t>ครั้งนี้มาโดยตลอด</w:t>
      </w:r>
    </w:p>
    <w:p w14:paraId="0A1AF7F7" w14:textId="39B1CC41" w:rsidR="00B87E1A" w:rsidRDefault="00B87E1A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ขอขอบคุณอาจารย์</w:t>
      </w:r>
      <w:r w:rsidR="00DF2AB9">
        <w:rPr>
          <w:rFonts w:ascii="TH Sarabun New" w:hAnsi="TH Sarabun New" w:cs="TH Sarabun New"/>
        </w:rPr>
        <w:t xml:space="preserve"> </w:t>
      </w:r>
      <w:r w:rsidR="00DF2AB9">
        <w:rPr>
          <w:rFonts w:ascii="TH Sarabun New" w:hAnsi="TH Sarabun New" w:cs="TH Sarabun New" w:hint="cs"/>
          <w:cs/>
        </w:rPr>
        <w:t>ผศ</w:t>
      </w:r>
      <w:r w:rsidR="00DF2AB9">
        <w:rPr>
          <w:rFonts w:ascii="TH Sarabun New" w:hAnsi="TH Sarabun New" w:cs="TH Sarabun New"/>
        </w:rPr>
        <w:t>.</w:t>
      </w:r>
      <w:r w:rsidR="00DF2AB9">
        <w:rPr>
          <w:rFonts w:ascii="TH Sarabun New" w:hAnsi="TH Sarabun New" w:cs="TH Sarabun New" w:hint="cs"/>
          <w:cs/>
        </w:rPr>
        <w:t>ดร</w:t>
      </w:r>
      <w:r w:rsidR="00DF2AB9">
        <w:rPr>
          <w:rFonts w:ascii="TH Sarabun New" w:hAnsi="TH Sarabun New" w:cs="TH Sarabun New"/>
        </w:rPr>
        <w:t>.</w:t>
      </w:r>
      <w:r w:rsidR="00DF2AB9">
        <w:rPr>
          <w:rFonts w:ascii="TH Sarabun New" w:hAnsi="TH Sarabun New" w:cs="TH Sarabun New" w:hint="cs"/>
          <w:cs/>
        </w:rPr>
        <w:t>จารุณี ดวงสุวรรณ</w:t>
      </w:r>
      <w:r w:rsidR="002B5F57">
        <w:rPr>
          <w:rFonts w:ascii="TH Sarabun New" w:hAnsi="TH Sarabun New" w:cs="TH Sarabun New" w:hint="cs"/>
          <w:cs/>
        </w:rPr>
        <w:t xml:space="preserve"> และ</w:t>
      </w:r>
      <w:r w:rsidR="00AD7AA6">
        <w:rPr>
          <w:rFonts w:ascii="TH Sarabun New" w:hAnsi="TH Sarabun New" w:cs="TH Sarabun New" w:hint="cs"/>
          <w:cs/>
        </w:rPr>
        <w:t>อาจารย์</w:t>
      </w:r>
      <w:r w:rsidR="002B5F57">
        <w:rPr>
          <w:rFonts w:ascii="TH Sarabun New" w:hAnsi="TH Sarabun New" w:cs="TH Sarabun New" w:hint="cs"/>
          <w:cs/>
        </w:rPr>
        <w:t>ผศ</w:t>
      </w:r>
      <w:r w:rsidR="002B5F57">
        <w:rPr>
          <w:rFonts w:ascii="TH Sarabun New" w:hAnsi="TH Sarabun New" w:cs="TH Sarabun New"/>
        </w:rPr>
        <w:t>.</w:t>
      </w:r>
      <w:r w:rsidR="002B5F57">
        <w:rPr>
          <w:rFonts w:ascii="TH Sarabun New" w:hAnsi="TH Sarabun New" w:cs="TH Sarabun New" w:hint="cs"/>
          <w:cs/>
        </w:rPr>
        <w:t>ดร</w:t>
      </w:r>
      <w:r w:rsidR="002B5F57">
        <w:rPr>
          <w:rFonts w:ascii="TH Sarabun New" w:hAnsi="TH Sarabun New" w:cs="TH Sarabun New"/>
        </w:rPr>
        <w:t>.</w:t>
      </w:r>
      <w:r w:rsidR="002B5F57">
        <w:rPr>
          <w:rFonts w:ascii="TH Sarabun New" w:hAnsi="TH Sarabun New" w:cs="TH Sarabun New" w:hint="cs"/>
          <w:cs/>
        </w:rPr>
        <w:t>วิภาดา เวทย์ประสิทธิ</w:t>
      </w:r>
      <w:r w:rsidR="008D21E8">
        <w:rPr>
          <w:rFonts w:ascii="TH Sarabun New" w:hAnsi="TH Sarabun New" w:cs="TH Sarabun New" w:hint="cs"/>
          <w:cs/>
        </w:rPr>
        <w:t xml:space="preserve">์ </w:t>
      </w:r>
      <w:r w:rsidR="00AD7AA6">
        <w:rPr>
          <w:rFonts w:ascii="TH Sarabun New" w:hAnsi="TH Sarabun New" w:cs="TH Sarabun New" w:hint="cs"/>
          <w:cs/>
        </w:rPr>
        <w:t>คณะกรรมการในการสอบโครงงานที่กรุณาทำการสอบและให้คำชี้แนะที่ดีในการทำโครงงาน</w:t>
      </w:r>
    </w:p>
    <w:p w14:paraId="28DBFC08" w14:textId="6DD11412" w:rsidR="003A1942" w:rsidRDefault="003A1942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ขอขอบคุณภาควิชาวิทยาการคอมพิวเตอร์ คณะวิทยาศาสตร์ มหาวิทยายลัยสงขลานครินทร์ ที่เอื้อเผื่อสถานที่และอุปกรณ์ในการทำโครงงาน และการสอบโครงงาน</w:t>
      </w:r>
    </w:p>
    <w:p w14:paraId="2A48B63D" w14:textId="251F617F" w:rsidR="0049091A" w:rsidRDefault="00203429" w:rsidP="00BE002B">
      <w:pPr>
        <w:ind w:firstLine="720"/>
        <w:jc w:val="thaiDistribute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ทางคณะผู้จัดทำ</w:t>
      </w:r>
      <w:r w:rsidR="003A1942">
        <w:rPr>
          <w:rFonts w:ascii="TH Sarabun New" w:hAnsi="TH Sarabun New" w:cs="TH Sarabun New" w:hint="cs"/>
          <w:cs/>
        </w:rPr>
        <w:t>รู้สึกซาบซึ้งและ</w:t>
      </w:r>
      <w:r>
        <w:rPr>
          <w:rFonts w:ascii="TH Sarabun New" w:hAnsi="TH Sarabun New" w:cs="TH Sarabun New" w:hint="cs"/>
          <w:cs/>
        </w:rPr>
        <w:t>ขอ</w:t>
      </w:r>
      <w:r w:rsidR="003A1942">
        <w:rPr>
          <w:rFonts w:ascii="TH Sarabun New" w:hAnsi="TH Sarabun New" w:cs="TH Sarabun New" w:hint="cs"/>
          <w:cs/>
        </w:rPr>
        <w:t>ขอบ</w:t>
      </w:r>
      <w:r>
        <w:rPr>
          <w:rFonts w:ascii="TH Sarabun New" w:hAnsi="TH Sarabun New" w:cs="TH Sarabun New" w:hint="cs"/>
          <w:cs/>
        </w:rPr>
        <w:t>คุณ</w:t>
      </w:r>
      <w:r w:rsidR="003A1942">
        <w:rPr>
          <w:rFonts w:ascii="TH Sarabun New" w:hAnsi="TH Sarabun New" w:cs="TH Sarabun New" w:hint="cs"/>
          <w:cs/>
        </w:rPr>
        <w:t>ทุกท่าน</w:t>
      </w:r>
      <w:r>
        <w:rPr>
          <w:rFonts w:ascii="TH Sarabun New" w:hAnsi="TH Sarabun New" w:cs="TH Sarabun New" w:hint="cs"/>
          <w:cs/>
        </w:rPr>
        <w:t>เป็นอย่างสูง</w:t>
      </w:r>
      <w:r w:rsidR="003A1942">
        <w:rPr>
          <w:rFonts w:ascii="TH Sarabun New" w:hAnsi="TH Sarabun New" w:cs="TH Sarabun New" w:hint="cs"/>
          <w:cs/>
        </w:rPr>
        <w:t>มา ณ โอกาสนี้</w:t>
      </w:r>
    </w:p>
    <w:p w14:paraId="3FEC0BA5" w14:textId="3AE715F3" w:rsidR="003A1942" w:rsidRDefault="003A1942" w:rsidP="003A1942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</w:p>
    <w:p w14:paraId="4E41CF50" w14:textId="4DBB0734" w:rsidR="003A1942" w:rsidRDefault="003A1942" w:rsidP="003A1942">
      <w:pPr>
        <w:ind w:firstLine="720"/>
        <w:rPr>
          <w:rFonts w:ascii="TH Sarabun New" w:hAnsi="TH Sarabun New" w:cs="TH Sarabun New"/>
        </w:rPr>
      </w:pPr>
    </w:p>
    <w:p w14:paraId="1B103940" w14:textId="42E3ECB1" w:rsidR="003A1942" w:rsidRPr="003A1942" w:rsidRDefault="003A1942" w:rsidP="003A1942">
      <w:pPr>
        <w:ind w:firstLine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คณะผู้จัดทำ</w:t>
      </w:r>
    </w:p>
    <w:bookmarkEnd w:id="2"/>
    <w:p w14:paraId="457EEE6F" w14:textId="2D08EA14" w:rsidR="00066D11" w:rsidRDefault="00066D11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4A08C992" w14:textId="4E29CABE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3453B9A9" w14:textId="0B064BAF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0B923066" w14:textId="025778E6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70C5B9BD" w14:textId="6C736B9D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22F462CB" w14:textId="147EC9DC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5F12B4AB" w14:textId="6BA9E35A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6F83EEBA" w14:textId="732AB2D6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481BAEFB" w14:textId="6914BB1B" w:rsidR="00CC0769" w:rsidRDefault="00CC0769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5B5AF889" w14:textId="77777777" w:rsidR="00CC0769" w:rsidRDefault="00CC0769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0D250FD3" w14:textId="61DCC4C0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6D74F54E" w14:textId="3AF39F55" w:rsidR="00DE4AEC" w:rsidRDefault="00DE4AEC" w:rsidP="00DE4AEC">
      <w:pPr>
        <w:tabs>
          <w:tab w:val="left" w:pos="1500"/>
        </w:tabs>
        <w:rPr>
          <w:rFonts w:ascii="TH Sarabun New" w:hAnsi="TH Sarabun New" w:cs="TH Sarabun New"/>
        </w:rPr>
      </w:pPr>
    </w:p>
    <w:p w14:paraId="720EB01A" w14:textId="5ECB23E0" w:rsidR="00FB7532" w:rsidRDefault="00FB7532" w:rsidP="00F73B1B">
      <w:pPr>
        <w:rPr>
          <w:rFonts w:ascii="TH Sarabun New" w:hAnsi="TH Sarabun New" w:cs="TH Sarabun New"/>
        </w:rPr>
      </w:pPr>
    </w:p>
    <w:p w14:paraId="322C2DC1" w14:textId="77777777" w:rsidR="00F73B1B" w:rsidRDefault="00F73B1B" w:rsidP="00F73B1B">
      <w:pPr>
        <w:rPr>
          <w:rFonts w:ascii="Angsana New" w:hAnsi="Angsana New"/>
        </w:rPr>
      </w:pPr>
    </w:p>
    <w:p w14:paraId="3886BC06" w14:textId="77777777" w:rsidR="00FB7532" w:rsidRDefault="00FB7532" w:rsidP="00FB7532">
      <w:pPr>
        <w:ind w:left="-180"/>
        <w:rPr>
          <w:rFonts w:ascii="Angsana New" w:hAnsi="Angsana New"/>
        </w:rPr>
      </w:pPr>
    </w:p>
    <w:p w14:paraId="23E7FF48" w14:textId="411B0F24" w:rsidR="00EC2E9B" w:rsidRDefault="00EC2E9B" w:rsidP="00EC2E9B">
      <w:pPr>
        <w:pStyle w:val="Heading1"/>
      </w:pPr>
      <w:bookmarkStart w:id="3" w:name="_Toc61186619"/>
      <w:bookmarkStart w:id="4" w:name="_Toc61466277"/>
      <w:r w:rsidRPr="00EC2E9B">
        <w:rPr>
          <w:cs/>
        </w:rPr>
        <w:lastRenderedPageBreak/>
        <w:t>สารบัญ</w:t>
      </w:r>
      <w:bookmarkEnd w:id="3"/>
      <w:bookmarkEnd w:id="4"/>
    </w:p>
    <w:p w14:paraId="4620B597" w14:textId="3B311F75" w:rsidR="00C73FB3" w:rsidRPr="00C73FB3" w:rsidRDefault="00C73FB3" w:rsidP="00C73FB3">
      <w:pPr>
        <w:jc w:val="right"/>
      </w:pPr>
      <w:r>
        <w:rPr>
          <w:rFonts w:hint="cs"/>
          <w:cs/>
        </w:rPr>
        <w:t>หน้า</w:t>
      </w:r>
    </w:p>
    <w:p w14:paraId="02122162" w14:textId="7990DA5B" w:rsidR="00807DFC" w:rsidRPr="00807DFC" w:rsidRDefault="002416E7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fldChar w:fldCharType="begin"/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</w:rPr>
        <w:instrText>TOC \o "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1-3"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</w:rPr>
        <w:instrText>\h \z \u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instrText xml:space="preserve"> </w:instrText>
      </w:r>
      <w:r w:rsidRPr="00BE002B">
        <w:rPr>
          <w:rFonts w:ascii="TH SarabunPSK" w:hAnsi="TH SarabunPSK" w:cs="TH SarabunPSK"/>
          <w:b w:val="0"/>
          <w:bCs w:val="0"/>
          <w:i w:val="0"/>
          <w:iCs w:val="0"/>
          <w:sz w:val="32"/>
          <w:szCs w:val="32"/>
          <w:cs/>
        </w:rPr>
        <w:fldChar w:fldCharType="separate"/>
      </w:r>
      <w:hyperlink w:anchor="_Toc61466276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กิตติกรรมประกาศ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90C0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_Toc61466276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90C0C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0C974BED" w14:textId="69E451B6" w:rsidR="00807DFC" w:rsidRPr="00807DFC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7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สารบัญ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90C0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_Toc61466277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90C0C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234873BB" w14:textId="14661707" w:rsidR="00807DFC" w:rsidRPr="00807DFC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8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รายการตาราง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7142D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_Toc61466278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7142D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2D8C92FC" w14:textId="0616DBD6" w:rsidR="00807DFC" w:rsidRPr="00807DFC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79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รายการภาพประกอบ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67142D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(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_Toc61466279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  <w:r w:rsidR="0067142D">
        <w:rPr>
          <w:rFonts w:ascii="TH SarabunPSK" w:hAnsi="TH SarabunPSK" w:cs="TH SarabunPSK"/>
          <w:i w:val="0"/>
          <w:iCs w:val="0"/>
          <w:noProof/>
          <w:sz w:val="32"/>
          <w:szCs w:val="32"/>
        </w:rPr>
        <w:t>)</w:t>
      </w:r>
    </w:p>
    <w:p w14:paraId="04EF91C6" w14:textId="2CE9F200" w:rsidR="00807DFC" w:rsidRPr="00807DFC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80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บทที่ 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1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 บทนำ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_Toc61466280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5B807F2" w14:textId="5C8A0D44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ความเป็นมาของโครงงาน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015BB26" w14:textId="24A3410D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วัตถุประสงค์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CB97626" w14:textId="676C3F3B" w:rsidR="00807DFC" w:rsidRPr="00807DFC" w:rsidRDefault="00E81443">
      <w:pPr>
        <w:pStyle w:val="TOC2"/>
        <w:tabs>
          <w:tab w:val="left" w:pos="960"/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1.3</w:t>
        </w:r>
        <w:r w:rsidR="00807DFC">
          <w:rPr>
            <w:rFonts w:ascii="TH SarabunPSK" w:eastAsiaTheme="minorEastAsia" w:hAnsi="TH SarabunPSK" w:cs="TH SarabunPSK"/>
            <w:b w:val="0"/>
            <w:bCs w:val="0"/>
            <w:noProof/>
            <w:sz w:val="32"/>
            <w:szCs w:val="32"/>
          </w:rPr>
          <w:t xml:space="preserve">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ขอบเขตของโครงงาน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1F66560" w14:textId="4BF8397F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ขั้นตอนและระยะเวลาในการดำเนินงาน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49BD7FC" w14:textId="1E88D91E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1.5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แผนภาพระยะเวลาดำเนินงาน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9B9BCA9" w14:textId="690E6148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1.6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ประโยชน์ที่คาดว่าจะได้รับ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5876F44" w14:textId="72C7C6EC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1.7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สถานที่และเครื่องมือที่ใช้ทำโครงงาน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7C475AB" w14:textId="7F1D6D6B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1.8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อาจารย์ที่ปรึกษาโครงงาน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6E30599" w14:textId="1C469E84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8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1.9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ผู้จัดทำโครงงาน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_Toc61466289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4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E5AAEAC" w14:textId="0406FF50" w:rsidR="00807DFC" w:rsidRPr="00807DFC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290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บทที่ 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</w:t>
        </w:r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 ทฤษฏีและหลักการที่เกี่ยวข้อง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_Toc61466290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7EBF27E" w14:textId="31FD86AD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องค์ประกอบแชทบอท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1C2CF46" w14:textId="1EEDFD80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2.1.1 Intent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99681E1" w14:textId="73EDE6AB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2.1.2 Response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E015939" w14:textId="720F4ACC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2.1.2 Story (flow)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4C8BA4B" w14:textId="7CC0AF76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ประเภทของแชทบอท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39FC03D" w14:textId="49329848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2.2.1 Rule-base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Chatbot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29EBAB5" w14:textId="31AA2344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2.2.2 Artificial Intelligence (AI) Chatbot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E6D5D5C" w14:textId="119A4F03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29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2.3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การสร้างเวกเตอร์แทนข้อความ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4A387AF" w14:textId="145B6695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29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2.3.1 Binary vector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_Toc61466299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6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09928C1" w14:textId="388B9D68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0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2.3.2 Term Frequency (TF)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_Toc61466300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7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EBD4868" w14:textId="465AF5E0" w:rsidR="00807DFC" w:rsidRDefault="00E81443">
      <w:pPr>
        <w:pStyle w:val="TOC3"/>
        <w:rPr>
          <w:rFonts w:ascii="TH SarabunPSK" w:hAnsi="TH SarabunPSK" w:cs="TH SarabunPSK"/>
          <w:noProof/>
          <w:sz w:val="32"/>
          <w:szCs w:val="32"/>
        </w:rPr>
      </w:pPr>
      <w:hyperlink w:anchor="_Toc6146630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2.3.3 Inverse Document Frequency (IDF)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8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AE3AD27" w14:textId="47A5074F" w:rsidR="0067142D" w:rsidRDefault="0067142D" w:rsidP="0067142D">
      <w:pPr>
        <w:jc w:val="center"/>
        <w:rPr>
          <w:rFonts w:eastAsiaTheme="minorEastAsia"/>
          <w:b/>
          <w:bCs/>
          <w:sz w:val="36"/>
          <w:szCs w:val="36"/>
        </w:rPr>
      </w:pPr>
      <w:r w:rsidRPr="0067142D">
        <w:rPr>
          <w:rFonts w:eastAsiaTheme="minorEastAsia" w:hint="cs"/>
          <w:b/>
          <w:bCs/>
          <w:sz w:val="36"/>
          <w:szCs w:val="36"/>
          <w:cs/>
        </w:rPr>
        <w:lastRenderedPageBreak/>
        <w:t>สารบัญ(ต่อ)</w:t>
      </w:r>
    </w:p>
    <w:p w14:paraId="21164582" w14:textId="4E24021A" w:rsidR="00602901" w:rsidRPr="00953C05" w:rsidRDefault="00602901" w:rsidP="00602901">
      <w:pPr>
        <w:jc w:val="right"/>
        <w:rPr>
          <w:rFonts w:eastAsiaTheme="minorEastAsia"/>
          <w:sz w:val="36"/>
          <w:szCs w:val="36"/>
          <w:cs/>
        </w:rPr>
      </w:pPr>
      <w:r>
        <w:rPr>
          <w:rFonts w:eastAsiaTheme="minorEastAsia"/>
          <w:b/>
          <w:bCs/>
          <w:sz w:val="36"/>
          <w:szCs w:val="36"/>
          <w:cs/>
        </w:rPr>
        <w:tab/>
      </w:r>
      <w:r w:rsidRPr="00953C05">
        <w:rPr>
          <w:rFonts w:eastAsiaTheme="minorEastAsia" w:hint="cs"/>
          <w:cs/>
        </w:rPr>
        <w:t>หน้า</w:t>
      </w:r>
    </w:p>
    <w:p w14:paraId="4E8FA4E2" w14:textId="0FCB9863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2.3.4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 xml:space="preserve">ค่าน้ำหนัก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tf-idf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77B5498A" w14:textId="286CFEE3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3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ความคล้ายและความต่าง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_Toc61466303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0D3325E" w14:textId="26EA78FC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4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ความคล้ายกัน (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similarity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_Toc61466304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10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13FDDBF" w14:textId="2D638C55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5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2.4.2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ความต่างกัน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 (Distance)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_Toc61466305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11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A2AB890" w14:textId="53262692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6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การใช้การเรียนรู้ของเครื่อง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_Toc61466306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63F738E3" w14:textId="6B3BF37A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7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2.5.1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การเรียนรู้แบบไม่มีผู้สอน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_Toc61466307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1E4E4EBC" w14:textId="59FD6C91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08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2.5.2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การเรียนรู้แบบมีผู้สอน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_Toc61466308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15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3D2F35D9" w14:textId="6DC5A4F7" w:rsidR="00807DFC" w:rsidRPr="00807DFC" w:rsidRDefault="00E81443">
      <w:pPr>
        <w:pStyle w:val="TOC2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noProof/>
          <w:sz w:val="32"/>
          <w:szCs w:val="32"/>
        </w:rPr>
      </w:pPr>
      <w:hyperlink w:anchor="_Toc61466309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 xml:space="preserve">2.6 </w:t>
        </w:r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  <w:cs/>
          </w:rPr>
          <w:t>เครื่องมือที่ใช้ในการสร้างแชทบอท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_Toc61466309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57319E79" w14:textId="5FC1B58D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0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2.6.1 Dialogflow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_Toc61466310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19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25995D3A" w14:textId="414FC1BB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1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2.6.2 chatterbot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_Toc61466311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22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079A48AD" w14:textId="31F12CD6" w:rsidR="00807DFC" w:rsidRPr="00807DFC" w:rsidRDefault="00E81443">
      <w:pPr>
        <w:pStyle w:val="TOC3"/>
        <w:rPr>
          <w:rFonts w:ascii="TH SarabunPSK" w:eastAsiaTheme="minorEastAsia" w:hAnsi="TH SarabunPSK" w:cs="TH SarabunPSK"/>
          <w:noProof/>
          <w:sz w:val="32"/>
          <w:szCs w:val="32"/>
        </w:rPr>
      </w:pPr>
      <w:hyperlink w:anchor="_Toc61466312" w:history="1">
        <w:r w:rsidR="00807DFC" w:rsidRPr="00807DFC">
          <w:rPr>
            <w:rStyle w:val="Hyperlink"/>
            <w:rFonts w:ascii="TH SarabunPSK" w:hAnsi="TH SarabunPSK" w:cs="TH SarabunPSK"/>
            <w:noProof/>
            <w:sz w:val="32"/>
            <w:szCs w:val="32"/>
          </w:rPr>
          <w:t>2.6.3 flow.ai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instrText xml:space="preserve"> PAGEREF _Toc61466312 \h </w:instrTex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noProof/>
            <w:webHidden/>
            <w:sz w:val="32"/>
            <w:szCs w:val="32"/>
          </w:rPr>
          <w:t>23</w:t>
        </w:r>
        <w:r w:rsidR="00807DFC" w:rsidRPr="00807DFC">
          <w:rPr>
            <w:rFonts w:ascii="TH SarabunPSK" w:hAnsi="TH SarabunPSK" w:cs="TH SarabunPSK"/>
            <w:noProof/>
            <w:webHidden/>
            <w:sz w:val="32"/>
            <w:szCs w:val="32"/>
          </w:rPr>
          <w:fldChar w:fldCharType="end"/>
        </w:r>
      </w:hyperlink>
    </w:p>
    <w:p w14:paraId="44E2B6B7" w14:textId="3B4E0666" w:rsidR="00807DFC" w:rsidRPr="00807DFC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466313" w:history="1">
        <w:r w:rsidR="00807DFC" w:rsidRPr="00807DFC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เอกสารอ้างอิง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_Toc61466313 \h </w:instrTex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25</w:t>
        </w:r>
        <w:r w:rsidR="00807DFC" w:rsidRPr="00807DFC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C98D9A" w14:textId="48886837" w:rsidR="00FB7532" w:rsidRPr="00C42556" w:rsidRDefault="002416E7" w:rsidP="002416E7">
      <w:pPr>
        <w:ind w:left="-180"/>
      </w:pPr>
      <w:r w:rsidRPr="00BE002B">
        <w:rPr>
          <w:b/>
          <w:bCs/>
          <w:cs/>
        </w:rPr>
        <w:fldChar w:fldCharType="end"/>
      </w:r>
    </w:p>
    <w:p w14:paraId="2049F94E" w14:textId="77777777" w:rsidR="00FB7532" w:rsidRDefault="00FB7532" w:rsidP="00AA2D68">
      <w:pPr>
        <w:ind w:left="-180"/>
        <w:rPr>
          <w:rFonts w:ascii="Angsana New" w:hAnsi="Angsana New"/>
        </w:rPr>
      </w:pPr>
    </w:p>
    <w:p w14:paraId="50EDED31" w14:textId="77777777" w:rsidR="00FB7532" w:rsidRDefault="00FB7532" w:rsidP="00FB7532">
      <w:pPr>
        <w:ind w:left="-180"/>
        <w:rPr>
          <w:rFonts w:ascii="Angsana New" w:hAnsi="Angsana New"/>
        </w:rPr>
      </w:pPr>
    </w:p>
    <w:p w14:paraId="4EAD53ED" w14:textId="033989A6" w:rsidR="005A1D37" w:rsidRDefault="005A1D37" w:rsidP="001119DD">
      <w:pPr>
        <w:pStyle w:val="Heading1"/>
      </w:pPr>
      <w:r>
        <w:br w:type="page"/>
      </w:r>
      <w:bookmarkStart w:id="5" w:name="_Toc61466278"/>
      <w:r w:rsidR="001119DD">
        <w:rPr>
          <w:rFonts w:hint="cs"/>
          <w:cs/>
        </w:rPr>
        <w:lastRenderedPageBreak/>
        <w:t>รายการตาราง</w:t>
      </w:r>
      <w:bookmarkEnd w:id="5"/>
    </w:p>
    <w:p w14:paraId="516254F5" w14:textId="5179E1CB" w:rsidR="00340C17" w:rsidRPr="00340C17" w:rsidRDefault="004F3F76" w:rsidP="004F3F76">
      <w:pPr>
        <w:jc w:val="right"/>
      </w:pPr>
      <w:r>
        <w:rPr>
          <w:rFonts w:hint="cs"/>
          <w:cs/>
        </w:rPr>
        <w:t>หน้า</w:t>
      </w:r>
    </w:p>
    <w:p w14:paraId="18BFC694" w14:textId="5365599F" w:rsidR="004E1C1F" w:rsidRPr="004E1C1F" w:rsidRDefault="001119DD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fldChar w:fldCharType="begin"/>
      </w: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instrText xml:space="preserve"> TOC \h \z \t "table 1,1" </w:instrText>
      </w:r>
      <w:r w:rsidRPr="004E1C1F">
        <w:rPr>
          <w:rFonts w:ascii="TH SarabunPSK" w:hAnsi="TH SarabunPSK" w:cs="TH SarabunPSK"/>
          <w:i w:val="0"/>
          <w:iCs w:val="0"/>
          <w:sz w:val="32"/>
          <w:szCs w:val="32"/>
        </w:rPr>
        <w:fldChar w:fldCharType="separate"/>
      </w:r>
      <w:hyperlink w:anchor="_Toc61295376" w:history="1"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ตารางที่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2.1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ตารางค่า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tf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>ของคำว่า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 the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doctor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ใน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document 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>document 2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_Toc61295376 \h </w:instrTex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031DAB5" w14:textId="1BEE50D2" w:rsidR="004E1C1F" w:rsidRPr="004E1C1F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i w:val="0"/>
          <w:iCs w:val="0"/>
          <w:noProof/>
          <w:sz w:val="32"/>
          <w:szCs w:val="32"/>
        </w:rPr>
      </w:pPr>
      <w:hyperlink w:anchor="_Toc61295377" w:history="1"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ตารางที่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2.2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ตารางค่า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tf-idf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>ของคำว่า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 the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doctor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ใน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 xml:space="preserve">document 1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  <w:cs/>
          </w:rPr>
          <w:t xml:space="preserve">และ </w:t>
        </w:r>
        <w:r w:rsidR="004E1C1F" w:rsidRPr="004E1C1F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u w:val="none"/>
          </w:rPr>
          <w:t>document 2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_Toc61295377 \h </w:instrTex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4E1C1F" w:rsidRPr="004E1C1F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5757F84" w14:textId="63A01B68" w:rsidR="001119DD" w:rsidRPr="00340C17" w:rsidRDefault="001119DD" w:rsidP="001119DD">
      <w:pPr>
        <w:rPr>
          <w:rFonts w:ascii="Angsana New" w:hAnsi="Angsana New"/>
        </w:rPr>
      </w:pPr>
      <w:r w:rsidRPr="004E1C1F">
        <w:rPr>
          <w:b/>
          <w:bCs/>
        </w:rPr>
        <w:fldChar w:fldCharType="end"/>
      </w:r>
    </w:p>
    <w:p w14:paraId="7C470EC4" w14:textId="4D0E7375" w:rsidR="001119DD" w:rsidRDefault="001119DD" w:rsidP="001119DD">
      <w:pPr>
        <w:rPr>
          <w:rFonts w:ascii="Angsana New" w:hAnsi="Angsana New"/>
        </w:rPr>
      </w:pPr>
    </w:p>
    <w:p w14:paraId="3E702BE4" w14:textId="606D0B40" w:rsidR="001119DD" w:rsidRDefault="001119DD" w:rsidP="001119DD">
      <w:pPr>
        <w:rPr>
          <w:rFonts w:ascii="Angsana New" w:hAnsi="Angsana New"/>
          <w:cs/>
        </w:rPr>
      </w:pPr>
      <w:r>
        <w:rPr>
          <w:rFonts w:ascii="Angsana New" w:hAnsi="Angsana New"/>
          <w:cs/>
        </w:rPr>
        <w:br w:type="page"/>
      </w:r>
    </w:p>
    <w:p w14:paraId="606B67BA" w14:textId="6D045661" w:rsidR="005A1D37" w:rsidRPr="001119DD" w:rsidRDefault="001119DD" w:rsidP="001119DD">
      <w:pPr>
        <w:pStyle w:val="Heading1"/>
      </w:pPr>
      <w:bookmarkStart w:id="6" w:name="_Toc61466279"/>
      <w:r w:rsidRPr="001119DD">
        <w:rPr>
          <w:rFonts w:hint="cs"/>
          <w:cs/>
        </w:rPr>
        <w:lastRenderedPageBreak/>
        <w:t>รายการภาพประกอบ</w:t>
      </w:r>
      <w:bookmarkEnd w:id="6"/>
    </w:p>
    <w:p w14:paraId="10D1EBA6" w14:textId="0BA32B21" w:rsidR="00D277A6" w:rsidRPr="00D277A6" w:rsidRDefault="00EF2517" w:rsidP="00D277A6">
      <w:pPr>
        <w:pStyle w:val="TOC3"/>
        <w:rPr>
          <w:rFonts w:ascii="TH SarabunPSK" w:hAnsi="TH SarabunPSK" w:cs="TH SarabunPSK"/>
          <w:noProof/>
          <w:sz w:val="32"/>
          <w:szCs w:val="32"/>
        </w:rPr>
      </w:pPr>
      <w:r w:rsidRPr="00EF2517">
        <w:rPr>
          <w:rFonts w:ascii="TH SarabunPSK" w:hAnsi="TH SarabunPSK" w:cs="TH SarabunPSK"/>
          <w:sz w:val="32"/>
          <w:szCs w:val="32"/>
          <w:cs/>
        </w:rPr>
        <w:t>หน้า</w:t>
      </w:r>
      <w:r w:rsidR="00E233B0" w:rsidRPr="00EF2517">
        <w:rPr>
          <w:rFonts w:ascii="TH SarabunPSK" w:hAnsi="TH SarabunPSK" w:cs="TH SarabunPSK"/>
          <w:sz w:val="32"/>
          <w:szCs w:val="32"/>
        </w:rPr>
        <w:fldChar w:fldCharType="begin"/>
      </w:r>
      <w:r w:rsidR="00E233B0" w:rsidRPr="00EF2517">
        <w:rPr>
          <w:rFonts w:ascii="TH SarabunPSK" w:hAnsi="TH SarabunPSK" w:cs="TH SarabunPSK"/>
          <w:sz w:val="32"/>
          <w:szCs w:val="32"/>
        </w:rPr>
        <w:instrText xml:space="preserve"> TOC \h \z \t "Title,3,picture 1,1" </w:instrText>
      </w:r>
      <w:r w:rsidR="00E233B0" w:rsidRPr="00EF2517">
        <w:rPr>
          <w:rFonts w:ascii="TH SarabunPSK" w:hAnsi="TH SarabunPSK" w:cs="TH SarabunPSK"/>
          <w:sz w:val="32"/>
          <w:szCs w:val="32"/>
        </w:rPr>
        <w:fldChar w:fldCharType="separate"/>
      </w:r>
    </w:p>
    <w:p w14:paraId="6049E897" w14:textId="195CCD83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0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แสดงตัวอย่างลำดับของคำที่กำหนดให้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E6CC5EB" w14:textId="26DB0339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แสดงตัวอย่างของการแทนข้อความด้วยเวกเตอร์จากการค้นหาคำในข้อความ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7989DEE" w14:textId="0C9B562D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2.3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ตัวอย่างข้อความซึ่งอยู่ใน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document 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4EF91CB" w14:textId="13237B91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4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2.4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การนับคำที่ปรากฎในข้อความ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_Toc61295414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25B90CE3" w14:textId="13B24EE4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5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2.5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การทำค่า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tf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vertAlign w:val="subscript"/>
          </w:rPr>
          <w:t>t,d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จาก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document 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_Toc61295415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D9EB204" w14:textId="3D605DBB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7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2.6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ตัวอย่างข้อความที่มีคำเหมือนและต่างกัน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C1FF37B" w14:textId="43163E1A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18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2.7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ตัวอย่างการหาค่า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idf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ของคำที่สนใจ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_Toc61295418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9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22A94ED" w14:textId="455F633A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2.8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ภาพวิธีการหาความคล้ายกันของ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Jaccard similarity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1AE51A6" w14:textId="6740C4E1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2.9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การวัดระยะทางแบบ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Manhattan distance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77F1564" w14:textId="08F84D31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4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2.10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การวัดระยะทางแบบ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Euclidean distance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_Toc61295424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EFB91D6" w14:textId="3A8CA0EE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6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2.11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ภาพอธิบายขั้นตอนของ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K-Means Clustering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_Toc61295426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13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416A744" w14:textId="5944765E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7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2.12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ภาพตัวอย่างชุดข้อมูลที่ใช้กับ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DBSCAN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14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41BC487" w14:textId="22A14E90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28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2.13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ตัวอย่าง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DBSCAN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_Toc61295428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15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557026" w14:textId="08BB0529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0" w:history="1"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 xml:space="preserve"> 2.14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 </w:t>
        </w:r>
        <w:r w:rsidR="00D277A6" w:rsidRPr="00D277A6">
          <w:rPr>
            <w:rStyle w:val="Hyperlink"/>
            <w:rFonts w:ascii="TH SarabunPSK" w:eastAsiaTheme="minorHAnsi" w:hAnsi="TH SarabunPSK" w:cs="TH SarabunPSK"/>
            <w:i w:val="0"/>
            <w:iCs w:val="0"/>
            <w:noProof/>
            <w:sz w:val="32"/>
            <w:szCs w:val="32"/>
          </w:rPr>
          <w:t>Decision tree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16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9BC07DE" w14:textId="63804AB8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1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2.15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ตัวอย่างของฟังก์ชันการแปลง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_Toc61295431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17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7D86B3F9" w14:textId="0853BD8E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2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2.16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Neural Network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แบบชั้นเดียว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_Toc61295432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33B35FFA" w14:textId="62E5F4FB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2.17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Neural Network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แบบหลายชั้น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18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A00CF2B" w14:textId="73727331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5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2.18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intent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ส่วนของ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contexts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_Toc61295435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C189430" w14:textId="6550119C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6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2.19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หน้าจอแสดงผลการทดสอบแชทบอท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Dialogflow (1)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_Toc61295436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20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05F9E10A" w14:textId="3443853B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7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>ภาพที่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 2.20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หน้าจอแสดงผลการทดสอบแชทบอท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Dialogflow (2)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_Toc61295437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21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1528BEB6" w14:textId="453CC294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39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2.21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หน้าจอโปรแกรมเขียน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 xml:space="preserve">train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ให้กับ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chatbot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_Toc61295439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729000B" w14:textId="20B33F06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0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2.22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หน้าจอผลลัพธ์จากการรันโปรแกรมที่เขียนด้วย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chatterbot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_Toc61295440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22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49C6EE90" w14:textId="7B2AFB3D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2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2.23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หน้าจอหลักของ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flow.ai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_Toc61295442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23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6FBADAC8" w14:textId="6E0AE54B" w:rsidR="00D277A6" w:rsidRPr="00D277A6" w:rsidRDefault="00E81443">
      <w:pPr>
        <w:pStyle w:val="TOC1"/>
        <w:tabs>
          <w:tab w:val="right" w:pos="8990"/>
        </w:tabs>
        <w:rPr>
          <w:rFonts w:ascii="TH SarabunPSK" w:eastAsiaTheme="minorEastAsia" w:hAnsi="TH SarabunPSK" w:cs="TH SarabunPSK"/>
          <w:b w:val="0"/>
          <w:bCs w:val="0"/>
          <w:i w:val="0"/>
          <w:iCs w:val="0"/>
          <w:noProof/>
          <w:sz w:val="32"/>
          <w:szCs w:val="32"/>
        </w:rPr>
      </w:pPr>
      <w:hyperlink w:anchor="_Toc61295443" w:history="1"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ภาพที่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2.24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  <w:cs/>
          </w:rPr>
          <w:t xml:space="preserve"> หน้าจอแสดงผลการรันของ </w:t>
        </w:r>
        <w:r w:rsidR="00D277A6" w:rsidRPr="00D277A6">
          <w:rPr>
            <w:rStyle w:val="Hyperlink"/>
            <w:rFonts w:ascii="TH SarabunPSK" w:hAnsi="TH SarabunPSK" w:cs="TH SarabunPSK"/>
            <w:i w:val="0"/>
            <w:iCs w:val="0"/>
            <w:noProof/>
            <w:sz w:val="32"/>
            <w:szCs w:val="32"/>
          </w:rPr>
          <w:t>flow.ai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ab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begin"/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instrText xml:space="preserve"> PAGEREF _Toc61295443 \h </w:instrTex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separate"/>
        </w:r>
        <w:r w:rsidR="003A6B14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t>24</w:t>
        </w:r>
        <w:r w:rsidR="00D277A6" w:rsidRPr="00D277A6">
          <w:rPr>
            <w:rFonts w:ascii="TH SarabunPSK" w:hAnsi="TH SarabunPSK" w:cs="TH SarabunPSK"/>
            <w:i w:val="0"/>
            <w:iCs w:val="0"/>
            <w:noProof/>
            <w:webHidden/>
            <w:sz w:val="32"/>
            <w:szCs w:val="32"/>
          </w:rPr>
          <w:fldChar w:fldCharType="end"/>
        </w:r>
      </w:hyperlink>
    </w:p>
    <w:p w14:paraId="52B1520F" w14:textId="7F8A5134" w:rsidR="00E233B0" w:rsidRDefault="00E233B0" w:rsidP="00E233B0">
      <w:pPr>
        <w:rPr>
          <w:rFonts w:ascii="Angsana New" w:hAnsi="Angsana New"/>
        </w:rPr>
        <w:sectPr w:rsidR="00E233B0" w:rsidSect="007E7AFE">
          <w:headerReference w:type="default" r:id="rId9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  <w:r w:rsidRPr="00EF2517">
        <w:fldChar w:fldCharType="end"/>
      </w:r>
    </w:p>
    <w:p w14:paraId="77A5DA72" w14:textId="2B7ABD7E" w:rsidR="00B979A7" w:rsidRPr="0041586C" w:rsidRDefault="00850603" w:rsidP="0041586C">
      <w:pPr>
        <w:pStyle w:val="Heading1"/>
      </w:pPr>
      <w:bookmarkStart w:id="7" w:name="_Toc61186620"/>
      <w:bookmarkStart w:id="8" w:name="_Toc61466280"/>
      <w:r w:rsidRPr="0041586C">
        <w:rPr>
          <w:rFonts w:hint="cs"/>
          <w:cs/>
        </w:rPr>
        <w:lastRenderedPageBreak/>
        <w:t xml:space="preserve">บทที่ </w:t>
      </w:r>
      <w:r w:rsidRPr="0041586C">
        <w:t>1</w:t>
      </w:r>
      <w:r w:rsidR="00217AA4" w:rsidRPr="0041586C">
        <w:rPr>
          <w:rFonts w:hint="cs"/>
          <w:cs/>
        </w:rPr>
        <w:t xml:space="preserve"> </w:t>
      </w:r>
      <w:r w:rsidR="008E689E" w:rsidRPr="0041586C">
        <w:rPr>
          <w:cs/>
        </w:rPr>
        <w:br/>
      </w:r>
      <w:r w:rsidR="00217AA4" w:rsidRPr="0041586C">
        <w:rPr>
          <w:rFonts w:hint="cs"/>
          <w:cs/>
        </w:rPr>
        <w:t>บทนำ</w:t>
      </w:r>
      <w:bookmarkEnd w:id="7"/>
      <w:bookmarkEnd w:id="8"/>
    </w:p>
    <w:p w14:paraId="30BA2ED1" w14:textId="29DE1B83" w:rsidR="00B979A7" w:rsidRPr="008E689E" w:rsidRDefault="00B979A7" w:rsidP="001D3245">
      <w:pPr>
        <w:pStyle w:val="Heading2"/>
        <w:rPr>
          <w:cs/>
        </w:rPr>
      </w:pPr>
      <w:bookmarkStart w:id="9" w:name="_Toc61186621"/>
      <w:bookmarkStart w:id="10" w:name="_Toc61466281"/>
      <w:r w:rsidRPr="008E689E">
        <w:t xml:space="preserve">1.1 </w:t>
      </w:r>
      <w:r w:rsidRPr="008E689E">
        <w:rPr>
          <w:rFonts w:hint="cs"/>
          <w:cs/>
        </w:rPr>
        <w:t>ความเป็นมาของโครงงาน</w:t>
      </w:r>
      <w:bookmarkEnd w:id="9"/>
      <w:bookmarkEnd w:id="10"/>
    </w:p>
    <w:p w14:paraId="71A2D4E0" w14:textId="6EB7E3D1" w:rsidR="00437CF2" w:rsidRDefault="00437CF2" w:rsidP="00045368">
      <w:pPr>
        <w:ind w:firstLine="720"/>
        <w:jc w:val="thaiDistribute"/>
      </w:pPr>
      <w:r>
        <w:rPr>
          <w:rFonts w:hint="cs"/>
          <w:cs/>
        </w:rPr>
        <w:t>การตอบข้อความของลูกค้าหรือผู้ที่เข้ามาสอบถามเป็นส่วนหนึ่งของงาน</w:t>
      </w:r>
      <w:r w:rsidR="009A5EAD">
        <w:rPr>
          <w:rFonts w:hint="cs"/>
          <w:cs/>
        </w:rPr>
        <w:t>ที่มี</w:t>
      </w:r>
      <w:r>
        <w:rPr>
          <w:rFonts w:hint="cs"/>
          <w:cs/>
        </w:rPr>
        <w:t xml:space="preserve">เจ้าหน้าที่คอยให้บริการอยู่เสมอ </w:t>
      </w:r>
      <w:r w:rsidR="009A5EAD">
        <w:rPr>
          <w:rFonts w:hint="cs"/>
          <w:cs/>
        </w:rPr>
        <w:t>แต่ในการตอบกลับเหล่านั้น</w:t>
      </w:r>
      <w:r>
        <w:rPr>
          <w:rFonts w:hint="cs"/>
          <w:cs/>
        </w:rPr>
        <w:t>ยังมีข้อจำกัด</w:t>
      </w:r>
      <w:r w:rsidR="009A5EAD">
        <w:rPr>
          <w:rFonts w:hint="cs"/>
          <w:cs/>
        </w:rPr>
        <w:t>ในหลายๆ ด้าน</w:t>
      </w:r>
      <w:r w:rsidR="00ED7DDB">
        <w:rPr>
          <w:rFonts w:hint="cs"/>
          <w:cs/>
        </w:rPr>
        <w:t xml:space="preserve"> เช่น ต้องรอเวลาทำการเจ้าหน้าที่จึงสามารถตอบได้ หรือต้องรอให้เจ้าหน้าที่ตรวจสอบว่ามีข้อความเข้าจึงจะได้รับคำตอบ </w:t>
      </w:r>
      <w:r w:rsidR="009A5EAD">
        <w:rPr>
          <w:rFonts w:hint="cs"/>
          <w:cs/>
        </w:rPr>
        <w:t>ซึ่ง</w:t>
      </w:r>
      <w:r>
        <w:rPr>
          <w:rFonts w:hint="cs"/>
          <w:cs/>
        </w:rPr>
        <w:t>ทำให้กา</w:t>
      </w:r>
      <w:r w:rsidR="00ED7DDB">
        <w:rPr>
          <w:rFonts w:hint="cs"/>
          <w:cs/>
        </w:rPr>
        <w:t>ร</w:t>
      </w:r>
      <w:r>
        <w:rPr>
          <w:rFonts w:hint="cs"/>
          <w:cs/>
        </w:rPr>
        <w:t>บริการหรือ</w:t>
      </w:r>
      <w:r w:rsidR="00ED7DDB">
        <w:rPr>
          <w:rFonts w:hint="cs"/>
          <w:cs/>
        </w:rPr>
        <w:t>คำ</w:t>
      </w:r>
      <w:r>
        <w:rPr>
          <w:rFonts w:hint="cs"/>
          <w:cs/>
        </w:rPr>
        <w:t>ถามไม่ได้คำตอบในทันทีทันใด และอาจทำให้ลูกค้าหรือผู้ใช้เกิดความไม่พึงพอใจขึ้นได้อีกด้วย</w:t>
      </w:r>
      <w:r w:rsidR="000022C3">
        <w:rPr>
          <w:rFonts w:hint="cs"/>
          <w:cs/>
        </w:rPr>
        <w:t xml:space="preserve"> ในปัจจุบันจึงมีตัวช่วยที่</w:t>
      </w:r>
      <w:r w:rsidR="00ED7DDB">
        <w:rPr>
          <w:rFonts w:hint="cs"/>
          <w:cs/>
        </w:rPr>
        <w:t>เรียกกันว่า</w:t>
      </w:r>
      <w:r w:rsidR="000022C3">
        <w:rPr>
          <w:rFonts w:hint="cs"/>
          <w:cs/>
        </w:rPr>
        <w:t>แชทบอทเข้ามาเป็นส่วนหนึ่งในการให้บริการทางด้านนี้โดยเฉพาะ</w:t>
      </w:r>
    </w:p>
    <w:p w14:paraId="0ECD841F" w14:textId="401E7511" w:rsidR="009A5EAD" w:rsidRPr="0096522C" w:rsidRDefault="009A5EAD" w:rsidP="00045368">
      <w:pPr>
        <w:ind w:firstLine="720"/>
        <w:jc w:val="thaiDistribute"/>
      </w:pPr>
      <w:r>
        <w:rPr>
          <w:rFonts w:hint="cs"/>
          <w:cs/>
        </w:rPr>
        <w:t>ปัจจุบัน</w:t>
      </w:r>
      <w:r w:rsidR="00374DA2">
        <w:rPr>
          <w:rFonts w:hint="cs"/>
          <w:cs/>
        </w:rPr>
        <w:t>แชท</w:t>
      </w:r>
      <w:r w:rsidR="008E689E">
        <w:rPr>
          <w:rFonts w:hint="cs"/>
          <w:cs/>
        </w:rPr>
        <w:t>บอท</w:t>
      </w:r>
      <w:r w:rsidR="00437CF2">
        <w:rPr>
          <w:rFonts w:hint="cs"/>
          <w:cs/>
        </w:rPr>
        <w:t>หรือ</w:t>
      </w:r>
      <w:r w:rsidR="00361155">
        <w:rPr>
          <w:rFonts w:hint="cs"/>
          <w:cs/>
        </w:rPr>
        <w:t>โปรแกรมคอมพิวเตอร์ชนิดหนึ่งที่ใช้ในการตอบกลับการสนทนากำลัง</w:t>
      </w:r>
      <w:r w:rsidR="008E689E">
        <w:rPr>
          <w:rFonts w:hint="cs"/>
          <w:cs/>
        </w:rPr>
        <w:t>เป็นท</w:t>
      </w:r>
      <w:r w:rsidR="00814BC4">
        <w:rPr>
          <w:rFonts w:hint="cs"/>
          <w:cs/>
        </w:rPr>
        <w:t>ี่แพร่หลายในองค์กรหรือบริษัทห้างร้าน</w:t>
      </w:r>
      <w:r w:rsidR="00A971C5">
        <w:rPr>
          <w:rFonts w:hint="cs"/>
          <w:cs/>
        </w:rPr>
        <w:t xml:space="preserve"> </w:t>
      </w:r>
      <w:r w:rsidR="00FE7E29">
        <w:rPr>
          <w:rFonts w:hint="cs"/>
          <w:cs/>
        </w:rPr>
        <w:t>เนื่องจากความสามารถในการ</w:t>
      </w:r>
      <w:r w:rsidR="00A971C5">
        <w:rPr>
          <w:rFonts w:hint="cs"/>
          <w:cs/>
        </w:rPr>
        <w:t>ช่วยอำนวยความสะดวกให้แก่ลูกค้า</w:t>
      </w:r>
      <w:r w:rsidR="00FE7E29">
        <w:rPr>
          <w:rFonts w:hint="cs"/>
          <w:cs/>
        </w:rPr>
        <w:t>และเจ้าหน้าที่</w:t>
      </w:r>
      <w:r w:rsidR="00A971C5">
        <w:rPr>
          <w:rFonts w:hint="cs"/>
          <w:cs/>
        </w:rPr>
        <w:t xml:space="preserve"> </w:t>
      </w:r>
      <w:r w:rsidR="001F142B">
        <w:rPr>
          <w:rFonts w:hint="cs"/>
          <w:cs/>
        </w:rPr>
        <w:t>เช่น</w:t>
      </w:r>
      <w:r w:rsidR="00FE7E29">
        <w:rPr>
          <w:rFonts w:hint="cs"/>
          <w:cs/>
        </w:rPr>
        <w:t xml:space="preserve"> </w:t>
      </w:r>
      <w:r w:rsidR="00A971C5">
        <w:rPr>
          <w:rFonts w:hint="cs"/>
          <w:cs/>
        </w:rPr>
        <w:t>ช่วยให้การสอบถามข้อมูลและบริการ</w:t>
      </w:r>
      <w:r w:rsidR="004D34A9">
        <w:rPr>
          <w:rFonts w:hint="cs"/>
          <w:cs/>
        </w:rPr>
        <w:t>สะดวก</w:t>
      </w:r>
      <w:r w:rsidR="007B75A8">
        <w:rPr>
          <w:rFonts w:hint="cs"/>
          <w:cs/>
        </w:rPr>
        <w:t>รวดเร็วทั้งในและนอกเวลาทำการ</w:t>
      </w:r>
      <w:r w:rsidR="003E0735">
        <w:rPr>
          <w:rFonts w:hint="cs"/>
          <w:cs/>
        </w:rPr>
        <w:t xml:space="preserve"> </w:t>
      </w:r>
      <w:r w:rsidR="00F5505D">
        <w:rPr>
          <w:rFonts w:hint="cs"/>
          <w:cs/>
        </w:rPr>
        <w:t>ลดปัญหาเจ้าหน้าที่ไม่เพียงพอต่อความต้องการของลูกค้า</w:t>
      </w:r>
      <w:r w:rsidR="00CD2CBD">
        <w:t xml:space="preserve"> </w:t>
      </w:r>
      <w:r w:rsidR="00CD2CBD">
        <w:rPr>
          <w:rFonts w:hint="cs"/>
          <w:cs/>
        </w:rPr>
        <w:t>เป็นต้น</w:t>
      </w:r>
      <w:r w:rsidR="00AC03B4">
        <w:rPr>
          <w:rFonts w:hint="cs"/>
          <w:cs/>
        </w:rPr>
        <w:t xml:space="preserve"> ความท้าทายอย่างหนึ่งในการสร้างแชทบอท คือ การระบุเจตนาจากการสนทนาหรือเรียกว่า </w:t>
      </w:r>
      <w:r w:rsidR="00AC03B4">
        <w:t>intent</w:t>
      </w:r>
      <w:r w:rsidR="004A3338">
        <w:rPr>
          <w:rFonts w:hint="cs"/>
          <w:cs/>
        </w:rPr>
        <w:t xml:space="preserve"> ซึ่ง </w:t>
      </w:r>
      <w:r w:rsidR="004A3338">
        <w:t xml:space="preserve">intent </w:t>
      </w:r>
      <w:r w:rsidR="004A3338">
        <w:rPr>
          <w:rFonts w:hint="cs"/>
          <w:cs/>
        </w:rPr>
        <w:t>หนึ่งๆ มีข้อความได้หลากหลา</w:t>
      </w:r>
      <w:r w:rsidR="0033564F">
        <w:rPr>
          <w:rFonts w:hint="cs"/>
          <w:cs/>
        </w:rPr>
        <w:t>ย</w:t>
      </w:r>
      <w:r w:rsidR="00DB4EBB">
        <w:rPr>
          <w:rFonts w:hint="cs"/>
          <w:cs/>
        </w:rPr>
        <w:t xml:space="preserve"> เราอาจใช้วิธีให้ผู้พัฒนา</w:t>
      </w:r>
      <w:r w:rsidR="00DB4EBB" w:rsidRPr="0096522C">
        <w:rPr>
          <w:rFonts w:hint="cs"/>
          <w:cs/>
        </w:rPr>
        <w:t xml:space="preserve">แชทบอทระบุข้อความที่เป็นไปได้ สำหรับแต่ละ </w:t>
      </w:r>
      <w:r w:rsidR="00DB4EBB" w:rsidRPr="0096522C">
        <w:t>intent</w:t>
      </w:r>
      <w:r w:rsidR="00DB4EBB" w:rsidRPr="0096522C">
        <w:rPr>
          <w:rFonts w:hint="cs"/>
          <w:cs/>
        </w:rPr>
        <w:t xml:space="preserve"> </w:t>
      </w:r>
      <w:r w:rsidR="00350055" w:rsidRPr="0096522C">
        <w:rPr>
          <w:rFonts w:hint="cs"/>
          <w:cs/>
        </w:rPr>
        <w:t>แต่อาจไม่ครบถ้วน และต้องใช้เวลานาน</w:t>
      </w:r>
    </w:p>
    <w:p w14:paraId="6B7DD8ED" w14:textId="37924BB4" w:rsidR="00350055" w:rsidRDefault="00350055" w:rsidP="00045368">
      <w:pPr>
        <w:ind w:firstLine="720"/>
        <w:jc w:val="thaiDistribute"/>
        <w:rPr>
          <w:cs/>
        </w:rPr>
      </w:pPr>
      <w:r w:rsidRPr="0096522C">
        <w:rPr>
          <w:rFonts w:hint="cs"/>
          <w:cs/>
        </w:rPr>
        <w:t xml:space="preserve">การเรียนรู้ของเครื่อง </w:t>
      </w:r>
      <w:r w:rsidRPr="0096522C">
        <w:t>(Machine Learning)</w:t>
      </w:r>
      <w:r w:rsidR="00A57DFD" w:rsidRPr="0096522C">
        <w:t xml:space="preserve"> </w:t>
      </w:r>
      <w:r w:rsidR="00A57DFD" w:rsidRPr="0096522C">
        <w:rPr>
          <w:rFonts w:hint="cs"/>
          <w:cs/>
        </w:rPr>
        <w:t>เป็นเทคนิค</w:t>
      </w:r>
      <w:r w:rsidR="00F61C92" w:rsidRPr="0096522C">
        <w:rPr>
          <w:rFonts w:hint="cs"/>
          <w:cs/>
        </w:rPr>
        <w:t>ที่สามารถนำมาใช้ในการจำแนกข้อมูลได้ ผู้จัดทำโครงงานจึงสนใจ</w:t>
      </w:r>
      <w:r w:rsidR="009C60B0" w:rsidRPr="0096522C">
        <w:rPr>
          <w:rFonts w:hint="cs"/>
          <w:cs/>
        </w:rPr>
        <w:t>ศึกษาการนำการเรียนรู้ของเครื่องมา</w:t>
      </w:r>
      <w:r w:rsidR="00B55668" w:rsidRPr="0096522C">
        <w:rPr>
          <w:rFonts w:hint="cs"/>
          <w:cs/>
        </w:rPr>
        <w:t>ช่วยในการจำแนก</w:t>
      </w:r>
      <w:r w:rsidR="00B55668" w:rsidRPr="0096522C">
        <w:t xml:space="preserve"> intent </w:t>
      </w:r>
      <w:r w:rsidR="00B55668" w:rsidRPr="0096522C">
        <w:rPr>
          <w:rFonts w:hint="cs"/>
          <w:cs/>
        </w:rPr>
        <w:t>เพื่อการสร้าง</w:t>
      </w:r>
      <w:r w:rsidR="003D4D06" w:rsidRPr="0096522C">
        <w:rPr>
          <w:cs/>
        </w:rPr>
        <w:br/>
      </w:r>
      <w:r w:rsidR="00B55668" w:rsidRPr="0096522C">
        <w:rPr>
          <w:rFonts w:hint="cs"/>
          <w:cs/>
        </w:rPr>
        <w:t>แชทบอท</w:t>
      </w:r>
      <w:r w:rsidR="00B55668">
        <w:rPr>
          <w:rFonts w:hint="cs"/>
          <w:cs/>
        </w:rPr>
        <w:t xml:space="preserve"> </w:t>
      </w:r>
      <w:r w:rsidR="004B3589">
        <w:rPr>
          <w:rFonts w:hint="cs"/>
          <w:cs/>
        </w:rPr>
        <w:t>โดยจะใช้กรณี</w:t>
      </w:r>
      <w:r w:rsidR="00154A77">
        <w:rPr>
          <w:rFonts w:hint="cs"/>
          <w:cs/>
        </w:rPr>
        <w:t>ศึกษาจากชุดข้อมูลมาตรฐาน</w:t>
      </w:r>
      <w:r w:rsidR="00076E1B">
        <w:rPr>
          <w:rFonts w:hint="cs"/>
          <w:cs/>
        </w:rPr>
        <w:t xml:space="preserve"> และบทสนทนาถามตอบเกี่ยวกับการศึกษาของนักศึกษา</w:t>
      </w:r>
      <w:r w:rsidR="00BD71C0">
        <w:rPr>
          <w:rFonts w:hint="cs"/>
          <w:cs/>
        </w:rPr>
        <w:t>คณะวิทยาศ</w:t>
      </w:r>
      <w:r w:rsidR="00813200">
        <w:rPr>
          <w:rFonts w:hint="cs"/>
          <w:cs/>
        </w:rPr>
        <w:t>า</w:t>
      </w:r>
      <w:r w:rsidR="00BD71C0">
        <w:rPr>
          <w:rFonts w:hint="cs"/>
          <w:cs/>
        </w:rPr>
        <w:t>สตร์</w:t>
      </w:r>
      <w:r w:rsidR="00574268">
        <w:rPr>
          <w:rFonts w:hint="cs"/>
          <w:cs/>
        </w:rPr>
        <w:t xml:space="preserve"> มหาวิทยาลัยสงขลานครินทร์</w:t>
      </w:r>
    </w:p>
    <w:p w14:paraId="5C08A14B" w14:textId="77777777" w:rsidR="006B4A36" w:rsidRDefault="006B4A36" w:rsidP="006B4A36">
      <w:pPr>
        <w:rPr>
          <w:rFonts w:ascii="Angsana New" w:hAnsi="Angsana New"/>
        </w:rPr>
      </w:pPr>
    </w:p>
    <w:p w14:paraId="52209C2D" w14:textId="77777777" w:rsidR="009547CA" w:rsidRPr="006B4A36" w:rsidRDefault="009547CA" w:rsidP="006B4A36">
      <w:pPr>
        <w:rPr>
          <w:rFonts w:ascii="Angsana New" w:hAnsi="Angsana New"/>
        </w:rPr>
      </w:pPr>
    </w:p>
    <w:p w14:paraId="1A5D6F45" w14:textId="77777777" w:rsidR="003C0DA7" w:rsidRDefault="003C0DA7" w:rsidP="003C0DA7"/>
    <w:p w14:paraId="0D826F14" w14:textId="77777777" w:rsidR="004C01B9" w:rsidRDefault="004C01B9" w:rsidP="00956314"/>
    <w:p w14:paraId="5FEC10E7" w14:textId="3CDFCD27" w:rsidR="005515C9" w:rsidRDefault="005515C9" w:rsidP="00956314">
      <w:pPr>
        <w:rPr>
          <w:cs/>
        </w:rPr>
        <w:sectPr w:rsidR="005515C9" w:rsidSect="007E7AFE">
          <w:headerReference w:type="default" r:id="rId10"/>
          <w:footerReference w:type="default" r:id="rId11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</w:p>
    <w:p w14:paraId="017393A2" w14:textId="6792B71F" w:rsidR="0093699A" w:rsidRPr="00551D24" w:rsidRDefault="0093699A" w:rsidP="0093699A">
      <w:pPr>
        <w:pStyle w:val="Heading2"/>
      </w:pPr>
      <w:bookmarkStart w:id="11" w:name="_Toc61186622"/>
      <w:bookmarkStart w:id="12" w:name="_Toc61466282"/>
      <w:r w:rsidRPr="00551D24">
        <w:lastRenderedPageBreak/>
        <w:t xml:space="preserve">1.2 </w:t>
      </w:r>
      <w:r w:rsidRPr="00551D24">
        <w:rPr>
          <w:cs/>
        </w:rPr>
        <w:t>วัตถุป</w:t>
      </w:r>
      <w:r>
        <w:rPr>
          <w:rFonts w:hint="cs"/>
          <w:cs/>
        </w:rPr>
        <w:t>ร</w:t>
      </w:r>
      <w:r w:rsidRPr="00551D24">
        <w:rPr>
          <w:cs/>
        </w:rPr>
        <w:t>ะสงค์</w:t>
      </w:r>
      <w:bookmarkEnd w:id="11"/>
      <w:bookmarkEnd w:id="12"/>
    </w:p>
    <w:p w14:paraId="3B675C26" w14:textId="09CC1A3F" w:rsidR="00B049B0" w:rsidRDefault="00B049B0" w:rsidP="00B049B0">
      <w:pPr>
        <w:numPr>
          <w:ilvl w:val="0"/>
          <w:numId w:val="28"/>
        </w:numPr>
        <w:jc w:val="thaiDistribute"/>
      </w:pPr>
      <w:r>
        <w:rPr>
          <w:rFonts w:hint="cs"/>
          <w:cs/>
        </w:rPr>
        <w:t>เพื่อศึกษาการจำแนก</w:t>
      </w:r>
      <w:r>
        <w:t xml:space="preserve"> intent </w:t>
      </w:r>
      <w:r w:rsidR="003D0FD7">
        <w:rPr>
          <w:rFonts w:hint="cs"/>
          <w:cs/>
        </w:rPr>
        <w:t>โดยใช้การเรียนรู้ของเครื่อง</w:t>
      </w:r>
      <w:r>
        <w:rPr>
          <w:rFonts w:hint="cs"/>
          <w:cs/>
        </w:rPr>
        <w:t>สำหรับสร้างแชทบอท</w:t>
      </w:r>
    </w:p>
    <w:p w14:paraId="49F3569D" w14:textId="2FA08050" w:rsidR="0093699A" w:rsidRDefault="0093699A" w:rsidP="00CC7112">
      <w:pPr>
        <w:numPr>
          <w:ilvl w:val="0"/>
          <w:numId w:val="28"/>
        </w:numPr>
        <w:jc w:val="thaiDistribute"/>
      </w:pPr>
      <w:r w:rsidRPr="00551D24">
        <w:rPr>
          <w:cs/>
        </w:rPr>
        <w:t>เพื่อสร้างแชทบอท</w:t>
      </w:r>
      <w:r>
        <w:rPr>
          <w:rFonts w:hint="cs"/>
          <w:cs/>
        </w:rPr>
        <w:t>ตอบคำถามข้อมูลเบื้องต้นของคณะวิทยาศาสตร์ ซึ่งจะช่วยตอบคำถามให้แก่ผู้ใช้นอกช่วงเวลาทำการ</w:t>
      </w:r>
    </w:p>
    <w:p w14:paraId="3F7F4E1B" w14:textId="77777777" w:rsidR="007C194F" w:rsidRDefault="007C194F" w:rsidP="007C194F">
      <w:pPr>
        <w:ind w:left="720"/>
      </w:pPr>
    </w:p>
    <w:p w14:paraId="7E51686C" w14:textId="78037031" w:rsidR="009547CA" w:rsidRPr="00F44A52" w:rsidRDefault="009547CA" w:rsidP="0077775F">
      <w:pPr>
        <w:pStyle w:val="Heading2"/>
        <w:numPr>
          <w:ilvl w:val="1"/>
          <w:numId w:val="41"/>
        </w:numPr>
        <w:rPr>
          <w:color w:val="FF0000"/>
        </w:rPr>
      </w:pPr>
      <w:bookmarkStart w:id="13" w:name="_Toc61186623"/>
      <w:bookmarkStart w:id="14" w:name="_Toc61466283"/>
      <w:r w:rsidRPr="00A0717F">
        <w:rPr>
          <w:rFonts w:hint="cs"/>
          <w:color w:val="000000" w:themeColor="text1"/>
          <w:cs/>
        </w:rPr>
        <w:t>ขอบเขตของโครงงาน</w:t>
      </w:r>
      <w:bookmarkEnd w:id="13"/>
      <w:bookmarkEnd w:id="14"/>
    </w:p>
    <w:p w14:paraId="2FBBAE13" w14:textId="20D84A29" w:rsidR="00E119AB" w:rsidRDefault="00D67C35" w:rsidP="00E119AB">
      <w:pPr>
        <w:ind w:firstLine="720"/>
        <w:jc w:val="thaiDistribute"/>
      </w:pPr>
      <w:r w:rsidRPr="000B37B1">
        <w:rPr>
          <w:rFonts w:hint="cs"/>
          <w:cs/>
        </w:rPr>
        <w:t>ศึกษาการจำแนก</w:t>
      </w:r>
      <w:r w:rsidR="00A47289" w:rsidRPr="000B37B1">
        <w:rPr>
          <w:rFonts w:hint="cs"/>
          <w:cs/>
        </w:rPr>
        <w:t xml:space="preserve"> </w:t>
      </w:r>
      <w:r w:rsidR="00A47289" w:rsidRPr="000B37B1">
        <w:t xml:space="preserve">intent </w:t>
      </w:r>
      <w:r w:rsidR="00A47289" w:rsidRPr="000B37B1">
        <w:rPr>
          <w:rFonts w:hint="cs"/>
          <w:cs/>
        </w:rPr>
        <w:t xml:space="preserve">โดยใช้การเรียนรู้ของเครื่อง อย่างน้อย </w:t>
      </w:r>
      <w:r w:rsidR="00A47289" w:rsidRPr="000B37B1">
        <w:t xml:space="preserve">2 </w:t>
      </w:r>
      <w:r w:rsidR="00A47289" w:rsidRPr="000B37B1">
        <w:rPr>
          <w:rFonts w:hint="cs"/>
          <w:cs/>
        </w:rPr>
        <w:t>เทคนิค</w:t>
      </w:r>
      <w:r w:rsidR="00D73447" w:rsidRPr="000B37B1">
        <w:rPr>
          <w:rFonts w:hint="cs"/>
          <w:cs/>
        </w:rPr>
        <w:t xml:space="preserve"> บนชุดข้อมูล</w:t>
      </w:r>
      <w:r w:rsidR="00BB2A34" w:rsidRPr="000B37B1">
        <w:rPr>
          <w:rFonts w:hint="cs"/>
          <w:cs/>
        </w:rPr>
        <w:t>มาตรฐาน</w:t>
      </w:r>
      <w:r w:rsidR="000B37B1" w:rsidRPr="000B37B1">
        <w:rPr>
          <w:rFonts w:hint="cs"/>
          <w:cs/>
        </w:rPr>
        <w:t xml:space="preserve"> และกรณีศึกษา</w:t>
      </w:r>
      <w:r w:rsidR="000B37B1">
        <w:rPr>
          <w:rFonts w:hint="cs"/>
          <w:cs/>
        </w:rPr>
        <w:t>แชทบอท</w:t>
      </w:r>
      <w:r w:rsidR="00935358">
        <w:rPr>
          <w:rFonts w:hint="cs"/>
          <w:cs/>
        </w:rPr>
        <w:t>ตอบคำถามข้อมูลเบื้องต้นเกี่ยวกับ</w:t>
      </w:r>
      <w:r w:rsidR="00397DBA">
        <w:rPr>
          <w:rFonts w:hint="cs"/>
          <w:cs/>
        </w:rPr>
        <w:t xml:space="preserve">การศึกษา สำหรับนักศึกษาคณะวิทยาศาสตร์ มหาวิทยาลัยสงขลานครินทร์ </w:t>
      </w:r>
      <w:r w:rsidR="00E119AB">
        <w:rPr>
          <w:rFonts w:hint="cs"/>
          <w:cs/>
        </w:rPr>
        <w:t xml:space="preserve">โดยใช้ภาษา </w:t>
      </w:r>
      <w:r w:rsidR="00E119AB">
        <w:t xml:space="preserve">python </w:t>
      </w:r>
      <w:r w:rsidR="00E119AB">
        <w:rPr>
          <w:rFonts w:hint="cs"/>
          <w:cs/>
        </w:rPr>
        <w:t>เป็นหลัก</w:t>
      </w:r>
    </w:p>
    <w:p w14:paraId="31B13632" w14:textId="77777777" w:rsidR="00935358" w:rsidRPr="000B37B1" w:rsidRDefault="00935358" w:rsidP="000B37B1">
      <w:pPr>
        <w:ind w:firstLine="720"/>
        <w:jc w:val="thaiDistribute"/>
      </w:pPr>
    </w:p>
    <w:p w14:paraId="28B78A8A" w14:textId="694BAC0B" w:rsidR="005515C9" w:rsidRDefault="005515C9" w:rsidP="005515C9">
      <w:pPr>
        <w:pStyle w:val="Heading2"/>
      </w:pPr>
      <w:bookmarkStart w:id="15" w:name="_Toc61186624"/>
      <w:bookmarkStart w:id="16" w:name="_Toc61466284"/>
      <w:r>
        <w:t xml:space="preserve">1.4 </w:t>
      </w:r>
      <w:r>
        <w:rPr>
          <w:rFonts w:hint="cs"/>
          <w:cs/>
        </w:rPr>
        <w:t>ขั้นตอนและระยะเวลาในการดำเนินงาน</w:t>
      </w:r>
      <w:bookmarkEnd w:id="15"/>
      <w:bookmarkEnd w:id="16"/>
    </w:p>
    <w:p w14:paraId="244A92BF" w14:textId="7146BA47" w:rsidR="005515C9" w:rsidRDefault="005515C9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 w:rsidRPr="00A2242B">
        <w:rPr>
          <w:rFonts w:cs="TH SarabunPSK"/>
          <w:szCs w:val="32"/>
          <w:cs/>
        </w:rPr>
        <w:t>คิดหัวข้อโครงงาน</w:t>
      </w:r>
      <w:r w:rsidR="00337B35" w:rsidRPr="00A2242B">
        <w:rPr>
          <w:rFonts w:cs="TH SarabunPSK"/>
          <w:szCs w:val="32"/>
        </w:rPr>
        <w:t xml:space="preserve"> </w:t>
      </w:r>
    </w:p>
    <w:p w14:paraId="41653B51" w14:textId="0C029BB3" w:rsidR="00C66BAA" w:rsidRPr="00A2242B" w:rsidRDefault="00C66BAA" w:rsidP="00D11154">
      <w:pPr>
        <w:pStyle w:val="ListParagraph"/>
        <w:numPr>
          <w:ilvl w:val="0"/>
          <w:numId w:val="27"/>
        </w:num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ศึกษาความเป็นไปได้ของโครงงาน</w:t>
      </w:r>
    </w:p>
    <w:p w14:paraId="5BEC6F38" w14:textId="78468EEE" w:rsidR="005515C9" w:rsidRDefault="005515C9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 w:rsidRPr="00A2242B">
        <w:rPr>
          <w:rFonts w:cs="TH SarabunPSK"/>
          <w:szCs w:val="32"/>
          <w:cs/>
        </w:rPr>
        <w:t>กำหนดขอบเขต</w:t>
      </w:r>
    </w:p>
    <w:p w14:paraId="45E63CEB" w14:textId="4CA1BB40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ศึกษาเครื่องมือที่เกี่ยวข้อง</w:t>
      </w:r>
    </w:p>
    <w:p w14:paraId="73996E8C" w14:textId="5FC2AE80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ศึกษาเทคนิคที่เกี่ยวข้อง</w:t>
      </w:r>
    </w:p>
    <w:p w14:paraId="4AAD4ED3" w14:textId="28B17E59" w:rsidR="00C16B05" w:rsidRDefault="00C16B05" w:rsidP="00D11154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วางแผนการทดสอบ</w:t>
      </w:r>
    </w:p>
    <w:p w14:paraId="48FA7185" w14:textId="732019F2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ทำการทดลอง</w:t>
      </w:r>
    </w:p>
    <w:p w14:paraId="31904E41" w14:textId="7C2289C2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สรุปและวิเคราะห์ผลการทดลอง</w:t>
      </w:r>
    </w:p>
    <w:p w14:paraId="540BE1DE" w14:textId="47EFC6CF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นำ </w:t>
      </w:r>
      <w:r>
        <w:rPr>
          <w:rFonts w:cs="TH SarabunPSK"/>
          <w:szCs w:val="32"/>
        </w:rPr>
        <w:t xml:space="preserve">intent </w:t>
      </w:r>
      <w:r>
        <w:rPr>
          <w:rFonts w:cs="TH SarabunPSK" w:hint="cs"/>
          <w:szCs w:val="32"/>
          <w:cs/>
        </w:rPr>
        <w:t>ไปสร้างแชทบอท</w:t>
      </w:r>
    </w:p>
    <w:p w14:paraId="54AACF0F" w14:textId="56A016EB" w:rsid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ทดสอบการใช้แชทบอท</w:t>
      </w:r>
    </w:p>
    <w:p w14:paraId="569C0671" w14:textId="4D603C17" w:rsidR="008C2289" w:rsidRPr="008C2289" w:rsidRDefault="008C2289" w:rsidP="008C2289">
      <w:pPr>
        <w:pStyle w:val="ListParagraph"/>
        <w:numPr>
          <w:ilvl w:val="0"/>
          <w:numId w:val="27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ประเมินผลการใช้แชทบอท</w:t>
      </w:r>
    </w:p>
    <w:p w14:paraId="23D8CFEF" w14:textId="1BF3C12E" w:rsidR="00997BAE" w:rsidRDefault="00997BAE" w:rsidP="00956314"/>
    <w:p w14:paraId="57088FAB" w14:textId="019CEBB6" w:rsidR="00C0585A" w:rsidRPr="004C01B9" w:rsidRDefault="00C0585A" w:rsidP="00956314">
      <w:pPr>
        <w:rPr>
          <w:cs/>
        </w:rPr>
        <w:sectPr w:rsidR="00C0585A" w:rsidRPr="004C01B9" w:rsidSect="007E7AFE">
          <w:headerReference w:type="default" r:id="rId12"/>
          <w:footerReference w:type="default" r:id="rId13"/>
          <w:pgSz w:w="11906" w:h="16838"/>
          <w:pgMar w:top="1440" w:right="1106" w:bottom="1079" w:left="1800" w:header="708" w:footer="708" w:gutter="0"/>
          <w:pgNumType w:start="1"/>
          <w:cols w:space="708"/>
          <w:docGrid w:linePitch="360"/>
        </w:sectPr>
      </w:pPr>
    </w:p>
    <w:p w14:paraId="7E7C7CB1" w14:textId="05D007A8" w:rsidR="00D6387C" w:rsidRPr="00D6387C" w:rsidRDefault="00D6387C" w:rsidP="00EE27F6">
      <w:pPr>
        <w:pStyle w:val="Heading2"/>
        <w:tabs>
          <w:tab w:val="left" w:pos="180"/>
        </w:tabs>
      </w:pPr>
      <w:bookmarkStart w:id="17" w:name="_Toc61024528"/>
      <w:bookmarkStart w:id="18" w:name="_Toc61186625"/>
      <w:bookmarkStart w:id="19" w:name="_Toc61466285"/>
      <w:r>
        <w:lastRenderedPageBreak/>
        <w:t xml:space="preserve">1.5 </w:t>
      </w:r>
      <w:r w:rsidRPr="000B74C0">
        <w:rPr>
          <w:rFonts w:ascii="TH Sarabun New" w:hAnsi="TH Sarabun New" w:cs="TH Sarabun New"/>
          <w:cs/>
        </w:rPr>
        <w:t>แผนภาพระยะเวลาดำเนินงาน</w:t>
      </w:r>
      <w:bookmarkEnd w:id="17"/>
      <w:bookmarkEnd w:id="18"/>
      <w:bookmarkEnd w:id="19"/>
    </w:p>
    <w:tbl>
      <w:tblPr>
        <w:tblW w:w="14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0"/>
        <w:gridCol w:w="1155"/>
        <w:gridCol w:w="1080"/>
        <w:gridCol w:w="1080"/>
        <w:gridCol w:w="1080"/>
        <w:gridCol w:w="1080"/>
        <w:gridCol w:w="1080"/>
        <w:gridCol w:w="990"/>
        <w:gridCol w:w="900"/>
        <w:gridCol w:w="900"/>
        <w:gridCol w:w="900"/>
        <w:gridCol w:w="900"/>
        <w:gridCol w:w="810"/>
      </w:tblGrid>
      <w:tr w:rsidR="00173306" w:rsidRPr="007C396B" w14:paraId="0D70E907" w14:textId="029110D2" w:rsidTr="00AA3941">
        <w:trPr>
          <w:trHeight w:val="432"/>
        </w:trPr>
        <w:tc>
          <w:tcPr>
            <w:tcW w:w="2620" w:type="dxa"/>
            <w:vMerge w:val="restart"/>
            <w:shd w:val="clear" w:color="auto" w:fill="auto"/>
            <w:vAlign w:val="center"/>
          </w:tcPr>
          <w:p w14:paraId="08C88FE2" w14:textId="317CD309" w:rsidR="00173306" w:rsidRPr="007C396B" w:rsidRDefault="00173306" w:rsidP="00550069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ขั้นตอนการดำเนินงาน</w:t>
            </w:r>
          </w:p>
        </w:tc>
        <w:tc>
          <w:tcPr>
            <w:tcW w:w="6555" w:type="dxa"/>
            <w:gridSpan w:val="6"/>
            <w:shd w:val="clear" w:color="auto" w:fill="auto"/>
          </w:tcPr>
          <w:p w14:paraId="11449511" w14:textId="77777777" w:rsidR="00173306" w:rsidRPr="007C396B" w:rsidRDefault="00173306" w:rsidP="007C396B">
            <w:pPr>
              <w:tabs>
                <w:tab w:val="left" w:pos="3451"/>
              </w:tabs>
              <w:jc w:val="center"/>
              <w:rPr>
                <w:rFonts w:ascii="Angsana New" w:hAnsi="Angsana New"/>
                <w:cs/>
              </w:rPr>
            </w:pPr>
            <w:r w:rsidRPr="007C396B">
              <w:rPr>
                <w:rFonts w:ascii="Angsana New" w:hAnsi="Angsana New" w:hint="cs"/>
                <w:cs/>
              </w:rPr>
              <w:t xml:space="preserve">ปีการศึกษา </w:t>
            </w:r>
            <w:r w:rsidRPr="007C396B">
              <w:rPr>
                <w:rFonts w:ascii="Angsana New" w:hAnsi="Angsana New"/>
              </w:rPr>
              <w:t>2563</w:t>
            </w:r>
          </w:p>
        </w:tc>
        <w:tc>
          <w:tcPr>
            <w:tcW w:w="5400" w:type="dxa"/>
            <w:gridSpan w:val="6"/>
          </w:tcPr>
          <w:p w14:paraId="123F06EF" w14:textId="5457AA81" w:rsidR="00173306" w:rsidRDefault="00173306" w:rsidP="007C396B">
            <w:pPr>
              <w:tabs>
                <w:tab w:val="left" w:pos="3451"/>
              </w:tabs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 xml:space="preserve">ปีการศึกษา </w:t>
            </w:r>
            <w:r>
              <w:rPr>
                <w:rFonts w:ascii="Angsana New" w:hAnsi="Angsana New"/>
              </w:rPr>
              <w:t>2564</w:t>
            </w:r>
          </w:p>
        </w:tc>
      </w:tr>
      <w:tr w:rsidR="00312B27" w:rsidRPr="007C396B" w14:paraId="41409A8A" w14:textId="16F9AC9C" w:rsidTr="00AA3941">
        <w:trPr>
          <w:trHeight w:val="432"/>
        </w:trPr>
        <w:tc>
          <w:tcPr>
            <w:tcW w:w="2620" w:type="dxa"/>
            <w:vMerge/>
            <w:shd w:val="clear" w:color="auto" w:fill="auto"/>
          </w:tcPr>
          <w:p w14:paraId="3FA85F1A" w14:textId="77777777" w:rsidR="00173306" w:rsidRPr="007C396B" w:rsidRDefault="00173306" w:rsidP="00956314">
            <w:pPr>
              <w:rPr>
                <w:rFonts w:ascii="Angsana New" w:hAnsi="Angsana New"/>
              </w:rPr>
            </w:pPr>
          </w:p>
        </w:tc>
        <w:tc>
          <w:tcPr>
            <w:tcW w:w="1155" w:type="dxa"/>
            <w:shd w:val="clear" w:color="auto" w:fill="auto"/>
          </w:tcPr>
          <w:p w14:paraId="39552CB5" w14:textId="5E782592" w:rsidR="00173306" w:rsidRPr="007C396B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13A0E171" w14:textId="4E14853A" w:rsidR="00173306" w:rsidRPr="007C396B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ธ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1DF55CAF" w14:textId="2BE1E734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68F154A1" w14:textId="6C355E60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0D488107" w14:textId="1D6BE7FC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 w:rsidR="00A639CB">
              <w:rPr>
                <w:rFonts w:ascii="Angsana New" w:hAnsi="Angsana New" w:hint="cs"/>
                <w:cs/>
              </w:rPr>
              <w:t>ี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1080" w:type="dxa"/>
            <w:shd w:val="clear" w:color="auto" w:fill="auto"/>
          </w:tcPr>
          <w:p w14:paraId="318AA988" w14:textId="55E48E89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 w:rsidRPr="007C396B"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 w:rsidRPr="007C396B"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90" w:type="dxa"/>
          </w:tcPr>
          <w:p w14:paraId="14F08DA1" w14:textId="5B372C3B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พ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4403DB7C" w14:textId="4F2C4995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ม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  <w:shd w:val="clear" w:color="auto" w:fill="auto"/>
          </w:tcPr>
          <w:p w14:paraId="2F96A4E4" w14:textId="2D03AB2B" w:rsidR="00173306" w:rsidRPr="007C396B" w:rsidRDefault="00173306" w:rsidP="007C396B">
            <w:pPr>
              <w:jc w:val="center"/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04891FE4" w14:textId="21E53499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ส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900" w:type="dxa"/>
          </w:tcPr>
          <w:p w14:paraId="7EF2D294" w14:textId="6B28E654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ก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ย</w:t>
            </w:r>
            <w:r>
              <w:rPr>
                <w:rFonts w:ascii="Angsana New" w:hAnsi="Angsana New"/>
              </w:rPr>
              <w:t>.</w:t>
            </w:r>
          </w:p>
        </w:tc>
        <w:tc>
          <w:tcPr>
            <w:tcW w:w="810" w:type="dxa"/>
          </w:tcPr>
          <w:p w14:paraId="035FA67B" w14:textId="389885BB" w:rsidR="00173306" w:rsidRDefault="00173306" w:rsidP="007C396B">
            <w:pPr>
              <w:jc w:val="center"/>
              <w:rPr>
                <w:rFonts w:ascii="Angsana New" w:hAnsi="Angsana New"/>
                <w:cs/>
              </w:rPr>
            </w:pPr>
            <w:r>
              <w:rPr>
                <w:rFonts w:ascii="Angsana New" w:hAnsi="Angsana New" w:hint="cs"/>
                <w:cs/>
              </w:rPr>
              <w:t>ต</w:t>
            </w:r>
            <w:r>
              <w:rPr>
                <w:rFonts w:ascii="Angsana New" w:hAnsi="Angsana New"/>
              </w:rPr>
              <w:t>.</w:t>
            </w:r>
            <w:r>
              <w:rPr>
                <w:rFonts w:ascii="Angsana New" w:hAnsi="Angsana New" w:hint="cs"/>
                <w:cs/>
              </w:rPr>
              <w:t>ค</w:t>
            </w:r>
            <w:r>
              <w:rPr>
                <w:rFonts w:ascii="Angsana New" w:hAnsi="Angsana New"/>
              </w:rPr>
              <w:t>.</w:t>
            </w:r>
          </w:p>
        </w:tc>
      </w:tr>
      <w:tr w:rsidR="00312B27" w:rsidRPr="007C396B" w14:paraId="79F11A26" w14:textId="07826CF1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6675868F" w14:textId="6D25E034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คิดหัวข้อโครงงาน</w:t>
            </w:r>
            <w:r w:rsidRPr="001060DE">
              <w:rPr>
                <w:rFonts w:cs="TH SarabunPSK"/>
                <w:szCs w:val="32"/>
              </w:rPr>
              <w:t xml:space="preserve"> </w:t>
            </w:r>
          </w:p>
        </w:tc>
        <w:tc>
          <w:tcPr>
            <w:tcW w:w="1155" w:type="dxa"/>
            <w:shd w:val="clear" w:color="auto" w:fill="auto"/>
          </w:tcPr>
          <w:p w14:paraId="45B80167" w14:textId="3FB974C9" w:rsidR="00173306" w:rsidRPr="007C396B" w:rsidRDefault="00242536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62CDE81E" wp14:editId="5F3D0DEC">
                      <wp:simplePos x="0" y="0"/>
                      <wp:positionH relativeFrom="column">
                        <wp:posOffset>-23762</wp:posOffset>
                      </wp:positionH>
                      <wp:positionV relativeFrom="paragraph">
                        <wp:posOffset>144780</wp:posOffset>
                      </wp:positionV>
                      <wp:extent cx="640080" cy="0"/>
                      <wp:effectExtent l="38100" t="76200" r="26670" b="95250"/>
                      <wp:wrapNone/>
                      <wp:docPr id="6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3C63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0" o:spid="_x0000_s1026" type="#_x0000_t32" style="position:absolute;margin-left:-1.85pt;margin-top:11.4pt;width:50.4pt;height:0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F1AA402" w14:textId="615CC9E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12C786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77D67F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10AA4E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0643B75" w14:textId="23AC13FD" w:rsidR="00173306" w:rsidRPr="007C396B" w:rsidRDefault="00173306" w:rsidP="001060DE">
            <w:pPr>
              <w:rPr>
                <w:rFonts w:ascii="Angsana New" w:hAnsi="Angsana New"/>
                <w:cs/>
              </w:rPr>
            </w:pPr>
          </w:p>
        </w:tc>
        <w:tc>
          <w:tcPr>
            <w:tcW w:w="990" w:type="dxa"/>
          </w:tcPr>
          <w:p w14:paraId="2A6EF65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48FA00B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049CAAD" w14:textId="6307FD5C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CE19C0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DD9E81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319A0C2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006BE76" w14:textId="7DD018C3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18512B3" w14:textId="61172B77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ศึกษาความเป็นไปได้ของโครงงาน</w:t>
            </w:r>
          </w:p>
        </w:tc>
        <w:tc>
          <w:tcPr>
            <w:tcW w:w="1155" w:type="dxa"/>
            <w:shd w:val="clear" w:color="auto" w:fill="auto"/>
          </w:tcPr>
          <w:p w14:paraId="592B3045" w14:textId="41312B4E" w:rsidR="00173306" w:rsidRPr="007C396B" w:rsidRDefault="007F0219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104EAE9A" wp14:editId="38AB25CD">
                      <wp:simplePos x="0" y="0"/>
                      <wp:positionH relativeFrom="column">
                        <wp:posOffset>-17780</wp:posOffset>
                      </wp:positionH>
                      <wp:positionV relativeFrom="paragraph">
                        <wp:posOffset>273952</wp:posOffset>
                      </wp:positionV>
                      <wp:extent cx="1325880" cy="635"/>
                      <wp:effectExtent l="38100" t="76200" r="26670" b="94615"/>
                      <wp:wrapNone/>
                      <wp:docPr id="5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3258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2E94D1" id="AutoShape 11" o:spid="_x0000_s1026" type="#_x0000_t32" style="position:absolute;margin-left:-1.4pt;margin-top:21.55pt;width:104.4pt;height:.0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68E7BFB3" w14:textId="41CF1A4F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DB220C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5A12C1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325637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C65C8C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6FDD8CB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2B1579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7D3B656" w14:textId="54FB95D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695506C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9D17C4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3352FBA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29042E23" w14:textId="118E3262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DC577B5" w14:textId="50EB68BE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กำหนดขอบเขต</w:t>
            </w:r>
          </w:p>
        </w:tc>
        <w:tc>
          <w:tcPr>
            <w:tcW w:w="1155" w:type="dxa"/>
            <w:shd w:val="clear" w:color="auto" w:fill="auto"/>
          </w:tcPr>
          <w:p w14:paraId="6B8E0F20" w14:textId="6E1E5F0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3E73D8E" w14:textId="1E3069D5" w:rsidR="00173306" w:rsidRPr="007C396B" w:rsidRDefault="00BC178F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358D0C68" wp14:editId="1933E58B">
                      <wp:simplePos x="0" y="0"/>
                      <wp:positionH relativeFrom="column">
                        <wp:posOffset>-52168</wp:posOffset>
                      </wp:positionH>
                      <wp:positionV relativeFrom="paragraph">
                        <wp:posOffset>148590</wp:posOffset>
                      </wp:positionV>
                      <wp:extent cx="640080" cy="635"/>
                      <wp:effectExtent l="38100" t="76200" r="26670" b="94615"/>
                      <wp:wrapNone/>
                      <wp:docPr id="4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15E5" id="AutoShape 12" o:spid="_x0000_s1026" type="#_x0000_t32" style="position:absolute;margin-left:-4.1pt;margin-top:11.7pt;width:50.4pt;height:.05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9313F0A" w14:textId="521A108A" w:rsidR="00173306" w:rsidRPr="007C396B" w:rsidRDefault="00173306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 w:hint="cs"/>
                <w:cs/>
              </w:rPr>
              <w:t xml:space="preserve"> </w:t>
            </w:r>
          </w:p>
        </w:tc>
        <w:tc>
          <w:tcPr>
            <w:tcW w:w="1080" w:type="dxa"/>
            <w:shd w:val="clear" w:color="auto" w:fill="auto"/>
          </w:tcPr>
          <w:p w14:paraId="114C1CE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FFE9614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4D038E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52E52B0B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2B2DFD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53240C99" w14:textId="787B067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0C9151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3B711C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172F89DC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61D8A721" w14:textId="15C86F80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206AC56A" w14:textId="721E2C2B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ศึกษาเครื่องมือที่เกี่ยวข้อง</w:t>
            </w:r>
          </w:p>
        </w:tc>
        <w:tc>
          <w:tcPr>
            <w:tcW w:w="1155" w:type="dxa"/>
            <w:shd w:val="clear" w:color="auto" w:fill="auto"/>
          </w:tcPr>
          <w:p w14:paraId="3B243F0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89319B4" w14:textId="5684EB35" w:rsidR="00173306" w:rsidRPr="007C396B" w:rsidRDefault="00C27910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0623BF53" wp14:editId="43B6322D">
                      <wp:simplePos x="0" y="0"/>
                      <wp:positionH relativeFrom="column">
                        <wp:posOffset>22958</wp:posOffset>
                      </wp:positionH>
                      <wp:positionV relativeFrom="paragraph">
                        <wp:posOffset>254635</wp:posOffset>
                      </wp:positionV>
                      <wp:extent cx="2560320" cy="635"/>
                      <wp:effectExtent l="38100" t="76200" r="30480" b="94615"/>
                      <wp:wrapNone/>
                      <wp:docPr id="30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9D481" id="AutoShape 14" o:spid="_x0000_s1026" type="#_x0000_t32" style="position:absolute;margin-left:1.8pt;margin-top:20.05pt;width:201.6pt;height:.0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3E4DFBA3" w14:textId="16B6844B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0BB6FC2" w14:textId="0BFBD0C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1BB539F" w14:textId="657B4099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A83D50D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73AAD5E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30063370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3E9128D7" w14:textId="43410268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3263E8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3ED364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456A4C4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2EC9AE2" w14:textId="19FD2446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4F9093D3" w14:textId="0A916416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</w:rPr>
            </w:pPr>
            <w:r w:rsidRPr="001060DE">
              <w:rPr>
                <w:rFonts w:cs="TH SarabunPSK"/>
                <w:szCs w:val="32"/>
                <w:cs/>
              </w:rPr>
              <w:t>ศึกษาเทคนิคที่เกี่ยวข้อง</w:t>
            </w:r>
          </w:p>
        </w:tc>
        <w:tc>
          <w:tcPr>
            <w:tcW w:w="1155" w:type="dxa"/>
            <w:shd w:val="clear" w:color="auto" w:fill="auto"/>
          </w:tcPr>
          <w:p w14:paraId="7883E2A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69A7103" w14:textId="0556A1FA" w:rsidR="00173306" w:rsidRPr="007C396B" w:rsidRDefault="00C82E21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4F36FCCE" wp14:editId="33F1BEB6">
                      <wp:simplePos x="0" y="0"/>
                      <wp:positionH relativeFrom="column">
                        <wp:posOffset>22526</wp:posOffset>
                      </wp:positionH>
                      <wp:positionV relativeFrom="paragraph">
                        <wp:posOffset>259080</wp:posOffset>
                      </wp:positionV>
                      <wp:extent cx="2560320" cy="635"/>
                      <wp:effectExtent l="38100" t="76200" r="30480" b="94615"/>
                      <wp:wrapNone/>
                      <wp:docPr id="2" name="AutoShap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603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161FF" id="AutoShape 14" o:spid="_x0000_s1026" type="#_x0000_t32" style="position:absolute;margin-left:1.75pt;margin-top:20.4pt;width:201.6pt;height:.05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1DEE6C3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EBA31A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80FABEF" w14:textId="758A722F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43C89C" w14:textId="28748F85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4A1F5466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E0ECD64" w14:textId="5245A02B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F74123D" w14:textId="78F0197D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68F96E7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BB5B92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1F655B29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03E7AFA2" w14:textId="0E67038C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9FE9915" w14:textId="06B95A37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วางแผนการทดสอบ</w:t>
            </w:r>
          </w:p>
        </w:tc>
        <w:tc>
          <w:tcPr>
            <w:tcW w:w="1155" w:type="dxa"/>
            <w:shd w:val="clear" w:color="auto" w:fill="auto"/>
          </w:tcPr>
          <w:p w14:paraId="77439151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62AD6B2" w14:textId="1B0E0EB3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47B57A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ADFB980" w14:textId="32B3E9F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3DC570B" w14:textId="35F0EA50" w:rsidR="00173306" w:rsidRPr="007C396B" w:rsidRDefault="00B7759D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0B8D3757" wp14:editId="26819F62">
                      <wp:simplePos x="0" y="0"/>
                      <wp:positionH relativeFrom="column">
                        <wp:posOffset>-44751</wp:posOffset>
                      </wp:positionH>
                      <wp:positionV relativeFrom="paragraph">
                        <wp:posOffset>151765</wp:posOffset>
                      </wp:positionV>
                      <wp:extent cx="640080" cy="635"/>
                      <wp:effectExtent l="38100" t="76200" r="26670" b="94615"/>
                      <wp:wrapNone/>
                      <wp:docPr id="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00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3FA083" id="AutoShape 15" o:spid="_x0000_s1026" type="#_x0000_t32" style="position:absolute;margin-left:-3.5pt;margin-top:11.95pt;width:50.4pt;height:.0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1080" w:type="dxa"/>
            <w:shd w:val="clear" w:color="auto" w:fill="auto"/>
          </w:tcPr>
          <w:p w14:paraId="5703F811" w14:textId="56D41B6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1FC2FFDE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FC977D9" w14:textId="6875E88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E50916C" w14:textId="27F12A78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48ADED4" w14:textId="5CFFFA5D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0E7450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20FFC88F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3A97D312" w14:textId="0FBDE05B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6A4993B2" w14:textId="0FC6A8A1" w:rsidR="00173306" w:rsidRPr="001060DE" w:rsidRDefault="00173306" w:rsidP="001060DE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1060DE">
              <w:rPr>
                <w:rFonts w:cs="TH SarabunPSK"/>
                <w:szCs w:val="32"/>
                <w:cs/>
              </w:rPr>
              <w:t>ทำการทดลอง</w:t>
            </w:r>
          </w:p>
        </w:tc>
        <w:tc>
          <w:tcPr>
            <w:tcW w:w="1155" w:type="dxa"/>
            <w:shd w:val="clear" w:color="auto" w:fill="auto"/>
          </w:tcPr>
          <w:p w14:paraId="23B3F632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9F8B088" w14:textId="07B2F72E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4993F79" w14:textId="0206538A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6624FEA3" w14:textId="79DF6754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449B2D2" w14:textId="07413776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A5DE295" w14:textId="3C3B0630" w:rsidR="00173306" w:rsidRPr="007C396B" w:rsidRDefault="006953FD" w:rsidP="001060DE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3D6CB40F" wp14:editId="42792374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147320</wp:posOffset>
                      </wp:positionV>
                      <wp:extent cx="1188720" cy="635"/>
                      <wp:effectExtent l="38100" t="76200" r="30480" b="94615"/>
                      <wp:wrapNone/>
                      <wp:docPr id="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95DCD2" id="AutoShape 13" o:spid="_x0000_s1026" type="#_x0000_t32" style="position:absolute;margin-left:-.25pt;margin-top:11.6pt;width:93.6pt;height:.0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90" w:type="dxa"/>
          </w:tcPr>
          <w:p w14:paraId="77870E8C" w14:textId="5381F905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D779D02" w14:textId="4D010364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ECA1BC2" w14:textId="0F077DF3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722FDDF4" w14:textId="447C82E0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45241FA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0254C4B3" w14:textId="77777777" w:rsidR="00173306" w:rsidRPr="007C396B" w:rsidRDefault="00173306" w:rsidP="001060DE">
            <w:pPr>
              <w:rPr>
                <w:rFonts w:ascii="Angsana New" w:hAnsi="Angsana New"/>
              </w:rPr>
            </w:pPr>
          </w:p>
        </w:tc>
      </w:tr>
      <w:tr w:rsidR="00312B27" w:rsidRPr="007C396B" w14:paraId="78421048" w14:textId="090ABF01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30D72EC" w14:textId="4145ED00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สรุปและวิเคราะห์ผลการทดลอง</w:t>
            </w:r>
          </w:p>
        </w:tc>
        <w:tc>
          <w:tcPr>
            <w:tcW w:w="1155" w:type="dxa"/>
            <w:shd w:val="clear" w:color="auto" w:fill="auto"/>
          </w:tcPr>
          <w:p w14:paraId="35FE6E5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CDB2E88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7F951A1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616691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4C9E8D2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0F5C83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03A751F1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05D9B0F1" w14:textId="263DFEB8" w:rsidR="00173306" w:rsidRPr="007C396B" w:rsidRDefault="00CE4FC0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AB7F565" wp14:editId="4308982A">
                      <wp:simplePos x="0" y="0"/>
                      <wp:positionH relativeFrom="column">
                        <wp:posOffset>-42643</wp:posOffset>
                      </wp:positionH>
                      <wp:positionV relativeFrom="paragraph">
                        <wp:posOffset>277495</wp:posOffset>
                      </wp:positionV>
                      <wp:extent cx="521208" cy="635"/>
                      <wp:effectExtent l="38100" t="76200" r="12700" b="94615"/>
                      <wp:wrapNone/>
                      <wp:docPr id="28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21208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374994" id="AutoShape 13" o:spid="_x0000_s1026" type="#_x0000_t32" style="position:absolute;margin-left:-3.35pt;margin-top:21.85pt;width:41.05pt;height:.05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  <w:shd w:val="clear" w:color="auto" w:fill="auto"/>
          </w:tcPr>
          <w:p w14:paraId="700E8646" w14:textId="0A9401A3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35DF2127" w14:textId="6E838BA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BCC3B0A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C4E30C6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43626527" w14:textId="5EB22197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0D449F90" w14:textId="29C0ED0F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 xml:space="preserve">นำ </w:t>
            </w:r>
            <w:r w:rsidRPr="0079661B">
              <w:rPr>
                <w:rFonts w:cs="TH SarabunPSK"/>
                <w:szCs w:val="32"/>
              </w:rPr>
              <w:t xml:space="preserve">intent </w:t>
            </w:r>
            <w:r w:rsidRPr="0079661B">
              <w:rPr>
                <w:rFonts w:cs="TH SarabunPSK"/>
                <w:szCs w:val="32"/>
                <w:cs/>
              </w:rPr>
              <w:t>ไปสร้าง</w:t>
            </w:r>
            <w:r>
              <w:rPr>
                <w:rFonts w:cs="TH SarabunPSK"/>
                <w:szCs w:val="32"/>
                <w:cs/>
              </w:rPr>
              <w:br/>
            </w:r>
            <w:r w:rsidRPr="0079661B">
              <w:rPr>
                <w:rFonts w:cs="TH SarabunPSK"/>
                <w:szCs w:val="32"/>
                <w:cs/>
              </w:rPr>
              <w:t>แชทบอท</w:t>
            </w:r>
          </w:p>
        </w:tc>
        <w:tc>
          <w:tcPr>
            <w:tcW w:w="1155" w:type="dxa"/>
            <w:shd w:val="clear" w:color="auto" w:fill="auto"/>
          </w:tcPr>
          <w:p w14:paraId="1CAA0DF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2E573A0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779186E1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4F06A1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3621B94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6CD03D3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0D439801" w14:textId="06FB2543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75AD5DB" w14:textId="5CD0350A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4218903E" w14:textId="541E708E" w:rsidR="00173306" w:rsidRPr="007C396B" w:rsidRDefault="00096C8C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40F3F124" wp14:editId="4FCDDEE2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258445</wp:posOffset>
                      </wp:positionV>
                      <wp:extent cx="1097280" cy="635"/>
                      <wp:effectExtent l="38100" t="76200" r="26670" b="94615"/>
                      <wp:wrapNone/>
                      <wp:docPr id="29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121D64" id="AutoShape 13" o:spid="_x0000_s1026" type="#_x0000_t32" style="position:absolute;margin-left:-4.05pt;margin-top:20.35pt;width:86.4pt;height:.0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900" w:type="dxa"/>
          </w:tcPr>
          <w:p w14:paraId="5A36FAE9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29F166A4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2BF90B8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3570819E" w14:textId="3A1FCE24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190889C8" w14:textId="099D7767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ทดสอบการใช้แชทบอท</w:t>
            </w:r>
          </w:p>
        </w:tc>
        <w:tc>
          <w:tcPr>
            <w:tcW w:w="1155" w:type="dxa"/>
            <w:shd w:val="clear" w:color="auto" w:fill="auto"/>
          </w:tcPr>
          <w:p w14:paraId="779A8F1A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7F70C34A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2400EEFC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52DD1230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60F90B6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1E2F3E5B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12C7FAB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353EEF7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1577F14B" w14:textId="00E6A40F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0702A58E" w14:textId="26CEA872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A9F85C" w14:textId="6120ECB0" w:rsidR="00173306" w:rsidRPr="007C396B" w:rsidRDefault="00B044D2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28D10B93" wp14:editId="0138002E">
                      <wp:simplePos x="0" y="0"/>
                      <wp:positionH relativeFrom="column">
                        <wp:posOffset>-596607</wp:posOffset>
                      </wp:positionH>
                      <wp:positionV relativeFrom="paragraph">
                        <wp:posOffset>141556</wp:posOffset>
                      </wp:positionV>
                      <wp:extent cx="1097280" cy="635"/>
                      <wp:effectExtent l="38100" t="76200" r="26670" b="94615"/>
                      <wp:wrapNone/>
                      <wp:docPr id="33" name="AutoShap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F8DB58" id="AutoShape 13" o:spid="_x0000_s1026" type="#_x0000_t32" style="position:absolute;margin-left:-47pt;margin-top:11.15pt;width:86.4pt;height:.0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810" w:type="dxa"/>
          </w:tcPr>
          <w:p w14:paraId="7134191C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</w:tr>
      <w:tr w:rsidR="00312B27" w:rsidRPr="007C396B" w14:paraId="2A6B5524" w14:textId="76B445CC" w:rsidTr="00AA3941">
        <w:trPr>
          <w:trHeight w:val="432"/>
        </w:trPr>
        <w:tc>
          <w:tcPr>
            <w:tcW w:w="2620" w:type="dxa"/>
            <w:shd w:val="clear" w:color="auto" w:fill="auto"/>
          </w:tcPr>
          <w:p w14:paraId="3C0A18BB" w14:textId="69532D7E" w:rsidR="00173306" w:rsidRPr="0079661B" w:rsidRDefault="00173306" w:rsidP="0079661B">
            <w:pPr>
              <w:pStyle w:val="ListParagraph"/>
              <w:numPr>
                <w:ilvl w:val="0"/>
                <w:numId w:val="44"/>
              </w:numPr>
              <w:rPr>
                <w:rFonts w:cs="TH SarabunPSK"/>
                <w:szCs w:val="32"/>
                <w:cs/>
              </w:rPr>
            </w:pPr>
            <w:r w:rsidRPr="0079661B">
              <w:rPr>
                <w:rFonts w:cs="TH SarabunPSK"/>
                <w:szCs w:val="32"/>
                <w:cs/>
              </w:rPr>
              <w:t>ประเมินผลการใช้</w:t>
            </w:r>
            <w:r>
              <w:rPr>
                <w:rFonts w:cs="TH SarabunPSK"/>
                <w:szCs w:val="32"/>
                <w:cs/>
              </w:rPr>
              <w:br/>
            </w:r>
            <w:r w:rsidRPr="0079661B">
              <w:rPr>
                <w:rFonts w:cs="TH SarabunPSK"/>
                <w:szCs w:val="32"/>
                <w:cs/>
              </w:rPr>
              <w:t>แชทบอท</w:t>
            </w:r>
          </w:p>
        </w:tc>
        <w:tc>
          <w:tcPr>
            <w:tcW w:w="1155" w:type="dxa"/>
            <w:shd w:val="clear" w:color="auto" w:fill="auto"/>
          </w:tcPr>
          <w:p w14:paraId="6A638B09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7D9C598" w14:textId="77777777" w:rsidR="00173306" w:rsidRDefault="00173306" w:rsidP="0079661B">
            <w:pPr>
              <w:rPr>
                <w:rFonts w:ascii="Angsana New" w:hAnsi="Angsana New"/>
                <w:noProof/>
              </w:rPr>
            </w:pPr>
          </w:p>
        </w:tc>
        <w:tc>
          <w:tcPr>
            <w:tcW w:w="1080" w:type="dxa"/>
            <w:shd w:val="clear" w:color="auto" w:fill="auto"/>
          </w:tcPr>
          <w:p w14:paraId="487E0C38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26A79C6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07290AD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1080" w:type="dxa"/>
            <w:shd w:val="clear" w:color="auto" w:fill="auto"/>
          </w:tcPr>
          <w:p w14:paraId="4C92B77F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90" w:type="dxa"/>
          </w:tcPr>
          <w:p w14:paraId="59DC68AB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5BC8F5C2" w14:textId="77777777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  <w:shd w:val="clear" w:color="auto" w:fill="auto"/>
          </w:tcPr>
          <w:p w14:paraId="33965C9A" w14:textId="56036866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12208CE4" w14:textId="491DF0D1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900" w:type="dxa"/>
          </w:tcPr>
          <w:p w14:paraId="42C9D34A" w14:textId="3842DDB2" w:rsidR="00173306" w:rsidRPr="007C396B" w:rsidRDefault="00173306" w:rsidP="0079661B">
            <w:pPr>
              <w:rPr>
                <w:rFonts w:ascii="Angsana New" w:hAnsi="Angsana New"/>
              </w:rPr>
            </w:pPr>
          </w:p>
        </w:tc>
        <w:tc>
          <w:tcPr>
            <w:tcW w:w="810" w:type="dxa"/>
          </w:tcPr>
          <w:p w14:paraId="7CE6A269" w14:textId="783FD006" w:rsidR="00173306" w:rsidRPr="007C396B" w:rsidRDefault="00B044D2" w:rsidP="0079661B">
            <w:pPr>
              <w:rPr>
                <w:rFonts w:ascii="Angsana New" w:hAnsi="Angsana New"/>
              </w:rPr>
            </w:pPr>
            <w:r>
              <w:rPr>
                <w:rFonts w:ascii="Angsana New" w:hAnsi="Angsana New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167637E0" wp14:editId="6498A74E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246282</wp:posOffset>
                      </wp:positionV>
                      <wp:extent cx="365760" cy="0"/>
                      <wp:effectExtent l="38100" t="76200" r="15240" b="95250"/>
                      <wp:wrapNone/>
                      <wp:docPr id="34" name="AutoShap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57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487CE5" id="AutoShape 10" o:spid="_x0000_s1026" type="#_x0000_t32" style="position:absolute;margin-left:.2pt;margin-top:19.4pt;width:28.8pt;height:0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">
                      <v:stroke startarrow="block" endarrow="block"/>
                    </v:shape>
                  </w:pict>
                </mc:Fallback>
              </mc:AlternateContent>
            </w:r>
          </w:p>
        </w:tc>
      </w:tr>
    </w:tbl>
    <w:p w14:paraId="6E9F881D" w14:textId="77777777" w:rsidR="008138A8" w:rsidRDefault="008138A8" w:rsidP="00956314">
      <w:pPr>
        <w:rPr>
          <w:rFonts w:ascii="Angsana New" w:hAnsi="Angsana New"/>
        </w:rPr>
        <w:sectPr w:rsidR="008138A8" w:rsidSect="00234227">
          <w:headerReference w:type="default" r:id="rId14"/>
          <w:footerReference w:type="default" r:id="rId15"/>
          <w:pgSz w:w="16838" w:h="11906" w:orient="landscape"/>
          <w:pgMar w:top="1800" w:right="1440" w:bottom="1106" w:left="1079" w:header="708" w:footer="708" w:gutter="0"/>
          <w:pgNumType w:start="2"/>
          <w:cols w:space="708"/>
          <w:docGrid w:linePitch="360"/>
        </w:sectPr>
      </w:pPr>
    </w:p>
    <w:p w14:paraId="7935B485" w14:textId="78C34DF8" w:rsidR="008138A8" w:rsidRPr="00EC75DD" w:rsidRDefault="00F6750A" w:rsidP="00297696">
      <w:pPr>
        <w:pStyle w:val="Heading2"/>
      </w:pPr>
      <w:bookmarkStart w:id="20" w:name="_Toc61186626"/>
      <w:bookmarkStart w:id="21" w:name="_Toc61466286"/>
      <w:r w:rsidRPr="00EC75DD">
        <w:lastRenderedPageBreak/>
        <w:t>1.</w:t>
      </w:r>
      <w:r w:rsidR="00F725CB">
        <w:t>6</w:t>
      </w:r>
      <w:r w:rsidRPr="00EC75DD">
        <w:t xml:space="preserve"> </w:t>
      </w:r>
      <w:r w:rsidRPr="00EC75DD">
        <w:rPr>
          <w:cs/>
        </w:rPr>
        <w:t>ประโยชน์ที่คาดว่าจะได้รับ</w:t>
      </w:r>
      <w:bookmarkEnd w:id="20"/>
      <w:bookmarkEnd w:id="21"/>
    </w:p>
    <w:p w14:paraId="75EA0985" w14:textId="7BFAC19D" w:rsidR="0026186D" w:rsidRDefault="00952E84" w:rsidP="0026186D">
      <w:pPr>
        <w:ind w:left="360"/>
      </w:pPr>
      <w:r>
        <w:t>1)</w:t>
      </w:r>
      <w:r w:rsidR="00A8184E" w:rsidRPr="00EC75DD">
        <w:t xml:space="preserve"> </w:t>
      </w:r>
      <w:r w:rsidR="00DE16FD">
        <w:rPr>
          <w:rFonts w:hint="cs"/>
          <w:cs/>
        </w:rPr>
        <w:t>ได้วิธี</w:t>
      </w:r>
      <w:r w:rsidR="00CD5AEE">
        <w:rPr>
          <w:rFonts w:hint="cs"/>
          <w:cs/>
        </w:rPr>
        <w:t>การจำแนก</w:t>
      </w:r>
      <w:r w:rsidR="00CD5AEE">
        <w:t xml:space="preserve"> intent </w:t>
      </w:r>
      <w:r w:rsidR="00CD5AEE">
        <w:rPr>
          <w:rFonts w:hint="cs"/>
          <w:cs/>
        </w:rPr>
        <w:t>เพื่อการสร้างแชทบอทที่มีประสิทธิภ</w:t>
      </w:r>
      <w:r w:rsidR="0026186D">
        <w:rPr>
          <w:rFonts w:hint="cs"/>
          <w:cs/>
        </w:rPr>
        <w:t>าพ</w:t>
      </w:r>
    </w:p>
    <w:p w14:paraId="19BFFCE5" w14:textId="38014674" w:rsidR="00DD397F" w:rsidRDefault="00952E84" w:rsidP="00DE16FD">
      <w:pPr>
        <w:ind w:left="360"/>
      </w:pPr>
      <w:r>
        <w:t>2)</w:t>
      </w:r>
      <w:r w:rsidR="00064116">
        <w:t xml:space="preserve"> </w:t>
      </w:r>
      <w:r w:rsidR="003222E7">
        <w:rPr>
          <w:rFonts w:hint="cs"/>
          <w:cs/>
        </w:rPr>
        <w:t>ได้ต้นแบบแชทบอท เพื่อการสนทนาเกี่ยวกับการเรียน</w:t>
      </w:r>
      <w:r w:rsidR="004D08F9">
        <w:rPr>
          <w:rFonts w:hint="cs"/>
          <w:cs/>
        </w:rPr>
        <w:t xml:space="preserve"> สำหรับนักศึกษาคณะวิทยาศาสตร์</w:t>
      </w:r>
    </w:p>
    <w:p w14:paraId="7555A62B" w14:textId="77777777" w:rsidR="00F80367" w:rsidRDefault="00F80367" w:rsidP="00F80367"/>
    <w:p w14:paraId="71D4BCAC" w14:textId="25FDBB5C" w:rsidR="00F80367" w:rsidRDefault="0040111F" w:rsidP="0040111F">
      <w:pPr>
        <w:pStyle w:val="Heading2"/>
      </w:pPr>
      <w:bookmarkStart w:id="22" w:name="_Toc61186627"/>
      <w:bookmarkStart w:id="23" w:name="_Toc61466287"/>
      <w:r>
        <w:t xml:space="preserve">1.7 </w:t>
      </w:r>
      <w:r w:rsidRPr="000B74C0">
        <w:rPr>
          <w:cs/>
        </w:rPr>
        <w:t>สถานที่และเครื่องมือที่ใช้ทำโครงงาน</w:t>
      </w:r>
      <w:bookmarkEnd w:id="22"/>
      <w:bookmarkEnd w:id="23"/>
    </w:p>
    <w:p w14:paraId="095718D6" w14:textId="1E49A816" w:rsidR="0040111F" w:rsidRDefault="0040111F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660055">
        <w:rPr>
          <w:rFonts w:ascii="TH Sarabun New" w:hAnsi="TH Sarabun New" w:cs="TH Sarabun New" w:hint="cs"/>
          <w:cs/>
        </w:rPr>
        <w:t xml:space="preserve">สถานที่ คือ </w:t>
      </w:r>
      <w:r w:rsidR="006C3922">
        <w:rPr>
          <w:rFonts w:ascii="TH Sarabun New" w:hAnsi="TH Sarabun New" w:cs="TH Sarabun New" w:hint="cs"/>
          <w:cs/>
        </w:rPr>
        <w:t>อาคารภาควิชาวิทยาการคอมพิวเตอร์</w:t>
      </w:r>
      <w:r w:rsidR="00027554">
        <w:rPr>
          <w:rFonts w:ascii="TH Sarabun New" w:hAnsi="TH Sarabun New" w:cs="TH Sarabun New" w:hint="cs"/>
          <w:cs/>
        </w:rPr>
        <w:t xml:space="preserve"> คณะวิทยาศาสตร์ มหาวิทยาลัยสงขลานครินทร์ วิทยาเขตหาดใหญ่</w:t>
      </w:r>
    </w:p>
    <w:p w14:paraId="602667B9" w14:textId="77777777" w:rsidR="00C776C6" w:rsidRDefault="00660055" w:rsidP="00B80E19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เครื่องมือที่ใช้ </w:t>
      </w:r>
    </w:p>
    <w:p w14:paraId="2F42338E" w14:textId="5BB2825D" w:rsidR="00B80E19" w:rsidRDefault="00C776C6" w:rsidP="00C776C6">
      <w:pPr>
        <w:pStyle w:val="ListParagraph"/>
        <w:numPr>
          <w:ilvl w:val="0"/>
          <w:numId w:val="42"/>
        </w:numPr>
        <w:rPr>
          <w:rFonts w:cs="TH SarabunPSK"/>
          <w:szCs w:val="32"/>
        </w:rPr>
      </w:pPr>
      <w:r w:rsidRPr="00C776C6">
        <w:rPr>
          <w:rFonts w:cs="TH SarabunPSK"/>
          <w:szCs w:val="32"/>
          <w:cs/>
        </w:rPr>
        <w:t>ฮาร์ดแวร์</w:t>
      </w:r>
      <w:r>
        <w:rPr>
          <w:rFonts w:cs="TH SarabunPSK"/>
          <w:szCs w:val="32"/>
        </w:rPr>
        <w:t xml:space="preserve"> </w:t>
      </w:r>
    </w:p>
    <w:p w14:paraId="6A402172" w14:textId="1D7C962E" w:rsidR="006A11FA" w:rsidRDefault="004811D9" w:rsidP="006A11FA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>Processor:</w:t>
      </w:r>
      <w:r w:rsidR="006A11FA">
        <w:rPr>
          <w:rFonts w:cs="TH SarabunPSK"/>
          <w:szCs w:val="32"/>
        </w:rPr>
        <w:t xml:space="preserve"> 2.4 GHz Intel Core i5</w:t>
      </w:r>
    </w:p>
    <w:p w14:paraId="4F9A2F23" w14:textId="6FF3B188" w:rsidR="004811D9" w:rsidRPr="00C776C6" w:rsidRDefault="004811D9" w:rsidP="006A11FA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 xml:space="preserve">Ram: </w:t>
      </w:r>
      <w:r w:rsidR="000C7233">
        <w:rPr>
          <w:rFonts w:cs="TH SarabunPSK"/>
          <w:szCs w:val="32"/>
        </w:rPr>
        <w:t>8 GB</w:t>
      </w:r>
      <w:r w:rsidR="00134C27">
        <w:rPr>
          <w:rFonts w:cs="TH SarabunPSK"/>
          <w:szCs w:val="32"/>
        </w:rPr>
        <w:t xml:space="preserve"> </w:t>
      </w:r>
    </w:p>
    <w:p w14:paraId="4E6F6248" w14:textId="51EEFF1A" w:rsidR="00AE5404" w:rsidRDefault="00C776C6" w:rsidP="00AE5404">
      <w:pPr>
        <w:pStyle w:val="ListParagraph"/>
        <w:numPr>
          <w:ilvl w:val="0"/>
          <w:numId w:val="42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ซอฟต์แวร์ </w:t>
      </w:r>
    </w:p>
    <w:p w14:paraId="58BD7012" w14:textId="4BFC71DE" w:rsidR="00AE5404" w:rsidRDefault="00AE5404" w:rsidP="00AE5404">
      <w:pPr>
        <w:pStyle w:val="ListParagraph"/>
        <w:numPr>
          <w:ilvl w:val="1"/>
          <w:numId w:val="42"/>
        </w:numPr>
        <w:rPr>
          <w:rFonts w:cs="TH SarabunPSK"/>
          <w:szCs w:val="32"/>
        </w:rPr>
      </w:pPr>
      <w:r>
        <w:rPr>
          <w:rFonts w:cs="TH SarabunPSK"/>
          <w:szCs w:val="32"/>
        </w:rPr>
        <w:t>Python 3.6.8</w:t>
      </w:r>
    </w:p>
    <w:p w14:paraId="2EA937ED" w14:textId="70A477D0" w:rsidR="009454BE" w:rsidRPr="00AE5404" w:rsidRDefault="009454BE" w:rsidP="00AE5404">
      <w:pPr>
        <w:pStyle w:val="ListParagraph"/>
        <w:numPr>
          <w:ilvl w:val="1"/>
          <w:numId w:val="42"/>
        </w:numPr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 xml:space="preserve">ระบบปฎิบัติการ </w:t>
      </w:r>
      <w:r>
        <w:rPr>
          <w:rFonts w:cs="TH SarabunPSK"/>
          <w:szCs w:val="32"/>
        </w:rPr>
        <w:t>window</w:t>
      </w:r>
      <w:r w:rsidR="008C360F">
        <w:rPr>
          <w:rFonts w:cs="TH SarabunPSK"/>
          <w:szCs w:val="32"/>
        </w:rPr>
        <w:t>s</w:t>
      </w:r>
      <w:r w:rsidR="00C667AB">
        <w:rPr>
          <w:rFonts w:cs="TH SarabunPSK" w:hint="cs"/>
          <w:szCs w:val="32"/>
          <w:cs/>
        </w:rPr>
        <w:t xml:space="preserve"> </w:t>
      </w:r>
      <w:r>
        <w:rPr>
          <w:rFonts w:cs="TH SarabunPSK"/>
          <w:szCs w:val="32"/>
        </w:rPr>
        <w:t>10</w:t>
      </w:r>
    </w:p>
    <w:p w14:paraId="19C0ACD9" w14:textId="6F4C2989" w:rsidR="00AD447F" w:rsidRDefault="007779AD" w:rsidP="007779AD">
      <w:pPr>
        <w:pStyle w:val="Heading2"/>
      </w:pPr>
      <w:bookmarkStart w:id="24" w:name="_Toc61186628"/>
      <w:bookmarkStart w:id="25" w:name="_Toc61466288"/>
      <w:r>
        <w:t xml:space="preserve">1.8 </w:t>
      </w:r>
      <w:r w:rsidRPr="000B74C0">
        <w:rPr>
          <w:cs/>
        </w:rPr>
        <w:t>อาจารย์ที่ปรึกษาโครงงาน</w:t>
      </w:r>
      <w:bookmarkEnd w:id="24"/>
      <w:bookmarkEnd w:id="25"/>
    </w:p>
    <w:p w14:paraId="0FB3C7A4" w14:textId="77777777" w:rsidR="00AD447F" w:rsidRDefault="00AD54DF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 w:rsidR="007D7268">
        <w:rPr>
          <w:rFonts w:ascii="TH Sarabun New" w:hAnsi="TH Sarabun New" w:cs="TH Sarabun New" w:hint="cs"/>
          <w:cs/>
        </w:rPr>
        <w:t>อาจารย์ ดร</w:t>
      </w:r>
      <w:r w:rsidR="007D7268">
        <w:rPr>
          <w:rFonts w:ascii="TH Sarabun New" w:hAnsi="TH Sarabun New" w:cs="TH Sarabun New"/>
        </w:rPr>
        <w:t>.</w:t>
      </w:r>
      <w:r w:rsidR="007D7268">
        <w:rPr>
          <w:rFonts w:ascii="TH Sarabun New" w:hAnsi="TH Sarabun New" w:cs="TH Sarabun New" w:hint="cs"/>
          <w:cs/>
        </w:rPr>
        <w:t>นิวรรณ วัฒนกิจรุ่งโรจน์</w:t>
      </w:r>
    </w:p>
    <w:p w14:paraId="7EFEAB00" w14:textId="77777777" w:rsidR="00143877" w:rsidRDefault="00143877" w:rsidP="00F80367">
      <w:pPr>
        <w:rPr>
          <w:rFonts w:ascii="TH Sarabun New" w:hAnsi="TH Sarabun New" w:cs="TH Sarabun New"/>
        </w:rPr>
      </w:pPr>
    </w:p>
    <w:p w14:paraId="0AF329B2" w14:textId="586116C4" w:rsidR="00143877" w:rsidRDefault="00143877" w:rsidP="001C5029">
      <w:pPr>
        <w:pStyle w:val="Heading2"/>
        <w:rPr>
          <w:cs/>
        </w:rPr>
      </w:pPr>
      <w:bookmarkStart w:id="26" w:name="_Toc61186629"/>
      <w:bookmarkStart w:id="27" w:name="_Toc61466289"/>
      <w:r>
        <w:t xml:space="preserve">1.9 </w:t>
      </w:r>
      <w:bookmarkEnd w:id="26"/>
      <w:r w:rsidR="00DE4B1E">
        <w:rPr>
          <w:rFonts w:hint="cs"/>
          <w:cs/>
        </w:rPr>
        <w:t>ผู้จัดทำ</w:t>
      </w:r>
      <w:r w:rsidR="00785B32">
        <w:rPr>
          <w:rFonts w:hint="cs"/>
          <w:cs/>
        </w:rPr>
        <w:t>โครงงาน</w:t>
      </w:r>
      <w:bookmarkEnd w:id="27"/>
    </w:p>
    <w:p w14:paraId="2D934D89" w14:textId="77777777" w:rsidR="00873F2C" w:rsidRDefault="001C5029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 xml:space="preserve">นายณัฐพล 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เดชประมวลพล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รหัสนักศึกษา</w:t>
      </w:r>
      <w:r>
        <w:rPr>
          <w:rFonts w:ascii="TH Sarabun New" w:hAnsi="TH Sarabun New" w:cs="TH Sarabun New"/>
        </w:rPr>
        <w:tab/>
        <w:t>6110210129</w:t>
      </w:r>
    </w:p>
    <w:p w14:paraId="07123945" w14:textId="77777777" w:rsidR="001C5029" w:rsidRDefault="001C5029" w:rsidP="00F80367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 w:hint="cs"/>
          <w:cs/>
        </w:rPr>
        <w:t>นางสาววริศรา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พิสุทธิ์เธียร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>รหัสนักศึกษา</w:t>
      </w:r>
      <w:r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</w:rPr>
        <w:t>6110210373</w:t>
      </w:r>
    </w:p>
    <w:p w14:paraId="612BBDE4" w14:textId="77777777" w:rsidR="005C77DE" w:rsidRDefault="005C77DE" w:rsidP="00F80367">
      <w:pPr>
        <w:rPr>
          <w:rFonts w:ascii="TH Sarabun New" w:hAnsi="TH Sarabun New" w:cs="TH Sarabun New"/>
        </w:rPr>
      </w:pPr>
    </w:p>
    <w:p w14:paraId="6620CC03" w14:textId="77777777" w:rsidR="005C77DE" w:rsidRDefault="005C77DE" w:rsidP="00F80367">
      <w:pPr>
        <w:rPr>
          <w:rFonts w:ascii="TH Sarabun New" w:hAnsi="TH Sarabun New" w:cs="TH Sarabun New"/>
        </w:rPr>
      </w:pPr>
    </w:p>
    <w:p w14:paraId="133F766B" w14:textId="77777777" w:rsidR="005C77DE" w:rsidRDefault="005C77DE" w:rsidP="00F80367">
      <w:pPr>
        <w:rPr>
          <w:rFonts w:ascii="TH Sarabun New" w:hAnsi="TH Sarabun New" w:cs="TH Sarabun New"/>
        </w:rPr>
      </w:pPr>
    </w:p>
    <w:p w14:paraId="04AEACDC" w14:textId="77777777" w:rsidR="005C77DE" w:rsidRDefault="005C77DE" w:rsidP="00F80367">
      <w:pPr>
        <w:rPr>
          <w:rFonts w:ascii="TH Sarabun New" w:hAnsi="TH Sarabun New" w:cs="TH Sarabun New"/>
        </w:rPr>
        <w:sectPr w:rsidR="005C77DE" w:rsidSect="004E531E">
          <w:headerReference w:type="default" r:id="rId16"/>
          <w:pgSz w:w="11906" w:h="16838"/>
          <w:pgMar w:top="1440" w:right="1106" w:bottom="1079" w:left="1800" w:header="708" w:footer="708" w:gutter="0"/>
          <w:pgNumType w:start="4"/>
          <w:cols w:space="708"/>
          <w:docGrid w:linePitch="360"/>
        </w:sectPr>
      </w:pPr>
    </w:p>
    <w:p w14:paraId="3C2A1A10" w14:textId="3D748073" w:rsidR="00761F46" w:rsidRDefault="001B693F" w:rsidP="003B194C">
      <w:pPr>
        <w:pStyle w:val="Heading1"/>
      </w:pPr>
      <w:bookmarkStart w:id="28" w:name="_Toc61186630"/>
      <w:bookmarkStart w:id="29" w:name="_Toc61466290"/>
      <w:r w:rsidRPr="0041586C">
        <w:rPr>
          <w:cs/>
        </w:rPr>
        <w:lastRenderedPageBreak/>
        <w:t xml:space="preserve">บทที่ </w:t>
      </w:r>
      <w:r w:rsidRPr="0041586C">
        <w:t>2</w:t>
      </w:r>
      <w:r w:rsidR="00D86CEA" w:rsidRPr="0041586C">
        <w:rPr>
          <w:cs/>
        </w:rPr>
        <w:t xml:space="preserve"> </w:t>
      </w:r>
      <w:r w:rsidR="00D86CEA" w:rsidRPr="0041586C">
        <w:rPr>
          <w:cs/>
        </w:rPr>
        <w:br/>
        <w:t>ทฤษฏีและหลักการที่เกี่ยวข้อง</w:t>
      </w:r>
      <w:bookmarkEnd w:id="28"/>
      <w:bookmarkEnd w:id="29"/>
    </w:p>
    <w:p w14:paraId="36369CBF" w14:textId="3382B97E" w:rsidR="0035419A" w:rsidRDefault="0035419A" w:rsidP="009C5EC9">
      <w:pPr>
        <w:pStyle w:val="Heading2"/>
        <w:rPr>
          <w:cs/>
        </w:rPr>
      </w:pPr>
      <w:bookmarkStart w:id="30" w:name="_Toc61186631"/>
      <w:bookmarkStart w:id="31" w:name="_Toc61466291"/>
      <w:r>
        <w:t xml:space="preserve">2.1 </w:t>
      </w:r>
      <w:r>
        <w:rPr>
          <w:rFonts w:hint="cs"/>
          <w:cs/>
        </w:rPr>
        <w:t>องค์ประกอบแชทบอท</w:t>
      </w:r>
      <w:bookmarkEnd w:id="30"/>
      <w:bookmarkEnd w:id="31"/>
    </w:p>
    <w:p w14:paraId="29535289" w14:textId="465DC7A2" w:rsidR="00A13B1F" w:rsidRDefault="00A13B1F" w:rsidP="001E0E29">
      <w:pPr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แชทบอท</w:t>
      </w:r>
      <w:r w:rsidR="002914FD">
        <w:rPr>
          <w:rFonts w:hint="cs"/>
          <w:cs/>
        </w:rPr>
        <w:t xml:space="preserve"> </w:t>
      </w:r>
      <w:r w:rsidR="00D021F8">
        <w:t>(Chatbot)</w:t>
      </w:r>
      <w:r>
        <w:rPr>
          <w:rFonts w:hint="cs"/>
          <w:cs/>
        </w:rPr>
        <w:t xml:space="preserve"> คือ </w:t>
      </w:r>
      <w:r w:rsidR="00347A88">
        <w:rPr>
          <w:rFonts w:hint="cs"/>
          <w:cs/>
        </w:rPr>
        <w:t>แอปพลิเคชันซอฟแวร์</w:t>
      </w:r>
      <w:r w:rsidR="001C161C">
        <w:rPr>
          <w:rFonts w:hint="cs"/>
          <w:cs/>
        </w:rPr>
        <w:t>ที่</w:t>
      </w:r>
      <w:r w:rsidR="00347A88">
        <w:rPr>
          <w:rFonts w:hint="cs"/>
          <w:cs/>
        </w:rPr>
        <w:t>ใช้ในการสนทนาออนไลน์ผ่านข้อความหรือเสียง แทนการติดต่อโดยตรงกับมนุษย์ ซึ่งถูกออกแบบมา</w:t>
      </w:r>
      <w:r w:rsidR="00D00756">
        <w:rPr>
          <w:rFonts w:hint="cs"/>
          <w:cs/>
        </w:rPr>
        <w:t>เพื่อตอบคำถาม</w:t>
      </w:r>
      <w:r w:rsidR="00A6388C">
        <w:rPr>
          <w:rFonts w:hint="cs"/>
          <w:cs/>
        </w:rPr>
        <w:t>อัตโนมัติ</w:t>
      </w:r>
      <w:r w:rsidR="00D00756">
        <w:rPr>
          <w:rFonts w:hint="cs"/>
          <w:cs/>
        </w:rPr>
        <w:t>ให้กับผู้ใช้</w:t>
      </w:r>
      <w:r w:rsidR="00574A17">
        <w:rPr>
          <w:rFonts w:hint="cs"/>
          <w:cs/>
        </w:rPr>
        <w:t>อย่างเป็นธรรมชาติ</w:t>
      </w:r>
      <w:r w:rsidR="00640ADE">
        <w:rPr>
          <w:rFonts w:hint="cs"/>
          <w:cs/>
        </w:rPr>
        <w:t xml:space="preserve"> </w:t>
      </w:r>
      <w:r w:rsidR="00E37C5E">
        <w:rPr>
          <w:rFonts w:hint="cs"/>
          <w:cs/>
        </w:rPr>
        <w:t>โดย</w:t>
      </w:r>
      <w:r w:rsidR="00640ADE">
        <w:rPr>
          <w:rFonts w:hint="cs"/>
          <w:cs/>
        </w:rPr>
        <w:t>แชทบอทถูกออกแบบให้ใช้เป็นระบบ</w:t>
      </w:r>
      <w:r w:rsidR="00044DCC">
        <w:rPr>
          <w:rFonts w:hint="cs"/>
          <w:cs/>
        </w:rPr>
        <w:t xml:space="preserve"> </w:t>
      </w:r>
      <w:r w:rsidR="00640ADE">
        <w:rPr>
          <w:rFonts w:hint="cs"/>
          <w:cs/>
        </w:rPr>
        <w:t>โต้ตอบ</w:t>
      </w:r>
      <w:r w:rsidR="00A6388C">
        <w:rPr>
          <w:rFonts w:hint="cs"/>
          <w:cs/>
        </w:rPr>
        <w:t xml:space="preserve"> </w:t>
      </w:r>
      <w:r w:rsidR="00640ADE">
        <w:rPr>
          <w:rFonts w:hint="cs"/>
          <w:cs/>
        </w:rPr>
        <w:t xml:space="preserve">เพื่อวัตถุประสงค์ต่างๆ เช่น </w:t>
      </w:r>
      <w:r w:rsidR="00E37C5E">
        <w:rPr>
          <w:rFonts w:hint="cs"/>
          <w:cs/>
        </w:rPr>
        <w:t>การรับออเดอร์จากลูกค้า</w:t>
      </w:r>
      <w:r w:rsidR="00E37C5E">
        <w:t>,</w:t>
      </w:r>
      <w:r w:rsidR="00E37C5E">
        <w:rPr>
          <w:rFonts w:hint="cs"/>
          <w:cs/>
        </w:rPr>
        <w:t xml:space="preserve"> การสอบถามข้อมูล</w:t>
      </w:r>
      <w:r w:rsidR="00E37C5E">
        <w:t xml:space="preserve"> </w:t>
      </w:r>
      <w:r w:rsidR="00E37C5E">
        <w:rPr>
          <w:rFonts w:hint="cs"/>
          <w:cs/>
        </w:rPr>
        <w:t>และการขอรับบริการ เป็นต้น</w:t>
      </w:r>
      <w:r w:rsidR="00574A17">
        <w:rPr>
          <w:rFonts w:hint="cs"/>
          <w:cs/>
        </w:rPr>
        <w:t xml:space="preserve"> ซึ่งแชทบอทจะประกอบด้วย</w:t>
      </w:r>
      <w:r w:rsidR="00E669FA">
        <w:rPr>
          <w:rFonts w:hint="cs"/>
          <w:cs/>
        </w:rPr>
        <w:t xml:space="preserve">ส่วนหลักทั้งหมด </w:t>
      </w:r>
      <w:r w:rsidR="00E37B7D">
        <w:t>3</w:t>
      </w:r>
      <w:r w:rsidR="00E669FA">
        <w:t xml:space="preserve"> </w:t>
      </w:r>
      <w:r w:rsidR="00E669FA">
        <w:rPr>
          <w:rFonts w:hint="cs"/>
          <w:cs/>
        </w:rPr>
        <w:t>ส่วน</w:t>
      </w:r>
      <w:r w:rsidR="005D7D9B">
        <w:rPr>
          <w:rFonts w:hint="cs"/>
          <w:cs/>
        </w:rPr>
        <w:t>ที่มีความสำคัญ และจะทำงานร่วมกันเพื่อให้แชทบอทสามารถใช้งานได้</w:t>
      </w:r>
      <w:r w:rsidR="006F2FB9">
        <w:rPr>
          <w:rFonts w:hint="cs"/>
          <w:cs/>
        </w:rPr>
        <w:t>อย่างมีประสิทธิภาพ โดย</w:t>
      </w:r>
      <w:r w:rsidR="00DC6774">
        <w:rPr>
          <w:rFonts w:hint="cs"/>
          <w:cs/>
        </w:rPr>
        <w:t>ส่วนประกอบทั้งหมดมี</w:t>
      </w:r>
      <w:r w:rsidR="005D7D9B">
        <w:rPr>
          <w:rFonts w:hint="cs"/>
          <w:cs/>
        </w:rPr>
        <w:t>ดังนี้</w:t>
      </w:r>
    </w:p>
    <w:p w14:paraId="7711C282" w14:textId="68A6EC0F" w:rsidR="0096264C" w:rsidRDefault="00AF31DF" w:rsidP="001E0E29">
      <w:pPr>
        <w:ind w:firstLine="720"/>
        <w:jc w:val="thaiDistribute"/>
      </w:pPr>
      <w:bookmarkStart w:id="32" w:name="_Toc61186632"/>
      <w:bookmarkStart w:id="33" w:name="_Toc61201544"/>
      <w:bookmarkStart w:id="34" w:name="_Toc61205906"/>
      <w:bookmarkStart w:id="35" w:name="_Toc61295403"/>
      <w:bookmarkStart w:id="36" w:name="_Toc61466292"/>
      <w:r w:rsidRPr="00E96BA1">
        <w:rPr>
          <w:rStyle w:val="TitleChar"/>
        </w:rPr>
        <w:t xml:space="preserve">2.1.1 </w:t>
      </w:r>
      <w:r w:rsidR="00723C1E" w:rsidRPr="00E96BA1">
        <w:rPr>
          <w:rStyle w:val="TitleChar"/>
        </w:rPr>
        <w:t>Intent</w:t>
      </w:r>
      <w:bookmarkEnd w:id="32"/>
      <w:bookmarkEnd w:id="33"/>
      <w:bookmarkEnd w:id="34"/>
      <w:bookmarkEnd w:id="35"/>
      <w:bookmarkEnd w:id="36"/>
      <w:r w:rsidR="0035419A">
        <w:t xml:space="preserve"> </w:t>
      </w:r>
      <w:r w:rsidR="00BB3C98">
        <w:rPr>
          <w:rFonts w:hint="cs"/>
          <w:cs/>
        </w:rPr>
        <w:t xml:space="preserve">คือ </w:t>
      </w:r>
      <w:r w:rsidR="00D70C27">
        <w:rPr>
          <w:rFonts w:hint="cs"/>
          <w:cs/>
        </w:rPr>
        <w:t>ส่วนที่แชทบอทจะดึง</w:t>
      </w:r>
      <w:r w:rsidR="00673166">
        <w:rPr>
          <w:rFonts w:hint="cs"/>
          <w:cs/>
        </w:rPr>
        <w:t>เจตนารมณ์ที่ซ่อนอยู่</w:t>
      </w:r>
      <w:r w:rsidR="007E4401">
        <w:rPr>
          <w:rFonts w:hint="cs"/>
          <w:cs/>
        </w:rPr>
        <w:t>ภาย</w:t>
      </w:r>
      <w:r w:rsidR="00673166">
        <w:rPr>
          <w:rFonts w:hint="cs"/>
          <w:cs/>
        </w:rPr>
        <w:t>ในข้อความ</w:t>
      </w:r>
      <w:r w:rsidR="00EB3949">
        <w:rPr>
          <w:rFonts w:hint="cs"/>
          <w:cs/>
        </w:rPr>
        <w:t>ที่ได้รับ</w:t>
      </w:r>
      <w:r w:rsidR="00092E4F">
        <w:rPr>
          <w:rFonts w:hint="cs"/>
          <w:cs/>
        </w:rPr>
        <w:t>จากผู้ใช้</w:t>
      </w:r>
      <w:r w:rsidR="00BB3C98">
        <w:rPr>
          <w:rFonts w:hint="cs"/>
          <w:cs/>
        </w:rPr>
        <w:t xml:space="preserve"> หรือ</w:t>
      </w:r>
      <w:r w:rsidR="00B8187A">
        <w:rPr>
          <w:rFonts w:hint="cs"/>
          <w:cs/>
        </w:rPr>
        <w:t>ความต้องการ</w:t>
      </w:r>
      <w:r w:rsidR="00BB3C98">
        <w:rPr>
          <w:rFonts w:hint="cs"/>
          <w:cs/>
        </w:rPr>
        <w:t>ที่ผู้ใช้ต้องการกล่าวถึง</w:t>
      </w:r>
      <w:r w:rsidR="001E22C3">
        <w:rPr>
          <w:rFonts w:hint="cs"/>
          <w:cs/>
        </w:rPr>
        <w:t xml:space="preserve"> ซึ่งอาจตรวจจับจาก </w:t>
      </w:r>
      <w:r w:rsidR="001E22C3">
        <w:t>keyword</w:t>
      </w:r>
      <w:r w:rsidR="00E47BAD">
        <w:rPr>
          <w:rFonts w:hint="cs"/>
          <w:cs/>
        </w:rPr>
        <w:t xml:space="preserve"> </w:t>
      </w:r>
      <w:r w:rsidR="00DC258F">
        <w:rPr>
          <w:rFonts w:hint="cs"/>
          <w:cs/>
        </w:rPr>
        <w:t>และ</w:t>
      </w:r>
      <w:r w:rsidR="00E47BAD">
        <w:rPr>
          <w:rFonts w:hint="cs"/>
          <w:cs/>
        </w:rPr>
        <w:t>ช่วงคำหลัก</w:t>
      </w:r>
      <w:r w:rsidR="00DC258F">
        <w:rPr>
          <w:rFonts w:hint="cs"/>
          <w:cs/>
        </w:rPr>
        <w:t xml:space="preserve"> โดยจะคำนึงถึงความจำเพาะที่บอทถูกสร้างขึ้นมาใช้งาน</w:t>
      </w:r>
      <w:r w:rsidR="00AF0ED1">
        <w:t xml:space="preserve"> </w:t>
      </w:r>
    </w:p>
    <w:p w14:paraId="4BA2A1BC" w14:textId="66BADA15" w:rsidR="00673166" w:rsidRDefault="00AF31DF" w:rsidP="001E0E29">
      <w:pPr>
        <w:ind w:firstLine="720"/>
        <w:jc w:val="thaiDistribute"/>
      </w:pPr>
      <w:bookmarkStart w:id="37" w:name="_Toc61186633"/>
      <w:bookmarkStart w:id="38" w:name="_Toc61201545"/>
      <w:bookmarkStart w:id="39" w:name="_Toc61205907"/>
      <w:bookmarkStart w:id="40" w:name="_Toc61295404"/>
      <w:bookmarkStart w:id="41" w:name="_Toc61466293"/>
      <w:r w:rsidRPr="00AF31DF">
        <w:rPr>
          <w:rStyle w:val="TitleChar"/>
        </w:rPr>
        <w:t xml:space="preserve">2.1.2 </w:t>
      </w:r>
      <w:r w:rsidR="001E0E29">
        <w:rPr>
          <w:rStyle w:val="TitleChar"/>
        </w:rPr>
        <w:t>R</w:t>
      </w:r>
      <w:r w:rsidR="0035419A" w:rsidRPr="00AF31DF">
        <w:rPr>
          <w:rStyle w:val="TitleChar"/>
        </w:rPr>
        <w:t>esponse</w:t>
      </w:r>
      <w:bookmarkEnd w:id="37"/>
      <w:bookmarkEnd w:id="38"/>
      <w:bookmarkEnd w:id="39"/>
      <w:bookmarkEnd w:id="40"/>
      <w:bookmarkEnd w:id="41"/>
      <w:r w:rsidR="00B8187A">
        <w:rPr>
          <w:rFonts w:hint="cs"/>
          <w:cs/>
        </w:rPr>
        <w:t xml:space="preserve"> </w:t>
      </w:r>
      <w:r w:rsidR="000A136C">
        <w:rPr>
          <w:rFonts w:hint="cs"/>
          <w:cs/>
        </w:rPr>
        <w:t xml:space="preserve">คือ การตอบกลับข้อความ </w:t>
      </w:r>
      <w:r w:rsidR="00350A11">
        <w:rPr>
          <w:rFonts w:hint="cs"/>
          <w:cs/>
        </w:rPr>
        <w:t xml:space="preserve">ซึ่งจะเกิดขึ้นเมื่อมีการระบุ </w:t>
      </w:r>
      <w:r w:rsidR="00350A11">
        <w:t xml:space="preserve">intent </w:t>
      </w:r>
      <w:r w:rsidR="00350A11">
        <w:rPr>
          <w:rFonts w:hint="cs"/>
          <w:cs/>
        </w:rPr>
        <w:t>จากข้อความที่ผู้ใช้</w:t>
      </w:r>
      <w:r w:rsidR="0016578B">
        <w:rPr>
          <w:rFonts w:hint="cs"/>
          <w:cs/>
        </w:rPr>
        <w:t>ส่งเข้ามา</w:t>
      </w:r>
      <w:r w:rsidR="009F1B79">
        <w:rPr>
          <w:rFonts w:hint="cs"/>
          <w:cs/>
        </w:rPr>
        <w:t xml:space="preserve"> โดยแชทบอทจะ</w:t>
      </w:r>
      <w:r w:rsidR="004A713C">
        <w:rPr>
          <w:rFonts w:hint="cs"/>
          <w:cs/>
        </w:rPr>
        <w:t>ตอบด้วยคำตอบที่เหมาะสมที่สุด</w:t>
      </w:r>
    </w:p>
    <w:p w14:paraId="6828296B" w14:textId="294D4148" w:rsidR="0035419A" w:rsidRDefault="00AF31DF" w:rsidP="001E0E29">
      <w:pPr>
        <w:ind w:firstLine="720"/>
        <w:jc w:val="thaiDistribute"/>
      </w:pPr>
      <w:bookmarkStart w:id="42" w:name="_Toc61186634"/>
      <w:bookmarkStart w:id="43" w:name="_Toc61201546"/>
      <w:bookmarkStart w:id="44" w:name="_Toc61205908"/>
      <w:bookmarkStart w:id="45" w:name="_Toc61295405"/>
      <w:bookmarkStart w:id="46" w:name="_Toc61466294"/>
      <w:r w:rsidRPr="00AF31DF">
        <w:rPr>
          <w:rStyle w:val="TitleChar"/>
        </w:rPr>
        <w:t xml:space="preserve">2.1.2 </w:t>
      </w:r>
      <w:r w:rsidR="001E0E29">
        <w:rPr>
          <w:rStyle w:val="TitleChar"/>
        </w:rPr>
        <w:t>S</w:t>
      </w:r>
      <w:r w:rsidR="0035419A" w:rsidRPr="00AF31DF">
        <w:rPr>
          <w:rStyle w:val="TitleChar"/>
        </w:rPr>
        <w:t>tory</w:t>
      </w:r>
      <w:r w:rsidR="00C24711">
        <w:rPr>
          <w:rStyle w:val="TitleChar"/>
        </w:rPr>
        <w:t xml:space="preserve"> </w:t>
      </w:r>
      <w:r w:rsidR="00393816" w:rsidRPr="00AF31DF">
        <w:rPr>
          <w:rStyle w:val="TitleChar"/>
        </w:rPr>
        <w:t>(flow)</w:t>
      </w:r>
      <w:bookmarkEnd w:id="42"/>
      <w:bookmarkEnd w:id="43"/>
      <w:bookmarkEnd w:id="44"/>
      <w:bookmarkEnd w:id="45"/>
      <w:bookmarkEnd w:id="46"/>
      <w:r w:rsidR="0035419A">
        <w:t xml:space="preserve"> </w:t>
      </w:r>
      <w:r w:rsidR="000A136C">
        <w:rPr>
          <w:rFonts w:hint="cs"/>
          <w:cs/>
        </w:rPr>
        <w:t xml:space="preserve">คือ </w:t>
      </w:r>
      <w:r w:rsidR="00044DCC">
        <w:rPr>
          <w:rFonts w:hint="cs"/>
          <w:cs/>
        </w:rPr>
        <w:t>การ</w:t>
      </w:r>
      <w:r w:rsidR="008F08AD">
        <w:rPr>
          <w:rFonts w:hint="cs"/>
          <w:cs/>
        </w:rPr>
        <w:t>วางแผน</w:t>
      </w:r>
      <w:r w:rsidR="00E22AD0">
        <w:rPr>
          <w:rFonts w:hint="cs"/>
          <w:cs/>
        </w:rPr>
        <w:t>การตัดสินใจ</w:t>
      </w:r>
      <w:r w:rsidR="00C65584">
        <w:rPr>
          <w:rFonts w:hint="cs"/>
          <w:cs/>
        </w:rPr>
        <w:t xml:space="preserve"> </w:t>
      </w:r>
      <w:r w:rsidR="00E22AD0">
        <w:rPr>
          <w:rFonts w:hint="cs"/>
          <w:cs/>
        </w:rPr>
        <w:t>หรือแผนผังตรรกะของการสนทนา</w:t>
      </w:r>
      <w:r w:rsidR="00DA038A">
        <w:rPr>
          <w:rFonts w:hint="cs"/>
          <w:cs/>
        </w:rPr>
        <w:t>เส้นตรง</w:t>
      </w:r>
      <w:r w:rsidR="00E22AD0">
        <w:rPr>
          <w:rFonts w:hint="cs"/>
          <w:cs/>
        </w:rPr>
        <w:t xml:space="preserve"> </w:t>
      </w:r>
      <w:r w:rsidR="00D61A3F">
        <w:rPr>
          <w:rFonts w:hint="cs"/>
          <w:cs/>
        </w:rPr>
        <w:t>โดยคำนึงถึงการสนทนาจริง</w:t>
      </w:r>
      <w:r w:rsidR="007F75B8">
        <w:rPr>
          <w:rFonts w:hint="cs"/>
          <w:cs/>
        </w:rPr>
        <w:t xml:space="preserve"> เพื่อเป็นการต่อประโยคการสนทนาอย่างเป็นธรรมชาติ </w:t>
      </w:r>
      <w:r w:rsidR="006265A2">
        <w:rPr>
          <w:rFonts w:hint="cs"/>
          <w:cs/>
        </w:rPr>
        <w:t>และหากผู้ใช้ถามคำถามอื่นขึ้นมา โดยคำถามนั้นไม่มีความเกี่ยวข้องกับหัวข้อที่คุยกันอยู่ในช่วงก่อนหน้า</w:t>
      </w:r>
      <w:r w:rsidR="00DA038A">
        <w:rPr>
          <w:rFonts w:hint="cs"/>
          <w:cs/>
        </w:rPr>
        <w:t xml:space="preserve"> แชทบอทสามารถเปลี่ยนการสนทนาให้เป็นไปตาม </w:t>
      </w:r>
      <w:r w:rsidR="00DA038A">
        <w:t xml:space="preserve">intent </w:t>
      </w:r>
      <w:r w:rsidR="00DA038A">
        <w:rPr>
          <w:rFonts w:hint="cs"/>
          <w:cs/>
        </w:rPr>
        <w:t>ที่ผู้ใช้ถามเข้ามาได้</w:t>
      </w:r>
    </w:p>
    <w:p w14:paraId="67C9EC7F" w14:textId="77777777" w:rsidR="0035419A" w:rsidRDefault="0035419A" w:rsidP="0035419A"/>
    <w:p w14:paraId="4882C34A" w14:textId="52A5B904" w:rsidR="0035419A" w:rsidRPr="00702102" w:rsidRDefault="00702102" w:rsidP="00702102">
      <w:pPr>
        <w:pStyle w:val="Heading2"/>
      </w:pPr>
      <w:bookmarkStart w:id="47" w:name="_Toc61186635"/>
      <w:bookmarkStart w:id="48" w:name="_Toc61466295"/>
      <w:r>
        <w:t xml:space="preserve">2.2 </w:t>
      </w:r>
      <w:r w:rsidR="0035419A" w:rsidRPr="00702102">
        <w:rPr>
          <w:rFonts w:hint="cs"/>
          <w:cs/>
        </w:rPr>
        <w:t>ประเภทของแชทบอท</w:t>
      </w:r>
      <w:bookmarkEnd w:id="47"/>
      <w:bookmarkEnd w:id="48"/>
    </w:p>
    <w:p w14:paraId="2F5C5352" w14:textId="3F475C36" w:rsidR="00305467" w:rsidRPr="00305467" w:rsidRDefault="0039792F" w:rsidP="007F131B">
      <w:pPr>
        <w:jc w:val="thaiDistribute"/>
        <w:rPr>
          <w:cs/>
        </w:rPr>
      </w:pPr>
      <w:r>
        <w:rPr>
          <w:rFonts w:hint="cs"/>
          <w:cs/>
        </w:rPr>
        <w:tab/>
      </w:r>
      <w:r w:rsidR="00EF6929">
        <w:rPr>
          <w:rFonts w:hint="cs"/>
          <w:cs/>
        </w:rPr>
        <w:t>โดยทั่วไป</w:t>
      </w:r>
      <w:r w:rsidR="00305467">
        <w:rPr>
          <w:rFonts w:hint="cs"/>
          <w:cs/>
        </w:rPr>
        <w:t>แชทบอทถูกนำไปใช้เพื่อให้บริการ</w:t>
      </w:r>
      <w:r w:rsidR="00EF6929">
        <w:rPr>
          <w:rFonts w:hint="cs"/>
          <w:cs/>
        </w:rPr>
        <w:t>ในการตอบ</w:t>
      </w:r>
      <w:r w:rsidR="008D2C3A">
        <w:rPr>
          <w:rFonts w:hint="cs"/>
          <w:cs/>
        </w:rPr>
        <w:t>โต้</w:t>
      </w:r>
      <w:r w:rsidR="00EF6929">
        <w:rPr>
          <w:rFonts w:hint="cs"/>
          <w:cs/>
        </w:rPr>
        <w:t>บทสนทนาผ่านแ</w:t>
      </w:r>
      <w:r w:rsidR="008D2C3A">
        <w:rPr>
          <w:rFonts w:hint="cs"/>
          <w:cs/>
        </w:rPr>
        <w:t>อป</w:t>
      </w:r>
      <w:r w:rsidR="00EF6929">
        <w:rPr>
          <w:rFonts w:hint="cs"/>
          <w:cs/>
        </w:rPr>
        <w:t>พลิเคชัน หรือ</w:t>
      </w:r>
      <w:r w:rsidR="008D2C3A">
        <w:rPr>
          <w:rFonts w:hint="cs"/>
          <w:cs/>
        </w:rPr>
        <w:t>บน</w:t>
      </w:r>
      <w:r w:rsidR="00EF6929">
        <w:rPr>
          <w:rFonts w:hint="cs"/>
          <w:cs/>
        </w:rPr>
        <w:t>หน้าเว็บของแชทบอ</w:t>
      </w:r>
      <w:r w:rsidR="00754E1E">
        <w:rPr>
          <w:rFonts w:hint="cs"/>
          <w:cs/>
        </w:rPr>
        <w:t>ทเอง และวิธีการในการโต้ตอบกับแชทบอ</w:t>
      </w:r>
      <w:r w:rsidR="00BC472F">
        <w:rPr>
          <w:rFonts w:hint="cs"/>
          <w:cs/>
        </w:rPr>
        <w:t>ท</w:t>
      </w:r>
      <w:r w:rsidR="00CB0850">
        <w:rPr>
          <w:rFonts w:hint="cs"/>
          <w:cs/>
        </w:rPr>
        <w:t>แตกต่า</w:t>
      </w:r>
      <w:r w:rsidR="00754E1E">
        <w:rPr>
          <w:rFonts w:hint="cs"/>
          <w:cs/>
        </w:rPr>
        <w:t>ง</w:t>
      </w:r>
      <w:r w:rsidR="00CB0850">
        <w:rPr>
          <w:rFonts w:hint="cs"/>
          <w:cs/>
        </w:rPr>
        <w:t>กัน</w:t>
      </w:r>
      <w:r w:rsidR="00754E1E">
        <w:rPr>
          <w:rFonts w:hint="cs"/>
          <w:cs/>
        </w:rPr>
        <w:t>ไปตามประเภท</w:t>
      </w:r>
      <w:r w:rsidR="00EF6929">
        <w:rPr>
          <w:rFonts w:hint="cs"/>
          <w:cs/>
        </w:rPr>
        <w:t xml:space="preserve"> ซึ่งสามารถ</w:t>
      </w:r>
      <w:r w:rsidR="00305467">
        <w:rPr>
          <w:rFonts w:hint="cs"/>
          <w:cs/>
        </w:rPr>
        <w:t>แบ่งประเภทของแชทบอทได้ตามวิธีการ</w:t>
      </w:r>
      <w:r w:rsidR="00EF6929">
        <w:rPr>
          <w:rFonts w:hint="cs"/>
          <w:cs/>
        </w:rPr>
        <w:t>ทำงานของแชทบอท</w:t>
      </w:r>
      <w:r w:rsidR="00305467">
        <w:rPr>
          <w:rFonts w:hint="cs"/>
          <w:cs/>
        </w:rPr>
        <w:t xml:space="preserve"> ดังนี้</w:t>
      </w:r>
    </w:p>
    <w:p w14:paraId="55281E3E" w14:textId="16DF4EA2" w:rsidR="008B7C39" w:rsidRDefault="007609B6" w:rsidP="007F131B">
      <w:pPr>
        <w:ind w:firstLine="720"/>
        <w:jc w:val="thaiDistribute"/>
        <w:rPr>
          <w:cs/>
        </w:rPr>
        <w:sectPr w:rsidR="008B7C39" w:rsidSect="00921974">
          <w:headerReference w:type="default" r:id="rId17"/>
          <w:footerReference w:type="default" r:id="rId18"/>
          <w:pgSz w:w="11906" w:h="16838"/>
          <w:pgMar w:top="1440" w:right="1106" w:bottom="1079" w:left="1800" w:header="708" w:footer="708" w:gutter="0"/>
          <w:pgNumType w:start="5"/>
          <w:cols w:space="708"/>
          <w:docGrid w:linePitch="360"/>
        </w:sectPr>
      </w:pPr>
      <w:bookmarkStart w:id="49" w:name="_Toc61186636"/>
      <w:bookmarkStart w:id="50" w:name="_Toc61201547"/>
      <w:bookmarkStart w:id="51" w:name="_Toc61205909"/>
      <w:bookmarkStart w:id="52" w:name="_Toc61295406"/>
      <w:bookmarkStart w:id="53" w:name="_Toc61466296"/>
      <w:r>
        <w:rPr>
          <w:rStyle w:val="TitleChar"/>
        </w:rPr>
        <w:t>2</w:t>
      </w:r>
      <w:r w:rsidR="0001042E">
        <w:rPr>
          <w:rStyle w:val="TitleChar"/>
        </w:rPr>
        <w:t xml:space="preserve">.2.1 </w:t>
      </w:r>
      <w:r w:rsidR="0035419A" w:rsidRPr="007609B6">
        <w:rPr>
          <w:rStyle w:val="TitleChar"/>
        </w:rPr>
        <w:t>Rule-base</w:t>
      </w:r>
      <w:bookmarkEnd w:id="49"/>
      <w:bookmarkEnd w:id="50"/>
      <w:bookmarkEnd w:id="51"/>
      <w:bookmarkEnd w:id="52"/>
      <w:r w:rsidR="006C5C82">
        <w:rPr>
          <w:rStyle w:val="TitleChar"/>
          <w:rFonts w:hint="cs"/>
          <w:cs/>
        </w:rPr>
        <w:t xml:space="preserve"> </w:t>
      </w:r>
      <w:r w:rsidR="008A25A6">
        <w:rPr>
          <w:rStyle w:val="TitleChar"/>
        </w:rPr>
        <w:t>C</w:t>
      </w:r>
      <w:r w:rsidR="006C5C82">
        <w:rPr>
          <w:rStyle w:val="TitleChar"/>
        </w:rPr>
        <w:t>hatbot</w:t>
      </w:r>
      <w:bookmarkEnd w:id="53"/>
      <w:r w:rsidR="0035419A">
        <w:t xml:space="preserve"> </w:t>
      </w:r>
      <w:r w:rsidR="00305467">
        <w:rPr>
          <w:rFonts w:hint="cs"/>
          <w:cs/>
        </w:rPr>
        <w:t xml:space="preserve">คือ </w:t>
      </w:r>
      <w:r w:rsidR="00167408">
        <w:rPr>
          <w:rFonts w:hint="cs"/>
          <w:cs/>
        </w:rPr>
        <w:t>แชทบอทแบบมีข้อกำหนด นิยมแบบมีปุ่มตัวเลือกให้ผู้ใช้เลือกถามคำถาม</w:t>
      </w:r>
      <w:r w:rsidR="00305467">
        <w:rPr>
          <w:rFonts w:hint="cs"/>
          <w:cs/>
        </w:rPr>
        <w:t xml:space="preserve"> เพื่อเป็นการกำหนดให้ผู้ใช้</w:t>
      </w:r>
      <w:r w:rsidR="00C8459E">
        <w:rPr>
          <w:rFonts w:hint="cs"/>
          <w:cs/>
        </w:rPr>
        <w:t xml:space="preserve">ทำตามกฎที่เขียนไว้ล่วงหน้า </w:t>
      </w:r>
      <w:r w:rsidR="00F927A4">
        <w:rPr>
          <w:rFonts w:hint="cs"/>
          <w:cs/>
        </w:rPr>
        <w:t>ซึ่งจะทำให้</w:t>
      </w:r>
      <w:r w:rsidR="00C8459E">
        <w:rPr>
          <w:rFonts w:hint="cs"/>
          <w:cs/>
        </w:rPr>
        <w:t>ได้รับคำตอบ</w:t>
      </w:r>
      <w:r w:rsidR="00D62752">
        <w:rPr>
          <w:rFonts w:hint="cs"/>
          <w:cs/>
        </w:rPr>
        <w:t>ที่ผู้สร้างได้กำหนดไว้</w:t>
      </w:r>
      <w:r w:rsidR="00AF2EBF">
        <w:rPr>
          <w:rFonts w:hint="cs"/>
          <w:cs/>
        </w:rPr>
        <w:t xml:space="preserve"> และ</w:t>
      </w:r>
      <w:r w:rsidR="00F927A4">
        <w:rPr>
          <w:rFonts w:hint="cs"/>
          <w:cs/>
        </w:rPr>
        <w:t>ผู้สร้าง</w:t>
      </w:r>
      <w:r w:rsidR="00AF2EBF">
        <w:rPr>
          <w:rFonts w:hint="cs"/>
          <w:cs/>
        </w:rPr>
        <w:t>ต้องมีการสร้างกฎขึ้นหลายข้อ เพื่อครอบคลุมหลายกรณีที่ต้องการให้แชทบอทสามารถโต้ต้อบได้</w:t>
      </w:r>
      <w:r w:rsidR="00F927A4">
        <w:rPr>
          <w:rFonts w:hint="cs"/>
          <w:cs/>
        </w:rPr>
        <w:t xml:space="preserve"> และหากผู้ใช้ต้องการถามคำถามนอกเหนือจากที่มี แชทบอทจะไม่ส</w:t>
      </w:r>
      <w:r w:rsidR="00855B7E">
        <w:rPr>
          <w:rFonts w:hint="cs"/>
          <w:cs/>
        </w:rPr>
        <w:t>า</w:t>
      </w:r>
      <w:r w:rsidR="00F927A4">
        <w:rPr>
          <w:rFonts w:hint="cs"/>
          <w:cs/>
        </w:rPr>
        <w:t>มารถตอบคำถามเหล่านั้นได้</w:t>
      </w:r>
      <w:r w:rsidR="00D62752">
        <w:rPr>
          <w:rFonts w:hint="cs"/>
          <w:cs/>
        </w:rPr>
        <w:t xml:space="preserve"> โดยการทำงานเช่นนี้ของแชทบอทจะไม่มีการใช้งานปัญญาประดิษฐ์ จึงมีข้อจำกัดในการใช้งานอยู่มาก</w:t>
      </w:r>
      <w:r w:rsidR="009D7FB8">
        <w:t xml:space="preserve"> </w:t>
      </w:r>
      <w:r w:rsidR="001D6681">
        <w:t>[1]</w:t>
      </w:r>
    </w:p>
    <w:p w14:paraId="5B8AD116" w14:textId="552E98E4" w:rsidR="0035419A" w:rsidRDefault="00C869BF" w:rsidP="00180FE9">
      <w:pPr>
        <w:ind w:firstLine="720"/>
        <w:jc w:val="thaiDistribute"/>
      </w:pPr>
      <w:bookmarkStart w:id="54" w:name="_Toc61186637"/>
      <w:bookmarkStart w:id="55" w:name="_Toc61201548"/>
      <w:bookmarkStart w:id="56" w:name="_Toc61205910"/>
      <w:bookmarkStart w:id="57" w:name="_Toc61295407"/>
      <w:bookmarkStart w:id="58" w:name="_Toc61466297"/>
      <w:r w:rsidRPr="00307FEA">
        <w:rPr>
          <w:rStyle w:val="TitleChar"/>
        </w:rPr>
        <w:lastRenderedPageBreak/>
        <w:t xml:space="preserve">2.2.2 </w:t>
      </w:r>
      <w:r w:rsidR="005C6482" w:rsidRPr="00307FEA">
        <w:rPr>
          <w:rStyle w:val="TitleChar"/>
        </w:rPr>
        <w:t xml:space="preserve">Artificial </w:t>
      </w:r>
      <w:r w:rsidR="00882E06" w:rsidRPr="00307FEA">
        <w:rPr>
          <w:rStyle w:val="TitleChar"/>
        </w:rPr>
        <w:t>Intelligence (</w:t>
      </w:r>
      <w:r w:rsidR="005C6482" w:rsidRPr="00307FEA">
        <w:rPr>
          <w:rStyle w:val="TitleChar"/>
        </w:rPr>
        <w:t>AI)</w:t>
      </w:r>
      <w:bookmarkEnd w:id="54"/>
      <w:bookmarkEnd w:id="55"/>
      <w:bookmarkEnd w:id="56"/>
      <w:bookmarkEnd w:id="57"/>
      <w:r w:rsidR="00B46D23">
        <w:rPr>
          <w:rStyle w:val="TitleChar"/>
        </w:rPr>
        <w:t xml:space="preserve"> Chatbot</w:t>
      </w:r>
      <w:bookmarkEnd w:id="58"/>
      <w:r w:rsidR="005C6482">
        <w:t xml:space="preserve"> </w:t>
      </w:r>
      <w:r w:rsidR="00D44F20">
        <w:rPr>
          <w:rFonts w:hint="cs"/>
          <w:cs/>
        </w:rPr>
        <w:t>คือ</w:t>
      </w:r>
      <w:r w:rsidR="00D63295">
        <w:t xml:space="preserve"> </w:t>
      </w:r>
      <w:r w:rsidR="00D44F20">
        <w:rPr>
          <w:rFonts w:hint="cs"/>
          <w:cs/>
        </w:rPr>
        <w:t>แ</w:t>
      </w:r>
      <w:r w:rsidR="00307FEA">
        <w:rPr>
          <w:rFonts w:hint="cs"/>
          <w:cs/>
        </w:rPr>
        <w:t>ช</w:t>
      </w:r>
      <w:r w:rsidR="00D44F20">
        <w:rPr>
          <w:rFonts w:hint="cs"/>
          <w:cs/>
        </w:rPr>
        <w:t>ทบอ</w:t>
      </w:r>
      <w:r w:rsidR="00D63295">
        <w:rPr>
          <w:rFonts w:hint="cs"/>
          <w:cs/>
        </w:rPr>
        <w:t>ท</w:t>
      </w:r>
      <w:r w:rsidR="00D44F20">
        <w:rPr>
          <w:rFonts w:hint="cs"/>
          <w:cs/>
        </w:rPr>
        <w:t>ที่มีการใช้งานปัญญาประดิษฐ์</w:t>
      </w:r>
      <w:r w:rsidR="00113E95">
        <w:rPr>
          <w:rFonts w:hint="cs"/>
          <w:cs/>
        </w:rPr>
        <w:t xml:space="preserve"> เพื่อช่วยในก</w:t>
      </w:r>
      <w:r w:rsidR="004D13F6">
        <w:rPr>
          <w:rFonts w:hint="cs"/>
          <w:cs/>
        </w:rPr>
        <w:t xml:space="preserve">ารตอบคำถาม แต่ในกรณีนี้ยังมีความไม่ชัดเจนเรื่องแนวคิดเบื้องหลังของระบบคอมพิวเตอร์ที่ทำให้เกิดการ </w:t>
      </w:r>
      <w:r w:rsidR="004D13F6">
        <w:t>‘</w:t>
      </w:r>
      <w:r w:rsidR="004D13F6">
        <w:rPr>
          <w:rFonts w:hint="cs"/>
          <w:cs/>
        </w:rPr>
        <w:t>คิดเหมือนมนุษย์</w:t>
      </w:r>
      <w:r w:rsidR="004D13F6">
        <w:t xml:space="preserve">’ </w:t>
      </w:r>
      <w:r w:rsidR="004D13F6">
        <w:rPr>
          <w:rFonts w:hint="cs"/>
          <w:cs/>
        </w:rPr>
        <w:t>จึง</w:t>
      </w:r>
      <w:r w:rsidR="005615DA">
        <w:rPr>
          <w:rFonts w:hint="cs"/>
          <w:cs/>
        </w:rPr>
        <w:t>ทำให้มีการใช้ตรรกะทางความคิด การวางแผน และการเข้าใจภาษาเข้ามาเกี่ยวข้อง</w:t>
      </w:r>
      <w:r w:rsidR="00AD15AD">
        <w:rPr>
          <w:rFonts w:hint="cs"/>
          <w:cs/>
        </w:rPr>
        <w:t>ด้วย ซึ</w:t>
      </w:r>
      <w:r w:rsidR="00DF51E7">
        <w:rPr>
          <w:rFonts w:hint="cs"/>
          <w:cs/>
        </w:rPr>
        <w:t>่งการเข้าใจภาษามนุษย์จะทำให้</w:t>
      </w:r>
      <w:r w:rsidR="00C72C3D">
        <w:rPr>
          <w:rFonts w:hint="cs"/>
          <w:cs/>
        </w:rPr>
        <w:t xml:space="preserve">แชทบอทมีการตอบโต้ที่ดูเป็นธรรมชาติ อันเกิดจากการใช้อัลกอริทึม หรือ </w:t>
      </w:r>
      <w:r w:rsidR="007D4306">
        <w:t>N</w:t>
      </w:r>
      <w:r w:rsidR="00C72C3D">
        <w:t xml:space="preserve">eural </w:t>
      </w:r>
      <w:r w:rsidR="007D4306">
        <w:t>N</w:t>
      </w:r>
      <w:r w:rsidR="00C72C3D">
        <w:t xml:space="preserve">etworks </w:t>
      </w:r>
      <w:r w:rsidR="00C72C3D">
        <w:rPr>
          <w:rFonts w:hint="cs"/>
          <w:cs/>
        </w:rPr>
        <w:t>เข้ามา</w:t>
      </w:r>
      <w:r w:rsidR="0019515A">
        <w:rPr>
          <w:rFonts w:hint="cs"/>
          <w:cs/>
        </w:rPr>
        <w:t>ประมวลผลภาษาธรรมชาติ จึงเป็นที่มาของ</w:t>
      </w:r>
      <w:r w:rsidR="0019515A">
        <w:t xml:space="preserve"> </w:t>
      </w:r>
      <w:r w:rsidR="0019515A" w:rsidRPr="00F251CE">
        <w:t>Natural Language Processing</w:t>
      </w:r>
      <w:r w:rsidR="0019515A">
        <w:t xml:space="preserve"> </w:t>
      </w:r>
      <w:r w:rsidR="0019515A">
        <w:rPr>
          <w:rFonts w:hint="cs"/>
          <w:cs/>
        </w:rPr>
        <w:t xml:space="preserve">หรือ </w:t>
      </w:r>
      <w:r w:rsidR="0019515A">
        <w:t>NLP</w:t>
      </w:r>
      <w:r w:rsidR="004C1712">
        <w:rPr>
          <w:rFonts w:hint="cs"/>
          <w:cs/>
        </w:rPr>
        <w:t xml:space="preserve"> ซึ่งทำให้มีความยากมากกว่าแชทบอทประเภทแรก</w:t>
      </w:r>
      <w:r w:rsidR="009D7FB8">
        <w:t xml:space="preserve"> </w:t>
      </w:r>
      <w:r w:rsidR="001D6681">
        <w:t>[1]</w:t>
      </w:r>
    </w:p>
    <w:p w14:paraId="778425B6" w14:textId="77777777" w:rsidR="0035419A" w:rsidRDefault="0035419A" w:rsidP="00307FEA"/>
    <w:p w14:paraId="23A7A676" w14:textId="1E6DD16E" w:rsidR="0035419A" w:rsidRDefault="0035419A" w:rsidP="00B65E8B">
      <w:pPr>
        <w:pStyle w:val="Heading2"/>
      </w:pPr>
      <w:bookmarkStart w:id="59" w:name="_Toc61186638"/>
      <w:bookmarkStart w:id="60" w:name="_Toc61466298"/>
      <w:r>
        <w:t>2.</w:t>
      </w:r>
      <w:r w:rsidR="00B65E8B">
        <w:t>3</w:t>
      </w:r>
      <w:r>
        <w:t xml:space="preserve"> </w:t>
      </w:r>
      <w:r w:rsidR="00A45FCF">
        <w:rPr>
          <w:rFonts w:hint="cs"/>
          <w:cs/>
        </w:rPr>
        <w:t>การสร้าง</w:t>
      </w:r>
      <w:r w:rsidR="000E7D63">
        <w:rPr>
          <w:rFonts w:hint="cs"/>
          <w:cs/>
        </w:rPr>
        <w:t>เว</w:t>
      </w:r>
      <w:r w:rsidR="002D2AB4">
        <w:rPr>
          <w:rFonts w:hint="cs"/>
          <w:cs/>
        </w:rPr>
        <w:t>ก</w:t>
      </w:r>
      <w:r w:rsidR="000E7D63">
        <w:rPr>
          <w:rFonts w:hint="cs"/>
          <w:cs/>
        </w:rPr>
        <w:t>เตอร์แทนข้อความ</w:t>
      </w:r>
      <w:bookmarkEnd w:id="59"/>
      <w:bookmarkEnd w:id="60"/>
    </w:p>
    <w:p w14:paraId="71A9D3B5" w14:textId="6185EF55" w:rsidR="00640646" w:rsidRDefault="00A45FCF" w:rsidP="00174FF7">
      <w:pPr>
        <w:jc w:val="thaiDistribute"/>
      </w:pPr>
      <w:r>
        <w:rPr>
          <w:cs/>
        </w:rPr>
        <w:tab/>
      </w:r>
      <w:r w:rsidR="00E720E3">
        <w:rPr>
          <w:rFonts w:hint="cs"/>
          <w:cs/>
        </w:rPr>
        <w:t xml:space="preserve">การสร้างเวกเตอร์แทนข้อความ เป็นการสร้างเวกเตอร์เพื่อใช้แทนข้อความต่างๆ </w:t>
      </w:r>
      <w:r w:rsidR="00573062">
        <w:rPr>
          <w:rFonts w:hint="cs"/>
          <w:cs/>
        </w:rPr>
        <w:t>ซึ่ง</w:t>
      </w:r>
      <w:r w:rsidR="00F330CA">
        <w:rPr>
          <w:rFonts w:hint="cs"/>
          <w:cs/>
        </w:rPr>
        <w:t>จะพิจารณา</w:t>
      </w:r>
      <w:r w:rsidR="008719E1">
        <w:rPr>
          <w:rFonts w:hint="cs"/>
          <w:cs/>
        </w:rPr>
        <w:t>ว่า</w:t>
      </w:r>
      <w:r w:rsidR="00F330CA">
        <w:rPr>
          <w:rFonts w:hint="cs"/>
          <w:cs/>
        </w:rPr>
        <w:t>คำ</w:t>
      </w:r>
      <w:r w:rsidR="008719E1">
        <w:rPr>
          <w:rFonts w:hint="cs"/>
          <w:cs/>
        </w:rPr>
        <w:t>ดังกล่าว</w:t>
      </w:r>
      <w:r w:rsidR="00F330CA">
        <w:rPr>
          <w:rFonts w:hint="cs"/>
          <w:cs/>
        </w:rPr>
        <w:t>ปรากฎอยู่ในข้อความ</w:t>
      </w:r>
      <w:r w:rsidR="008719E1">
        <w:rPr>
          <w:rFonts w:hint="cs"/>
          <w:cs/>
        </w:rPr>
        <w:t>หรือไม่ และ</w:t>
      </w:r>
      <w:r w:rsidR="00F330CA">
        <w:rPr>
          <w:rFonts w:hint="cs"/>
          <w:cs/>
        </w:rPr>
        <w:t xml:space="preserve">ไม่คำนึงถึงลำดับของคำ </w:t>
      </w:r>
      <w:r w:rsidR="00573062">
        <w:rPr>
          <w:rFonts w:hint="cs"/>
          <w:cs/>
        </w:rPr>
        <w:t>สามารถสร้างได้</w:t>
      </w:r>
      <w:r w:rsidR="00E77F80">
        <w:rPr>
          <w:rFonts w:hint="cs"/>
          <w:cs/>
        </w:rPr>
        <w:t xml:space="preserve">หลายวิธี </w:t>
      </w:r>
      <w:r w:rsidR="00F26E48">
        <w:rPr>
          <w:rFonts w:hint="cs"/>
          <w:cs/>
        </w:rPr>
        <w:t>ในที่นี้จะกล่าวถึง</w:t>
      </w:r>
      <w:r w:rsidR="00E77F80">
        <w:rPr>
          <w:rFonts w:hint="cs"/>
          <w:cs/>
        </w:rPr>
        <w:t xml:space="preserve">วิธีการสร้างเวกเตอร์แทนข้อความ ด้วยวิธี </w:t>
      </w:r>
      <w:r w:rsidR="00E77F80">
        <w:t xml:space="preserve">4 </w:t>
      </w:r>
      <w:r w:rsidR="00E77F80">
        <w:rPr>
          <w:rFonts w:hint="cs"/>
          <w:cs/>
        </w:rPr>
        <w:t>วิธี</w:t>
      </w:r>
      <w:r w:rsidR="00573062">
        <w:rPr>
          <w:rFonts w:hint="cs"/>
          <w:cs/>
        </w:rPr>
        <w:t>ดังนี้</w:t>
      </w:r>
    </w:p>
    <w:p w14:paraId="2AC77465" w14:textId="1DC978DE" w:rsidR="008719E1" w:rsidRDefault="008719E1" w:rsidP="00174FF7">
      <w:pPr>
        <w:jc w:val="thaiDistribute"/>
        <w:rPr>
          <w:cs/>
        </w:rPr>
      </w:pPr>
      <w:r>
        <w:rPr>
          <w:cs/>
        </w:rPr>
        <w:tab/>
      </w:r>
      <w:bookmarkStart w:id="61" w:name="_Toc61201549"/>
      <w:bookmarkStart w:id="62" w:name="_Toc61205911"/>
      <w:bookmarkStart w:id="63" w:name="_Toc61295408"/>
      <w:bookmarkStart w:id="64" w:name="_Toc61466299"/>
      <w:r w:rsidRPr="00F652A3">
        <w:rPr>
          <w:rStyle w:val="TitleChar"/>
        </w:rPr>
        <w:t>2.3.1 Binary v</w:t>
      </w:r>
      <w:r w:rsidR="00D64036" w:rsidRPr="00F652A3">
        <w:rPr>
          <w:rStyle w:val="TitleChar"/>
        </w:rPr>
        <w:t>e</w:t>
      </w:r>
      <w:r w:rsidRPr="00F652A3">
        <w:rPr>
          <w:rStyle w:val="TitleChar"/>
        </w:rPr>
        <w:t>ctor</w:t>
      </w:r>
      <w:bookmarkEnd w:id="61"/>
      <w:bookmarkEnd w:id="62"/>
      <w:bookmarkEnd w:id="63"/>
      <w:bookmarkEnd w:id="64"/>
      <w:r w:rsidR="00D64036">
        <w:t xml:space="preserve"> </w:t>
      </w:r>
      <w:r w:rsidR="004853B0">
        <w:rPr>
          <w:rFonts w:hint="cs"/>
          <w:cs/>
        </w:rPr>
        <w:t>ซึ่งจะ</w:t>
      </w:r>
      <w:r w:rsidR="00D64036">
        <w:rPr>
          <w:rFonts w:hint="cs"/>
          <w:cs/>
        </w:rPr>
        <w:t>ประกอบ</w:t>
      </w:r>
      <w:r w:rsidR="004853B0">
        <w:rPr>
          <w:rFonts w:hint="cs"/>
          <w:cs/>
        </w:rPr>
        <w:t xml:space="preserve">ด้วย </w:t>
      </w:r>
      <w:r w:rsidR="004853B0">
        <w:t xml:space="preserve">0 </w:t>
      </w:r>
      <w:r w:rsidR="004853B0">
        <w:rPr>
          <w:rFonts w:hint="cs"/>
          <w:cs/>
        </w:rPr>
        <w:t xml:space="preserve">หรือ </w:t>
      </w:r>
      <w:r w:rsidR="004853B0">
        <w:t>1</w:t>
      </w:r>
      <w:r w:rsidR="004853B0">
        <w:rPr>
          <w:rFonts w:hint="cs"/>
          <w:cs/>
        </w:rPr>
        <w:t xml:space="preserve"> เพื่อแสดงว่าไม่มีหรือมีคำนั้นอยู่ในข้อความตามลำดับ</w:t>
      </w:r>
      <w:r w:rsidR="00A634BC">
        <w:t xml:space="preserve"> </w:t>
      </w:r>
      <w:r w:rsidR="00DA3565">
        <w:t>[2]</w:t>
      </w:r>
      <w:r w:rsidR="004853B0">
        <w:rPr>
          <w:rFonts w:hint="cs"/>
          <w:cs/>
        </w:rPr>
        <w:t xml:space="preserve"> </w:t>
      </w:r>
      <w:r w:rsidR="0088687D">
        <w:rPr>
          <w:rFonts w:hint="cs"/>
          <w:cs/>
        </w:rPr>
        <w:t>ตัวอย่างมีคำดังนี้</w:t>
      </w:r>
    </w:p>
    <w:p w14:paraId="3DAC6269" w14:textId="64788F2C" w:rsidR="002124E9" w:rsidRDefault="002124E9" w:rsidP="00A50FB8">
      <w:pPr>
        <w:pStyle w:val="picture1"/>
      </w:pPr>
      <w:bookmarkStart w:id="65" w:name="_Toc61201550"/>
      <w:bookmarkStart w:id="66" w:name="_Toc61201598"/>
      <w:bookmarkStart w:id="67" w:name="_Toc61205912"/>
      <w:bookmarkStart w:id="68" w:name="_Toc61295409"/>
      <w:r w:rsidRPr="0088687D">
        <w:rPr>
          <w:noProof/>
          <w:cs/>
        </w:rPr>
        <w:drawing>
          <wp:anchor distT="0" distB="0" distL="114300" distR="114300" simplePos="0" relativeHeight="251689472" behindDoc="1" locked="0" layoutInCell="1" allowOverlap="1" wp14:anchorId="179FC29A" wp14:editId="00196953">
            <wp:simplePos x="0" y="0"/>
            <wp:positionH relativeFrom="margin">
              <wp:align>center</wp:align>
            </wp:positionH>
            <wp:positionV relativeFrom="paragraph">
              <wp:posOffset>56769</wp:posOffset>
            </wp:positionV>
            <wp:extent cx="4110824" cy="609600"/>
            <wp:effectExtent l="0" t="0" r="4445" b="0"/>
            <wp:wrapTight wrapText="bothSides">
              <wp:wrapPolygon edited="0">
                <wp:start x="0" y="0"/>
                <wp:lineTo x="0" y="20925"/>
                <wp:lineTo x="21523" y="20925"/>
                <wp:lineTo x="21523" y="0"/>
                <wp:lineTo x="0" y="0"/>
              </wp:wrapPolygon>
            </wp:wrapTight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163"/>
                    <a:stretch/>
                  </pic:blipFill>
                  <pic:spPr bwMode="auto">
                    <a:xfrm>
                      <a:off x="0" y="0"/>
                      <a:ext cx="4110824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65"/>
      <w:bookmarkEnd w:id="66"/>
      <w:bookmarkEnd w:id="67"/>
      <w:bookmarkEnd w:id="68"/>
    </w:p>
    <w:p w14:paraId="7E5D8B22" w14:textId="77777777" w:rsidR="002124E9" w:rsidRDefault="002124E9" w:rsidP="00A50FB8">
      <w:pPr>
        <w:pStyle w:val="picture1"/>
      </w:pPr>
    </w:p>
    <w:p w14:paraId="5A224EFB" w14:textId="77777777" w:rsidR="002124E9" w:rsidRDefault="002124E9" w:rsidP="002124E9">
      <w:pPr>
        <w:jc w:val="right"/>
        <w:rPr>
          <w:sz w:val="24"/>
          <w:szCs w:val="24"/>
        </w:rPr>
      </w:pPr>
    </w:p>
    <w:p w14:paraId="183AF148" w14:textId="05AE66E5" w:rsidR="0088687D" w:rsidRDefault="0088687D" w:rsidP="00A50FB8">
      <w:pPr>
        <w:pStyle w:val="picture1"/>
      </w:pPr>
      <w:bookmarkStart w:id="69" w:name="_Toc61201599"/>
      <w:bookmarkStart w:id="70" w:name="_Toc61295410"/>
      <w:r w:rsidRPr="00A50FB8">
        <w:rPr>
          <w:rFonts w:hint="cs"/>
          <w:cs/>
        </w:rPr>
        <w:t xml:space="preserve">ภาพที่ </w:t>
      </w:r>
      <w:r w:rsidR="003529BD">
        <w:t>2.</w:t>
      </w:r>
      <w:r w:rsidR="00786FBD" w:rsidRPr="00A50FB8">
        <w:t>1</w:t>
      </w:r>
      <w:r w:rsidRPr="00A50FB8">
        <w:rPr>
          <w:rFonts w:hint="cs"/>
          <w:cs/>
        </w:rPr>
        <w:t xml:space="preserve"> แสดงตัวอย่างลำดับของคำที่กำหนดให้</w:t>
      </w:r>
      <w:bookmarkEnd w:id="69"/>
      <w:bookmarkEnd w:id="70"/>
    </w:p>
    <w:p w14:paraId="652916E3" w14:textId="56CC86EF" w:rsidR="000B6993" w:rsidRPr="002124E9" w:rsidRDefault="000B6993" w:rsidP="00CF6EB7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 w:rsidR="00CF6EB7">
        <w:rPr>
          <w:rFonts w:hint="cs"/>
          <w:sz w:val="24"/>
          <w:szCs w:val="24"/>
          <w:cs/>
        </w:rPr>
        <w:t xml:space="preserve"> สืบค้นจาก</w:t>
      </w:r>
      <w:r w:rsidRPr="002124E9">
        <w:rPr>
          <w:sz w:val="24"/>
          <w:szCs w:val="24"/>
        </w:rPr>
        <w:t xml:space="preserve">: </w:t>
      </w:r>
      <w:hyperlink r:id="rId20" w:history="1">
        <w:r w:rsidRPr="009C21C3">
          <w:rPr>
            <w:rStyle w:val="Hyperlink"/>
            <w:sz w:val="24"/>
            <w:szCs w:val="24"/>
          </w:rPr>
          <w:t>https://ichi.pro/th/kar-thaen-kha-laea-khxkhwam-ni-kar-pramwl-phl-phas-a-thrrmchati-56300952731182</w:t>
        </w:r>
      </w:hyperlink>
      <w:r w:rsidR="00CF6EB7">
        <w:rPr>
          <w:sz w:val="24"/>
          <w:szCs w:val="24"/>
        </w:rPr>
        <w:t xml:space="preserve"> </w:t>
      </w:r>
      <w:r w:rsidRPr="002124E9">
        <w:rPr>
          <w:rFonts w:hint="cs"/>
          <w:sz w:val="24"/>
          <w:szCs w:val="24"/>
          <w:cs/>
        </w:rPr>
        <w:t>)</w:t>
      </w:r>
    </w:p>
    <w:p w14:paraId="48B7F271" w14:textId="77777777" w:rsidR="002124E9" w:rsidRPr="00A50FB8" w:rsidRDefault="002124E9" w:rsidP="00DB1FAA">
      <w:pPr>
        <w:pStyle w:val="picture1"/>
        <w:jc w:val="left"/>
      </w:pPr>
    </w:p>
    <w:p w14:paraId="0C0ED051" w14:textId="3CA703CE" w:rsidR="0088687D" w:rsidRDefault="00DB1FB5" w:rsidP="00B65E8B">
      <w:pPr>
        <w:rPr>
          <w: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2DD4881A" wp14:editId="6565C7A7">
                <wp:simplePos x="0" y="0"/>
                <wp:positionH relativeFrom="column">
                  <wp:posOffset>3999067</wp:posOffset>
                </wp:positionH>
                <wp:positionV relativeFrom="paragraph">
                  <wp:posOffset>901065</wp:posOffset>
                </wp:positionV>
                <wp:extent cx="171450" cy="2628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" cy="26289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FBB2C" w14:textId="0BF6626C" w:rsidR="00855DF7" w:rsidRPr="006B2DB9" w:rsidRDefault="00855DF7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6B2DB9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4881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4.9pt;margin-top:70.95pt;width:13.5pt;height:20.7pt;z-index:251692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" fillcolor="#f2f2f2" stroked="f">
                <v:textbox>
                  <w:txbxContent>
                    <w:p w14:paraId="38EFBB2C" w14:textId="0BF6626C" w:rsidR="00855DF7" w:rsidRPr="006B2DB9" w:rsidRDefault="00855DF7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6B2DB9">
                        <w:rPr>
                          <w:rFonts w:ascii="Consolas" w:hAnsi="Consolas"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0282"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0D3EEEBE" wp14:editId="6E49BF30">
                <wp:simplePos x="0" y="0"/>
                <wp:positionH relativeFrom="column">
                  <wp:posOffset>2767279</wp:posOffset>
                </wp:positionH>
                <wp:positionV relativeFrom="paragraph">
                  <wp:posOffset>428930</wp:posOffset>
                </wp:positionV>
                <wp:extent cx="1455420" cy="289560"/>
                <wp:effectExtent l="0" t="0" r="0" b="0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455420" cy="2895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E489A5" w14:textId="3ABB703D" w:rsidR="00855DF7" w:rsidRPr="001245B0" w:rsidRDefault="00855DF7" w:rsidP="001245B0">
                            <w:pPr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</w:pPr>
                            <w:r w:rsidRPr="001245B0">
                              <w:rPr>
                                <w:rFonts w:ascii="Consolas" w:hAnsi="Consolas"/>
                                <w:sz w:val="20"/>
                                <w:szCs w:val="20"/>
                              </w:rPr>
                              <w:t>1100110011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EEEBE" id="_x0000_s1027" type="#_x0000_t202" style="position:absolute;margin-left:217.9pt;margin-top:33.75pt;width:114.6pt;height:22.8pt;flip:x;z-index:251694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" fillcolor="#f2f2f2" stroked="f">
                <v:textbox>
                  <w:txbxContent>
                    <w:p w14:paraId="4CE489A5" w14:textId="3ABB703D" w:rsidR="00855DF7" w:rsidRPr="001245B0" w:rsidRDefault="00855DF7" w:rsidP="001245B0">
                      <w:pPr>
                        <w:rPr>
                          <w:rFonts w:ascii="Consolas" w:hAnsi="Consolas"/>
                          <w:sz w:val="20"/>
                          <w:szCs w:val="20"/>
                        </w:rPr>
                      </w:pPr>
                      <w:r w:rsidRPr="001245B0">
                        <w:rPr>
                          <w:rFonts w:ascii="Consolas" w:hAnsi="Consolas"/>
                          <w:sz w:val="20"/>
                          <w:szCs w:val="20"/>
                        </w:rPr>
                        <w:t>1100110011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0652" w:rsidRPr="00F50652">
        <w:rPr>
          <w:noProof/>
          <w:cs/>
        </w:rPr>
        <w:drawing>
          <wp:anchor distT="0" distB="0" distL="114300" distR="114300" simplePos="0" relativeHeight="251690496" behindDoc="0" locked="0" layoutInCell="1" allowOverlap="1" wp14:anchorId="63066716" wp14:editId="2E3B9FD9">
            <wp:simplePos x="0" y="0"/>
            <wp:positionH relativeFrom="margin">
              <wp:align>center</wp:align>
            </wp:positionH>
            <wp:positionV relativeFrom="paragraph">
              <wp:posOffset>377383</wp:posOffset>
            </wp:positionV>
            <wp:extent cx="3658111" cy="1009791"/>
            <wp:effectExtent l="0" t="0" r="0" b="0"/>
            <wp:wrapTopAndBottom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0652">
        <w:tab/>
      </w:r>
      <w:r w:rsidR="00F50652">
        <w:rPr>
          <w:rFonts w:hint="cs"/>
          <w:cs/>
        </w:rPr>
        <w:t xml:space="preserve">เมื่อมีประโยคมาให้ และเขียนเปรียบเทียบเป็นเลข </w:t>
      </w:r>
      <w:r w:rsidR="00F50652">
        <w:t>0</w:t>
      </w:r>
      <w:r w:rsidR="00F50652">
        <w:rPr>
          <w:rFonts w:hint="cs"/>
          <w:cs/>
        </w:rPr>
        <w:t xml:space="preserve"> หรือ </w:t>
      </w:r>
      <w:r w:rsidR="00F50652">
        <w:t xml:space="preserve">1 </w:t>
      </w:r>
      <w:r w:rsidR="000F7EB5">
        <w:rPr>
          <w:rFonts w:hint="cs"/>
          <w:cs/>
        </w:rPr>
        <w:t>จะได้ว่า</w:t>
      </w:r>
    </w:p>
    <w:p w14:paraId="3C7BABC6" w14:textId="4A856634" w:rsidR="009C21C3" w:rsidRPr="002124E9" w:rsidRDefault="009C21C3" w:rsidP="009C21C3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DB1FAA">
        <w:rPr>
          <w:rFonts w:hint="cs"/>
          <w:sz w:val="24"/>
          <w:szCs w:val="24"/>
          <w:cs/>
        </w:rPr>
        <w:t>สืบค้าจาก</w:t>
      </w:r>
      <w:r w:rsidRPr="002124E9">
        <w:rPr>
          <w:sz w:val="24"/>
          <w:szCs w:val="24"/>
        </w:rPr>
        <w:t xml:space="preserve">: </w:t>
      </w:r>
      <w:hyperlink r:id="rId22" w:history="1">
        <w:r w:rsidRPr="009C21C3">
          <w:rPr>
            <w:rStyle w:val="Hyperlink"/>
            <w:sz w:val="24"/>
            <w:szCs w:val="24"/>
          </w:rPr>
          <w:t>https://ichi.pro/th/kar-thaen-kha-laea-khxkhwam-ni-kar-pramwl-phl-phas-a-thrrmchati-56300952731182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011F58C2" w14:textId="48F7A5CF" w:rsidR="00F50652" w:rsidRDefault="00F50652" w:rsidP="00A50FB8">
      <w:pPr>
        <w:pStyle w:val="picture1"/>
      </w:pPr>
      <w:bookmarkStart w:id="71" w:name="_Toc61201600"/>
      <w:bookmarkStart w:id="72" w:name="_Toc61295411"/>
      <w:r>
        <w:rPr>
          <w:rFonts w:hint="cs"/>
          <w:cs/>
        </w:rPr>
        <w:t xml:space="preserve">ภาพที่ </w:t>
      </w:r>
      <w:r w:rsidR="003529BD">
        <w:t>2.</w:t>
      </w:r>
      <w:r w:rsidR="00A50FB8">
        <w:t>2</w:t>
      </w:r>
      <w:r>
        <w:rPr>
          <w:rFonts w:hint="cs"/>
          <w:cs/>
        </w:rPr>
        <w:t xml:space="preserve"> แสดงตัวอย่างของการแทนข้อความด้วยเวกเตอร์จากการค้นหาคำในข้อความ</w:t>
      </w:r>
      <w:bookmarkEnd w:id="71"/>
      <w:bookmarkEnd w:id="72"/>
    </w:p>
    <w:p w14:paraId="04594D61" w14:textId="5E08E2D8" w:rsidR="000B2F7B" w:rsidRDefault="000B2F7B" w:rsidP="00A50FB8">
      <w:pPr>
        <w:pStyle w:val="picture1"/>
      </w:pPr>
    </w:p>
    <w:p w14:paraId="095C1242" w14:textId="78734C9B" w:rsidR="00355286" w:rsidRPr="006E31C0" w:rsidRDefault="009D7F03" w:rsidP="00B65E8B">
      <w:r>
        <w:rPr>
          <w:cs/>
        </w:rPr>
        <w:tab/>
      </w:r>
      <w:r>
        <w:rPr>
          <w:rFonts w:hint="cs"/>
          <w:cs/>
        </w:rPr>
        <w:t>และ</w:t>
      </w:r>
      <w:r w:rsidR="006A3804">
        <w:rPr>
          <w:rFonts w:hint="cs"/>
          <w:cs/>
        </w:rPr>
        <w:t>เขียนให้อ</w:t>
      </w:r>
      <w:r>
        <w:rPr>
          <w:rFonts w:hint="cs"/>
          <w:cs/>
        </w:rPr>
        <w:t>ยู่ในรูปของเวกเตอร์จะได้ว่า</w:t>
      </w:r>
      <w:r w:rsidR="00355286">
        <w:rPr>
          <w:rFonts w:hint="cs"/>
          <w:cs/>
        </w:rPr>
        <w:t xml:space="preserve"> </w:t>
      </w:r>
      <w:r w:rsidR="00355286" w:rsidRPr="006A3804">
        <w:t>[1 1 0 0 1 1 0 0 1 1]</w:t>
      </w:r>
      <w:r w:rsidR="00355286" w:rsidRPr="006A3804">
        <w:rPr>
          <w:vertAlign w:val="superscript"/>
        </w:rPr>
        <w:t>T</w:t>
      </w:r>
      <w:r w:rsidR="006E31C0">
        <w:rPr>
          <w:vertAlign w:val="superscript"/>
        </w:rPr>
        <w:t xml:space="preserve"> </w:t>
      </w:r>
    </w:p>
    <w:p w14:paraId="59AB8FA8" w14:textId="77777777" w:rsidR="00355286" w:rsidRPr="006A3804" w:rsidRDefault="00355286" w:rsidP="00B65E8B"/>
    <w:p w14:paraId="31415C05" w14:textId="351911B7" w:rsidR="008533B3" w:rsidRDefault="0088687D" w:rsidP="00B65E8B">
      <w:r>
        <w:rPr>
          <w:cs/>
        </w:rPr>
        <w:tab/>
      </w:r>
      <w:bookmarkStart w:id="73" w:name="_Toc61186639"/>
      <w:bookmarkStart w:id="74" w:name="_Toc61201553"/>
      <w:bookmarkStart w:id="75" w:name="_Toc61205915"/>
      <w:bookmarkStart w:id="76" w:name="_Toc61295412"/>
      <w:bookmarkStart w:id="77" w:name="_Toc61466300"/>
      <w:r w:rsidRPr="00054A8D">
        <w:rPr>
          <w:rStyle w:val="TitleChar"/>
        </w:rPr>
        <w:t>2.3.2</w:t>
      </w:r>
      <w:r w:rsidR="00F50652" w:rsidRPr="00054A8D">
        <w:rPr>
          <w:rStyle w:val="TitleChar"/>
        </w:rPr>
        <w:t xml:space="preserve"> </w:t>
      </w:r>
      <w:r w:rsidR="006A3804" w:rsidRPr="00054A8D">
        <w:rPr>
          <w:rStyle w:val="TitleChar"/>
        </w:rPr>
        <w:t>Term Frequency</w:t>
      </w:r>
      <w:r w:rsidR="0087719A">
        <w:rPr>
          <w:rStyle w:val="TitleChar"/>
        </w:rPr>
        <w:t xml:space="preserve"> (TF)</w:t>
      </w:r>
      <w:bookmarkEnd w:id="73"/>
      <w:bookmarkEnd w:id="74"/>
      <w:bookmarkEnd w:id="75"/>
      <w:bookmarkEnd w:id="76"/>
      <w:bookmarkEnd w:id="77"/>
      <w:r w:rsidR="006A3804">
        <w:rPr>
          <w:rFonts w:hint="cs"/>
          <w:cs/>
        </w:rPr>
        <w:t xml:space="preserve"> เป็นการหาเวกเตอร์ค่าน้ำหนักของความถี่คำ</w:t>
      </w:r>
      <w:r w:rsidR="00C27A7D">
        <w:rPr>
          <w:rFonts w:hint="cs"/>
          <w:cs/>
        </w:rPr>
        <w:t xml:space="preserve"> ซึ่งไม่จำเป็นต้องเป็นเลข </w:t>
      </w:r>
      <w:r w:rsidR="00C27A7D">
        <w:t>0</w:t>
      </w:r>
      <w:r w:rsidR="00C27A7D">
        <w:rPr>
          <w:rFonts w:hint="cs"/>
          <w:cs/>
        </w:rPr>
        <w:t xml:space="preserve"> หรือ </w:t>
      </w:r>
      <w:r w:rsidR="00C27A7D">
        <w:t xml:space="preserve">1 </w:t>
      </w:r>
      <w:r w:rsidR="00C27A7D">
        <w:rPr>
          <w:rFonts w:hint="cs"/>
          <w:cs/>
        </w:rPr>
        <w:t xml:space="preserve">หากมีจำนวนคำมากกว่า </w:t>
      </w:r>
      <w:r w:rsidR="00C27A7D">
        <w:t xml:space="preserve">1 </w:t>
      </w:r>
      <w:r w:rsidR="00C27A7D">
        <w:rPr>
          <w:rFonts w:hint="cs"/>
          <w:cs/>
        </w:rPr>
        <w:t>ขึ้นไป</w:t>
      </w:r>
      <w:r w:rsidR="006A3804">
        <w:rPr>
          <w:rFonts w:hint="cs"/>
          <w:cs/>
        </w:rPr>
        <w:t xml:space="preserve"> </w:t>
      </w:r>
      <w:r w:rsidR="0067395B">
        <w:t>[2]</w:t>
      </w:r>
      <w:r w:rsidR="00B02A2E">
        <w:t xml:space="preserve"> </w:t>
      </w:r>
      <w:r w:rsidR="00EC2BB4">
        <w:rPr>
          <w:rFonts w:hint="cs"/>
          <w:cs/>
        </w:rPr>
        <w:t xml:space="preserve">พิจารณาได้ </w:t>
      </w:r>
      <w:r w:rsidR="00EC2BB4">
        <w:t xml:space="preserve">2 </w:t>
      </w:r>
      <w:r w:rsidR="00EC2BB4">
        <w:rPr>
          <w:rFonts w:hint="cs"/>
          <w:cs/>
        </w:rPr>
        <w:t>ลักษณะ</w:t>
      </w:r>
    </w:p>
    <w:p w14:paraId="66092193" w14:textId="6872FF32" w:rsidR="00054A8D" w:rsidRPr="00AE5D82" w:rsidRDefault="006F7866" w:rsidP="00616F33">
      <w:pPr>
        <w:pStyle w:val="ListParagraph"/>
        <w:numPr>
          <w:ilvl w:val="0"/>
          <w:numId w:val="9"/>
        </w:numPr>
        <w:rPr>
          <w:rFonts w:cs="TH SarabunPSK"/>
          <w:szCs w:val="32"/>
        </w:rPr>
      </w:pPr>
      <w:r w:rsidRPr="00AE5D82">
        <w:rPr>
          <w:rFonts w:cs="TH SarabunPSK"/>
          <w:szCs w:val="32"/>
          <w:cs/>
        </w:rPr>
        <w:t>ค่าน้ำหนักความถี่โด</w:t>
      </w:r>
      <w:r w:rsidR="00AE5D82" w:rsidRPr="00AE5D82">
        <w:rPr>
          <w:rFonts w:cs="TH SarabunPSK"/>
          <w:szCs w:val="32"/>
          <w:cs/>
        </w:rPr>
        <w:t>ย</w:t>
      </w:r>
      <w:r w:rsidRPr="00AE5D82">
        <w:rPr>
          <w:rFonts w:cs="TH SarabunPSK"/>
          <w:szCs w:val="32"/>
          <w:cs/>
        </w:rPr>
        <w:t>ตรง</w:t>
      </w:r>
      <w:r w:rsidR="00AE5D82" w:rsidRPr="00AE5D82">
        <w:rPr>
          <w:rFonts w:cs="TH SarabunPSK"/>
          <w:szCs w:val="32"/>
          <w:cs/>
        </w:rPr>
        <w:t xml:space="preserve"> แทนด้วย </w:t>
      </w:r>
      <w:proofErr w:type="spellStart"/>
      <w:r w:rsidR="00AE5D82" w:rsidRPr="00AE5D82">
        <w:rPr>
          <w:rFonts w:cs="TH SarabunPSK"/>
          <w:szCs w:val="32"/>
        </w:rPr>
        <w:t>tf</w:t>
      </w:r>
      <w:proofErr w:type="spellEnd"/>
      <w:r w:rsidR="00AE5D82" w:rsidRPr="00AE5D82">
        <w:rPr>
          <w:rFonts w:cs="TH SarabunPSK"/>
          <w:szCs w:val="32"/>
          <w:vertAlign w:val="superscript"/>
        </w:rPr>
        <w:t>(org)</w:t>
      </w:r>
    </w:p>
    <w:p w14:paraId="1CFE1C7E" w14:textId="62A9B304" w:rsidR="00AE5D82" w:rsidRDefault="00C2261A" w:rsidP="00616F33">
      <w:pPr>
        <w:pStyle w:val="ListParagraph"/>
        <w:numPr>
          <w:ilvl w:val="0"/>
          <w:numId w:val="9"/>
        </w:numPr>
        <w:rPr>
          <w:rFonts w:cs="TH SarabunPSK"/>
          <w:szCs w:val="32"/>
        </w:rPr>
      </w:pPr>
      <w:r w:rsidRPr="003F6644">
        <w:rPr>
          <w:rFonts w:cs="TH SarabunPSK"/>
          <w:szCs w:val="32"/>
          <w:cs/>
        </w:rPr>
        <w:t>ค่าน้ำหนักความถี่ที่ได้รับการทำให้เป็นมาตราฐาน</w:t>
      </w:r>
      <w:r w:rsidR="003F6644" w:rsidRPr="003F6644">
        <w:rPr>
          <w:rFonts w:cs="TH SarabunPSK"/>
          <w:szCs w:val="32"/>
          <w:cs/>
        </w:rPr>
        <w:t xml:space="preserve"> แทนด้วย </w:t>
      </w:r>
      <w:proofErr w:type="spellStart"/>
      <w:r w:rsidR="003F6644" w:rsidRPr="003F6644">
        <w:rPr>
          <w:rFonts w:cs="TH SarabunPSK"/>
          <w:szCs w:val="32"/>
        </w:rPr>
        <w:t>tf</w:t>
      </w:r>
      <w:proofErr w:type="spellEnd"/>
    </w:p>
    <w:p w14:paraId="5478BB39" w14:textId="7576C15F" w:rsidR="0091596A" w:rsidRPr="00DB1FAA" w:rsidRDefault="0078179F" w:rsidP="00DB1FAA">
      <w:pPr>
        <w:ind w:left="720"/>
      </w:pPr>
      <w:r w:rsidRPr="009C2296">
        <w:rPr>
          <w:noProof/>
          <w:cs/>
        </w:rPr>
        <w:drawing>
          <wp:anchor distT="0" distB="0" distL="114300" distR="114300" simplePos="0" relativeHeight="251695616" behindDoc="0" locked="0" layoutInCell="1" allowOverlap="1" wp14:anchorId="27C49C2B" wp14:editId="46D9E133">
            <wp:simplePos x="0" y="0"/>
            <wp:positionH relativeFrom="margin">
              <wp:align>center</wp:align>
            </wp:positionH>
            <wp:positionV relativeFrom="paragraph">
              <wp:posOffset>307213</wp:posOffset>
            </wp:positionV>
            <wp:extent cx="4776470" cy="607695"/>
            <wp:effectExtent l="0" t="0" r="508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29E6">
        <w:rPr>
          <w:rFonts w:hint="cs"/>
          <w:cs/>
        </w:rPr>
        <w:t>โดยพิจารณาตัวอย่าง</w:t>
      </w:r>
      <w:r w:rsidR="00B667D0">
        <w:rPr>
          <w:rFonts w:hint="cs"/>
          <w:cs/>
        </w:rPr>
        <w:t>ข้อความที่มีบางคำ</w:t>
      </w:r>
      <w:r w:rsidR="00F90C06">
        <w:rPr>
          <w:rFonts w:hint="cs"/>
          <w:cs/>
        </w:rPr>
        <w:t>ซ้ำ</w:t>
      </w:r>
      <w:r w:rsidR="00227441">
        <w:rPr>
          <w:rFonts w:hint="cs"/>
          <w:cs/>
        </w:rPr>
        <w:t>กันบ้าง ไม่ซำกันบบ้าง</w:t>
      </w:r>
    </w:p>
    <w:p w14:paraId="040C19D8" w14:textId="35C77369" w:rsidR="00A029E6" w:rsidRDefault="00A029E6" w:rsidP="00A50FB8">
      <w:pPr>
        <w:pStyle w:val="picture1"/>
        <w:rPr>
          <w:cs/>
        </w:rPr>
      </w:pPr>
      <w:bookmarkStart w:id="78" w:name="_Toc61201601"/>
      <w:bookmarkStart w:id="79" w:name="_Toc61295413"/>
      <w:r>
        <w:rPr>
          <w:rFonts w:hint="cs"/>
          <w:cs/>
        </w:rPr>
        <w:t xml:space="preserve">ภาพที่ </w:t>
      </w:r>
      <w:r w:rsidR="003529BD">
        <w:t>2.</w:t>
      </w:r>
      <w:r w:rsidR="00A50FB8">
        <w:t>3</w:t>
      </w:r>
      <w:r>
        <w:rPr>
          <w:rFonts w:hint="cs"/>
          <w:cs/>
        </w:rPr>
        <w:t xml:space="preserve"> ตัวอย่างข้อความ</w:t>
      </w:r>
      <w:r w:rsidR="0036657B">
        <w:rPr>
          <w:rFonts w:hint="cs"/>
          <w:cs/>
        </w:rPr>
        <w:t xml:space="preserve">ซึ่งอยู่ใน </w:t>
      </w:r>
      <w:r w:rsidR="0036657B">
        <w:t>document 1</w:t>
      </w:r>
      <w:bookmarkEnd w:id="78"/>
      <w:bookmarkEnd w:id="79"/>
    </w:p>
    <w:p w14:paraId="027C3222" w14:textId="77777777" w:rsidR="005B737F" w:rsidRDefault="00DB1FAA" w:rsidP="00DB1FAA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 w:rsidR="0094219B">
        <w:rPr>
          <w:rFonts w:hint="cs"/>
          <w:sz w:val="24"/>
          <w:szCs w:val="24"/>
          <w:cs/>
        </w:rPr>
        <w:t xml:space="preserve"> </w:t>
      </w:r>
      <w:r w:rsidR="0094219B">
        <w:rPr>
          <w:sz w:val="24"/>
          <w:szCs w:val="24"/>
        </w:rPr>
        <w:t xml:space="preserve">TF-IDF </w:t>
      </w:r>
      <w:r w:rsidR="0094219B"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51B3D5F4" w14:textId="3CCCE5A8" w:rsidR="00FF1699" w:rsidRDefault="0094219B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="00DB1FAA" w:rsidRPr="002124E9">
        <w:rPr>
          <w:sz w:val="24"/>
          <w:szCs w:val="24"/>
        </w:rPr>
        <w:t xml:space="preserve">: </w:t>
      </w:r>
      <w:hyperlink r:id="rId24" w:history="1">
        <w:r w:rsidR="00DB1FAA" w:rsidRPr="002124E9">
          <w:rPr>
            <w:rStyle w:val="Hyperlink"/>
            <w:sz w:val="24"/>
            <w:szCs w:val="24"/>
          </w:rPr>
          <w:t>https://lukkiddd.com/tf-idf-</w:t>
        </w:r>
        <w:r w:rsidR="00DB1FAA"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="00DB1FAA" w:rsidRPr="002124E9">
          <w:rPr>
            <w:rStyle w:val="Hyperlink"/>
            <w:sz w:val="24"/>
            <w:szCs w:val="24"/>
          </w:rPr>
          <w:t>-dd1e1568312e</w:t>
        </w:r>
      </w:hyperlink>
      <w:r w:rsidR="00DB1FAA" w:rsidRPr="002124E9">
        <w:rPr>
          <w:rFonts w:hint="cs"/>
          <w:sz w:val="24"/>
          <w:szCs w:val="24"/>
          <w:cs/>
        </w:rPr>
        <w:t>)</w:t>
      </w:r>
    </w:p>
    <w:p w14:paraId="338E94E1" w14:textId="77777777" w:rsidR="00DB1FAA" w:rsidRPr="00A029E6" w:rsidRDefault="00DB1FAA" w:rsidP="00A029E6">
      <w:pPr>
        <w:ind w:left="720"/>
        <w:rPr>
          <w:cs/>
        </w:rPr>
      </w:pPr>
    </w:p>
    <w:p w14:paraId="01E0AFD9" w14:textId="252C24A8" w:rsidR="008D0CA7" w:rsidRPr="009934E1" w:rsidRDefault="008D0CA7" w:rsidP="00BA4256">
      <w:pPr>
        <w:ind w:firstLine="720"/>
        <w:rPr>
          <w:cs/>
        </w:rPr>
      </w:pPr>
      <w:r w:rsidRPr="008D0CA7">
        <w:rPr>
          <w:noProof/>
          <w:cs/>
        </w:rPr>
        <w:drawing>
          <wp:anchor distT="0" distB="0" distL="114300" distR="114300" simplePos="0" relativeHeight="251696640" behindDoc="0" locked="0" layoutInCell="1" allowOverlap="1" wp14:anchorId="0BC5D9D3" wp14:editId="6C4D2330">
            <wp:simplePos x="0" y="0"/>
            <wp:positionH relativeFrom="margin">
              <wp:align>center</wp:align>
            </wp:positionH>
            <wp:positionV relativeFrom="paragraph">
              <wp:posOffset>279239</wp:posOffset>
            </wp:positionV>
            <wp:extent cx="3970655" cy="214249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627">
        <w:rPr>
          <w:rFonts w:hint="cs"/>
          <w:cs/>
        </w:rPr>
        <w:t xml:space="preserve">ให้ </w:t>
      </w:r>
      <w:proofErr w:type="spellStart"/>
      <w:r w:rsidR="00B43627">
        <w:t>tf</w:t>
      </w:r>
      <w:proofErr w:type="spellEnd"/>
      <w:r w:rsidR="00B43627" w:rsidRPr="00B43627">
        <w:rPr>
          <w:vertAlign w:val="superscript"/>
        </w:rPr>
        <w:t>(org)</w:t>
      </w:r>
      <w:proofErr w:type="spellStart"/>
      <w:r w:rsidR="00B43627" w:rsidRPr="00B43627">
        <w:rPr>
          <w:vertAlign w:val="subscript"/>
        </w:rPr>
        <w:t>t,d</w:t>
      </w:r>
      <w:proofErr w:type="spellEnd"/>
      <w:r w:rsidR="00B43627">
        <w:t xml:space="preserve"> </w:t>
      </w:r>
      <w:r w:rsidR="00B43627">
        <w:rPr>
          <w:rFonts w:hint="cs"/>
          <w:cs/>
        </w:rPr>
        <w:t>แทน</w:t>
      </w:r>
      <w:r w:rsidR="0090562B">
        <w:rPr>
          <w:rFonts w:hint="cs"/>
          <w:cs/>
        </w:rPr>
        <w:t>จำนวน</w:t>
      </w:r>
      <w:r w:rsidR="00BF1A03">
        <w:rPr>
          <w:rFonts w:hint="cs"/>
          <w:cs/>
        </w:rPr>
        <w:t xml:space="preserve">ครั้งของการปรากฎของคำ </w:t>
      </w:r>
      <w:r w:rsidR="00BF1A03">
        <w:t>t</w:t>
      </w:r>
      <w:r w:rsidR="00C5271E">
        <w:t>(term</w:t>
      </w:r>
      <w:r w:rsidR="00C5271E">
        <w:rPr>
          <w:rFonts w:hint="cs"/>
          <w:cs/>
        </w:rPr>
        <w:t>)</w:t>
      </w:r>
      <w:r w:rsidR="00BF1A03">
        <w:t xml:space="preserve"> </w:t>
      </w:r>
      <w:r w:rsidR="00BF1A03">
        <w:rPr>
          <w:rFonts w:hint="cs"/>
          <w:cs/>
        </w:rPr>
        <w:t>ในข้อความ</w:t>
      </w:r>
      <w:r w:rsidR="00BF1A03">
        <w:t xml:space="preserve"> d</w:t>
      </w:r>
      <w:r w:rsidR="00D1706D">
        <w:t>(document)</w:t>
      </w:r>
      <w:r w:rsidR="00820314">
        <w:rPr>
          <w:rFonts w:hint="cs"/>
          <w:cs/>
        </w:rPr>
        <w:t xml:space="preserve"> </w:t>
      </w:r>
    </w:p>
    <w:p w14:paraId="1944C3DB" w14:textId="795B3F68" w:rsidR="00EF7ACF" w:rsidRDefault="00C27A7D" w:rsidP="00F95019">
      <w:pPr>
        <w:pStyle w:val="picture1"/>
      </w:pPr>
      <w:bookmarkStart w:id="80" w:name="_Toc61201602"/>
      <w:bookmarkStart w:id="81" w:name="_Toc61295414"/>
      <w:r>
        <w:rPr>
          <w:rFonts w:hint="cs"/>
          <w:cs/>
        </w:rPr>
        <w:t xml:space="preserve">ภาพที่ </w:t>
      </w:r>
      <w:r w:rsidR="003529BD">
        <w:t>2.</w:t>
      </w:r>
      <w:r w:rsidR="00F95019">
        <w:t>4</w:t>
      </w:r>
      <w:r>
        <w:rPr>
          <w:rFonts w:hint="cs"/>
          <w:cs/>
        </w:rPr>
        <w:t xml:space="preserve"> </w:t>
      </w:r>
      <w:r w:rsidR="00EF7ACF">
        <w:rPr>
          <w:rFonts w:hint="cs"/>
          <w:cs/>
        </w:rPr>
        <w:t>การนับคำที่ปรากฎในข้อความ</w:t>
      </w:r>
      <w:bookmarkEnd w:id="80"/>
      <w:bookmarkEnd w:id="81"/>
    </w:p>
    <w:p w14:paraId="4636AEAB" w14:textId="77777777" w:rsidR="008D4FC5" w:rsidRDefault="00EF7ACF" w:rsidP="008D4FC5">
      <w:pPr>
        <w:ind w:left="720"/>
        <w:jc w:val="right"/>
        <w:rPr>
          <w:sz w:val="24"/>
          <w:szCs w:val="24"/>
        </w:rPr>
      </w:pPr>
      <w:r>
        <w:rPr>
          <w:cs/>
        </w:rPr>
        <w:tab/>
      </w:r>
      <w:r w:rsidR="008D4FC5" w:rsidRPr="002124E9">
        <w:rPr>
          <w:rFonts w:hint="cs"/>
          <w:sz w:val="24"/>
          <w:szCs w:val="24"/>
          <w:cs/>
        </w:rPr>
        <w:t>(ที่มา</w:t>
      </w:r>
      <w:r w:rsidR="008D4FC5">
        <w:rPr>
          <w:rFonts w:hint="cs"/>
          <w:sz w:val="24"/>
          <w:szCs w:val="24"/>
          <w:cs/>
        </w:rPr>
        <w:t xml:space="preserve"> </w:t>
      </w:r>
      <w:r w:rsidR="008D4FC5">
        <w:rPr>
          <w:sz w:val="24"/>
          <w:szCs w:val="24"/>
        </w:rPr>
        <w:t xml:space="preserve">TF-IDF </w:t>
      </w:r>
      <w:r w:rsidR="008D4FC5">
        <w:rPr>
          <w:rFonts w:hint="cs"/>
          <w:sz w:val="24"/>
          <w:szCs w:val="24"/>
          <w:cs/>
        </w:rPr>
        <w:t>คำไหนสำคัญนะ</w:t>
      </w:r>
      <w:r w:rsidR="008D4FC5" w:rsidRPr="002124E9">
        <w:rPr>
          <w:rFonts w:hint="cs"/>
          <w:sz w:val="24"/>
          <w:szCs w:val="24"/>
          <w:cs/>
        </w:rPr>
        <w:t xml:space="preserve"> </w:t>
      </w:r>
    </w:p>
    <w:p w14:paraId="12DBF0DA" w14:textId="785E71E3" w:rsidR="00F019AF" w:rsidRPr="008D4FC5" w:rsidRDefault="008D4FC5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26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28AE9E3D" w14:textId="25C5084B" w:rsidR="00C27A7D" w:rsidRDefault="00104F1C" w:rsidP="00B65E8B">
      <w:pPr>
        <w:rPr>
          <w:cs/>
        </w:rPr>
      </w:pPr>
      <w:r w:rsidRPr="00104F1C">
        <w:rPr>
          <w:noProof/>
          <w:cs/>
        </w:rPr>
        <w:lastRenderedPageBreak/>
        <w:drawing>
          <wp:anchor distT="0" distB="0" distL="114300" distR="114300" simplePos="0" relativeHeight="251697664" behindDoc="0" locked="0" layoutInCell="1" allowOverlap="1" wp14:anchorId="750F0439" wp14:editId="787BAB90">
            <wp:simplePos x="0" y="0"/>
            <wp:positionH relativeFrom="margin">
              <wp:align>center</wp:align>
            </wp:positionH>
            <wp:positionV relativeFrom="paragraph">
              <wp:posOffset>544500</wp:posOffset>
            </wp:positionV>
            <wp:extent cx="4476750" cy="182753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23"/>
                    <a:stretch/>
                  </pic:blipFill>
                  <pic:spPr bwMode="auto">
                    <a:xfrm>
                      <a:off x="0" y="0"/>
                      <a:ext cx="4476750" cy="182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ACF">
        <w:rPr>
          <w:cs/>
        </w:rPr>
        <w:tab/>
      </w:r>
      <w:r w:rsidR="00BA4256">
        <w:rPr>
          <w:rFonts w:hint="cs"/>
          <w:cs/>
        </w:rPr>
        <w:t>ทำค่าให้อยู่เป็นช่วงค่ามาตราฐาน (</w:t>
      </w:r>
      <w:r w:rsidR="00BA4256">
        <w:t>Normalization</w:t>
      </w:r>
      <w:r w:rsidR="00BA4256">
        <w:rPr>
          <w:rFonts w:hint="cs"/>
          <w:cs/>
        </w:rPr>
        <w:t>)</w:t>
      </w:r>
      <w:r w:rsidR="00EA3009">
        <w:rPr>
          <w:rFonts w:hint="cs"/>
          <w:cs/>
        </w:rPr>
        <w:t xml:space="preserve"> โดยใช้สูตร </w:t>
      </w:r>
      <w:r w:rsidR="00EA3009">
        <w:t>1+log(</w:t>
      </w:r>
      <w:proofErr w:type="spellStart"/>
      <w:r w:rsidR="00EA3009">
        <w:t>tf</w:t>
      </w:r>
      <w:r w:rsidR="00EA3009" w:rsidRPr="00EA3009">
        <w:rPr>
          <w:vertAlign w:val="superscript"/>
        </w:rPr>
        <w:t>org</w:t>
      </w:r>
      <w:proofErr w:type="spellEnd"/>
      <w:r w:rsidR="00EA3009">
        <w:t>)</w:t>
      </w:r>
      <w:r w:rsidR="007A278F">
        <w:t xml:space="preserve"> </w:t>
      </w:r>
      <w:r w:rsidR="007A278F">
        <w:rPr>
          <w:rFonts w:hint="cs"/>
          <w:cs/>
        </w:rPr>
        <w:t xml:space="preserve">แต่หากไม่มีคำนั้นปรากฎอยู่ให้ค่าเป็น </w:t>
      </w:r>
      <w:r w:rsidR="007A278F">
        <w:t xml:space="preserve">0 </w:t>
      </w:r>
      <w:r w:rsidR="007A278F">
        <w:rPr>
          <w:rFonts w:hint="cs"/>
          <w:cs/>
        </w:rPr>
        <w:t>ทันที</w:t>
      </w:r>
    </w:p>
    <w:p w14:paraId="107CD467" w14:textId="56E34F6F" w:rsidR="007463CC" w:rsidRDefault="0099251E" w:rsidP="00B27E19">
      <w:pPr>
        <w:pStyle w:val="picture1"/>
      </w:pPr>
      <w:bookmarkStart w:id="82" w:name="_Toc61201603"/>
      <w:bookmarkStart w:id="83" w:name="_Toc61295415"/>
      <w:r>
        <w:rPr>
          <w:rFonts w:hint="cs"/>
          <w:cs/>
        </w:rPr>
        <w:t xml:space="preserve">ภาพที่ </w:t>
      </w:r>
      <w:r w:rsidR="003529BD">
        <w:t>2.</w:t>
      </w:r>
      <w:r w:rsidR="00A64631">
        <w:t>5</w:t>
      </w:r>
      <w:r>
        <w:rPr>
          <w:rFonts w:hint="cs"/>
          <w:cs/>
        </w:rPr>
        <w:t xml:space="preserve"> การทำค่า </w:t>
      </w:r>
      <w:proofErr w:type="spellStart"/>
      <w:r>
        <w:t>tf</w:t>
      </w:r>
      <w:r w:rsidRPr="005421EA">
        <w:rPr>
          <w:vertAlign w:val="subscript"/>
        </w:rPr>
        <w:t>t,d</w:t>
      </w:r>
      <w:proofErr w:type="spellEnd"/>
      <w:r>
        <w:rPr>
          <w:rFonts w:hint="cs"/>
          <w:cs/>
        </w:rPr>
        <w:t xml:space="preserve"> จาก</w:t>
      </w:r>
      <w:r>
        <w:t xml:space="preserve"> document 1</w:t>
      </w:r>
      <w:bookmarkEnd w:id="82"/>
      <w:bookmarkEnd w:id="83"/>
    </w:p>
    <w:p w14:paraId="5FDF69E9" w14:textId="77777777" w:rsidR="004F34B8" w:rsidRDefault="004F34B8" w:rsidP="004F34B8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23238D54" w14:textId="5667FEB5" w:rsidR="004F34B8" w:rsidRDefault="004F34B8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28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5A112C5A" w14:textId="77777777" w:rsidR="004F34B8" w:rsidRDefault="004F34B8" w:rsidP="00B27E19">
      <w:pPr>
        <w:pStyle w:val="picture1"/>
      </w:pPr>
    </w:p>
    <w:p w14:paraId="071AA4EC" w14:textId="6AAE66C6" w:rsidR="00D26BF3" w:rsidRDefault="002B7879" w:rsidP="00B65E8B">
      <w:r>
        <w:tab/>
      </w:r>
      <w:r>
        <w:rPr>
          <w:rFonts w:hint="cs"/>
          <w:cs/>
        </w:rPr>
        <w:t>จากการทำในภาพที่</w:t>
      </w:r>
      <w:r w:rsidR="00B27E19">
        <w:t xml:space="preserve"> </w:t>
      </w:r>
      <w:r w:rsidR="00520C69">
        <w:t>2.</w:t>
      </w:r>
      <w:r w:rsidR="00B27E19">
        <w:t xml:space="preserve">5 </w:t>
      </w:r>
      <w:r>
        <w:rPr>
          <w:rFonts w:hint="cs"/>
          <w:cs/>
        </w:rPr>
        <w:t xml:space="preserve">จะสามารถเขียนออกมาในรูปเวกเตอร์ได้ว่า </w:t>
      </w:r>
      <w:r>
        <w:t>[1.3 1.3 1.3 1 1]</w:t>
      </w:r>
      <w:r w:rsidR="005421EA" w:rsidRPr="005421EA">
        <w:rPr>
          <w:vertAlign w:val="superscript"/>
        </w:rPr>
        <w:t>T</w:t>
      </w:r>
      <w:r w:rsidR="00E77F80">
        <w:rPr>
          <w:rFonts w:hint="cs"/>
          <w:cs/>
        </w:rPr>
        <w:t xml:space="preserve"> </w:t>
      </w:r>
    </w:p>
    <w:p w14:paraId="5CABEBF0" w14:textId="77777777" w:rsidR="00B27E19" w:rsidRDefault="00B27E19" w:rsidP="00B65E8B"/>
    <w:p w14:paraId="420F03DF" w14:textId="7BEED9EC" w:rsidR="00E77F80" w:rsidRDefault="009F0D2B" w:rsidP="005B0521">
      <w:pPr>
        <w:ind w:firstLine="720"/>
        <w:jc w:val="thaiDistribute"/>
      </w:pPr>
      <w:bookmarkStart w:id="84" w:name="_Toc61186640"/>
      <w:bookmarkStart w:id="85" w:name="_Toc61201557"/>
      <w:bookmarkStart w:id="86" w:name="_Toc61205919"/>
      <w:bookmarkStart w:id="87" w:name="_Toc61295416"/>
      <w:bookmarkStart w:id="88" w:name="_Toc61466301"/>
      <w:r w:rsidRPr="00E217C4">
        <w:rPr>
          <w:rStyle w:val="TitleChar"/>
        </w:rPr>
        <w:t xml:space="preserve">2.3.3 </w:t>
      </w:r>
      <w:r w:rsidR="0087719A" w:rsidRPr="00E217C4">
        <w:rPr>
          <w:rStyle w:val="TitleChar"/>
        </w:rPr>
        <w:t>Inverse Document Frequency (IDF)</w:t>
      </w:r>
      <w:bookmarkEnd w:id="84"/>
      <w:bookmarkEnd w:id="85"/>
      <w:bookmarkEnd w:id="86"/>
      <w:bookmarkEnd w:id="87"/>
      <w:bookmarkEnd w:id="88"/>
      <w:r w:rsidR="0087719A">
        <w:t xml:space="preserve"> </w:t>
      </w:r>
      <w:r w:rsidR="00374816">
        <w:rPr>
          <w:rFonts w:hint="cs"/>
          <w:cs/>
        </w:rPr>
        <w:t>เ</w:t>
      </w:r>
      <w:r w:rsidR="00F86598">
        <w:rPr>
          <w:rFonts w:hint="cs"/>
          <w:cs/>
        </w:rPr>
        <w:t>นื่อง</w:t>
      </w:r>
      <w:r w:rsidR="00374816">
        <w:rPr>
          <w:rFonts w:hint="cs"/>
          <w:cs/>
        </w:rPr>
        <w:t>จากคำ</w:t>
      </w:r>
      <w:r w:rsidR="00F86598">
        <w:rPr>
          <w:rFonts w:hint="cs"/>
          <w:cs/>
        </w:rPr>
        <w:t>บางคำ</w:t>
      </w:r>
      <w:r w:rsidR="00374816">
        <w:rPr>
          <w:rFonts w:hint="cs"/>
          <w:cs/>
        </w:rPr>
        <w:t>มีปรากฎอยู่ในข้อความเกือบทุกข้อความที่สนใจ ซึ่งหมายความได้ว่าคำเหล่านั้นแทบไม่มีนัยสำคัญต่อการค้นหา ในทางกลับกันคำที่ปรากฎอยู่เพียงไม่กี่ข้อความจะถือว่ามีความสำคัญมาก เมื่อมีการสอบถามและปรากฎคำที่สำคัญ จึงต้องสนใจคำที่สำคัญนั้นมากกว่าคำที่พบ</w:t>
      </w:r>
      <w:r w:rsidR="00F901AC">
        <w:rPr>
          <w:rFonts w:hint="cs"/>
          <w:cs/>
        </w:rPr>
        <w:t>ในเกือบทุกข้อความ</w:t>
      </w:r>
    </w:p>
    <w:p w14:paraId="2DF2BD44" w14:textId="59B78F93" w:rsidR="00461A25" w:rsidRDefault="00461A25" w:rsidP="005B0521">
      <w:pPr>
        <w:ind w:firstLine="720"/>
        <w:jc w:val="thaiDistribute"/>
      </w:pPr>
      <w:r>
        <w:rPr>
          <w:rFonts w:hint="cs"/>
          <w:cs/>
        </w:rPr>
        <w:t xml:space="preserve">ให้ </w:t>
      </w:r>
      <w:proofErr w:type="spellStart"/>
      <w:r>
        <w:t>df</w:t>
      </w:r>
      <w:r w:rsidRPr="00461A25">
        <w:rPr>
          <w:vertAlign w:val="subscript"/>
        </w:rPr>
        <w:t>t</w:t>
      </w:r>
      <w:proofErr w:type="spellEnd"/>
      <w:r>
        <w:t xml:space="preserve"> </w:t>
      </w:r>
      <w:r>
        <w:rPr>
          <w:rFonts w:hint="cs"/>
          <w:cs/>
        </w:rPr>
        <w:t xml:space="preserve">แทน จำนวนข้อความที่มีคำ </w:t>
      </w:r>
      <w:r>
        <w:t xml:space="preserve">t </w:t>
      </w:r>
      <w:r>
        <w:rPr>
          <w:rFonts w:hint="cs"/>
          <w:cs/>
        </w:rPr>
        <w:t xml:space="preserve">ปรากฎอยู่ ค่าผกผันของ </w:t>
      </w:r>
      <w:proofErr w:type="spellStart"/>
      <w:r>
        <w:t>df</w:t>
      </w:r>
      <w:r w:rsidRPr="00FB2E3B">
        <w:rPr>
          <w:vertAlign w:val="subscript"/>
        </w:rPr>
        <w:t>t</w:t>
      </w:r>
      <w:proofErr w:type="spellEnd"/>
      <w:r>
        <w:t xml:space="preserve"> </w:t>
      </w:r>
      <w:r w:rsidR="00FB2E3B">
        <w:rPr>
          <w:rFonts w:hint="cs"/>
          <w:cs/>
        </w:rPr>
        <w:t xml:space="preserve">นิยามด้วย </w:t>
      </w:r>
      <w:proofErr w:type="spellStart"/>
      <w:r w:rsidR="00FB2E3B">
        <w:t>idf</w:t>
      </w:r>
      <w:r w:rsidR="00FB2E3B" w:rsidRPr="00FB2E3B">
        <w:rPr>
          <w:vertAlign w:val="subscript"/>
        </w:rPr>
        <w:t>t</w:t>
      </w:r>
      <w:proofErr w:type="spellEnd"/>
      <w:r w:rsidR="00FB2E3B">
        <w:rPr>
          <w:rFonts w:hint="cs"/>
          <w:cs/>
        </w:rPr>
        <w:t xml:space="preserve"> </w:t>
      </w:r>
      <w:r w:rsidR="00235DB4">
        <w:rPr>
          <w:rFonts w:hint="cs"/>
          <w:cs/>
        </w:rPr>
        <w:t xml:space="preserve">และ </w:t>
      </w:r>
      <w:r w:rsidR="00235DB4">
        <w:t xml:space="preserve">N </w:t>
      </w:r>
      <w:r w:rsidR="00235DB4">
        <w:rPr>
          <w:rFonts w:hint="cs"/>
          <w:cs/>
        </w:rPr>
        <w:t>คือจำนวน</w:t>
      </w:r>
      <w:r w:rsidR="005F0A4C">
        <w:rPr>
          <w:rFonts w:hint="cs"/>
          <w:cs/>
        </w:rPr>
        <w:t>ข้อความที่มีอยู่</w:t>
      </w:r>
      <w:r w:rsidR="00235DB4">
        <w:rPr>
          <w:rFonts w:hint="cs"/>
          <w:cs/>
        </w:rPr>
        <w:t xml:space="preserve"> จะใช้สูตร</w:t>
      </w:r>
    </w:p>
    <w:p w14:paraId="0895862D" w14:textId="2D8265D2" w:rsidR="00B93614" w:rsidRPr="005F0A4C" w:rsidRDefault="00E81443" w:rsidP="005F0A4C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10</m:t>
                  </m:r>
                </m:sub>
              </m:sSub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447ED6CC" w14:textId="720BDEE1" w:rsidR="00A531F5" w:rsidRDefault="001A43B7" w:rsidP="00A531F5">
      <w:pPr>
        <w:ind w:firstLine="720"/>
      </w:pPr>
      <w:r w:rsidRPr="00D33325">
        <w:rPr>
          <w:noProof/>
        </w:rPr>
        <w:drawing>
          <wp:anchor distT="0" distB="0" distL="114300" distR="114300" simplePos="0" relativeHeight="251698688" behindDoc="0" locked="0" layoutInCell="1" allowOverlap="1" wp14:anchorId="11A0B0CA" wp14:editId="28E48C4A">
            <wp:simplePos x="0" y="0"/>
            <wp:positionH relativeFrom="margin">
              <wp:align>center</wp:align>
            </wp:positionH>
            <wp:positionV relativeFrom="paragraph">
              <wp:posOffset>321971</wp:posOffset>
            </wp:positionV>
            <wp:extent cx="4578985" cy="911225"/>
            <wp:effectExtent l="0" t="0" r="0" b="317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98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17E1">
        <w:rPr>
          <w:rFonts w:hint="cs"/>
          <w:cs/>
        </w:rPr>
        <w:t xml:space="preserve">ในการหาค่า </w:t>
      </w:r>
      <w:proofErr w:type="spellStart"/>
      <w:r w:rsidR="00FF17E1">
        <w:t>idf</w:t>
      </w:r>
      <w:r w:rsidR="00FF17E1" w:rsidRPr="00FF17E1">
        <w:rPr>
          <w:vertAlign w:val="subscript"/>
        </w:rPr>
        <w:t>t</w:t>
      </w:r>
      <w:proofErr w:type="spellEnd"/>
      <w:r w:rsidR="00FF17E1">
        <w:t xml:space="preserve"> </w:t>
      </w:r>
      <w:r w:rsidR="00FF17E1">
        <w:rPr>
          <w:rFonts w:hint="cs"/>
          <w:cs/>
        </w:rPr>
        <w:t>จากข้อความตัวอย่าง</w:t>
      </w:r>
    </w:p>
    <w:p w14:paraId="37C02D83" w14:textId="53082CE2" w:rsidR="00E77F80" w:rsidRDefault="00D33325" w:rsidP="00A531F5">
      <w:pPr>
        <w:pStyle w:val="picture1"/>
      </w:pPr>
      <w:bookmarkStart w:id="89" w:name="_Toc61201604"/>
      <w:bookmarkStart w:id="90" w:name="_Toc61295417"/>
      <w:r>
        <w:rPr>
          <w:rFonts w:hint="cs"/>
          <w:cs/>
        </w:rPr>
        <w:t xml:space="preserve">ภาพที่ </w:t>
      </w:r>
      <w:r w:rsidR="003529BD">
        <w:t>2.</w:t>
      </w:r>
      <w:r w:rsidR="00A131E1">
        <w:t>6</w:t>
      </w:r>
      <w:r>
        <w:rPr>
          <w:rFonts w:hint="cs"/>
          <w:cs/>
        </w:rPr>
        <w:t xml:space="preserve"> ตัวอย่างข้อความที่มีคำเหมือนและต่างกัน</w:t>
      </w:r>
      <w:bookmarkEnd w:id="89"/>
      <w:bookmarkEnd w:id="90"/>
    </w:p>
    <w:p w14:paraId="2BBD5AA0" w14:textId="77777777" w:rsidR="001A43B7" w:rsidRDefault="001A43B7" w:rsidP="001A43B7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12614FDC" w14:textId="2F87951F" w:rsidR="001161EE" w:rsidRPr="007E1376" w:rsidRDefault="001A43B7" w:rsidP="00320707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30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2A779690" w14:textId="713DC6D8" w:rsidR="00567B2B" w:rsidRPr="000A11A5" w:rsidRDefault="00DF1C1B" w:rsidP="000A11A5">
      <w:r w:rsidRPr="00DF1C1B">
        <w:rPr>
          <w:noProof/>
        </w:rPr>
        <w:lastRenderedPageBreak/>
        <w:drawing>
          <wp:anchor distT="0" distB="0" distL="114300" distR="114300" simplePos="0" relativeHeight="251699712" behindDoc="0" locked="0" layoutInCell="1" allowOverlap="1" wp14:anchorId="762F7216" wp14:editId="55F1A625">
            <wp:simplePos x="0" y="0"/>
            <wp:positionH relativeFrom="margin">
              <wp:align>center</wp:align>
            </wp:positionH>
            <wp:positionV relativeFrom="paragraph">
              <wp:posOffset>541909</wp:posOffset>
            </wp:positionV>
            <wp:extent cx="4784090" cy="942975"/>
            <wp:effectExtent l="0" t="0" r="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409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EE">
        <w:rPr>
          <w:cs/>
        </w:rPr>
        <w:tab/>
      </w:r>
      <w:r w:rsidR="001161EE">
        <w:rPr>
          <w:rFonts w:hint="cs"/>
          <w:cs/>
        </w:rPr>
        <w:t xml:space="preserve">หาค่า </w:t>
      </w:r>
      <w:proofErr w:type="spellStart"/>
      <w:r w:rsidR="001161EE">
        <w:t>idf</w:t>
      </w:r>
      <w:r w:rsidR="001161EE" w:rsidRPr="00882684">
        <w:rPr>
          <w:vertAlign w:val="subscript"/>
        </w:rPr>
        <w:t>t</w:t>
      </w:r>
      <w:proofErr w:type="spellEnd"/>
      <w:r w:rsidR="001161EE">
        <w:t xml:space="preserve"> </w:t>
      </w:r>
      <w:r w:rsidR="001161EE">
        <w:rPr>
          <w:rFonts w:hint="cs"/>
          <w:cs/>
        </w:rPr>
        <w:t xml:space="preserve">ได้จากสูตร โดยตัวอย่างจะสนใจคำว่า </w:t>
      </w:r>
      <w:r w:rsidR="001161EE">
        <w:t xml:space="preserve">‘the’ </w:t>
      </w:r>
      <w:r w:rsidR="001161EE">
        <w:rPr>
          <w:rFonts w:hint="cs"/>
          <w:cs/>
        </w:rPr>
        <w:t xml:space="preserve">และคำว่า </w:t>
      </w:r>
      <w:r w:rsidR="001161EE">
        <w:t xml:space="preserve">‘doctor’ </w:t>
      </w:r>
      <w:r w:rsidR="001161EE">
        <w:rPr>
          <w:rFonts w:hint="cs"/>
          <w:cs/>
        </w:rPr>
        <w:t>ที่มีปรากฎทั้งสองข้อความ และมีปรากฎใน</w:t>
      </w:r>
      <w:r w:rsidR="001161EE">
        <w:t xml:space="preserve"> document 1 </w:t>
      </w:r>
      <w:r w:rsidR="001161EE">
        <w:rPr>
          <w:rFonts w:hint="cs"/>
          <w:cs/>
        </w:rPr>
        <w:t>เพียงอย่างเดียวตามลำดับ</w:t>
      </w:r>
      <w:r w:rsidR="00A12AF1">
        <w:t>[2]</w:t>
      </w:r>
      <w:r w:rsidR="001161EE">
        <w:rPr>
          <w:rFonts w:hint="cs"/>
          <w:cs/>
        </w:rPr>
        <w:t xml:space="preserve"> ได้ว่า</w:t>
      </w:r>
      <w:r w:rsidR="00A12AF1">
        <w:t xml:space="preserve"> </w:t>
      </w:r>
    </w:p>
    <w:p w14:paraId="7B2525D3" w14:textId="7784DE5E" w:rsidR="001161EE" w:rsidRDefault="001161EE" w:rsidP="00567B2B">
      <w:pPr>
        <w:pStyle w:val="picture1"/>
      </w:pPr>
      <w:r>
        <w:t xml:space="preserve"> </w:t>
      </w:r>
      <w:bookmarkStart w:id="91" w:name="_Toc61201605"/>
      <w:bookmarkStart w:id="92" w:name="_Toc61295418"/>
      <w:r w:rsidR="00DF1C1B">
        <w:rPr>
          <w:rFonts w:hint="cs"/>
          <w:cs/>
        </w:rPr>
        <w:t xml:space="preserve">ภาพที่ </w:t>
      </w:r>
      <w:r w:rsidR="003529BD">
        <w:t>2.</w:t>
      </w:r>
      <w:r w:rsidR="00567B2B">
        <w:t>7</w:t>
      </w:r>
      <w:r w:rsidR="00DF1C1B">
        <w:rPr>
          <w:rFonts w:hint="cs"/>
          <w:cs/>
        </w:rPr>
        <w:t xml:space="preserve"> ตัวอย่างการหาค่า </w:t>
      </w:r>
      <w:proofErr w:type="spellStart"/>
      <w:r w:rsidR="00DF1C1B">
        <w:t>idf</w:t>
      </w:r>
      <w:proofErr w:type="spellEnd"/>
      <w:r w:rsidR="00DF1C1B">
        <w:t xml:space="preserve"> </w:t>
      </w:r>
      <w:r w:rsidR="00DF1C1B">
        <w:rPr>
          <w:rFonts w:hint="cs"/>
          <w:cs/>
        </w:rPr>
        <w:t>ของคำที่สนใจ</w:t>
      </w:r>
      <w:bookmarkEnd w:id="91"/>
      <w:bookmarkEnd w:id="92"/>
    </w:p>
    <w:p w14:paraId="40869EFB" w14:textId="77777777" w:rsidR="000A11A5" w:rsidRDefault="000A11A5" w:rsidP="000A11A5">
      <w:pPr>
        <w:ind w:left="720"/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>(ที่มา</w:t>
      </w:r>
      <w:r>
        <w:rPr>
          <w:rFonts w:hint="cs"/>
          <w:sz w:val="24"/>
          <w:szCs w:val="24"/>
          <w:cs/>
        </w:rPr>
        <w:t xml:space="preserve"> </w:t>
      </w:r>
      <w:r>
        <w:rPr>
          <w:sz w:val="24"/>
          <w:szCs w:val="24"/>
        </w:rPr>
        <w:t xml:space="preserve">TF-IDF </w:t>
      </w:r>
      <w:r>
        <w:rPr>
          <w:rFonts w:hint="cs"/>
          <w:sz w:val="24"/>
          <w:szCs w:val="24"/>
          <w:cs/>
        </w:rPr>
        <w:t>คำไหนสำคัญนะ</w:t>
      </w:r>
      <w:r w:rsidRPr="002124E9">
        <w:rPr>
          <w:rFonts w:hint="cs"/>
          <w:sz w:val="24"/>
          <w:szCs w:val="24"/>
          <w:cs/>
        </w:rPr>
        <w:t xml:space="preserve"> </w:t>
      </w:r>
    </w:p>
    <w:p w14:paraId="606FC023" w14:textId="1BE1963D" w:rsidR="00DF1C1B" w:rsidRPr="00F34A15" w:rsidRDefault="000A11A5" w:rsidP="005C5FC8">
      <w:pPr>
        <w:ind w:left="720"/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>สืบค้นจาก</w:t>
      </w:r>
      <w:r w:rsidRPr="002124E9">
        <w:rPr>
          <w:sz w:val="24"/>
          <w:szCs w:val="24"/>
        </w:rPr>
        <w:t xml:space="preserve">: </w:t>
      </w:r>
      <w:hyperlink r:id="rId32" w:history="1">
        <w:r w:rsidRPr="002124E9">
          <w:rPr>
            <w:rStyle w:val="Hyperlink"/>
            <w:sz w:val="24"/>
            <w:szCs w:val="24"/>
          </w:rPr>
          <w:t>https://lukkiddd.com/tf-idf-</w:t>
        </w:r>
        <w:r w:rsidRPr="002124E9">
          <w:rPr>
            <w:rStyle w:val="Hyperlink"/>
            <w:rFonts w:hint="cs"/>
            <w:sz w:val="24"/>
            <w:szCs w:val="24"/>
            <w:cs/>
          </w:rPr>
          <w:t>คำไหนสำคัญนะ</w:t>
        </w:r>
        <w:r w:rsidRPr="002124E9">
          <w:rPr>
            <w:rStyle w:val="Hyperlink"/>
            <w:sz w:val="24"/>
            <w:szCs w:val="24"/>
          </w:rPr>
          <w:t>-dd1e1568312e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0C77D9DF" w14:textId="77777777" w:rsidR="000A11A5" w:rsidRDefault="000A11A5" w:rsidP="00B65E8B">
      <w:pPr>
        <w:rPr>
          <w:cs/>
        </w:rPr>
      </w:pPr>
    </w:p>
    <w:p w14:paraId="268CD48A" w14:textId="21BC8863" w:rsidR="00D33325" w:rsidRDefault="008B6263" w:rsidP="0085140B">
      <w:pPr>
        <w:jc w:val="thaiDistribute"/>
      </w:pPr>
      <w:r>
        <w:rPr>
          <w:cs/>
        </w:rPr>
        <w:tab/>
      </w:r>
      <w:bookmarkStart w:id="93" w:name="_Toc61186641"/>
      <w:bookmarkStart w:id="94" w:name="_Toc61201560"/>
      <w:bookmarkStart w:id="95" w:name="_Toc61205922"/>
      <w:bookmarkStart w:id="96" w:name="_Toc61295419"/>
      <w:bookmarkStart w:id="97" w:name="_Toc61466302"/>
      <w:r w:rsidRPr="00E217C4">
        <w:rPr>
          <w:rStyle w:val="TitleChar"/>
        </w:rPr>
        <w:t>2.3.4</w:t>
      </w:r>
      <w:r w:rsidR="00033EA4" w:rsidRPr="00E217C4">
        <w:rPr>
          <w:rStyle w:val="TitleChar"/>
        </w:rPr>
        <w:t xml:space="preserve"> </w:t>
      </w:r>
      <w:r w:rsidR="00033EA4" w:rsidRPr="00E217C4">
        <w:rPr>
          <w:rStyle w:val="TitleChar"/>
          <w:rFonts w:hint="cs"/>
          <w:cs/>
        </w:rPr>
        <w:t xml:space="preserve">ค่าน้ำหนัก </w:t>
      </w:r>
      <w:proofErr w:type="spellStart"/>
      <w:r w:rsidR="00033EA4" w:rsidRPr="00E217C4">
        <w:rPr>
          <w:rStyle w:val="TitleChar"/>
        </w:rPr>
        <w:t>tf-idf</w:t>
      </w:r>
      <w:bookmarkEnd w:id="93"/>
      <w:bookmarkEnd w:id="94"/>
      <w:bookmarkEnd w:id="95"/>
      <w:bookmarkEnd w:id="96"/>
      <w:bookmarkEnd w:id="97"/>
      <w:proofErr w:type="spellEnd"/>
      <w:r w:rsidR="00793CA8">
        <w:rPr>
          <w:rFonts w:hint="cs"/>
          <w:cs/>
        </w:rPr>
        <w:t xml:space="preserve"> </w:t>
      </w:r>
      <w:r w:rsidR="006F1194">
        <w:rPr>
          <w:rFonts w:hint="cs"/>
          <w:cs/>
        </w:rPr>
        <w:t xml:space="preserve">เป็นปัจจัยที่ส่งผลต่อการคาดคะเนความเกี่ยวข้อง โดยพิจารณาจากค่า </w:t>
      </w:r>
      <w:proofErr w:type="spellStart"/>
      <w:r w:rsidR="006F1194">
        <w:t>tf</w:t>
      </w:r>
      <w:proofErr w:type="spellEnd"/>
      <w:r w:rsidR="006F1194">
        <w:t xml:space="preserve"> </w:t>
      </w:r>
      <w:r w:rsidR="004D39A9">
        <w:rPr>
          <w:rFonts w:hint="cs"/>
          <w:cs/>
        </w:rPr>
        <w:t xml:space="preserve">ซึ่งบ่งบอกว่าคำเหล่านั้น และข้อความมีความเกี่ยวข้องกันเพียงใด </w:t>
      </w:r>
      <w:r w:rsidR="006F1194">
        <w:rPr>
          <w:rFonts w:hint="cs"/>
          <w:cs/>
        </w:rPr>
        <w:t xml:space="preserve">และ </w:t>
      </w:r>
      <w:proofErr w:type="spellStart"/>
      <w:r w:rsidR="006F1194">
        <w:t>idf</w:t>
      </w:r>
      <w:proofErr w:type="spellEnd"/>
      <w:r w:rsidR="006F1194">
        <w:t xml:space="preserve"> </w:t>
      </w:r>
      <w:r w:rsidR="00CF2EAA">
        <w:rPr>
          <w:rFonts w:hint="cs"/>
          <w:cs/>
        </w:rPr>
        <w:t>ซึ่ง</w:t>
      </w:r>
      <w:r w:rsidR="004D39A9">
        <w:rPr>
          <w:rFonts w:hint="cs"/>
          <w:cs/>
        </w:rPr>
        <w:t>บ่งบอกว่าหากมีค่ามาก คำนั้นสำคัญต่อการค้นหาเป็นอย่างมากเช่นกัน</w:t>
      </w:r>
      <w:r w:rsidR="00465DB4">
        <w:rPr>
          <w:rFonts w:hint="cs"/>
          <w:cs/>
        </w:rPr>
        <w:t xml:space="preserve"> โดยในการคำนวณ </w:t>
      </w:r>
      <w:proofErr w:type="spellStart"/>
      <w:r w:rsidR="00465DB4">
        <w:t>tf-idf</w:t>
      </w:r>
      <w:proofErr w:type="spellEnd"/>
      <w:r w:rsidR="00465DB4">
        <w:t xml:space="preserve"> </w:t>
      </w:r>
      <w:r w:rsidR="00B02A2E">
        <w:t xml:space="preserve">[2] </w:t>
      </w:r>
      <w:r w:rsidR="00465DB4">
        <w:rPr>
          <w:rFonts w:hint="cs"/>
          <w:cs/>
        </w:rPr>
        <w:t>จะหาจากสูตร</w:t>
      </w:r>
      <w:r w:rsidR="00C73614">
        <w:t xml:space="preserve"> </w:t>
      </w:r>
    </w:p>
    <w:p w14:paraId="16075A88" w14:textId="6F06B53C" w:rsidR="0078179F" w:rsidRPr="00DC6EDA" w:rsidRDefault="00465DB4" w:rsidP="00A50FB8">
      <w:pPr>
        <w:jc w:val="center"/>
      </w:pPr>
      <m:oMathPara>
        <m:oMath>
          <m:r>
            <w:rPr>
              <w:rFonts w:ascii="Cambria Math" w:hAnsi="Cambria Math"/>
            </w:rPr>
            <m:t>tf-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 xml:space="preserve">=tf ×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idf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6F63AD9D" w14:textId="77777777" w:rsidR="00DC6EDA" w:rsidRDefault="00DC6EDA" w:rsidP="00A50FB8">
      <w:pPr>
        <w:jc w:val="center"/>
      </w:pPr>
    </w:p>
    <w:p w14:paraId="321CE29A" w14:textId="06CD47AC" w:rsidR="0078179F" w:rsidRDefault="00EA3009" w:rsidP="00B65E8B">
      <w:r>
        <w:tab/>
      </w:r>
      <w:r>
        <w:rPr>
          <w:rFonts w:hint="cs"/>
          <w:cs/>
        </w:rPr>
        <w:t>โดยนำตัวอย่างจาก</w:t>
      </w:r>
      <w:r w:rsidRPr="000B0A40">
        <w:rPr>
          <w:rFonts w:hint="cs"/>
          <w:color w:val="000000" w:themeColor="text1"/>
          <w:cs/>
        </w:rPr>
        <w:t>ภาพที่</w:t>
      </w:r>
      <w:r w:rsidR="000B0A40">
        <w:rPr>
          <w:color w:val="000000" w:themeColor="text1"/>
        </w:rPr>
        <w:t xml:space="preserve"> </w:t>
      </w:r>
      <w:r w:rsidR="0085140B">
        <w:rPr>
          <w:color w:val="000000" w:themeColor="text1"/>
        </w:rPr>
        <w:t>2.</w:t>
      </w:r>
      <w:r w:rsidR="000B0A40">
        <w:rPr>
          <w:color w:val="000000" w:themeColor="text1"/>
        </w:rPr>
        <w:t>6</w:t>
      </w:r>
      <w:r w:rsidRPr="000B0A40">
        <w:rPr>
          <w:rFonts w:hint="cs"/>
          <w:cs/>
        </w:rPr>
        <w:t xml:space="preserve"> </w:t>
      </w:r>
      <w:r>
        <w:rPr>
          <w:rFonts w:hint="cs"/>
          <w:cs/>
        </w:rPr>
        <w:t xml:space="preserve">หาค่า </w:t>
      </w:r>
      <w:proofErr w:type="spellStart"/>
      <w:r>
        <w:t>tf</w:t>
      </w:r>
      <w:proofErr w:type="spellEnd"/>
      <w:r>
        <w:t xml:space="preserve"> </w:t>
      </w:r>
      <w:r>
        <w:rPr>
          <w:rFonts w:hint="cs"/>
          <w:cs/>
        </w:rPr>
        <w:t xml:space="preserve">ของ </w:t>
      </w:r>
      <w:r>
        <w:t xml:space="preserve">the </w:t>
      </w:r>
      <w:r>
        <w:rPr>
          <w:rFonts w:hint="cs"/>
          <w:cs/>
        </w:rPr>
        <w:t>และ</w:t>
      </w:r>
      <w:r>
        <w:t xml:space="preserve">doctor </w:t>
      </w:r>
      <w:r>
        <w:rPr>
          <w:rFonts w:hint="cs"/>
          <w:cs/>
        </w:rPr>
        <w:t>ได้ว่า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8"/>
        <w:gridCol w:w="3476"/>
        <w:gridCol w:w="3142"/>
      </w:tblGrid>
      <w:tr w:rsidR="00A37376" w14:paraId="1AC90915" w14:textId="77777777" w:rsidTr="000A39E4">
        <w:tc>
          <w:tcPr>
            <w:tcW w:w="1795" w:type="dxa"/>
          </w:tcPr>
          <w:p w14:paraId="7616E2FB" w14:textId="6E6A2830" w:rsidR="00A37376" w:rsidRDefault="00A37376" w:rsidP="00A37376">
            <w:pPr>
              <w:jc w:val="center"/>
            </w:pPr>
            <w:r>
              <w:rPr>
                <w:rFonts w:hint="cs"/>
                <w:cs/>
              </w:rPr>
              <w:t>คำ</w:t>
            </w:r>
          </w:p>
        </w:tc>
        <w:tc>
          <w:tcPr>
            <w:tcW w:w="3780" w:type="dxa"/>
          </w:tcPr>
          <w:p w14:paraId="670EB583" w14:textId="7994A182" w:rsidR="00A37376" w:rsidRDefault="00A37376" w:rsidP="00A37376">
            <w:pPr>
              <w:jc w:val="center"/>
            </w:pPr>
            <w:proofErr w:type="spellStart"/>
            <w:r>
              <w:t>tf</w:t>
            </w:r>
            <w:proofErr w:type="spellEnd"/>
            <w:r>
              <w:rPr>
                <w:rFonts w:hint="cs"/>
                <w:cs/>
              </w:rPr>
              <w:t xml:space="preserve"> ใน </w:t>
            </w:r>
            <w:r>
              <w:t>document1</w:t>
            </w:r>
          </w:p>
        </w:tc>
        <w:tc>
          <w:tcPr>
            <w:tcW w:w="3415" w:type="dxa"/>
          </w:tcPr>
          <w:p w14:paraId="3A564605" w14:textId="799EDA68" w:rsidR="00A37376" w:rsidRDefault="00A37376" w:rsidP="00A37376">
            <w:pPr>
              <w:jc w:val="center"/>
            </w:pPr>
            <w:proofErr w:type="spellStart"/>
            <w:r>
              <w:t>tf</w:t>
            </w:r>
            <w:proofErr w:type="spellEnd"/>
            <w:r>
              <w:t xml:space="preserve"> </w:t>
            </w:r>
            <w:r>
              <w:rPr>
                <w:rFonts w:hint="cs"/>
                <w:cs/>
              </w:rPr>
              <w:t xml:space="preserve">ใน </w:t>
            </w:r>
            <w:r>
              <w:t>document 2</w:t>
            </w:r>
          </w:p>
        </w:tc>
      </w:tr>
      <w:tr w:rsidR="00A37376" w14:paraId="677822F0" w14:textId="77777777" w:rsidTr="000A39E4">
        <w:tc>
          <w:tcPr>
            <w:tcW w:w="1795" w:type="dxa"/>
          </w:tcPr>
          <w:p w14:paraId="2D6E273F" w14:textId="306B4AB3" w:rsidR="00A37376" w:rsidRDefault="00A37376" w:rsidP="00A37376">
            <w:pPr>
              <w:jc w:val="center"/>
            </w:pPr>
            <w:r>
              <w:t>the</w:t>
            </w:r>
          </w:p>
        </w:tc>
        <w:tc>
          <w:tcPr>
            <w:tcW w:w="3780" w:type="dxa"/>
          </w:tcPr>
          <w:p w14:paraId="75E473B3" w14:textId="761DDC2C" w:rsidR="00A37376" w:rsidRDefault="002172E4" w:rsidP="00A37376">
            <w:pPr>
              <w:jc w:val="center"/>
            </w:pPr>
            <w:r>
              <w:t>1</w:t>
            </w:r>
          </w:p>
        </w:tc>
        <w:tc>
          <w:tcPr>
            <w:tcW w:w="3415" w:type="dxa"/>
          </w:tcPr>
          <w:p w14:paraId="583795BC" w14:textId="455845ED" w:rsidR="00A37376" w:rsidRDefault="002172E4" w:rsidP="00A37376">
            <w:pPr>
              <w:jc w:val="center"/>
            </w:pPr>
            <w:r>
              <w:t>1</w:t>
            </w:r>
          </w:p>
        </w:tc>
      </w:tr>
      <w:tr w:rsidR="00A37376" w14:paraId="3BDC3A9C" w14:textId="77777777" w:rsidTr="000A39E4">
        <w:tc>
          <w:tcPr>
            <w:tcW w:w="1795" w:type="dxa"/>
          </w:tcPr>
          <w:p w14:paraId="06E142A2" w14:textId="3FEACB8C" w:rsidR="00A37376" w:rsidRDefault="00A37376" w:rsidP="00A37376">
            <w:pPr>
              <w:jc w:val="center"/>
            </w:pPr>
            <w:r>
              <w:t>doctor</w:t>
            </w:r>
          </w:p>
        </w:tc>
        <w:tc>
          <w:tcPr>
            <w:tcW w:w="3780" w:type="dxa"/>
          </w:tcPr>
          <w:p w14:paraId="0AC5F47B" w14:textId="72947BA4" w:rsidR="00A37376" w:rsidRDefault="002172E4" w:rsidP="00A37376">
            <w:pPr>
              <w:jc w:val="center"/>
              <w:rPr>
                <w:cs/>
              </w:rPr>
            </w:pPr>
            <w:r>
              <w:t>1</w:t>
            </w:r>
          </w:p>
        </w:tc>
        <w:tc>
          <w:tcPr>
            <w:tcW w:w="3415" w:type="dxa"/>
          </w:tcPr>
          <w:p w14:paraId="6740CBED" w14:textId="667F7EF8" w:rsidR="00A37376" w:rsidRDefault="002172E4" w:rsidP="00A37376">
            <w:pPr>
              <w:jc w:val="center"/>
            </w:pPr>
            <w:r>
              <w:t>0</w:t>
            </w:r>
          </w:p>
        </w:tc>
      </w:tr>
    </w:tbl>
    <w:p w14:paraId="3E823C5A" w14:textId="09092A7B" w:rsidR="0078179F" w:rsidRPr="00DC6EDA" w:rsidRDefault="00A04A99" w:rsidP="00DC6EDA">
      <w:pPr>
        <w:pStyle w:val="table1"/>
        <w:rPr>
          <w:rStyle w:val="table"/>
          <w:b/>
          <w:bCs/>
        </w:rPr>
      </w:pPr>
      <w:bookmarkStart w:id="98" w:name="_Toc61295376"/>
      <w:r w:rsidRPr="00DC6EDA">
        <w:rPr>
          <w:rStyle w:val="table"/>
          <w:rFonts w:hint="cs"/>
          <w:b/>
          <w:bCs/>
          <w:cs/>
        </w:rPr>
        <w:t xml:space="preserve">ตารางที่ </w:t>
      </w:r>
      <w:r w:rsidR="003529BD">
        <w:rPr>
          <w:rStyle w:val="table"/>
          <w:b/>
          <w:bCs/>
        </w:rPr>
        <w:t>2.</w:t>
      </w:r>
      <w:r w:rsidRPr="00DC6EDA">
        <w:rPr>
          <w:rStyle w:val="table"/>
          <w:b/>
          <w:bCs/>
        </w:rPr>
        <w:t xml:space="preserve">1 </w:t>
      </w:r>
      <w:r w:rsidRPr="00DC6EDA">
        <w:rPr>
          <w:rStyle w:val="table"/>
          <w:rFonts w:hint="cs"/>
          <w:b/>
          <w:bCs/>
          <w:cs/>
        </w:rPr>
        <w:t xml:space="preserve">ตารางค่า </w:t>
      </w:r>
      <w:proofErr w:type="spellStart"/>
      <w:r w:rsidRPr="00DC6EDA">
        <w:rPr>
          <w:rStyle w:val="table"/>
          <w:b/>
          <w:bCs/>
        </w:rPr>
        <w:t>tf</w:t>
      </w:r>
      <w:proofErr w:type="spellEnd"/>
      <w:r w:rsidRPr="00DC6EDA">
        <w:rPr>
          <w:rStyle w:val="table"/>
          <w:b/>
          <w:bCs/>
        </w:rPr>
        <w:t xml:space="preserve"> </w:t>
      </w:r>
      <w:r w:rsidR="005C08FD" w:rsidRPr="00DC6EDA">
        <w:rPr>
          <w:rStyle w:val="table"/>
          <w:rFonts w:hint="cs"/>
          <w:b/>
          <w:bCs/>
          <w:cs/>
        </w:rPr>
        <w:t>ของคำว่า</w:t>
      </w:r>
      <w:r w:rsidR="005C08FD" w:rsidRPr="00DC6EDA">
        <w:rPr>
          <w:rStyle w:val="table"/>
          <w:b/>
          <w:bCs/>
        </w:rPr>
        <w:t xml:space="preserve"> the </w:t>
      </w:r>
      <w:r w:rsidR="005C08FD" w:rsidRPr="00DC6EDA">
        <w:rPr>
          <w:rStyle w:val="table"/>
          <w:rFonts w:hint="cs"/>
          <w:b/>
          <w:bCs/>
          <w:cs/>
        </w:rPr>
        <w:t xml:space="preserve">และ </w:t>
      </w:r>
      <w:r w:rsidR="005C08FD" w:rsidRPr="00DC6EDA">
        <w:rPr>
          <w:rStyle w:val="table"/>
          <w:b/>
          <w:bCs/>
        </w:rPr>
        <w:t xml:space="preserve">doctor </w:t>
      </w:r>
      <w:r w:rsidR="00FF74C7" w:rsidRPr="00DC6EDA">
        <w:rPr>
          <w:rStyle w:val="table"/>
          <w:rFonts w:hint="cs"/>
          <w:b/>
          <w:bCs/>
          <w:cs/>
        </w:rPr>
        <w:t xml:space="preserve">ใน </w:t>
      </w:r>
      <w:r w:rsidR="00FF74C7" w:rsidRPr="00DC6EDA">
        <w:rPr>
          <w:rStyle w:val="table"/>
          <w:b/>
          <w:bCs/>
        </w:rPr>
        <w:t xml:space="preserve">document 1 </w:t>
      </w:r>
      <w:r w:rsidR="00FF74C7" w:rsidRPr="00DC6EDA">
        <w:rPr>
          <w:rStyle w:val="table"/>
          <w:rFonts w:hint="cs"/>
          <w:b/>
          <w:bCs/>
          <w:cs/>
        </w:rPr>
        <w:t xml:space="preserve">และ </w:t>
      </w:r>
      <w:r w:rsidR="00FF74C7" w:rsidRPr="00DC6EDA">
        <w:rPr>
          <w:rStyle w:val="table"/>
          <w:b/>
          <w:bCs/>
        </w:rPr>
        <w:t>document 2</w:t>
      </w:r>
      <w:bookmarkEnd w:id="98"/>
      <w:r w:rsidR="00FF74C7" w:rsidRPr="00DC6EDA">
        <w:rPr>
          <w:rStyle w:val="table"/>
          <w:b/>
          <w:bCs/>
        </w:rPr>
        <w:t xml:space="preserve"> </w:t>
      </w:r>
    </w:p>
    <w:p w14:paraId="005B6D31" w14:textId="77777777" w:rsidR="00DC6EDA" w:rsidRPr="00DC6EDA" w:rsidRDefault="00DC6EDA" w:rsidP="00B65E8B">
      <w:pPr>
        <w:rPr>
          <w:rStyle w:val="table"/>
        </w:rPr>
      </w:pPr>
    </w:p>
    <w:p w14:paraId="18CB3865" w14:textId="08920159" w:rsidR="00A07A18" w:rsidRDefault="009043E2" w:rsidP="00641B02">
      <w:pPr>
        <w:ind w:firstLine="720"/>
      </w:pPr>
      <w:r>
        <w:rPr>
          <w:rFonts w:hint="cs"/>
          <w:cs/>
        </w:rPr>
        <w:t>ได้ค่า</w:t>
      </w:r>
      <w:r>
        <w:t xml:space="preserve"> </w:t>
      </w:r>
      <w:proofErr w:type="spellStart"/>
      <w:r>
        <w:t>tf-idf</w:t>
      </w:r>
      <w:proofErr w:type="spellEnd"/>
      <w:r>
        <w:t xml:space="preserve"> </w:t>
      </w:r>
      <w:r>
        <w:rPr>
          <w:rFonts w:hint="cs"/>
          <w:cs/>
        </w:rPr>
        <w:t xml:space="preserve">ของคำว่า </w:t>
      </w:r>
      <w:r>
        <w:t>the</w:t>
      </w:r>
      <w:r>
        <w:rPr>
          <w:rFonts w:hint="cs"/>
          <w:cs/>
        </w:rPr>
        <w:t xml:space="preserve"> และ </w:t>
      </w:r>
      <w:r>
        <w:t xml:space="preserve">document </w:t>
      </w:r>
      <w:r>
        <w:rPr>
          <w:rFonts w:hint="cs"/>
          <w:cs/>
        </w:rPr>
        <w:t>จากสูตร</w:t>
      </w:r>
      <w:r w:rsidR="009F78C2">
        <w:rPr>
          <w:rFonts w:hint="cs"/>
          <w:cs/>
        </w:rPr>
        <w:t>ดังนี้</w:t>
      </w:r>
      <w:r w:rsidR="00C73614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0"/>
        <w:gridCol w:w="3468"/>
        <w:gridCol w:w="3148"/>
      </w:tblGrid>
      <w:tr w:rsidR="009E3D8C" w14:paraId="16F2D63C" w14:textId="77777777" w:rsidTr="00CF6651">
        <w:tc>
          <w:tcPr>
            <w:tcW w:w="1795" w:type="dxa"/>
          </w:tcPr>
          <w:p w14:paraId="2B489DC0" w14:textId="77777777" w:rsidR="009E3D8C" w:rsidRDefault="009E3D8C" w:rsidP="00CF6651">
            <w:pPr>
              <w:jc w:val="center"/>
            </w:pPr>
            <w:r>
              <w:rPr>
                <w:rFonts w:hint="cs"/>
                <w:cs/>
              </w:rPr>
              <w:t>คำ</w:t>
            </w:r>
          </w:p>
        </w:tc>
        <w:tc>
          <w:tcPr>
            <w:tcW w:w="3780" w:type="dxa"/>
          </w:tcPr>
          <w:p w14:paraId="1BD88D51" w14:textId="50FF13F2" w:rsidR="009E3D8C" w:rsidRDefault="007C3EB7" w:rsidP="00CF6651">
            <w:pPr>
              <w:jc w:val="center"/>
            </w:pPr>
            <w:proofErr w:type="spellStart"/>
            <w:r>
              <w:t>t</w:t>
            </w:r>
            <w:r w:rsidR="009E3D8C">
              <w:t>f-idf</w:t>
            </w:r>
            <w:proofErr w:type="spellEnd"/>
            <w:r w:rsidR="00B23033">
              <w:rPr>
                <w:rFonts w:hint="cs"/>
                <w:cs/>
              </w:rPr>
              <w:t xml:space="preserve"> ของ </w:t>
            </w:r>
            <w:r w:rsidR="00B23033">
              <w:t>document 1</w:t>
            </w:r>
          </w:p>
        </w:tc>
        <w:tc>
          <w:tcPr>
            <w:tcW w:w="3415" w:type="dxa"/>
          </w:tcPr>
          <w:p w14:paraId="5DB2299A" w14:textId="78F0DF52" w:rsidR="009E3D8C" w:rsidRDefault="007C3EB7" w:rsidP="00CF6651">
            <w:pPr>
              <w:jc w:val="center"/>
            </w:pPr>
            <w:proofErr w:type="spellStart"/>
            <w:r>
              <w:t>t</w:t>
            </w:r>
            <w:r w:rsidR="009E3D8C">
              <w:t>f-idf</w:t>
            </w:r>
            <w:proofErr w:type="spellEnd"/>
            <w:r w:rsidR="00B23033">
              <w:t xml:space="preserve"> </w:t>
            </w:r>
            <w:r w:rsidR="00B23033">
              <w:rPr>
                <w:rFonts w:hint="cs"/>
                <w:cs/>
              </w:rPr>
              <w:t xml:space="preserve">ของ </w:t>
            </w:r>
            <w:r w:rsidR="00B23033">
              <w:t xml:space="preserve">document </w:t>
            </w:r>
            <w:r w:rsidR="00CC1938">
              <w:t>2</w:t>
            </w:r>
          </w:p>
        </w:tc>
      </w:tr>
      <w:tr w:rsidR="009E3D8C" w14:paraId="55EAD6A4" w14:textId="77777777" w:rsidTr="00CF6651">
        <w:tc>
          <w:tcPr>
            <w:tcW w:w="1795" w:type="dxa"/>
          </w:tcPr>
          <w:p w14:paraId="7D1174BD" w14:textId="77777777" w:rsidR="009E3D8C" w:rsidRDefault="009E3D8C" w:rsidP="00CF6651">
            <w:pPr>
              <w:jc w:val="center"/>
            </w:pPr>
            <w:r>
              <w:t>the</w:t>
            </w:r>
          </w:p>
        </w:tc>
        <w:tc>
          <w:tcPr>
            <w:tcW w:w="3780" w:type="dxa"/>
          </w:tcPr>
          <w:p w14:paraId="21B878AA" w14:textId="2565897A" w:rsidR="009E3D8C" w:rsidRDefault="00CC1938" w:rsidP="00CF6651">
            <w:pPr>
              <w:jc w:val="center"/>
            </w:pPr>
            <w:r>
              <w:t>0</w:t>
            </w:r>
          </w:p>
        </w:tc>
        <w:tc>
          <w:tcPr>
            <w:tcW w:w="3415" w:type="dxa"/>
          </w:tcPr>
          <w:p w14:paraId="3CF9CAEE" w14:textId="5E42864C" w:rsidR="009E3D8C" w:rsidRDefault="00CC1938" w:rsidP="00CF6651">
            <w:pPr>
              <w:jc w:val="center"/>
            </w:pPr>
            <w:r>
              <w:t>0</w:t>
            </w:r>
          </w:p>
        </w:tc>
      </w:tr>
      <w:tr w:rsidR="009E3D8C" w14:paraId="06937A72" w14:textId="77777777" w:rsidTr="00CF6651">
        <w:tc>
          <w:tcPr>
            <w:tcW w:w="1795" w:type="dxa"/>
          </w:tcPr>
          <w:p w14:paraId="2D3924AD" w14:textId="77777777" w:rsidR="009E3D8C" w:rsidRDefault="009E3D8C" w:rsidP="00CF6651">
            <w:pPr>
              <w:jc w:val="center"/>
            </w:pPr>
            <w:r>
              <w:t>doctor</w:t>
            </w:r>
          </w:p>
        </w:tc>
        <w:tc>
          <w:tcPr>
            <w:tcW w:w="3780" w:type="dxa"/>
          </w:tcPr>
          <w:p w14:paraId="0440C530" w14:textId="17A66552" w:rsidR="009E3D8C" w:rsidRDefault="00CC1938" w:rsidP="00CF6651">
            <w:pPr>
              <w:jc w:val="center"/>
            </w:pPr>
            <w:r>
              <w:t>0.3</w:t>
            </w:r>
          </w:p>
        </w:tc>
        <w:tc>
          <w:tcPr>
            <w:tcW w:w="3415" w:type="dxa"/>
          </w:tcPr>
          <w:p w14:paraId="43D968BA" w14:textId="77777777" w:rsidR="009E3D8C" w:rsidRDefault="009E3D8C" w:rsidP="00CF6651">
            <w:pPr>
              <w:jc w:val="center"/>
            </w:pPr>
            <w:r>
              <w:t>0</w:t>
            </w:r>
          </w:p>
        </w:tc>
      </w:tr>
    </w:tbl>
    <w:p w14:paraId="30737766" w14:textId="58193A8A" w:rsidR="009043E2" w:rsidRDefault="00264C63" w:rsidP="00DC6EDA">
      <w:pPr>
        <w:pStyle w:val="table1"/>
      </w:pPr>
      <w:bookmarkStart w:id="99" w:name="_Toc61295377"/>
      <w:r>
        <w:rPr>
          <w:rFonts w:hint="cs"/>
          <w:cs/>
        </w:rPr>
        <w:t xml:space="preserve">ตารางที่ </w:t>
      </w:r>
      <w:r w:rsidR="003529BD">
        <w:t>2.</w:t>
      </w:r>
      <w:r>
        <w:t xml:space="preserve">2 </w:t>
      </w:r>
      <w:r>
        <w:rPr>
          <w:rFonts w:hint="cs"/>
          <w:cs/>
        </w:rPr>
        <w:t xml:space="preserve">ค่า </w:t>
      </w:r>
      <w:proofErr w:type="spellStart"/>
      <w:r>
        <w:t>tf-idf</w:t>
      </w:r>
      <w:proofErr w:type="spellEnd"/>
      <w:r>
        <w:t xml:space="preserve"> </w:t>
      </w:r>
      <w:r>
        <w:rPr>
          <w:rFonts w:hint="cs"/>
          <w:cs/>
        </w:rPr>
        <w:t>ของคำว่า</w:t>
      </w:r>
      <w:r>
        <w:t xml:space="preserve"> the </w:t>
      </w:r>
      <w:r>
        <w:rPr>
          <w:rFonts w:hint="cs"/>
          <w:cs/>
        </w:rPr>
        <w:t xml:space="preserve">และ </w:t>
      </w:r>
      <w:r>
        <w:t>doctor</w:t>
      </w:r>
      <w:r w:rsidR="00FF74C7">
        <w:t xml:space="preserve"> </w:t>
      </w:r>
      <w:r w:rsidR="00FF74C7">
        <w:rPr>
          <w:rFonts w:hint="cs"/>
          <w:cs/>
        </w:rPr>
        <w:t xml:space="preserve">ใน </w:t>
      </w:r>
      <w:r w:rsidR="00FF74C7">
        <w:t xml:space="preserve">document 1 </w:t>
      </w:r>
      <w:r w:rsidR="00FF74C7">
        <w:rPr>
          <w:rFonts w:hint="cs"/>
          <w:cs/>
        </w:rPr>
        <w:t xml:space="preserve">และ </w:t>
      </w:r>
      <w:r w:rsidR="00FF74C7">
        <w:t>document 2</w:t>
      </w:r>
      <w:bookmarkEnd w:id="99"/>
      <w:r>
        <w:t xml:space="preserve"> </w:t>
      </w:r>
    </w:p>
    <w:p w14:paraId="7AD823D8" w14:textId="77777777" w:rsidR="009E3D8C" w:rsidRDefault="009E3D8C" w:rsidP="00B65E8B">
      <w:pPr>
        <w:rPr>
          <w:cs/>
        </w:rPr>
      </w:pPr>
    </w:p>
    <w:p w14:paraId="1B2BB49A" w14:textId="4F5A95CE" w:rsidR="00B65E8B" w:rsidRPr="001D7480" w:rsidRDefault="00640646" w:rsidP="001D7480">
      <w:pPr>
        <w:pStyle w:val="Heading2"/>
        <w:rPr>
          <w:cs/>
        </w:rPr>
      </w:pPr>
      <w:bookmarkStart w:id="100" w:name="_Toc61186642"/>
      <w:bookmarkStart w:id="101" w:name="_Toc61466303"/>
      <w:r w:rsidRPr="001D7480">
        <w:t xml:space="preserve">2.4 </w:t>
      </w:r>
      <w:r w:rsidR="00A45FCF" w:rsidRPr="001D7480">
        <w:rPr>
          <w:rFonts w:hint="cs"/>
          <w:cs/>
        </w:rPr>
        <w:t>ความ</w:t>
      </w:r>
      <w:r w:rsidR="00A02DD8">
        <w:rPr>
          <w:rFonts w:hint="cs"/>
          <w:cs/>
        </w:rPr>
        <w:t>คล้าย</w:t>
      </w:r>
      <w:r w:rsidR="00A45FCF" w:rsidRPr="001D7480">
        <w:rPr>
          <w:rFonts w:hint="cs"/>
          <w:cs/>
        </w:rPr>
        <w:t>และความ</w:t>
      </w:r>
      <w:r w:rsidR="00B93669">
        <w:rPr>
          <w:rFonts w:hint="cs"/>
          <w:cs/>
        </w:rPr>
        <w:t>ต่าง</w:t>
      </w:r>
      <w:bookmarkEnd w:id="100"/>
      <w:bookmarkEnd w:id="101"/>
    </w:p>
    <w:p w14:paraId="76BC3682" w14:textId="771FFBCF" w:rsidR="002E17B4" w:rsidRDefault="00641B02" w:rsidP="00880975">
      <w:pPr>
        <w:jc w:val="thaiDistribute"/>
      </w:pPr>
      <w:r>
        <w:tab/>
      </w:r>
      <w:r w:rsidR="00E217C4">
        <w:rPr>
          <w:rFonts w:hint="cs"/>
          <w:cs/>
        </w:rPr>
        <w:t>เมื่อได้เวกเตอร์แทนข้อความแล้ว การ</w:t>
      </w:r>
      <w:r w:rsidR="003A0B2A">
        <w:rPr>
          <w:rFonts w:hint="cs"/>
          <w:cs/>
        </w:rPr>
        <w:t>ตรวจสอบว่าข้อความที่สอบถาม กับข้อความที่มีอยู่เกี่ยวข้องกันมากน้อยเพียงใด</w:t>
      </w:r>
      <w:r w:rsidR="00E217C4">
        <w:rPr>
          <w:rFonts w:hint="cs"/>
          <w:cs/>
        </w:rPr>
        <w:t xml:space="preserve"> พิจารณาได้ </w:t>
      </w:r>
      <w:r w:rsidR="00E217C4">
        <w:t xml:space="preserve">2 </w:t>
      </w:r>
      <w:r w:rsidR="00E217C4">
        <w:rPr>
          <w:rFonts w:hint="cs"/>
          <w:cs/>
        </w:rPr>
        <w:t>แนวทาง ดังนี้</w:t>
      </w:r>
    </w:p>
    <w:p w14:paraId="4439AF50" w14:textId="3DDB50EE" w:rsidR="00E217C4" w:rsidRDefault="00E217C4" w:rsidP="00880975">
      <w:pPr>
        <w:jc w:val="thaiDistribute"/>
      </w:pPr>
      <w:r>
        <w:lastRenderedPageBreak/>
        <w:tab/>
      </w:r>
      <w:bookmarkStart w:id="102" w:name="_Toc61186643"/>
      <w:bookmarkStart w:id="103" w:name="_Toc61201561"/>
      <w:bookmarkStart w:id="104" w:name="_Toc61205923"/>
      <w:bookmarkStart w:id="105" w:name="_Toc61295420"/>
      <w:bookmarkStart w:id="106" w:name="_Toc61466304"/>
      <w:r w:rsidRPr="00FC2C48">
        <w:rPr>
          <w:rStyle w:val="TitleChar"/>
        </w:rPr>
        <w:t>2.4.1</w:t>
      </w:r>
      <w:r w:rsidR="00A02DD8" w:rsidRPr="00FC2C48">
        <w:rPr>
          <w:rStyle w:val="TitleChar"/>
        </w:rPr>
        <w:t xml:space="preserve"> </w:t>
      </w:r>
      <w:r w:rsidR="00A02DD8" w:rsidRPr="00FC2C48">
        <w:rPr>
          <w:rStyle w:val="TitleChar"/>
          <w:rFonts w:hint="cs"/>
          <w:cs/>
        </w:rPr>
        <w:t>ความ</w:t>
      </w:r>
      <w:r w:rsidR="007F2408" w:rsidRPr="00FC2C48">
        <w:rPr>
          <w:rStyle w:val="TitleChar"/>
          <w:rFonts w:hint="cs"/>
          <w:cs/>
        </w:rPr>
        <w:t>คล้ายกัน</w:t>
      </w:r>
      <w:r w:rsidR="00F73417" w:rsidRPr="00FC2C48">
        <w:rPr>
          <w:rStyle w:val="TitleChar"/>
          <w:rFonts w:hint="cs"/>
          <w:cs/>
        </w:rPr>
        <w:t xml:space="preserve"> (</w:t>
      </w:r>
      <w:r w:rsidR="00F73417" w:rsidRPr="00FC2C48">
        <w:rPr>
          <w:rStyle w:val="TitleChar"/>
        </w:rPr>
        <w:t>similarity</w:t>
      </w:r>
      <w:r w:rsidR="00F73417" w:rsidRPr="00FC2C48">
        <w:rPr>
          <w:rStyle w:val="TitleChar"/>
          <w:rFonts w:hint="cs"/>
          <w:cs/>
        </w:rPr>
        <w:t>)</w:t>
      </w:r>
      <w:bookmarkEnd w:id="102"/>
      <w:bookmarkEnd w:id="103"/>
      <w:bookmarkEnd w:id="104"/>
      <w:bookmarkEnd w:id="105"/>
      <w:bookmarkEnd w:id="106"/>
      <w:r w:rsidR="00F73417">
        <w:t xml:space="preserve"> </w:t>
      </w:r>
      <w:r w:rsidR="00374FBF">
        <w:rPr>
          <w:rFonts w:hint="cs"/>
          <w:cs/>
        </w:rPr>
        <w:t>คือการหาความคล้ายกันของเวกเตอร์ ซึ่งพิจารณาได้จากทิศทางของเวกเตอร์ ซึ่งพุ่งออกจากจุดกำเนิด ไปยังพิกัดของเวกเตอร์นั้นๆ หากเวกเตอร์ใดมีทิศใกล้เคียงกัน หมายความได้ว่ามีคุณลักษณะในแต่ละมิติการกระจายตัวคล้ายกัน</w:t>
      </w:r>
      <w:r w:rsidR="00EE2884">
        <w:t xml:space="preserve"> </w:t>
      </w:r>
      <w:r w:rsidR="00EE2884">
        <w:rPr>
          <w:rFonts w:hint="cs"/>
          <w:cs/>
        </w:rPr>
        <w:t>โดย</w:t>
      </w:r>
      <w:r w:rsidR="004E397F">
        <w:rPr>
          <w:rFonts w:hint="cs"/>
          <w:cs/>
        </w:rPr>
        <w:t xml:space="preserve">ขอกล่าวถึง </w:t>
      </w:r>
      <w:r w:rsidR="004E397F">
        <w:t xml:space="preserve">2 </w:t>
      </w:r>
      <w:r w:rsidR="004E397F">
        <w:rPr>
          <w:rFonts w:hint="cs"/>
          <w:cs/>
        </w:rPr>
        <w:t>วิธี</w:t>
      </w:r>
    </w:p>
    <w:p w14:paraId="261F8AC8" w14:textId="17DFF1A3" w:rsidR="0075483A" w:rsidRPr="00EC47BD" w:rsidRDefault="004C15EC" w:rsidP="00880975">
      <w:pPr>
        <w:pStyle w:val="ListParagraph"/>
        <w:numPr>
          <w:ilvl w:val="0"/>
          <w:numId w:val="10"/>
        </w:numPr>
        <w:jc w:val="thaiDistribute"/>
        <w:rPr>
          <w:rFonts w:cs="TH SarabunPSK"/>
          <w:szCs w:val="32"/>
        </w:rPr>
      </w:pPr>
      <w:r w:rsidRPr="00F27B5E">
        <w:rPr>
          <w:rFonts w:cs="TH SarabunPSK"/>
          <w:szCs w:val="32"/>
        </w:rPr>
        <w:t>Jaccard Similarity</w:t>
      </w:r>
      <w:r w:rsidR="001F7D98" w:rsidRPr="00F27B5E">
        <w:rPr>
          <w:rFonts w:cs="TH SarabunPSK"/>
          <w:szCs w:val="32"/>
        </w:rPr>
        <w:t xml:space="preserve"> </w:t>
      </w:r>
      <w:r w:rsidR="005B0047">
        <w:rPr>
          <w:rFonts w:cs="TH SarabunPSK" w:hint="cs"/>
          <w:szCs w:val="32"/>
          <w:cs/>
        </w:rPr>
        <w:t xml:space="preserve">หรือ </w:t>
      </w:r>
      <w:r w:rsidR="005B0047">
        <w:rPr>
          <w:rFonts w:cs="TH SarabunPSK"/>
          <w:szCs w:val="32"/>
        </w:rPr>
        <w:t>Intersec</w:t>
      </w:r>
      <w:r w:rsidR="00682D6D">
        <w:rPr>
          <w:rFonts w:cs="TH SarabunPSK"/>
          <w:szCs w:val="32"/>
        </w:rPr>
        <w:t>t</w:t>
      </w:r>
      <w:r w:rsidR="005B0047">
        <w:rPr>
          <w:rFonts w:cs="TH SarabunPSK"/>
          <w:szCs w:val="32"/>
        </w:rPr>
        <w:t xml:space="preserve"> over union </w:t>
      </w:r>
      <w:r w:rsidR="00F27B5E" w:rsidRPr="00F27B5E">
        <w:rPr>
          <w:rFonts w:cs="TH SarabunPSK"/>
          <w:szCs w:val="32"/>
          <w:cs/>
        </w:rPr>
        <w:t xml:space="preserve">เป็นวิธีการหา </w:t>
      </w:r>
      <w:r w:rsidR="00F27B5E" w:rsidRPr="00F27B5E">
        <w:rPr>
          <w:rFonts w:cs="TH SarabunPSK"/>
          <w:szCs w:val="32"/>
        </w:rPr>
        <w:t>similarity</w:t>
      </w:r>
      <w:r w:rsidR="00F27B5E" w:rsidRPr="00F27B5E">
        <w:rPr>
          <w:rFonts w:cs="TH SarabunPSK"/>
          <w:szCs w:val="32"/>
          <w:cs/>
        </w:rPr>
        <w:t xml:space="preserve"> </w:t>
      </w:r>
      <w:r w:rsidR="00682D6D">
        <w:rPr>
          <w:rFonts w:cs="TH SarabunPSK" w:hint="cs"/>
          <w:szCs w:val="32"/>
          <w:cs/>
        </w:rPr>
        <w:t xml:space="preserve">ที่ได้จากค่า </w:t>
      </w:r>
      <w:r w:rsidR="00682D6D">
        <w:rPr>
          <w:rFonts w:cs="TH SarabunPSK"/>
          <w:szCs w:val="32"/>
        </w:rPr>
        <w:t>A intersect</w:t>
      </w:r>
      <w:r w:rsidR="004E3530">
        <w:rPr>
          <w:rFonts w:cs="TH SarabunPSK"/>
          <w:szCs w:val="32"/>
        </w:rPr>
        <w:t xml:space="preserve"> B</w:t>
      </w:r>
      <w:r w:rsidR="005465A5">
        <w:rPr>
          <w:rFonts w:cs="TH SarabunPSK" w:hint="cs"/>
          <w:szCs w:val="32"/>
          <w:cs/>
        </w:rPr>
        <w:t xml:space="preserve"> ซึ่งเป็นค่าที่มีความคล้ายคลึงกันมากที่สุด</w:t>
      </w:r>
      <w:r w:rsidR="00682D6D">
        <w:rPr>
          <w:rFonts w:cs="TH SarabunPSK"/>
          <w:szCs w:val="32"/>
        </w:rPr>
        <w:t xml:space="preserve"> </w:t>
      </w:r>
      <w:r w:rsidR="005465A5">
        <w:rPr>
          <w:rFonts w:cs="TH SarabunPSK" w:hint="cs"/>
          <w:szCs w:val="32"/>
          <w:cs/>
        </w:rPr>
        <w:t xml:space="preserve">ซึ่งค่าสูงสุดของ </w:t>
      </w:r>
      <w:r w:rsidR="005465A5">
        <w:rPr>
          <w:rFonts w:cs="TH SarabunPSK"/>
          <w:szCs w:val="32"/>
        </w:rPr>
        <w:t xml:space="preserve">Jaccard </w:t>
      </w:r>
      <w:r w:rsidR="005465A5">
        <w:rPr>
          <w:rFonts w:cs="TH SarabunPSK" w:hint="cs"/>
          <w:szCs w:val="32"/>
          <w:cs/>
        </w:rPr>
        <w:t xml:space="preserve">คือ </w:t>
      </w:r>
      <w:r w:rsidR="005465A5">
        <w:rPr>
          <w:rFonts w:cs="TH SarabunPSK"/>
          <w:szCs w:val="32"/>
        </w:rPr>
        <w:t xml:space="preserve">1 </w:t>
      </w:r>
      <w:r w:rsidR="00EA32EB">
        <w:rPr>
          <w:rFonts w:cs="TH SarabunPSK" w:hint="cs"/>
          <w:szCs w:val="32"/>
          <w:cs/>
        </w:rPr>
        <w:t xml:space="preserve">จะเกิดขึ้นเมื่อ </w:t>
      </w:r>
      <w:r w:rsidR="00EA32EB">
        <w:rPr>
          <w:rFonts w:cs="TH SarabunPSK"/>
          <w:szCs w:val="32"/>
        </w:rPr>
        <w:t xml:space="preserve">A intersect B </w:t>
      </w:r>
      <w:r w:rsidR="00EA32EB">
        <w:rPr>
          <w:rFonts w:cs="TH SarabunPSK" w:hint="cs"/>
          <w:szCs w:val="32"/>
          <w:cs/>
        </w:rPr>
        <w:t xml:space="preserve">มีค่าเท่ากับ </w:t>
      </w:r>
      <w:r w:rsidR="00EA32EB">
        <w:rPr>
          <w:rFonts w:cs="TH SarabunPSK"/>
          <w:szCs w:val="32"/>
        </w:rPr>
        <w:t xml:space="preserve">A union B </w:t>
      </w:r>
      <w:r w:rsidR="006A1C19">
        <w:rPr>
          <w:rFonts w:cs="TH SarabunPSK"/>
          <w:szCs w:val="32"/>
        </w:rPr>
        <w:t xml:space="preserve">[3] </w:t>
      </w:r>
      <w:r w:rsidR="005465A5">
        <w:rPr>
          <w:rFonts w:cs="TH SarabunPSK" w:hint="cs"/>
          <w:szCs w:val="32"/>
          <w:cs/>
        </w:rPr>
        <w:t>โดย</w:t>
      </w:r>
      <w:r w:rsidR="00F27B5E" w:rsidRPr="00F27B5E">
        <w:rPr>
          <w:rFonts w:cs="TH SarabunPSK"/>
          <w:szCs w:val="32"/>
          <w:cs/>
        </w:rPr>
        <w:t>คำนวณด้วยสูตร</w:t>
      </w:r>
      <w:r w:rsidR="00C73614">
        <w:rPr>
          <w:rFonts w:cs="TH SarabunPSK"/>
          <w:szCs w:val="32"/>
        </w:rPr>
        <w:t xml:space="preserve"> </w:t>
      </w:r>
    </w:p>
    <w:p w14:paraId="382699CD" w14:textId="77777777" w:rsidR="00EC47BD" w:rsidRPr="0075483A" w:rsidRDefault="00EC47BD" w:rsidP="00EC47BD">
      <w:pPr>
        <w:pStyle w:val="ListParagraph"/>
        <w:ind w:left="1080"/>
        <w:rPr>
          <w:rFonts w:cs="TH SarabunPSK"/>
          <w:szCs w:val="32"/>
        </w:rPr>
      </w:pPr>
    </w:p>
    <w:p w14:paraId="3CF8D8F7" w14:textId="32E8C021" w:rsidR="00F27B5E" w:rsidRPr="005B0047" w:rsidRDefault="002B26BF" w:rsidP="0075483A">
      <w:pPr>
        <w:pStyle w:val="ListParagraph"/>
        <w:ind w:left="1080"/>
        <w:rPr>
          <w:rFonts w:cs="TH SarabunPSK"/>
          <w:szCs w:val="32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r>
                <w:rPr>
                  <w:rFonts w:ascii="Cambria Math" w:hAnsi="Cambria Math"/>
                </w:rPr>
                <m:t>|A∪B|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|A∩B|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-|A∩B|</m:t>
              </m:r>
            </m:den>
          </m:f>
        </m:oMath>
      </m:oMathPara>
    </w:p>
    <w:p w14:paraId="206FC564" w14:textId="6B988A3F" w:rsidR="00374FBF" w:rsidRDefault="007156CB" w:rsidP="00685666">
      <w:pPr>
        <w:pStyle w:val="ListParagraph"/>
        <w:ind w:left="1080"/>
        <w:rPr>
          <w:rFonts w:cs="TH SarabunPSK"/>
          <w:szCs w:val="32"/>
        </w:rPr>
      </w:pPr>
      <w:r w:rsidRPr="007156CB">
        <w:rPr>
          <w:rFonts w:cs="TH SarabunPSK"/>
          <w:noProof/>
          <w:szCs w:val="32"/>
          <w:cs/>
        </w:rPr>
        <w:drawing>
          <wp:anchor distT="0" distB="0" distL="114300" distR="114300" simplePos="0" relativeHeight="251700736" behindDoc="0" locked="0" layoutInCell="1" allowOverlap="1" wp14:anchorId="74FBF82F" wp14:editId="2E327DB1">
            <wp:simplePos x="0" y="0"/>
            <wp:positionH relativeFrom="margin">
              <wp:align>center</wp:align>
            </wp:positionH>
            <wp:positionV relativeFrom="paragraph">
              <wp:posOffset>287680</wp:posOffset>
            </wp:positionV>
            <wp:extent cx="2815590" cy="2113915"/>
            <wp:effectExtent l="0" t="0" r="3810" b="63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559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DC0">
        <w:rPr>
          <w:rFonts w:cs="TH SarabunPSK" w:hint="cs"/>
          <w:szCs w:val="32"/>
          <w:cs/>
        </w:rPr>
        <w:t>เขียนเป็นรูปให้เข้าใจได้ง่ายว่า</w:t>
      </w:r>
      <w:r w:rsidR="00C73614">
        <w:rPr>
          <w:rFonts w:cs="TH SarabunPSK"/>
          <w:szCs w:val="32"/>
        </w:rPr>
        <w:t xml:space="preserve"> </w:t>
      </w:r>
    </w:p>
    <w:p w14:paraId="1B8E628C" w14:textId="5077DB4B" w:rsidR="001A7474" w:rsidRPr="008F3E8C" w:rsidRDefault="007156CB" w:rsidP="008F3E8C">
      <w:pPr>
        <w:pStyle w:val="picture1"/>
      </w:pPr>
      <w:bookmarkStart w:id="107" w:name="_Toc61201606"/>
      <w:bookmarkStart w:id="108" w:name="_Toc61295421"/>
      <w:r w:rsidRPr="008F3E8C">
        <w:rPr>
          <w:rFonts w:hint="cs"/>
          <w:cs/>
        </w:rPr>
        <w:t xml:space="preserve">ภาพที่ </w:t>
      </w:r>
      <w:r w:rsidR="003529BD">
        <w:t>2.</w:t>
      </w:r>
      <w:r w:rsidR="008F3E8C" w:rsidRPr="008F3E8C">
        <w:t>8</w:t>
      </w:r>
      <w:r w:rsidRPr="008F3E8C">
        <w:rPr>
          <w:rFonts w:hint="cs"/>
          <w:cs/>
        </w:rPr>
        <w:t xml:space="preserve"> </w:t>
      </w:r>
      <w:r w:rsidR="00442C16" w:rsidRPr="008F3E8C">
        <w:rPr>
          <w:rFonts w:hint="cs"/>
          <w:cs/>
        </w:rPr>
        <w:t xml:space="preserve">ภาพวิธีการหาความคล้ายกันของ </w:t>
      </w:r>
      <w:r w:rsidR="00E07F24" w:rsidRPr="008F3E8C">
        <w:t xml:space="preserve">Jaccard </w:t>
      </w:r>
      <w:r w:rsidR="00442C16" w:rsidRPr="008F3E8C">
        <w:t>similarity</w:t>
      </w:r>
      <w:bookmarkEnd w:id="107"/>
      <w:bookmarkEnd w:id="108"/>
    </w:p>
    <w:p w14:paraId="411BA0C5" w14:textId="77777777" w:rsidR="00E41BF9" w:rsidRDefault="00E41BF9" w:rsidP="00E41BF9">
      <w:pPr>
        <w:jc w:val="right"/>
        <w:rPr>
          <w:sz w:val="24"/>
          <w:szCs w:val="24"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Pr="00E41BF9">
        <w:rPr>
          <w:sz w:val="24"/>
          <w:szCs w:val="24"/>
        </w:rPr>
        <w:t>Jaccard index</w:t>
      </w:r>
      <w:r>
        <w:rPr>
          <w:sz w:val="24"/>
          <w:szCs w:val="24"/>
        </w:rPr>
        <w:t xml:space="preserve"> </w:t>
      </w:r>
    </w:p>
    <w:p w14:paraId="5BF385B3" w14:textId="3084AD58" w:rsidR="00E41BF9" w:rsidRPr="007A184F" w:rsidRDefault="00E41BF9" w:rsidP="00B20DC5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 w:rsidRPr="002124E9">
        <w:rPr>
          <w:sz w:val="24"/>
          <w:szCs w:val="24"/>
        </w:rPr>
        <w:t xml:space="preserve">: </w:t>
      </w:r>
      <w:hyperlink r:id="rId34" w:history="1">
        <w:r w:rsidRPr="0085111D">
          <w:rPr>
            <w:rStyle w:val="Hyperlink"/>
            <w:sz w:val="24"/>
            <w:szCs w:val="24"/>
          </w:rPr>
          <w:t>https://en.wikipedia.org/wiki/Jaccard_index</w:t>
        </w:r>
      </w:hyperlink>
      <w:r w:rsidRPr="002124E9">
        <w:rPr>
          <w:rFonts w:hint="cs"/>
          <w:sz w:val="24"/>
          <w:szCs w:val="24"/>
          <w:cs/>
        </w:rPr>
        <w:t>)</w:t>
      </w:r>
    </w:p>
    <w:p w14:paraId="7A9726BA" w14:textId="77777777" w:rsidR="00A50FB8" w:rsidRPr="008F3E8C" w:rsidRDefault="00A50FB8" w:rsidP="008F3E8C">
      <w:pPr>
        <w:rPr>
          <w:cs/>
        </w:rPr>
      </w:pPr>
    </w:p>
    <w:p w14:paraId="1751C7C4" w14:textId="77777777" w:rsidR="0008764E" w:rsidRPr="0008764E" w:rsidRDefault="00E63C95" w:rsidP="00616F33">
      <w:pPr>
        <w:pStyle w:val="ListParagraph"/>
        <w:numPr>
          <w:ilvl w:val="0"/>
          <w:numId w:val="10"/>
        </w:numPr>
        <w:rPr>
          <w:rFonts w:cs="TH SarabunPSK"/>
          <w:szCs w:val="32"/>
        </w:rPr>
      </w:pPr>
      <w:r>
        <w:rPr>
          <w:rFonts w:cs="TH SarabunPSK"/>
          <w:szCs w:val="32"/>
        </w:rPr>
        <w:t xml:space="preserve">Cosine Similarity </w:t>
      </w:r>
      <w:r>
        <w:rPr>
          <w:rFonts w:cs="TH SarabunPSK" w:hint="cs"/>
          <w:szCs w:val="32"/>
          <w:cs/>
        </w:rPr>
        <w:t xml:space="preserve">คือการดูความคล้ายคลึงด้วยองศา </w:t>
      </w:r>
      <w:r w:rsidR="00F87A6B">
        <w:rPr>
          <w:rFonts w:cs="TH SarabunPSK" w:hint="cs"/>
          <w:szCs w:val="32"/>
          <w:cs/>
        </w:rPr>
        <w:t>ซึ่งคำนวณได้จากสูตร</w:t>
      </w:r>
    </w:p>
    <w:p w14:paraId="17FB47A0" w14:textId="3DC83929" w:rsidR="00685666" w:rsidRPr="0008764E" w:rsidRDefault="00E81443" w:rsidP="0008764E">
      <w:pPr>
        <w:jc w:val="center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  <m:r>
              <w:rPr>
                <w:rFonts w:ascii="Cambria Math" w:hAnsi="Cambria Math"/>
              </w:rPr>
              <m:t>∙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den>
        </m:f>
        <m:r>
          <w:rPr>
            <w:rFonts w:ascii="Cambria Math" w:hAnsi="Cambria Math"/>
          </w:rPr>
          <m:t>=SIM(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  <m:r>
          <w:rPr>
            <w:rFonts w:ascii="Cambria Math" w:hAnsi="Cambria Math"/>
          </w:rPr>
          <m:t>)</m:t>
        </m:r>
      </m:oMath>
      <w:r w:rsidR="00B745A0">
        <w:t xml:space="preserve"> </w:t>
      </w:r>
      <w:r w:rsidR="00B745A0">
        <w:rPr>
          <w:rFonts w:hint="cs"/>
          <w:cs/>
        </w:rPr>
        <w:t xml:space="preserve"> </w:t>
      </w:r>
    </w:p>
    <w:p w14:paraId="1DCAEF72" w14:textId="3451DD29" w:rsidR="00030F06" w:rsidRPr="00030F06" w:rsidRDefault="00E17501" w:rsidP="00030F06">
      <w:pPr>
        <w:rPr>
          <w:i/>
        </w:rPr>
      </w:pPr>
      <w:r>
        <w:rPr>
          <w:rFonts w:hint="cs"/>
          <w:i/>
          <w:cs/>
        </w:rPr>
        <w:t>เมื่อ</w:t>
      </w:r>
      <w:r w:rsidR="00030F06">
        <w:rPr>
          <w:rFonts w:hint="cs"/>
          <w:i/>
          <w: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030F06" w:rsidRPr="00030F06">
        <w:rPr>
          <w:i/>
        </w:rPr>
        <w:t xml:space="preserve"> </w:t>
      </w:r>
      <w:r w:rsidR="00030F06" w:rsidRPr="00030F06">
        <w:rPr>
          <w:i/>
          <w:cs/>
        </w:rPr>
        <w:t>เป็นเวกเตอร์แทนข้อความการสอบถาม และ</w:t>
      </w:r>
    </w:p>
    <w:p w14:paraId="7D7E28D7" w14:textId="340C8CCA" w:rsidR="00420104" w:rsidRDefault="00030F06" w:rsidP="00030F06">
      <w:pPr>
        <w:rPr>
          <w:i/>
        </w:rPr>
      </w:pPr>
      <m:oMath>
        <m:r>
          <w:rPr>
            <w:rFonts w:ascii="Cambria Math" w:hAnsi="Cambria Math"/>
          </w:rPr>
          <m:t xml:space="preserve"> 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Pr="00030F06">
        <w:rPr>
          <w:i/>
        </w:rPr>
        <w:t xml:space="preserve"> </w:t>
      </w:r>
      <w:r w:rsidRPr="00030F06">
        <w:rPr>
          <w:i/>
          <w:cs/>
        </w:rPr>
        <w:t>เป็นเวกเตอร์แทน</w:t>
      </w:r>
      <w:r w:rsidR="004F2ECB">
        <w:rPr>
          <w:rFonts w:hint="cs"/>
          <w:i/>
          <w:cs/>
        </w:rPr>
        <w:t>ข้อความ</w:t>
      </w:r>
      <w:r w:rsidRPr="00030F06">
        <w:rPr>
          <w:i/>
          <w:cs/>
        </w:rPr>
        <w:t>ใดๆ</w:t>
      </w:r>
      <m:oMath>
        <m:r>
          <m:rPr>
            <m:sty m:val="p"/>
          </m:rPr>
          <w:rPr>
            <w:rFonts w:ascii="Cambria Math" w:hAnsi="Cambria Math"/>
          </w:rPr>
          <w:br/>
        </m:r>
        <m:r>
          <w:rPr>
            <w:rFonts w:ascii="Cambria Math" w:hAnsi="Cambria Math"/>
          </w:rPr>
          <m:t xml:space="preserve">     θ</m:t>
        </m:r>
      </m:oMath>
      <w:r w:rsidR="00265E28">
        <w:rPr>
          <w:rFonts w:hint="cs"/>
          <w:i/>
          <w:cs/>
        </w:rPr>
        <w:t xml:space="preserve"> เป็น</w:t>
      </w:r>
      <w:r w:rsidR="00215677">
        <w:rPr>
          <w:rFonts w:hint="cs"/>
          <w:i/>
          <w:cs/>
        </w:rPr>
        <w:t>มุมระหว่างเวกเตอร์</w:t>
      </w:r>
      <w:r w:rsidR="00BA5F14">
        <w:rPr>
          <w:rFonts w:hint="cs"/>
          <w:i/>
          <w:cs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F3240A" w:rsidRPr="00030F06">
        <w:rPr>
          <w:i/>
        </w:rPr>
        <w:t xml:space="preserve"> </w:t>
      </w:r>
      <w:r w:rsidR="00BA5F14">
        <w:rPr>
          <w:i/>
        </w:rPr>
        <w:t xml:space="preserve"> </w:t>
      </w:r>
      <w:r w:rsidR="00BA5F14">
        <w:rPr>
          <w:rFonts w:hint="cs"/>
          <w:i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420104">
        <w:rPr>
          <w:rFonts w:hint="cs"/>
          <w:i/>
          <w:cs/>
        </w:rPr>
        <w:t xml:space="preserve"> </w:t>
      </w:r>
    </w:p>
    <w:p w14:paraId="040D77A1" w14:textId="77777777" w:rsidR="00420104" w:rsidRDefault="00420104" w:rsidP="00420104">
      <w:pPr>
        <w:rPr>
          <w:i/>
        </w:rPr>
      </w:pPr>
      <w:r>
        <w:rPr>
          <w:iCs/>
        </w:rPr>
        <w:t xml:space="preserve">     </w:t>
      </w:r>
      <w:r w:rsidRPr="00420104">
        <w:rPr>
          <w:iCs/>
        </w:rPr>
        <w:t>K</w:t>
      </w:r>
      <w:r>
        <w:rPr>
          <w:iCs/>
        </w:rPr>
        <w:t xml:space="preserve"> </w:t>
      </w:r>
      <w:r>
        <w:rPr>
          <w:rFonts w:hint="cs"/>
          <w:i/>
          <w:cs/>
        </w:rPr>
        <w:t xml:space="preserve">เป็นจำนวนมิติขิงเวกเตอร์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Pr="00030F06">
        <w:rPr>
          <w:i/>
        </w:rPr>
        <w:t xml:space="preserve"> </w:t>
      </w:r>
      <w:r>
        <w:rPr>
          <w:i/>
        </w:rPr>
        <w:t xml:space="preserve"> </w:t>
      </w:r>
      <w:r>
        <w:rPr>
          <w:rFonts w:hint="cs"/>
          <w:i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>
        <w:rPr>
          <w:rFonts w:hint="cs"/>
          <w:i/>
          <w:cs/>
        </w:rPr>
        <w:t xml:space="preserve"> </w:t>
      </w:r>
    </w:p>
    <w:p w14:paraId="74620A5F" w14:textId="7885E006" w:rsidR="00641B02" w:rsidRDefault="006F07C7" w:rsidP="002D58B9">
      <w:r>
        <w:rPr>
          <w:rFonts w:hint="cs"/>
          <w:cs/>
        </w:rPr>
        <w:t xml:space="preserve">โดยที่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  <w:r w:rsidR="00BB460F">
        <w:t xml:space="preserve">  </w:t>
      </w:r>
      <w:r w:rsidR="00BB460F">
        <w:rPr>
          <w:rFonts w:hint="cs"/>
          <w:cs/>
        </w:rPr>
        <w:t xml:space="preserve">และ 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</m:d>
        <m:r>
          <w:rPr>
            <w:rFonts w:ascii="Cambria Math" w:hAnsi="Cambria Math"/>
          </w:rPr>
          <m:t xml:space="preserve">= 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nary>
          </m:e>
        </m:rad>
      </m:oMath>
    </w:p>
    <w:p w14:paraId="70FF6EE1" w14:textId="2AC9212C" w:rsidR="00556A35" w:rsidRDefault="00E81443" w:rsidP="00556A35">
      <w:pPr>
        <w:rPr>
          <w:cs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q</m:t>
            </m:r>
          </m:e>
        </m:acc>
      </m:oMath>
      <w:r w:rsidR="00556A35" w:rsidRPr="00030F06">
        <w:t xml:space="preserve"> </w:t>
      </w:r>
      <w:r w:rsidR="00556A35">
        <w:t xml:space="preserve"> </w:t>
      </w:r>
      <w:r w:rsidR="00556A35">
        <w:rPr>
          <w:rFonts w:hint="cs"/>
          <w:cs/>
        </w:rPr>
        <w:t xml:space="preserve">และ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d</m:t>
            </m:r>
          </m:e>
        </m:acc>
      </m:oMath>
      <w:r w:rsidR="00556A35">
        <w:t xml:space="preserve">  </w:t>
      </w:r>
      <w:r w:rsidR="00556A35">
        <w:rPr>
          <w:rFonts w:hint="cs"/>
          <w:cs/>
        </w:rPr>
        <w:t xml:space="preserve">มีความคล้ายกันมากที่สุดเมื่อ </w:t>
      </w:r>
      <m:oMath>
        <m:r>
          <w:rPr>
            <w:rFonts w:ascii="Cambria Math" w:hAnsi="Cambria Math"/>
          </w:rPr>
          <m:t>θ</m:t>
        </m:r>
      </m:oMath>
      <w:r w:rsidR="00556A35">
        <w:rPr>
          <w:rFonts w:hint="cs"/>
          <w:cs/>
        </w:rPr>
        <w:t xml:space="preserve"> เข้าใกล้ </w:t>
      </w:r>
      <w:r w:rsidR="00556A35">
        <w:t xml:space="preserve">0 </w:t>
      </w:r>
      <w:r w:rsidR="00556A35">
        <w:rPr>
          <w:rFonts w:hint="cs"/>
          <w:cs/>
        </w:rPr>
        <w:t xml:space="preserve">องศา หรือเข้าใกล้ </w:t>
      </w:r>
      <w:r w:rsidR="00556A35">
        <w:t xml:space="preserve">1 </w:t>
      </w:r>
    </w:p>
    <w:p w14:paraId="49E208B2" w14:textId="45CF3F8F" w:rsidR="00556A35" w:rsidRDefault="00244BB6" w:rsidP="00556A35">
      <w:r>
        <w:rPr>
          <w:rFonts w:hint="cs"/>
          <w:cs/>
        </w:rPr>
        <w:t>สามารถสมนัยสมการได้ว่า</w:t>
      </w:r>
    </w:p>
    <w:p w14:paraId="3AC61968" w14:textId="08C38743" w:rsidR="00244BB6" w:rsidRDefault="00244BB6" w:rsidP="00556A35">
      <m:oMathPara>
        <m:oMath>
          <m:r>
            <w:rPr>
              <w:rFonts w:ascii="Cambria Math" w:hAnsi="Cambria Math"/>
            </w:rPr>
            <m:t>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</m:e>
          </m:d>
          <m:r>
            <w:rPr>
              <w:rFonts w:ascii="Cambria Math" w:hAnsi="Cambria Math"/>
            </w:rPr>
            <m:t>=SIM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  <m:r>
                <w:rPr>
                  <w:rFonts w:ascii="Cambria Math" w:hAnsi="Cambria Math"/>
                </w:rPr>
                <m:t>*,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*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q</m:t>
              </m:r>
            </m:e>
          </m:acc>
          <m:r>
            <w:rPr>
              <w:rFonts w:ascii="Cambria Math" w:hAnsi="Cambria Math"/>
            </w:rPr>
            <m:t>*∙</m:t>
          </m:r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d</m:t>
              </m:r>
            </m:e>
          </m:acc>
          <m:r>
            <w:rPr>
              <w:rFonts w:ascii="Cambria Math" w:hAnsi="Cambria Math"/>
            </w:rPr>
            <m:t xml:space="preserve">* 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e>
          </m:nary>
        </m:oMath>
      </m:oMathPara>
    </w:p>
    <w:p w14:paraId="32E523D6" w14:textId="10ABE2D2" w:rsidR="00556A35" w:rsidRDefault="00635B96" w:rsidP="00556A35">
      <w:r>
        <w:rPr>
          <w:rFonts w:hint="cs"/>
          <w:cs/>
        </w:rPr>
        <w:t xml:space="preserve">โดยที่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</m:e>
            </m:d>
          </m:den>
        </m:f>
      </m:oMath>
      <w:r w:rsidR="00DE6437">
        <w:t xml:space="preserve">  </w:t>
      </w:r>
      <w:r w:rsidR="00DE6437">
        <w:rPr>
          <w:rFonts w:hint="cs"/>
          <w:cs/>
        </w:rPr>
        <w:t xml:space="preserve">และ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</m:e>
            </m:d>
          </m:den>
        </m:f>
      </m:oMath>
      <w:r w:rsidR="00064A5A">
        <w:t xml:space="preserve">  </w:t>
      </w:r>
      <w:r w:rsidR="00A54320">
        <w:t xml:space="preserve"> </w:t>
      </w:r>
      <w:r w:rsidR="00A54320">
        <w:rPr>
          <w:rFonts w:hint="cs"/>
          <w:cs/>
        </w:rPr>
        <w:t xml:space="preserve">ซึ่ง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q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00F2">
        <w:rPr>
          <w:rFonts w:hint="cs"/>
          <w:cs/>
        </w:rPr>
        <w:t xml:space="preserve">และ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00F2">
        <w:rPr>
          <w:rFonts w:hint="cs"/>
          <w:cs/>
        </w:rPr>
        <w:t xml:space="preserve"> คือเวกเตอร์มาตราฐานขนาด </w:t>
      </w:r>
      <w:r w:rsidR="007000F2">
        <w:t xml:space="preserve">1 </w:t>
      </w:r>
      <w:r w:rsidR="007000F2">
        <w:rPr>
          <w:rFonts w:hint="cs"/>
          <w:cs/>
        </w:rPr>
        <w:t>หนึ่ง</w:t>
      </w:r>
    </w:p>
    <w:p w14:paraId="2D294385" w14:textId="28B69601" w:rsidR="0017279E" w:rsidRDefault="00F75555" w:rsidP="00556A35">
      <w:pPr>
        <w:rPr>
          <w:cs/>
        </w:rPr>
      </w:pPr>
      <w:r>
        <w:rPr>
          <w:rFonts w:hint="cs"/>
          <w:cs/>
        </w:rPr>
        <w:t>เมื่อ</w:t>
      </w:r>
      <w:r w:rsidR="0017279E">
        <w:rPr>
          <w:rFonts w:hint="cs"/>
          <w:cs/>
        </w:rPr>
        <w:t xml:space="preserve">ค่าของ </w:t>
      </w:r>
      <w:r w:rsidR="0017279E">
        <w:t xml:space="preserve">sim </w:t>
      </w:r>
      <w:r w:rsidR="0017279E">
        <w:rPr>
          <w:rFonts w:hint="cs"/>
          <w:cs/>
        </w:rPr>
        <w:t xml:space="preserve">เข้าใกล้ </w:t>
      </w:r>
      <w:r w:rsidR="0017279E">
        <w:t xml:space="preserve">1 </w:t>
      </w:r>
      <w:r w:rsidR="0017279E">
        <w:rPr>
          <w:rFonts w:hint="cs"/>
          <w:cs/>
        </w:rPr>
        <w:t>มากเท่า</w:t>
      </w:r>
      <w:r w:rsidR="00761193">
        <w:rPr>
          <w:rFonts w:hint="cs"/>
          <w:cs/>
        </w:rPr>
        <w:t>ไ</w:t>
      </w:r>
      <w:r w:rsidR="005471D4">
        <w:rPr>
          <w:rFonts w:hint="cs"/>
          <w:cs/>
        </w:rPr>
        <w:t>ร</w:t>
      </w:r>
      <w:r w:rsidR="0017279E">
        <w:rPr>
          <w:rFonts w:hint="cs"/>
          <w:cs/>
        </w:rPr>
        <w:t>ยิ่งหมายความว่ามีความคล้ายกันมากเท่านั้น</w:t>
      </w:r>
      <w:r w:rsidR="00C73614">
        <w:t xml:space="preserve"> [2]</w:t>
      </w:r>
    </w:p>
    <w:p w14:paraId="5A138739" w14:textId="7FAA258D" w:rsidR="00635B96" w:rsidRDefault="00635B96" w:rsidP="00556A35"/>
    <w:p w14:paraId="3D6F9C64" w14:textId="4E6CC556" w:rsidR="005F3362" w:rsidRDefault="005F3362" w:rsidP="00880975">
      <w:pPr>
        <w:jc w:val="thaiDistribute"/>
      </w:pPr>
      <w:r>
        <w:rPr>
          <w:cs/>
        </w:rPr>
        <w:tab/>
      </w:r>
      <w:bookmarkStart w:id="109" w:name="_Toc61186644"/>
      <w:bookmarkStart w:id="110" w:name="_Toc61201563"/>
      <w:bookmarkStart w:id="111" w:name="_Toc61205925"/>
      <w:bookmarkStart w:id="112" w:name="_Toc61295422"/>
      <w:bookmarkStart w:id="113" w:name="_Toc61466305"/>
      <w:r w:rsidRPr="003F56B2">
        <w:rPr>
          <w:rStyle w:val="TitleChar"/>
        </w:rPr>
        <w:t>2.4.2</w:t>
      </w:r>
      <w:r w:rsidR="00422C99" w:rsidRPr="003F56B2">
        <w:rPr>
          <w:rStyle w:val="TitleChar"/>
        </w:rPr>
        <w:t xml:space="preserve"> </w:t>
      </w:r>
      <w:r w:rsidR="003529BD" w:rsidRPr="003F56B2">
        <w:rPr>
          <w:rStyle w:val="TitleChar"/>
          <w:rFonts w:hint="cs"/>
          <w:cs/>
        </w:rPr>
        <w:t>ความต่างกัน</w:t>
      </w:r>
      <w:r w:rsidR="003529BD" w:rsidRPr="003F56B2">
        <w:rPr>
          <w:rStyle w:val="TitleChar"/>
        </w:rPr>
        <w:t xml:space="preserve"> (</w:t>
      </w:r>
      <w:r w:rsidR="00055E98" w:rsidRPr="003F56B2">
        <w:rPr>
          <w:rStyle w:val="TitleChar"/>
        </w:rPr>
        <w:t>Distance)</w:t>
      </w:r>
      <w:bookmarkEnd w:id="109"/>
      <w:bookmarkEnd w:id="110"/>
      <w:bookmarkEnd w:id="111"/>
      <w:bookmarkEnd w:id="112"/>
      <w:bookmarkEnd w:id="113"/>
      <w:r w:rsidR="00AB411B">
        <w:rPr>
          <w:rFonts w:hint="cs"/>
          <w:cs/>
        </w:rPr>
        <w:t xml:space="preserve"> เป็นการหาความต่างกันของเวกเตอร์ ซึ่งพิจารณาได้จากทิศทางของเวกเตอร์ ซึ่งพุ่งออกจากจุดกำเนิด ไปยังพิกัดของเวกเตอร์นั้นๆ หากเวกเตอร์ใดมีทิศต่างกัน หมายความได้ว่ามีคุณลักษณะในแต่ละมิติการกระจายตัวต่างกัน</w:t>
      </w:r>
      <w:r w:rsidR="00AB411B">
        <w:t xml:space="preserve"> </w:t>
      </w:r>
      <w:r w:rsidR="00AB411B">
        <w:rPr>
          <w:rFonts w:hint="cs"/>
          <w:cs/>
        </w:rPr>
        <w:t xml:space="preserve">โดยขอกล่าวถึง </w:t>
      </w:r>
      <w:r w:rsidR="00AB411B">
        <w:t xml:space="preserve">2 </w:t>
      </w:r>
      <w:r w:rsidR="00AB411B">
        <w:rPr>
          <w:rFonts w:hint="cs"/>
          <w:cs/>
        </w:rPr>
        <w:t>วิธี</w:t>
      </w:r>
    </w:p>
    <w:p w14:paraId="0DE9A3E5" w14:textId="040EEBA1" w:rsidR="00AB411B" w:rsidRPr="00EB1EEE" w:rsidRDefault="00F32970" w:rsidP="00880975">
      <w:pPr>
        <w:pStyle w:val="ListParagraph"/>
        <w:numPr>
          <w:ilvl w:val="0"/>
          <w:numId w:val="11"/>
        </w:numPr>
        <w:jc w:val="thaiDistribute"/>
      </w:pPr>
      <w:r w:rsidRPr="00B82A0E">
        <w:rPr>
          <w:noProof/>
        </w:rPr>
        <w:drawing>
          <wp:anchor distT="0" distB="0" distL="114300" distR="114300" simplePos="0" relativeHeight="251701760" behindDoc="0" locked="0" layoutInCell="1" allowOverlap="1" wp14:anchorId="55A63A52" wp14:editId="0C8800BF">
            <wp:simplePos x="0" y="0"/>
            <wp:positionH relativeFrom="margin">
              <wp:align>center</wp:align>
            </wp:positionH>
            <wp:positionV relativeFrom="paragraph">
              <wp:posOffset>1307160</wp:posOffset>
            </wp:positionV>
            <wp:extent cx="2398395" cy="2099310"/>
            <wp:effectExtent l="0" t="0" r="1905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39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5DDD">
        <w:t xml:space="preserve">Manhattan distance </w:t>
      </w:r>
      <w:r w:rsidR="0049023D" w:rsidRPr="0049023D">
        <w:rPr>
          <w:rFonts w:cs="TH SarabunPSK"/>
          <w:szCs w:val="32"/>
          <w:cs/>
        </w:rPr>
        <w:t>เป็นการหาระยะทางระหว่างเวกเตอร์หรือจุด ที่ได้จากผลบวกของระยะทางตาม</w:t>
      </w:r>
      <w:r w:rsidR="0049023D" w:rsidRPr="0049023D">
        <w:rPr>
          <w:rFonts w:cs="TH SarabunPSK"/>
          <w:szCs w:val="32"/>
        </w:rPr>
        <w:t xml:space="preserve"> </w:t>
      </w:r>
      <w:r w:rsidR="0049023D" w:rsidRPr="0049023D">
        <w:rPr>
          <w:rFonts w:cs="TH SarabunPSK"/>
          <w:szCs w:val="32"/>
          <w:cs/>
        </w:rPr>
        <w:t>แนวแกนในแต่ละมิติ ดังสมการ</w:t>
      </w:r>
    </w:p>
    <w:p w14:paraId="3A7E367F" w14:textId="347E7107" w:rsidR="00EB1EEE" w:rsidRPr="00F32970" w:rsidRDefault="00E81443" w:rsidP="00A50FB8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K</m:t>
              </m:r>
            </m:sup>
            <m:e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</m:e>
          </m:nary>
        </m:oMath>
      </m:oMathPara>
    </w:p>
    <w:p w14:paraId="025CDBA7" w14:textId="68A55301" w:rsidR="00EB1EEE" w:rsidRDefault="00B82A0E" w:rsidP="00F32970">
      <w:pPr>
        <w:pStyle w:val="picture1"/>
      </w:pPr>
      <w:bookmarkStart w:id="114" w:name="_Toc61201607"/>
      <w:bookmarkStart w:id="115" w:name="_Toc61295423"/>
      <w:r>
        <w:rPr>
          <w:rFonts w:hint="cs"/>
          <w:cs/>
        </w:rPr>
        <w:t xml:space="preserve">ภาพที่ </w:t>
      </w:r>
      <w:r w:rsidR="003529BD">
        <w:t>2.</w:t>
      </w:r>
      <w:r w:rsidR="00F32970">
        <w:t>9</w:t>
      </w:r>
      <w:r>
        <w:rPr>
          <w:rFonts w:hint="cs"/>
          <w:cs/>
        </w:rPr>
        <w:t xml:space="preserve"> การวัดระยะทางแบบ </w:t>
      </w:r>
      <w:r>
        <w:t>Manhattan distance</w:t>
      </w:r>
      <w:bookmarkEnd w:id="114"/>
      <w:bookmarkEnd w:id="115"/>
    </w:p>
    <w:p w14:paraId="5F166E15" w14:textId="2D843796" w:rsidR="00693CBD" w:rsidRPr="00F32970" w:rsidRDefault="00693CBD" w:rsidP="006E31C0">
      <w:pPr>
        <w:jc w:val="right"/>
        <w:rPr>
          <w:sz w:val="24"/>
          <w:szCs w:val="24"/>
          <w:cs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6E31C0">
        <w:rPr>
          <w:rFonts w:ascii="TH Sarabun New" w:hAnsi="TH Sarabun New" w:cs="TH Sarabun New"/>
          <w:sz w:val="24"/>
          <w:szCs w:val="24"/>
        </w:rPr>
        <w:t>[2]</w:t>
      </w:r>
      <w:r w:rsidRPr="002124E9">
        <w:rPr>
          <w:rFonts w:hint="cs"/>
          <w:sz w:val="24"/>
          <w:szCs w:val="24"/>
          <w:cs/>
        </w:rPr>
        <w:t>)</w:t>
      </w:r>
    </w:p>
    <w:p w14:paraId="1C755AD7" w14:textId="77777777" w:rsidR="00A50FB8" w:rsidRPr="00493403" w:rsidRDefault="00A50FB8" w:rsidP="00B82A0E">
      <w:pPr>
        <w:rPr>
          <w:rFonts w:cs="Angsana New"/>
          <w:szCs w:val="40"/>
        </w:rPr>
      </w:pPr>
    </w:p>
    <w:p w14:paraId="6CCE16D3" w14:textId="106E528C" w:rsidR="00493403" w:rsidRPr="00CF6651" w:rsidRDefault="004C2B05" w:rsidP="00616F33">
      <w:pPr>
        <w:pStyle w:val="ListParagraph"/>
        <w:numPr>
          <w:ilvl w:val="0"/>
          <w:numId w:val="11"/>
        </w:numPr>
        <w:rPr>
          <w:rFonts w:cs="TH SarabunPSK"/>
          <w:szCs w:val="32"/>
        </w:rPr>
      </w:pPr>
      <w:r w:rsidRPr="004C2B05">
        <w:rPr>
          <w:noProof/>
        </w:rPr>
        <w:lastRenderedPageBreak/>
        <w:drawing>
          <wp:anchor distT="0" distB="0" distL="114300" distR="114300" simplePos="0" relativeHeight="251702784" behindDoc="0" locked="0" layoutInCell="1" allowOverlap="1" wp14:anchorId="752D565D" wp14:editId="41B7BEF6">
            <wp:simplePos x="0" y="0"/>
            <wp:positionH relativeFrom="page">
              <wp:align>center</wp:align>
            </wp:positionH>
            <wp:positionV relativeFrom="paragraph">
              <wp:posOffset>1581328</wp:posOffset>
            </wp:positionV>
            <wp:extent cx="2955290" cy="2603500"/>
            <wp:effectExtent l="0" t="0" r="0" b="635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3C04" w:rsidRPr="00CF6651">
        <w:rPr>
          <w:rFonts w:cs="TH SarabunPSK"/>
          <w:szCs w:val="32"/>
        </w:rPr>
        <w:t>Euclidean distance</w:t>
      </w:r>
      <w:r w:rsidR="00CF6651" w:rsidRPr="00CF6651">
        <w:rPr>
          <w:rFonts w:cs="TH SarabunPSK"/>
          <w:szCs w:val="32"/>
        </w:rPr>
        <w:t xml:space="preserve"> </w:t>
      </w:r>
      <w:r w:rsidR="00CF6651" w:rsidRPr="00CF6651">
        <w:rPr>
          <w:rFonts w:cs="TH SarabunPSK"/>
          <w:szCs w:val="32"/>
          <w:cs/>
        </w:rPr>
        <w:t xml:space="preserve">เป็นการหาระยะทางระหว่างเวกเตอร์หรือจุด </w:t>
      </w:r>
      <w:r w:rsidR="00CF6651" w:rsidRPr="00CF6651">
        <w:rPr>
          <w:rFonts w:cs="TH SarabunPSK" w:hint="cs"/>
          <w:szCs w:val="32"/>
          <w:cs/>
        </w:rPr>
        <w:t>ซึ่งเป็นระยะแบบเส้นตรง</w:t>
      </w:r>
      <w:r w:rsidR="00CF6651" w:rsidRPr="00CF6651">
        <w:rPr>
          <w:rFonts w:cs="TH SarabunPSK"/>
          <w:szCs w:val="32"/>
        </w:rPr>
        <w:t xml:space="preserve"> (Straight-line) </w:t>
      </w:r>
      <w:r w:rsidR="00CF6651" w:rsidRPr="00CF6651">
        <w:rPr>
          <w:rFonts w:cs="TH SarabunPSK"/>
          <w:szCs w:val="32"/>
          <w:cs/>
        </w:rPr>
        <w:t>ดังสมการ</w:t>
      </w:r>
      <w:r w:rsidR="003C5F22">
        <w:rPr>
          <w:rFonts w:cs="TH SarabunPSK"/>
          <w:szCs w:val="32"/>
        </w:rPr>
        <w:t xml:space="preserve"> </w:t>
      </w:r>
    </w:p>
    <w:p w14:paraId="7A9B37CF" w14:textId="1A3636A7" w:rsidR="00AB411B" w:rsidRDefault="00E81443" w:rsidP="00556A3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dist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acc>
              <m:r>
                <w:rPr>
                  <w:rFonts w:ascii="Cambria Math" w:hAnsi="Cambria Math"/>
                </w:rPr>
                <m:t>,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0025ECD7" w14:textId="707E4CE7" w:rsidR="00635B96" w:rsidRDefault="004C2B05" w:rsidP="00713E3D">
      <w:pPr>
        <w:pStyle w:val="picture1"/>
      </w:pPr>
      <w:bookmarkStart w:id="116" w:name="_Toc61201608"/>
      <w:bookmarkStart w:id="117" w:name="_Toc61295424"/>
      <w:r>
        <w:rPr>
          <w:rFonts w:hint="cs"/>
          <w:cs/>
        </w:rPr>
        <w:t>ภาพที่</w:t>
      </w:r>
      <w:r w:rsidR="00074269">
        <w:t xml:space="preserve"> </w:t>
      </w:r>
      <w:r w:rsidR="003529BD">
        <w:t>2.</w:t>
      </w:r>
      <w:r w:rsidR="00074269">
        <w:t>10</w:t>
      </w:r>
      <w:r>
        <w:rPr>
          <w:rFonts w:hint="cs"/>
          <w:cs/>
        </w:rPr>
        <w:t xml:space="preserve"> การวัดระยะทางแบบ </w:t>
      </w:r>
      <w:r>
        <w:t>Euclidean distance</w:t>
      </w:r>
      <w:bookmarkEnd w:id="116"/>
      <w:bookmarkEnd w:id="117"/>
    </w:p>
    <w:p w14:paraId="66820072" w14:textId="5F64046D" w:rsidR="008258F3" w:rsidRPr="00F32970" w:rsidRDefault="008258F3" w:rsidP="006E31C0">
      <w:pPr>
        <w:jc w:val="right"/>
        <w:rPr>
          <w:sz w:val="24"/>
          <w:szCs w:val="24"/>
          <w:cs/>
        </w:rPr>
      </w:pPr>
      <w:r w:rsidRPr="002124E9">
        <w:rPr>
          <w:rFonts w:hint="cs"/>
          <w:sz w:val="24"/>
          <w:szCs w:val="24"/>
          <w:cs/>
        </w:rPr>
        <w:t xml:space="preserve">(ที่มา </w:t>
      </w:r>
      <w:r w:rsidR="006E31C0">
        <w:rPr>
          <w:rFonts w:ascii="TH Sarabun New" w:hAnsi="TH Sarabun New" w:cs="TH Sarabun New"/>
          <w:sz w:val="24"/>
          <w:szCs w:val="24"/>
        </w:rPr>
        <w:t>[2]</w:t>
      </w:r>
      <w:r w:rsidRPr="002124E9">
        <w:rPr>
          <w:rFonts w:hint="cs"/>
          <w:sz w:val="24"/>
          <w:szCs w:val="24"/>
          <w:cs/>
        </w:rPr>
        <w:t>)</w:t>
      </w:r>
    </w:p>
    <w:p w14:paraId="6CFC3CE1" w14:textId="77777777" w:rsidR="00707580" w:rsidRDefault="00707580" w:rsidP="00707580"/>
    <w:p w14:paraId="25A49646" w14:textId="5FFFA225" w:rsidR="004C2B05" w:rsidRDefault="00A023D1" w:rsidP="00707580">
      <w:pPr>
        <w:ind w:left="720"/>
      </w:pPr>
      <w:r>
        <w:rPr>
          <w:rFonts w:hint="cs"/>
          <w:cs/>
        </w:rPr>
        <w:t>โดยมีหลักการว่า หากค่าความต่างมีมากเท่าไร ข้อความสอบถามก็จะแตกต่างจากข้อความ</w:t>
      </w:r>
      <w:r w:rsidR="003A120F">
        <w:rPr>
          <w:rFonts w:hint="cs"/>
          <w:cs/>
        </w:rPr>
        <w:t>ที่มีมากขึ้นเท่านั้น</w:t>
      </w:r>
      <w:r w:rsidR="006A1C19">
        <w:t>[2]</w:t>
      </w:r>
    </w:p>
    <w:p w14:paraId="2E8D0E02" w14:textId="77777777" w:rsidR="007E6B9C" w:rsidRPr="00556A35" w:rsidRDefault="007E6B9C" w:rsidP="00345F4F">
      <w:pPr>
        <w:ind w:firstLine="720"/>
        <w:rPr>
          <w:cs/>
        </w:rPr>
      </w:pPr>
    </w:p>
    <w:p w14:paraId="2D840CC4" w14:textId="08FA51C2" w:rsidR="00B65E8B" w:rsidRPr="001D7480" w:rsidRDefault="00B65E8B" w:rsidP="001D7480">
      <w:pPr>
        <w:pStyle w:val="Heading2"/>
      </w:pPr>
      <w:bookmarkStart w:id="118" w:name="_Toc61186645"/>
      <w:bookmarkStart w:id="119" w:name="_Toc61466306"/>
      <w:r w:rsidRPr="001D7480">
        <w:t>2.</w:t>
      </w:r>
      <w:r w:rsidR="00640646" w:rsidRPr="001D7480">
        <w:t>5</w:t>
      </w:r>
      <w:r w:rsidRPr="001D7480">
        <w:t xml:space="preserve"> </w:t>
      </w:r>
      <w:r w:rsidRPr="001D7480">
        <w:rPr>
          <w:rFonts w:hint="cs"/>
          <w:cs/>
        </w:rPr>
        <w:t>การใช้การเรียนรู้ของเครื่อง</w:t>
      </w:r>
      <w:bookmarkEnd w:id="118"/>
      <w:bookmarkEnd w:id="119"/>
      <w:r w:rsidRPr="001D7480">
        <w:rPr>
          <w:rFonts w:hint="cs"/>
          <w:cs/>
        </w:rPr>
        <w:t xml:space="preserve"> </w:t>
      </w:r>
    </w:p>
    <w:p w14:paraId="3DEA98A4" w14:textId="173043C1" w:rsidR="005E680F" w:rsidRDefault="00B65E8B" w:rsidP="002D300B">
      <w:pPr>
        <w:jc w:val="thaiDistribute"/>
        <w:rPr>
          <w:cs/>
        </w:rPr>
      </w:pPr>
      <w:r>
        <w:tab/>
      </w:r>
      <w:r w:rsidR="005E680F">
        <w:rPr>
          <w:rFonts w:hint="cs"/>
          <w:cs/>
        </w:rPr>
        <w:t>ในการจัดกลุ่มว่าเราจะมี</w:t>
      </w:r>
      <w:r w:rsidR="005E680F">
        <w:t xml:space="preserve"> intent </w:t>
      </w:r>
      <w:r w:rsidR="005E680F">
        <w:rPr>
          <w:rFonts w:hint="cs"/>
          <w:cs/>
        </w:rPr>
        <w:t>กี่กลุ่มนั้นสามารถใช้เทคนิคแบบไม่มีผู้สอน</w:t>
      </w:r>
      <w:r w:rsidR="00B80178">
        <w:rPr>
          <w:rFonts w:hint="cs"/>
          <w:cs/>
        </w:rPr>
        <w:t xml:space="preserve"> เพื่อจัดกลุ่ม</w:t>
      </w:r>
      <w:r w:rsidR="005E680F">
        <w:t xml:space="preserve"> intent</w:t>
      </w:r>
      <w:r w:rsidR="005E680F">
        <w:rPr>
          <w:rFonts w:hint="cs"/>
          <w:cs/>
        </w:rPr>
        <w:t xml:space="preserve"> </w:t>
      </w:r>
      <w:r w:rsidR="00B80178">
        <w:rPr>
          <w:rFonts w:hint="cs"/>
          <w:cs/>
        </w:rPr>
        <w:t>เอง</w:t>
      </w:r>
      <w:r w:rsidR="005E680F">
        <w:rPr>
          <w:rFonts w:hint="cs"/>
          <w:cs/>
        </w:rPr>
        <w:t>ได้ ซึ่งจะพูดถึงการเรียนรู้แบบไม่มีผู้สอน ได้แก่</w:t>
      </w:r>
    </w:p>
    <w:p w14:paraId="6BEE9275" w14:textId="160A0FF0" w:rsidR="0035419A" w:rsidRDefault="00B65E8B" w:rsidP="002D300B">
      <w:pPr>
        <w:pStyle w:val="Title"/>
        <w:ind w:left="0"/>
        <w:jc w:val="thaiDistribute"/>
      </w:pPr>
      <w:bookmarkStart w:id="120" w:name="_Toc61201566"/>
      <w:bookmarkStart w:id="121" w:name="_Toc61205928"/>
      <w:bookmarkStart w:id="122" w:name="_Toc61295425"/>
      <w:bookmarkStart w:id="123" w:name="_Toc61466307"/>
      <w:r>
        <w:t>2.</w:t>
      </w:r>
      <w:r w:rsidR="00640646">
        <w:t>5</w:t>
      </w:r>
      <w:r>
        <w:t xml:space="preserve">.1 </w:t>
      </w:r>
      <w:r>
        <w:rPr>
          <w:rFonts w:hint="cs"/>
          <w:cs/>
        </w:rPr>
        <w:t>การเรียนรู้แบบไม่มีผู้สอน</w:t>
      </w:r>
      <w:bookmarkEnd w:id="120"/>
      <w:bookmarkEnd w:id="121"/>
      <w:bookmarkEnd w:id="122"/>
      <w:bookmarkEnd w:id="123"/>
      <w:r w:rsidR="006072AF">
        <w:t xml:space="preserve"> </w:t>
      </w:r>
    </w:p>
    <w:p w14:paraId="75854AEE" w14:textId="1B912585" w:rsidR="006072AF" w:rsidRPr="006072AF" w:rsidRDefault="006072AF" w:rsidP="006072AF">
      <w:r>
        <w:rPr>
          <w:cs/>
        </w:rPr>
        <w:tab/>
      </w:r>
      <w:r>
        <w:rPr>
          <w:rFonts w:hint="cs"/>
          <w:cs/>
        </w:rPr>
        <w:t xml:space="preserve">ในหัวข้อนี้จะกล่าวถึงการเรียนรู้แบบไม่มีผู้สอน </w:t>
      </w:r>
      <w:r>
        <w:t xml:space="preserve">2 </w:t>
      </w:r>
      <w:r>
        <w:rPr>
          <w:rFonts w:hint="cs"/>
          <w:cs/>
        </w:rPr>
        <w:t xml:space="preserve">วิธี คือ </w:t>
      </w:r>
      <w:r>
        <w:t xml:space="preserve">K-Means </w:t>
      </w:r>
      <w:r>
        <w:rPr>
          <w:rFonts w:hint="cs"/>
          <w:cs/>
        </w:rPr>
        <w:t xml:space="preserve">และ </w:t>
      </w:r>
      <w:r>
        <w:t>DBSCAN</w:t>
      </w:r>
    </w:p>
    <w:p w14:paraId="072A0802" w14:textId="4FBC0BD7" w:rsidR="00C7275F" w:rsidRPr="00C7275F" w:rsidRDefault="00C7275F" w:rsidP="00404D4A">
      <w:pPr>
        <w:numPr>
          <w:ilvl w:val="2"/>
          <w:numId w:val="15"/>
        </w:numPr>
        <w:ind w:left="1170" w:firstLine="0"/>
        <w:jc w:val="thaiDistribute"/>
      </w:pPr>
      <w:r w:rsidRPr="005F0907">
        <w:rPr>
          <w:rFonts w:eastAsiaTheme="minorHAnsi" w:hint="cs"/>
          <w:b/>
          <w:bCs/>
          <w:cs/>
        </w:rPr>
        <w:t xml:space="preserve">การแบ่งกลุ่มข้อมูลแบบเคมีน </w:t>
      </w:r>
      <w:r w:rsidRPr="005F0907">
        <w:rPr>
          <w:rFonts w:eastAsiaTheme="minorHAnsi" w:hint="cs"/>
          <w:b/>
          <w:bCs/>
        </w:rPr>
        <w:t>(K-Means clustering)</w:t>
      </w:r>
      <w:r>
        <w:t xml:space="preserve"> </w:t>
      </w:r>
      <w:r w:rsidRPr="00C7275F">
        <w:rPr>
          <w:rFonts w:eastAsiaTheme="minorHAnsi" w:hint="cs"/>
          <w:cs/>
        </w:rPr>
        <w:t xml:space="preserve">คือ วิธีการหนึ่งใน </w:t>
      </w:r>
      <w:r w:rsidRPr="00C7275F">
        <w:rPr>
          <w:rFonts w:eastAsiaTheme="minorHAnsi"/>
        </w:rPr>
        <w:t xml:space="preserve">Data mining </w:t>
      </w:r>
      <w:r w:rsidRPr="00C7275F">
        <w:rPr>
          <w:rFonts w:eastAsiaTheme="minorHAnsi" w:hint="cs"/>
          <w:cs/>
        </w:rPr>
        <w:t xml:space="preserve">โดยหน้าที่หลักของ </w:t>
      </w:r>
      <w:r w:rsidRPr="00C7275F">
        <w:rPr>
          <w:rFonts w:eastAsiaTheme="minorHAnsi"/>
        </w:rPr>
        <w:t xml:space="preserve">K-Means </w:t>
      </w:r>
      <w:r w:rsidRPr="00C7275F">
        <w:rPr>
          <w:rFonts w:eastAsiaTheme="minorHAnsi" w:hint="cs"/>
          <w:cs/>
        </w:rPr>
        <w:t xml:space="preserve">คือการแบ่งกลุ่มแบบ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ซึ่งการแบ่งกลุ่มในลักษณะนี้จะต้องใช้ฟังก์ชั่นอย่างน้อย </w:t>
      </w:r>
      <w:r w:rsidRPr="00C7275F">
        <w:rPr>
          <w:rFonts w:eastAsiaTheme="minorHAnsi"/>
        </w:rPr>
        <w:t xml:space="preserve">2 </w:t>
      </w:r>
      <w:r w:rsidRPr="00C7275F">
        <w:rPr>
          <w:rFonts w:eastAsiaTheme="minorHAnsi" w:hint="cs"/>
          <w:cs/>
        </w:rPr>
        <w:t xml:space="preserve">ฟังก์ชั่นในการคำนวณระยะห่างระหว่างข้อมูลได้แก่ </w:t>
      </w:r>
      <w:r w:rsidRPr="00C7275F">
        <w:rPr>
          <w:rFonts w:eastAsiaTheme="minorHAnsi"/>
        </w:rPr>
        <w:t xml:space="preserve">Euclidean distance metric </w:t>
      </w:r>
      <w:r w:rsidRPr="00C7275F">
        <w:rPr>
          <w:rFonts w:eastAsiaTheme="minorHAnsi" w:hint="cs"/>
          <w:cs/>
        </w:rPr>
        <w:t xml:space="preserve">และ </w:t>
      </w:r>
      <w:r w:rsidRPr="00C7275F">
        <w:rPr>
          <w:rFonts w:eastAsiaTheme="minorHAnsi"/>
        </w:rPr>
        <w:t xml:space="preserve">Manhattan distance metric </w:t>
      </w:r>
      <w:r w:rsidRPr="00C7275F">
        <w:rPr>
          <w:rFonts w:eastAsiaTheme="minorHAnsi" w:hint="cs"/>
          <w:cs/>
        </w:rPr>
        <w:t>ซึ่ง</w:t>
      </w:r>
      <w:r w:rsidRPr="00C7275F">
        <w:rPr>
          <w:rFonts w:eastAsiaTheme="minorHAnsi" w:hint="cs"/>
          <w:cs/>
        </w:rPr>
        <w:lastRenderedPageBreak/>
        <w:t xml:space="preserve">หน้าที่ของ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คือการจับกลุ่มของข้อมูลที่มีลักษณะใกล้เคียงกันเป็นกลุ่มเดียวกัน ซึ่งในขั้นตอนการทำงานของ </w:t>
      </w:r>
      <w:r w:rsidRPr="00C7275F">
        <w:rPr>
          <w:rFonts w:eastAsiaTheme="minorHAnsi"/>
        </w:rPr>
        <w:t xml:space="preserve">K-Means Clustering </w:t>
      </w:r>
      <w:r w:rsidRPr="00C7275F">
        <w:rPr>
          <w:rFonts w:eastAsiaTheme="minorHAnsi" w:hint="cs"/>
          <w:cs/>
        </w:rPr>
        <w:t xml:space="preserve">สามารถสรุปได้เป็น </w:t>
      </w:r>
      <w:r w:rsidRPr="00C7275F">
        <w:rPr>
          <w:rFonts w:eastAsiaTheme="minorHAnsi"/>
        </w:rPr>
        <w:t xml:space="preserve">4 </w:t>
      </w:r>
      <w:r w:rsidRPr="00C7275F">
        <w:rPr>
          <w:rFonts w:eastAsiaTheme="minorHAnsi" w:hint="cs"/>
          <w:cs/>
        </w:rPr>
        <w:t xml:space="preserve">ขั้นตอนดังนี้ </w:t>
      </w:r>
    </w:p>
    <w:p w14:paraId="7281F982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กำหนด</w:t>
      </w:r>
      <w:r w:rsidRPr="00C7275F">
        <w:rPr>
          <w:rFonts w:eastAsiaTheme="minorHAnsi"/>
        </w:rPr>
        <w:t xml:space="preserve"> Cluster (</w:t>
      </w:r>
      <w:r w:rsidRPr="00C7275F">
        <w:rPr>
          <w:rFonts w:eastAsiaTheme="minorHAnsi" w:hint="cs"/>
          <w:cs/>
        </w:rPr>
        <w:t xml:space="preserve">สามารถมีได้มากกว่า </w:t>
      </w:r>
      <w:r w:rsidRPr="00C7275F">
        <w:rPr>
          <w:rFonts w:eastAsiaTheme="minorHAnsi"/>
        </w:rPr>
        <w:t xml:space="preserve">1 </w:t>
      </w:r>
      <w:r w:rsidRPr="00C7275F">
        <w:rPr>
          <w:rFonts w:eastAsiaTheme="minorHAnsi" w:hint="cs"/>
          <w:cs/>
        </w:rPr>
        <w:t>ตัว</w:t>
      </w:r>
      <w:r w:rsidRPr="00C7275F">
        <w:rPr>
          <w:rFonts w:eastAsiaTheme="minorHAnsi"/>
        </w:rPr>
        <w:t>)</w:t>
      </w:r>
    </w:p>
    <w:p w14:paraId="7F4DE6AF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กำหนดหรือเคลื่อนที่</w:t>
      </w:r>
      <w:r w:rsidRPr="00C7275F">
        <w:rPr>
          <w:rFonts w:eastAsiaTheme="minorHAnsi"/>
        </w:rPr>
        <w:t xml:space="preserve"> Centroid (</w:t>
      </w:r>
      <w:r w:rsidRPr="00C7275F">
        <w:rPr>
          <w:rFonts w:eastAsiaTheme="minorHAnsi" w:hint="cs"/>
          <w:cs/>
        </w:rPr>
        <w:t xml:space="preserve">ของพิกัดของ </w:t>
      </w:r>
      <w:r w:rsidRPr="00C7275F">
        <w:rPr>
          <w:rFonts w:eastAsiaTheme="minorHAnsi"/>
        </w:rPr>
        <w:t>Cluster)</w:t>
      </w:r>
    </w:p>
    <w:p w14:paraId="6A97CE85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 xml:space="preserve">คำนวณระยะห่างระว่างตำแหน่งของข้อมูลกับ </w:t>
      </w:r>
      <w:r w:rsidRPr="00C7275F">
        <w:rPr>
          <w:rFonts w:eastAsiaTheme="minorHAnsi"/>
        </w:rPr>
        <w:t>Centroid</w:t>
      </w:r>
    </w:p>
    <w:p w14:paraId="5CDAA366" w14:textId="77777777" w:rsidR="00C7275F" w:rsidRPr="00C7275F" w:rsidRDefault="00C7275F" w:rsidP="00616F33">
      <w:pPr>
        <w:numPr>
          <w:ilvl w:val="0"/>
          <w:numId w:val="16"/>
        </w:numPr>
        <w:spacing w:after="160" w:line="259" w:lineRule="auto"/>
        <w:contextualSpacing/>
        <w:rPr>
          <w:rFonts w:eastAsiaTheme="minorHAnsi"/>
        </w:rPr>
      </w:pPr>
      <w:r w:rsidRPr="00C7275F">
        <w:rPr>
          <w:rFonts w:eastAsiaTheme="minorHAnsi" w:hint="cs"/>
          <w:cs/>
        </w:rPr>
        <w:t>จัดกลุ่มข้อมูลที่มีระยะห่างน้อยที่สุด</w:t>
      </w:r>
    </w:p>
    <w:p w14:paraId="4ABB6D26" w14:textId="43EA1CCB" w:rsidR="00C7275F" w:rsidRDefault="00C7275F" w:rsidP="00C7275F">
      <w:pPr>
        <w:spacing w:after="160" w:line="259" w:lineRule="auto"/>
        <w:jc w:val="center"/>
        <w:rPr>
          <w:rFonts w:eastAsiaTheme="minorHAnsi"/>
        </w:rPr>
      </w:pPr>
      <w:r w:rsidRPr="00C7275F">
        <w:rPr>
          <w:rFonts w:eastAsiaTheme="minorHAnsi"/>
          <w:noProof/>
        </w:rPr>
        <w:drawing>
          <wp:inline distT="0" distB="0" distL="0" distR="0" wp14:anchorId="530C0B7C" wp14:editId="102184F8">
            <wp:extent cx="2600688" cy="2486372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F7F4D" w14:textId="54B62550" w:rsidR="00714343" w:rsidRDefault="00714343" w:rsidP="005B1B3C">
      <w:pPr>
        <w:pStyle w:val="picture1"/>
        <w:rPr>
          <w:rFonts w:eastAsiaTheme="minorHAnsi"/>
        </w:rPr>
      </w:pPr>
      <w:bookmarkStart w:id="124" w:name="_Toc61201609"/>
      <w:bookmarkStart w:id="125" w:name="_Toc61295426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11 </w:t>
      </w:r>
      <w:r w:rsidR="003B229D">
        <w:rPr>
          <w:rFonts w:eastAsiaTheme="minorHAnsi" w:hint="cs"/>
          <w:cs/>
        </w:rPr>
        <w:t>ภาพอธิบายขั้นตอน</w:t>
      </w:r>
      <w:r w:rsidR="00C06E83">
        <w:rPr>
          <w:rFonts w:eastAsiaTheme="minorHAnsi" w:hint="cs"/>
          <w:cs/>
        </w:rPr>
        <w:t xml:space="preserve">ของ </w:t>
      </w:r>
      <w:r w:rsidR="00C06E83">
        <w:rPr>
          <w:rFonts w:eastAsiaTheme="minorHAnsi"/>
        </w:rPr>
        <w:t>K-Means Clustering</w:t>
      </w:r>
      <w:bookmarkEnd w:id="124"/>
      <w:bookmarkEnd w:id="125"/>
    </w:p>
    <w:p w14:paraId="741FADC4" w14:textId="77777777" w:rsidR="004F3367" w:rsidRDefault="00777AE5" w:rsidP="00CE67F6">
      <w:pPr>
        <w:jc w:val="right"/>
        <w:rPr>
          <w:rFonts w:eastAsiaTheme="minorHAnsi"/>
          <w:sz w:val="24"/>
          <w:szCs w:val="24"/>
        </w:rPr>
      </w:pPr>
      <w:r w:rsidRPr="00777AE5">
        <w:rPr>
          <w:rFonts w:eastAsiaTheme="minorHAnsi" w:hint="cs"/>
          <w:sz w:val="24"/>
          <w:szCs w:val="24"/>
          <w:cs/>
        </w:rPr>
        <w:t>(ที่มา</w:t>
      </w:r>
      <w:r w:rsidR="00FB3E22">
        <w:rPr>
          <w:rFonts w:eastAsiaTheme="minorHAnsi" w:hint="cs"/>
          <w:sz w:val="24"/>
          <w:szCs w:val="24"/>
          <w:cs/>
        </w:rPr>
        <w:t xml:space="preserve"> </w:t>
      </w:r>
      <w:r w:rsidR="00CE67F6" w:rsidRPr="004F3367">
        <w:rPr>
          <w:sz w:val="24"/>
          <w:szCs w:val="24"/>
        </w:rPr>
        <w:t>On K-means Data Clustering Algorithm with Genetic Algorithm</w:t>
      </w:r>
    </w:p>
    <w:p w14:paraId="12A09B11" w14:textId="6ADCFC75" w:rsidR="00025210" w:rsidRPr="004F3367" w:rsidRDefault="004F3367" w:rsidP="004F3367">
      <w:pPr>
        <w:jc w:val="right"/>
        <w:rPr>
          <w:rFonts w:eastAsiaTheme="minorHAnsi"/>
          <w:sz w:val="24"/>
          <w:szCs w:val="24"/>
          <w:cs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38" w:history="1">
        <w:r w:rsidRPr="00D82204">
          <w:rPr>
            <w:rStyle w:val="Hyperlink"/>
            <w:rFonts w:eastAsiaTheme="minorHAnsi"/>
            <w:sz w:val="24"/>
            <w:szCs w:val="24"/>
          </w:rPr>
          <w:t>https://ieeexplore.ieee.org/stamp/stamp.jsp?tp=&amp;arnumber=7913145</w:t>
        </w:r>
      </w:hyperlink>
      <w:r w:rsidR="000C2B4F">
        <w:rPr>
          <w:rFonts w:eastAsiaTheme="minorHAnsi"/>
          <w:sz w:val="24"/>
          <w:szCs w:val="24"/>
        </w:rPr>
        <w:t xml:space="preserve">, </w:t>
      </w:r>
      <w:r>
        <w:rPr>
          <w:rFonts w:eastAsiaTheme="minorHAnsi"/>
          <w:sz w:val="24"/>
          <w:szCs w:val="24"/>
        </w:rPr>
        <w:t>2559</w:t>
      </w:r>
      <w:r w:rsidR="00777AE5" w:rsidRPr="00777AE5">
        <w:rPr>
          <w:rFonts w:eastAsiaTheme="minorHAnsi" w:hint="cs"/>
          <w:sz w:val="24"/>
          <w:szCs w:val="24"/>
          <w:cs/>
        </w:rPr>
        <w:t>)</w:t>
      </w:r>
    </w:p>
    <w:p w14:paraId="2BB815A8" w14:textId="77777777" w:rsidR="00777AE5" w:rsidRPr="00C7275F" w:rsidRDefault="00777AE5" w:rsidP="005B1B3C">
      <w:pPr>
        <w:pStyle w:val="picture1"/>
        <w:rPr>
          <w:rFonts w:eastAsiaTheme="minorHAnsi"/>
        </w:rPr>
      </w:pPr>
    </w:p>
    <w:p w14:paraId="0AA9B818" w14:textId="30F4E951" w:rsidR="00C7275F" w:rsidRDefault="00C7275F" w:rsidP="00E252F5">
      <w:pPr>
        <w:ind w:left="1170"/>
        <w:jc w:val="thaiDistribute"/>
        <w:rPr>
          <w:rFonts w:eastAsiaTheme="minorHAnsi"/>
        </w:rPr>
      </w:pPr>
      <w:r w:rsidRPr="00C7275F">
        <w:rPr>
          <w:rFonts w:eastAsiaTheme="minorHAnsi" w:hint="cs"/>
          <w:cs/>
        </w:rPr>
        <w:t>การจัดกลุ่มจะดูจากระยะห่างของข้อมูลกับ</w:t>
      </w:r>
      <w:r w:rsidRPr="00C7275F">
        <w:rPr>
          <w:rFonts w:eastAsiaTheme="minorHAnsi"/>
        </w:rPr>
        <w:t xml:space="preserve"> Centroid </w:t>
      </w:r>
      <w:r w:rsidRPr="00C7275F">
        <w:rPr>
          <w:rFonts w:eastAsiaTheme="minorHAnsi" w:hint="cs"/>
          <w:cs/>
        </w:rPr>
        <w:t xml:space="preserve">ว่าข้อมูลอยู่ใกล้ </w:t>
      </w:r>
      <w:r w:rsidRPr="00C7275F">
        <w:rPr>
          <w:rFonts w:eastAsiaTheme="minorHAnsi"/>
        </w:rPr>
        <w:t xml:space="preserve">Centroid </w:t>
      </w:r>
      <w:r w:rsidRPr="00C7275F">
        <w:rPr>
          <w:rFonts w:eastAsiaTheme="minorHAnsi" w:hint="cs"/>
          <w:cs/>
        </w:rPr>
        <w:t xml:space="preserve">ใดมากกว่า ข้อมูลนั้นก็จะถูกจัดอยู่ใน </w:t>
      </w:r>
      <w:r w:rsidRPr="00C7275F">
        <w:rPr>
          <w:rFonts w:eastAsiaTheme="minorHAnsi"/>
        </w:rPr>
        <w:t xml:space="preserve">Cluster </w:t>
      </w:r>
      <w:r w:rsidRPr="00C7275F">
        <w:rPr>
          <w:rFonts w:eastAsiaTheme="minorHAnsi" w:hint="cs"/>
          <w:cs/>
        </w:rPr>
        <w:t xml:space="preserve">นั้น ทำขั้นตอนที่ </w:t>
      </w:r>
      <w:r w:rsidRPr="00C7275F">
        <w:rPr>
          <w:rFonts w:eastAsiaTheme="minorHAnsi"/>
        </w:rPr>
        <w:t>2 – 4</w:t>
      </w:r>
      <w:r w:rsidRPr="00C7275F">
        <w:rPr>
          <w:rFonts w:eastAsiaTheme="minorHAnsi" w:hint="cs"/>
          <w:cs/>
        </w:rPr>
        <w:t xml:space="preserve"> วนซ้ำไปเรื่อยๆ จนกว่าค่า</w:t>
      </w:r>
      <w:r w:rsidRPr="00C7275F">
        <w:rPr>
          <w:rFonts w:eastAsiaTheme="minorHAnsi"/>
        </w:rPr>
        <w:t xml:space="preserve"> Centroid </w:t>
      </w:r>
      <w:r w:rsidRPr="00C7275F">
        <w:rPr>
          <w:rFonts w:eastAsiaTheme="minorHAnsi" w:hint="cs"/>
          <w:cs/>
        </w:rPr>
        <w:t xml:space="preserve">จะอยู่ในตำแหน่งจุดกึงกลางของข้อมูลใน </w:t>
      </w:r>
      <w:r w:rsidRPr="00C7275F">
        <w:rPr>
          <w:rFonts w:eastAsiaTheme="minorHAnsi"/>
        </w:rPr>
        <w:t>Cluster</w:t>
      </w:r>
      <w:r w:rsidR="00681A38">
        <w:rPr>
          <w:rFonts w:eastAsiaTheme="minorHAnsi"/>
        </w:rPr>
        <w:t xml:space="preserve"> [4]</w:t>
      </w:r>
    </w:p>
    <w:p w14:paraId="1DC4B61F" w14:textId="77777777" w:rsidR="001521EF" w:rsidRPr="00305380" w:rsidRDefault="001521EF" w:rsidP="00E252F5">
      <w:pPr>
        <w:ind w:left="990"/>
        <w:jc w:val="thaiDistribute"/>
        <w:rPr>
          <w:rFonts w:eastAsiaTheme="minorHAnsi"/>
        </w:rPr>
      </w:pPr>
    </w:p>
    <w:p w14:paraId="71B103D5" w14:textId="602FB75A" w:rsidR="007E6B9C" w:rsidRPr="007E6B9C" w:rsidRDefault="007E6B9C" w:rsidP="00E252F5">
      <w:pPr>
        <w:numPr>
          <w:ilvl w:val="2"/>
          <w:numId w:val="15"/>
        </w:numPr>
        <w:ind w:left="1170" w:firstLine="0"/>
        <w:jc w:val="thaiDistribute"/>
      </w:pPr>
      <w:r w:rsidRPr="00DC1241">
        <w:rPr>
          <w:rFonts w:eastAsiaTheme="minorHAnsi"/>
          <w:b/>
          <w:bCs/>
          <w:cs/>
        </w:rPr>
        <w:t>การจัดกลุ่มของข้อมูล</w:t>
      </w:r>
      <w:r w:rsidR="00DC1241" w:rsidRPr="00DC1241">
        <w:rPr>
          <w:rFonts w:eastAsiaTheme="minorHAnsi" w:hint="cs"/>
          <w:b/>
          <w:bCs/>
          <w:cs/>
        </w:rPr>
        <w:t xml:space="preserve"> แบบ </w:t>
      </w:r>
      <w:r w:rsidRPr="00DC1241">
        <w:rPr>
          <w:rFonts w:eastAsiaTheme="minorHAnsi"/>
          <w:b/>
          <w:bCs/>
        </w:rPr>
        <w:t>DBSCAN</w:t>
      </w:r>
      <w:r w:rsidRPr="007E6B9C">
        <w:rPr>
          <w:rFonts w:eastAsiaTheme="minorHAnsi"/>
        </w:rPr>
        <w:t xml:space="preserve"> (Density-based spatial clustering of applications with noise) </w:t>
      </w:r>
      <w:r w:rsidRPr="007E6B9C">
        <w:rPr>
          <w:rFonts w:eastAsiaTheme="minorHAnsi" w:hint="cs"/>
          <w:cs/>
        </w:rPr>
        <w:t xml:space="preserve">คือ การหาบริเวณข้อมูลที่อยู่รวมกันเป็นกลุ่มโดยจะหากลุ่มข้อมูลได้จากการคำนวณที่เกิดจาก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หรือจุดที่ข้อมูลแสดงอยู่ </w:t>
      </w:r>
    </w:p>
    <w:p w14:paraId="2EECFA57" w14:textId="77777777" w:rsidR="007E6B9C" w:rsidRPr="007E6B9C" w:rsidRDefault="007E6B9C" w:rsidP="007E6B9C">
      <w:pPr>
        <w:spacing w:after="160" w:line="259" w:lineRule="auto"/>
        <w:jc w:val="center"/>
        <w:rPr>
          <w:rFonts w:eastAsiaTheme="minorHAnsi"/>
        </w:rPr>
      </w:pPr>
      <w:r w:rsidRPr="007E6B9C">
        <w:rPr>
          <w:rFonts w:eastAsiaTheme="minorHAnsi"/>
          <w:noProof/>
        </w:rPr>
        <w:lastRenderedPageBreak/>
        <w:drawing>
          <wp:inline distT="0" distB="0" distL="0" distR="0" wp14:anchorId="7FCF089F" wp14:editId="448AC794">
            <wp:extent cx="3668233" cy="1495902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693150" cy="15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CAE1A" w14:textId="3CA8836C" w:rsidR="007E6B9C" w:rsidRDefault="00D93C26" w:rsidP="003C5579">
      <w:pPr>
        <w:pStyle w:val="picture1"/>
        <w:rPr>
          <w:rFonts w:eastAsiaTheme="minorHAnsi"/>
        </w:rPr>
      </w:pPr>
      <w:bookmarkStart w:id="126" w:name="_Toc61201610"/>
      <w:bookmarkStart w:id="127" w:name="_Toc61295427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12 </w:t>
      </w:r>
      <w:r>
        <w:rPr>
          <w:rFonts w:eastAsiaTheme="minorHAnsi" w:hint="cs"/>
          <w:cs/>
        </w:rPr>
        <w:t>ภาพ</w:t>
      </w:r>
      <w:r w:rsidR="007E6B9C" w:rsidRPr="007E6B9C">
        <w:rPr>
          <w:rFonts w:eastAsiaTheme="minorHAnsi" w:hint="cs"/>
          <w:cs/>
        </w:rPr>
        <w:t xml:space="preserve">ตัวอย่างชุดข้อมูลที่ใช้กับ </w:t>
      </w:r>
      <w:r w:rsidR="007E6B9C" w:rsidRPr="007E6B9C">
        <w:rPr>
          <w:rFonts w:eastAsiaTheme="minorHAnsi"/>
        </w:rPr>
        <w:t>DBSCAN</w:t>
      </w:r>
      <w:bookmarkEnd w:id="126"/>
      <w:bookmarkEnd w:id="127"/>
    </w:p>
    <w:p w14:paraId="3844D54F" w14:textId="77777777" w:rsidR="001C65C8" w:rsidRDefault="00E966A4" w:rsidP="003A2651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>(</w:t>
      </w:r>
      <w:r w:rsidR="003A2651" w:rsidRPr="003A2651">
        <w:rPr>
          <w:rFonts w:eastAsiaTheme="minorHAnsi" w:hint="cs"/>
          <w:sz w:val="24"/>
          <w:szCs w:val="24"/>
          <w:cs/>
        </w:rPr>
        <w:t>ที่มา</w:t>
      </w:r>
      <w:r w:rsidRPr="00E966A4">
        <w:t xml:space="preserve"> </w:t>
      </w:r>
      <w:r w:rsidR="002A5366" w:rsidRPr="002A5366">
        <w:rPr>
          <w:rFonts w:eastAsiaTheme="minorHAnsi"/>
          <w:sz w:val="24"/>
          <w:szCs w:val="24"/>
        </w:rPr>
        <w:t>Ester et al. 1996</w:t>
      </w:r>
      <w:r w:rsidR="002A5366">
        <w:rPr>
          <w:rFonts w:eastAsiaTheme="minorHAnsi"/>
          <w:sz w:val="24"/>
          <w:szCs w:val="24"/>
        </w:rPr>
        <w:t xml:space="preserve"> </w:t>
      </w:r>
    </w:p>
    <w:p w14:paraId="7BAA3879" w14:textId="7C4E1F7B" w:rsidR="003C5579" w:rsidRDefault="00E966A4" w:rsidP="003A2651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0" w:history="1">
        <w:r w:rsidR="00806629" w:rsidRPr="002110B8">
          <w:rPr>
            <w:rStyle w:val="Hyperlink"/>
            <w:rFonts w:eastAsiaTheme="minorHAnsi"/>
            <w:sz w:val="24"/>
            <w:szCs w:val="24"/>
          </w:rPr>
          <w:t>http://www.sthda.com/english/wiki/wiki.php?id_contents=7940</w:t>
        </w:r>
      </w:hyperlink>
      <w:r>
        <w:rPr>
          <w:rFonts w:eastAsiaTheme="minorHAnsi" w:hint="cs"/>
          <w:sz w:val="24"/>
          <w:szCs w:val="24"/>
          <w:cs/>
        </w:rPr>
        <w:t>)</w:t>
      </w:r>
    </w:p>
    <w:p w14:paraId="504F74FB" w14:textId="77777777" w:rsidR="00E966A4" w:rsidRPr="003A2651" w:rsidRDefault="00E966A4" w:rsidP="003A2651">
      <w:pPr>
        <w:jc w:val="right"/>
        <w:rPr>
          <w:rFonts w:eastAsiaTheme="minorHAnsi"/>
          <w:sz w:val="24"/>
          <w:szCs w:val="24"/>
          <w:cs/>
        </w:rPr>
      </w:pPr>
    </w:p>
    <w:p w14:paraId="1CBFF4C3" w14:textId="0100BD8D" w:rsidR="007E6B9C" w:rsidRPr="007E6B9C" w:rsidRDefault="007E6B9C" w:rsidP="00DB5A95">
      <w:pPr>
        <w:spacing w:after="160" w:line="259" w:lineRule="auto"/>
        <w:ind w:left="900"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>มักใช้กับชุดข้อมูลที่ไม่สามารถแบ่งแยกกลุ่มก้อนได้อย่างชัดเจน ไม่มี</w:t>
      </w:r>
      <w:r w:rsidRPr="007E6B9C">
        <w:rPr>
          <w:rFonts w:eastAsiaTheme="minorHAnsi"/>
        </w:rPr>
        <w:t xml:space="preserve"> pattern </w:t>
      </w:r>
      <w:r w:rsidRPr="007E6B9C">
        <w:rPr>
          <w:rFonts w:eastAsiaTheme="minorHAnsi" w:hint="cs"/>
          <w:cs/>
        </w:rPr>
        <w:t xml:space="preserve">ที่แน่นอน หรือมี </w:t>
      </w:r>
      <w:r w:rsidRPr="007E6B9C">
        <w:rPr>
          <w:rFonts w:eastAsiaTheme="minorHAnsi"/>
        </w:rPr>
        <w:t>outliner</w:t>
      </w:r>
      <w:r w:rsidRPr="007E6B9C">
        <w:rPr>
          <w:rFonts w:eastAsiaTheme="minorHAnsi" w:hint="cs"/>
          <w:cs/>
        </w:rPr>
        <w:t xml:space="preserve"> ในการทำงานของ </w:t>
      </w: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 xml:space="preserve">นั้นจะใช้ </w:t>
      </w:r>
      <w:r w:rsidRPr="007E6B9C">
        <w:rPr>
          <w:rFonts w:eastAsiaTheme="minorHAnsi"/>
        </w:rPr>
        <w:t xml:space="preserve">2 parameter </w:t>
      </w:r>
      <w:r w:rsidRPr="007E6B9C">
        <w:rPr>
          <w:rFonts w:eastAsiaTheme="minorHAnsi" w:hint="cs"/>
          <w:cs/>
        </w:rPr>
        <w:t>เพื่อหากลุ่มข้อมูล</w:t>
      </w:r>
      <w:r w:rsidR="00240486">
        <w:rPr>
          <w:rFonts w:eastAsiaTheme="minorHAnsi"/>
        </w:rPr>
        <w:t xml:space="preserve"> </w:t>
      </w:r>
      <w:r w:rsidR="00B02A2E">
        <w:rPr>
          <w:rFonts w:eastAsiaTheme="minorHAnsi"/>
        </w:rPr>
        <w:t>[5]</w:t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ได้แก่ </w:t>
      </w:r>
    </w:p>
    <w:p w14:paraId="0B1DA41A" w14:textId="77777777" w:rsidR="007E6B9C" w:rsidRPr="007E6B9C" w:rsidRDefault="007E6B9C" w:rsidP="00616F33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</w:rPr>
      </w:pP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คือรัศมีจากจุดศูนย์กลางวงกลม </w:t>
      </w:r>
    </w:p>
    <w:p w14:paraId="0B2D22F6" w14:textId="718082CB" w:rsidR="007E6B9C" w:rsidRDefault="007E6B9C" w:rsidP="00616F33">
      <w:pPr>
        <w:numPr>
          <w:ilvl w:val="0"/>
          <w:numId w:val="17"/>
        </w:numPr>
        <w:spacing w:after="160" w:line="259" w:lineRule="auto"/>
        <w:contextualSpacing/>
        <w:rPr>
          <w:rFonts w:eastAsiaTheme="minorHAnsi"/>
        </w:rPr>
      </w:pP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คือจำนวน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>ขั้นต่ำในการกำหนด</w:t>
      </w:r>
      <w:r w:rsidRPr="007E6B9C">
        <w:rPr>
          <w:rFonts w:eastAsiaTheme="minorHAnsi"/>
        </w:rPr>
        <w:t xml:space="preserve"> center </w:t>
      </w:r>
    </w:p>
    <w:p w14:paraId="6A269F94" w14:textId="77777777" w:rsidR="00D84FCF" w:rsidRPr="007E6B9C" w:rsidRDefault="00D84FCF" w:rsidP="00D84FCF">
      <w:pPr>
        <w:spacing w:after="160" w:line="259" w:lineRule="auto"/>
        <w:ind w:left="1260"/>
        <w:contextualSpacing/>
        <w:rPr>
          <w:rFonts w:eastAsiaTheme="minorHAnsi"/>
        </w:rPr>
      </w:pPr>
    </w:p>
    <w:p w14:paraId="5DA2DC9B" w14:textId="0F05BC6C" w:rsidR="007E6B9C" w:rsidRPr="007E6B9C" w:rsidRDefault="007E6B9C" w:rsidP="00707580">
      <w:pPr>
        <w:spacing w:after="160" w:line="259" w:lineRule="auto"/>
        <w:ind w:firstLine="720"/>
        <w:rPr>
          <w:rFonts w:eastAsiaTheme="minorHAnsi"/>
          <w:cs/>
        </w:rPr>
      </w:pPr>
      <w:r w:rsidRPr="007E6B9C">
        <w:rPr>
          <w:rFonts w:eastAsiaTheme="minorHAnsi" w:hint="cs"/>
          <w:cs/>
        </w:rPr>
        <w:t xml:space="preserve">ซึ่งในขั้นตอนการทำงานของ </w:t>
      </w:r>
      <w:r w:rsidRPr="007E6B9C">
        <w:rPr>
          <w:rFonts w:eastAsiaTheme="minorHAnsi"/>
        </w:rPr>
        <w:t xml:space="preserve">DBSCAN </w:t>
      </w:r>
      <w:r w:rsidRPr="007E6B9C">
        <w:rPr>
          <w:rFonts w:eastAsiaTheme="minorHAnsi" w:hint="cs"/>
          <w:cs/>
        </w:rPr>
        <w:t xml:space="preserve">สามารถสรุปเป็น </w:t>
      </w:r>
      <w:r w:rsidR="00D93C26">
        <w:rPr>
          <w:rFonts w:eastAsiaTheme="minorHAnsi"/>
        </w:rPr>
        <w:t>4</w:t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>ขั้นตอน</w:t>
      </w:r>
      <w:r w:rsidR="00B02A2E">
        <w:rPr>
          <w:rFonts w:eastAsiaTheme="minorHAnsi"/>
        </w:rPr>
        <w:t xml:space="preserve"> [5] </w:t>
      </w:r>
      <w:r w:rsidRPr="007E6B9C">
        <w:rPr>
          <w:rFonts w:eastAsiaTheme="minorHAnsi" w:hint="cs"/>
          <w:cs/>
        </w:rPr>
        <w:t>ได้ดังนี้</w:t>
      </w:r>
    </w:p>
    <w:p w14:paraId="4BF60AB6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มากกว่าหรือเท่ากับค่า </w:t>
      </w: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จะถูกเรียกว่า </w:t>
      </w:r>
      <w:r w:rsidRPr="007E6B9C">
        <w:rPr>
          <w:rFonts w:eastAsiaTheme="minorHAnsi"/>
        </w:rPr>
        <w:t xml:space="preserve">core point </w:t>
      </w:r>
    </w:p>
    <w:p w14:paraId="3905D13E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 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น้อยกว่าค่า </w:t>
      </w: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แต่อย้ในรัศมี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>ของ</w:t>
      </w:r>
      <w:r w:rsidRPr="007E6B9C">
        <w:rPr>
          <w:rFonts w:eastAsiaTheme="minorHAnsi"/>
        </w:rPr>
        <w:t xml:space="preserve"> core point</w:t>
      </w:r>
      <w:r w:rsidRPr="007E6B9C">
        <w:rPr>
          <w:rFonts w:eastAsiaTheme="minorHAnsi"/>
          <w:cs/>
        </w:rPr>
        <w:tab/>
      </w:r>
      <w:r w:rsidRPr="007E6B9C">
        <w:rPr>
          <w:rFonts w:eastAsiaTheme="minorHAnsi"/>
        </w:rPr>
        <w:t xml:space="preserve"> </w:t>
      </w:r>
      <w:r w:rsidRPr="007E6B9C">
        <w:rPr>
          <w:rFonts w:eastAsiaTheme="minorHAnsi" w:hint="cs"/>
          <w:cs/>
        </w:rPr>
        <w:t xml:space="preserve">จะเรียกว่า </w:t>
      </w:r>
      <w:r w:rsidRPr="007E6B9C">
        <w:rPr>
          <w:rFonts w:eastAsiaTheme="minorHAnsi"/>
        </w:rPr>
        <w:t xml:space="preserve">border point </w:t>
      </w:r>
    </w:p>
    <w:p w14:paraId="2F390B4B" w14:textId="77777777" w:rsidR="007E6B9C" w:rsidRP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ในชุดข้อมูลที่มีข้อมูลอื่นๆ อยู่รอบๆ ตัวมันในรัศมี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น้อยกว่าค่า </w:t>
      </w:r>
      <w:proofErr w:type="spellStart"/>
      <w:r w:rsidRPr="007E6B9C">
        <w:rPr>
          <w:rFonts w:eastAsiaTheme="minorHAnsi"/>
        </w:rPr>
        <w:t>MinPts</w:t>
      </w:r>
      <w:proofErr w:type="spellEnd"/>
      <w:r w:rsidRPr="007E6B9C">
        <w:rPr>
          <w:rFonts w:eastAsiaTheme="minorHAnsi" w:hint="cs"/>
          <w:cs/>
        </w:rPr>
        <w:t xml:space="preserve"> และไม่อยู่ในรัศมี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ของ </w:t>
      </w:r>
      <w:r w:rsidRPr="007E6B9C">
        <w:rPr>
          <w:rFonts w:eastAsiaTheme="minorHAnsi"/>
        </w:rPr>
        <w:t xml:space="preserve">core point </w:t>
      </w:r>
      <w:r w:rsidRPr="007E6B9C">
        <w:rPr>
          <w:rFonts w:eastAsiaTheme="minorHAnsi" w:hint="cs"/>
          <w:cs/>
        </w:rPr>
        <w:t xml:space="preserve">แต่อยู่ในรัศมี </w:t>
      </w:r>
      <w:r w:rsidRPr="007E6B9C">
        <w:rPr>
          <w:rFonts w:eastAsiaTheme="minorHAnsi"/>
        </w:rPr>
        <w:t xml:space="preserve">eps </w:t>
      </w:r>
      <w:r w:rsidRPr="007E6B9C">
        <w:rPr>
          <w:rFonts w:eastAsiaTheme="minorHAnsi" w:hint="cs"/>
          <w:cs/>
        </w:rPr>
        <w:t xml:space="preserve">ของ </w:t>
      </w:r>
      <w:r w:rsidRPr="007E6B9C">
        <w:rPr>
          <w:rFonts w:eastAsiaTheme="minorHAnsi"/>
        </w:rPr>
        <w:t xml:space="preserve">border point </w:t>
      </w:r>
      <w:r w:rsidRPr="007E6B9C">
        <w:rPr>
          <w:rFonts w:eastAsiaTheme="minorHAnsi" w:hint="cs"/>
          <w:cs/>
        </w:rPr>
        <w:t xml:space="preserve">จะเรียกว่า </w:t>
      </w:r>
      <w:r w:rsidRPr="007E6B9C">
        <w:rPr>
          <w:rFonts w:eastAsiaTheme="minorHAnsi"/>
        </w:rPr>
        <w:t xml:space="preserve">border point </w:t>
      </w:r>
      <w:r w:rsidRPr="007E6B9C">
        <w:rPr>
          <w:rFonts w:eastAsiaTheme="minorHAnsi" w:hint="cs"/>
          <w:cs/>
        </w:rPr>
        <w:t xml:space="preserve">เช่นกัน </w:t>
      </w:r>
    </w:p>
    <w:p w14:paraId="3A7318EF" w14:textId="32BDE74F" w:rsidR="007E6B9C" w:rsidRDefault="007E6B9C" w:rsidP="007A069A">
      <w:pPr>
        <w:numPr>
          <w:ilvl w:val="0"/>
          <w:numId w:val="35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ใดๆ ที่มีอยู่ในขั้นตอนที่ </w:t>
      </w:r>
      <w:r w:rsidRPr="007E6B9C">
        <w:rPr>
          <w:rFonts w:eastAsiaTheme="minorHAnsi"/>
        </w:rPr>
        <w:t xml:space="preserve">1-3 </w:t>
      </w:r>
      <w:r w:rsidRPr="007E6B9C">
        <w:rPr>
          <w:rFonts w:eastAsiaTheme="minorHAnsi" w:hint="cs"/>
          <w:cs/>
        </w:rPr>
        <w:t>จะถูกเรียกว่า</w:t>
      </w:r>
      <w:r w:rsidRPr="007E6B9C">
        <w:rPr>
          <w:rFonts w:eastAsiaTheme="minorHAnsi"/>
        </w:rPr>
        <w:t xml:space="preserve"> noise</w:t>
      </w:r>
    </w:p>
    <w:p w14:paraId="3A5F96AB" w14:textId="77777777" w:rsidR="0011752F" w:rsidRPr="007E6B9C" w:rsidRDefault="0011752F" w:rsidP="0011752F">
      <w:pPr>
        <w:spacing w:after="160" w:line="259" w:lineRule="auto"/>
        <w:ind w:left="1260"/>
        <w:contextualSpacing/>
        <w:rPr>
          <w:rFonts w:eastAsiaTheme="minorHAnsi"/>
        </w:rPr>
      </w:pPr>
    </w:p>
    <w:p w14:paraId="6C9056BF" w14:textId="77777777" w:rsidR="007E6B9C" w:rsidRPr="007E6B9C" w:rsidRDefault="007E6B9C" w:rsidP="007E6B9C">
      <w:pPr>
        <w:spacing w:after="160" w:line="259" w:lineRule="auto"/>
        <w:jc w:val="center"/>
        <w:rPr>
          <w:rFonts w:eastAsiaTheme="minorHAnsi"/>
        </w:rPr>
      </w:pPr>
      <w:r w:rsidRPr="007E6B9C">
        <w:rPr>
          <w:rFonts w:eastAsiaTheme="minorHAnsi"/>
          <w:noProof/>
          <w:cs/>
        </w:rPr>
        <w:lastRenderedPageBreak/>
        <w:drawing>
          <wp:inline distT="0" distB="0" distL="0" distR="0" wp14:anchorId="1B175082" wp14:editId="68785999">
            <wp:extent cx="3553321" cy="1743318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D9FD" w14:textId="065FF3F6" w:rsidR="007E6B9C" w:rsidRDefault="00BE28E0" w:rsidP="00BE28E0">
      <w:pPr>
        <w:pStyle w:val="picture1"/>
        <w:rPr>
          <w:rFonts w:eastAsiaTheme="minorHAnsi"/>
        </w:rPr>
      </w:pPr>
      <w:bookmarkStart w:id="128" w:name="_Toc61201611"/>
      <w:bookmarkStart w:id="129" w:name="_Toc61295428"/>
      <w:r>
        <w:rPr>
          <w:rFonts w:eastAsiaTheme="minorHAnsi" w:hint="cs"/>
          <w:cs/>
        </w:rPr>
        <w:t xml:space="preserve">ภาพที่ </w:t>
      </w:r>
      <w:r w:rsidR="003529BD">
        <w:rPr>
          <w:rFonts w:eastAsiaTheme="minorHAnsi"/>
        </w:rPr>
        <w:t>2.</w:t>
      </w:r>
      <w:r>
        <w:rPr>
          <w:rFonts w:eastAsiaTheme="minorHAnsi"/>
        </w:rPr>
        <w:t xml:space="preserve">13 </w:t>
      </w:r>
      <w:r w:rsidR="007E6B9C" w:rsidRPr="007E6B9C">
        <w:rPr>
          <w:rFonts w:eastAsiaTheme="minorHAnsi" w:hint="cs"/>
          <w:cs/>
        </w:rPr>
        <w:t xml:space="preserve">ตัวอย่าง </w:t>
      </w:r>
      <w:r w:rsidR="007E6B9C" w:rsidRPr="007E6B9C">
        <w:rPr>
          <w:rFonts w:eastAsiaTheme="minorHAnsi"/>
        </w:rPr>
        <w:t>DBSCAN</w:t>
      </w:r>
      <w:bookmarkEnd w:id="128"/>
      <w:bookmarkEnd w:id="129"/>
    </w:p>
    <w:p w14:paraId="001815F7" w14:textId="70787EB4" w:rsidR="0011752F" w:rsidRDefault="0011752F" w:rsidP="0011752F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>(</w:t>
      </w:r>
      <w:r w:rsidRPr="003A2651">
        <w:rPr>
          <w:rFonts w:eastAsiaTheme="minorHAnsi" w:hint="cs"/>
          <w:sz w:val="24"/>
          <w:szCs w:val="24"/>
          <w:cs/>
        </w:rPr>
        <w:t>ที่มา</w:t>
      </w:r>
      <w:r w:rsidRPr="00E966A4">
        <w:t xml:space="preserve"> </w:t>
      </w:r>
      <w:r w:rsidR="00A00557" w:rsidRPr="00A00557">
        <w:rPr>
          <w:rFonts w:eastAsiaTheme="minorHAnsi"/>
          <w:sz w:val="24"/>
          <w:szCs w:val="24"/>
        </w:rPr>
        <w:t>DBSCAN: density-based clustering for discovering clusters in large datasets with noise - Unsupervised Machine Learning</w:t>
      </w:r>
    </w:p>
    <w:p w14:paraId="370F4374" w14:textId="6AD106BD" w:rsidR="0011752F" w:rsidRDefault="0011752F" w:rsidP="0011752F">
      <w:pPr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2" w:history="1">
        <w:r w:rsidRPr="002110B8">
          <w:rPr>
            <w:rStyle w:val="Hyperlink"/>
            <w:rFonts w:eastAsiaTheme="minorHAnsi"/>
            <w:sz w:val="24"/>
            <w:szCs w:val="24"/>
          </w:rPr>
          <w:t>http://www.sthda.com/english/wiki/wiki.php?id_contents=7940</w:t>
        </w:r>
      </w:hyperlink>
      <w:r>
        <w:rPr>
          <w:rFonts w:eastAsiaTheme="minorHAnsi" w:hint="cs"/>
          <w:sz w:val="24"/>
          <w:szCs w:val="24"/>
          <w:cs/>
        </w:rPr>
        <w:t>)</w:t>
      </w:r>
    </w:p>
    <w:p w14:paraId="37602FD7" w14:textId="77777777" w:rsidR="0011752F" w:rsidRPr="007E6B9C" w:rsidRDefault="0011752F" w:rsidP="00BE28E0">
      <w:pPr>
        <w:pStyle w:val="picture1"/>
        <w:rPr>
          <w:rFonts w:eastAsiaTheme="minorHAnsi"/>
        </w:rPr>
      </w:pPr>
    </w:p>
    <w:p w14:paraId="1D23C1D0" w14:textId="44179C5F" w:rsidR="007E6B9C" w:rsidRPr="007E6B9C" w:rsidRDefault="007E6B9C" w:rsidP="00707580">
      <w:pPr>
        <w:spacing w:after="160" w:line="259" w:lineRule="auto"/>
        <w:ind w:left="720"/>
        <w:rPr>
          <w:rFonts w:eastAsiaTheme="minorHAnsi"/>
          <w:cs/>
        </w:rPr>
      </w:pPr>
      <w:r w:rsidRPr="007E6B9C">
        <w:rPr>
          <w:rFonts w:eastAsiaTheme="minorHAnsi" w:hint="cs"/>
          <w:cs/>
        </w:rPr>
        <w:t>จากภาพ</w:t>
      </w:r>
      <w:r w:rsidR="006D51C3">
        <w:rPr>
          <w:rFonts w:eastAsiaTheme="minorHAnsi" w:hint="cs"/>
          <w:cs/>
        </w:rPr>
        <w:t xml:space="preserve"> </w:t>
      </w:r>
      <w:r w:rsidR="008D5B8A">
        <w:rPr>
          <w:rFonts w:eastAsiaTheme="minorHAnsi"/>
        </w:rPr>
        <w:t>2.</w:t>
      </w:r>
      <w:r w:rsidR="006D51C3">
        <w:rPr>
          <w:rFonts w:eastAsiaTheme="minorHAnsi"/>
        </w:rPr>
        <w:t>13</w:t>
      </w:r>
      <w:r w:rsidRPr="007E6B9C">
        <w:rPr>
          <w:rFonts w:eastAsiaTheme="minorHAnsi" w:hint="cs"/>
          <w:cs/>
        </w:rPr>
        <w:t xml:space="preserve"> สามารถบอกลักษณะของ </w:t>
      </w:r>
      <w:r w:rsidRPr="007E6B9C">
        <w:rPr>
          <w:rFonts w:eastAsiaTheme="minorHAnsi"/>
        </w:rPr>
        <w:t xml:space="preserve">data point </w:t>
      </w:r>
      <w:r w:rsidRPr="007E6B9C">
        <w:rPr>
          <w:rFonts w:eastAsiaTheme="minorHAnsi" w:hint="cs"/>
          <w:cs/>
        </w:rPr>
        <w:t xml:space="preserve">ได้ว่า </w:t>
      </w:r>
      <w:r w:rsidRPr="007E6B9C">
        <w:rPr>
          <w:rFonts w:eastAsiaTheme="minorHAnsi"/>
        </w:rPr>
        <w:t xml:space="preserve">x </w:t>
      </w:r>
      <w:r w:rsidRPr="007E6B9C">
        <w:rPr>
          <w:rFonts w:eastAsiaTheme="minorHAnsi" w:hint="cs"/>
          <w:cs/>
        </w:rPr>
        <w:t xml:space="preserve">คือ </w:t>
      </w:r>
      <w:r w:rsidRPr="007E6B9C">
        <w:rPr>
          <w:rFonts w:eastAsiaTheme="minorHAnsi"/>
        </w:rPr>
        <w:t xml:space="preserve">core point </w:t>
      </w:r>
      <w:r w:rsidRPr="007E6B9C">
        <w:rPr>
          <w:rFonts w:eastAsiaTheme="minorHAnsi" w:hint="cs"/>
          <w:cs/>
        </w:rPr>
        <w:t xml:space="preserve">ส่วน </w:t>
      </w:r>
      <w:r w:rsidRPr="007E6B9C">
        <w:rPr>
          <w:rFonts w:eastAsiaTheme="minorHAnsi"/>
        </w:rPr>
        <w:t xml:space="preserve">y </w:t>
      </w:r>
      <w:r w:rsidRPr="007E6B9C">
        <w:rPr>
          <w:rFonts w:eastAsiaTheme="minorHAnsi" w:hint="cs"/>
          <w:cs/>
        </w:rPr>
        <w:t xml:space="preserve">และ </w:t>
      </w:r>
      <w:r w:rsidRPr="007E6B9C">
        <w:rPr>
          <w:rFonts w:eastAsiaTheme="minorHAnsi"/>
        </w:rPr>
        <w:t xml:space="preserve">z </w:t>
      </w:r>
      <w:r w:rsidRPr="007E6B9C">
        <w:rPr>
          <w:rFonts w:eastAsiaTheme="minorHAnsi" w:hint="cs"/>
          <w:cs/>
        </w:rPr>
        <w:t xml:space="preserve">คือ </w:t>
      </w:r>
      <w:r w:rsidRPr="007E6B9C">
        <w:rPr>
          <w:rFonts w:eastAsiaTheme="minorHAnsi"/>
        </w:rPr>
        <w:t xml:space="preserve">border point </w:t>
      </w:r>
    </w:p>
    <w:p w14:paraId="248FF8DC" w14:textId="77777777" w:rsidR="00CE082C" w:rsidRDefault="00CE082C" w:rsidP="00CE082C">
      <w:pPr>
        <w:ind w:left="900"/>
      </w:pPr>
    </w:p>
    <w:p w14:paraId="0EE8F997" w14:textId="1B123A10" w:rsidR="00B65E8B" w:rsidRDefault="00B65E8B" w:rsidP="00FC66E9">
      <w:pPr>
        <w:pStyle w:val="Title"/>
        <w:ind w:left="0"/>
      </w:pPr>
      <w:bookmarkStart w:id="130" w:name="_Toc61201570"/>
      <w:bookmarkStart w:id="131" w:name="_Toc61205932"/>
      <w:bookmarkStart w:id="132" w:name="_Toc61295429"/>
      <w:bookmarkStart w:id="133" w:name="_Toc61466308"/>
      <w:r>
        <w:t>2.</w:t>
      </w:r>
      <w:r w:rsidR="00640646">
        <w:t>5</w:t>
      </w:r>
      <w:r>
        <w:t xml:space="preserve">.2 </w:t>
      </w:r>
      <w:r>
        <w:rPr>
          <w:rFonts w:hint="cs"/>
          <w:cs/>
        </w:rPr>
        <w:t>การเรียนรู้แบบมีผู้สอน</w:t>
      </w:r>
      <w:bookmarkEnd w:id="130"/>
      <w:bookmarkEnd w:id="131"/>
      <w:bookmarkEnd w:id="132"/>
      <w:bookmarkEnd w:id="133"/>
    </w:p>
    <w:p w14:paraId="7BAEFFD8" w14:textId="0F10EAEA" w:rsidR="00527972" w:rsidRPr="00527972" w:rsidRDefault="00527972" w:rsidP="00EF36F9">
      <w:pPr>
        <w:ind w:left="720" w:firstLine="360"/>
        <w:jc w:val="thaiDistribute"/>
      </w:pPr>
      <w:r>
        <w:rPr>
          <w:rFonts w:hint="cs"/>
          <w:cs/>
        </w:rPr>
        <w:t>ในก</w:t>
      </w:r>
      <w:r w:rsidR="00193FBC">
        <w:rPr>
          <w:rFonts w:hint="cs"/>
          <w:cs/>
        </w:rPr>
        <w:t xml:space="preserve">รณีที่เราทราบแล้วว่าจะมี </w:t>
      </w:r>
      <w:r w:rsidR="00193FBC">
        <w:t xml:space="preserve">intent </w:t>
      </w:r>
      <w:r w:rsidR="00193FBC">
        <w:rPr>
          <w:rFonts w:hint="cs"/>
          <w:cs/>
        </w:rPr>
        <w:t>ใดบ้าง</w:t>
      </w:r>
      <w:r w:rsidR="00577815">
        <w:rPr>
          <w:rFonts w:hint="cs"/>
          <w:cs/>
        </w:rPr>
        <w:t xml:space="preserve"> แล้วเราต้องการจำแนกข้อความที่เข้ามาว่าจัดอยู่ใน </w:t>
      </w:r>
      <w:r w:rsidR="00577815">
        <w:t xml:space="preserve">intent </w:t>
      </w:r>
      <w:r w:rsidR="00577815">
        <w:rPr>
          <w:rFonts w:hint="cs"/>
          <w:cs/>
        </w:rPr>
        <w:t xml:space="preserve">ใด </w:t>
      </w:r>
      <w:r w:rsidR="00711EA8">
        <w:rPr>
          <w:rFonts w:hint="cs"/>
          <w:cs/>
        </w:rPr>
        <w:t xml:space="preserve">สามารถทำได้ โดยใช้การเรียนรู้แบบมีผู้สอน ในที่นี้จะกล่าวถึงการเรียนรู้แบบมีผู้สอน </w:t>
      </w:r>
      <w:r w:rsidR="00711EA8">
        <w:t xml:space="preserve">2 </w:t>
      </w:r>
      <w:r w:rsidR="00711EA8">
        <w:rPr>
          <w:rFonts w:hint="cs"/>
          <w:cs/>
        </w:rPr>
        <w:t xml:space="preserve">เทคนิค คือ </w:t>
      </w:r>
      <w:r w:rsidR="00711EA8">
        <w:t xml:space="preserve">Decision Tree </w:t>
      </w:r>
      <w:r w:rsidR="00711EA8">
        <w:rPr>
          <w:rFonts w:hint="cs"/>
          <w:cs/>
        </w:rPr>
        <w:t xml:space="preserve">และ </w:t>
      </w:r>
      <w:r w:rsidR="00711EA8">
        <w:t>Neural Network</w:t>
      </w:r>
      <w:r w:rsidR="00577815">
        <w:rPr>
          <w:rFonts w:hint="cs"/>
          <w:cs/>
        </w:rPr>
        <w:t xml:space="preserve"> </w:t>
      </w:r>
    </w:p>
    <w:p w14:paraId="3A9F03F5" w14:textId="273AE719" w:rsidR="0078179F" w:rsidRPr="0078179F" w:rsidRDefault="0078179F" w:rsidP="00EF36F9">
      <w:pPr>
        <w:pStyle w:val="ListParagraph"/>
        <w:numPr>
          <w:ilvl w:val="0"/>
          <w:numId w:val="12"/>
        </w:numPr>
        <w:jc w:val="thaiDistribute"/>
        <w:rPr>
          <w:rFonts w:cs="TH SarabunPSK"/>
          <w:szCs w:val="32"/>
        </w:rPr>
      </w:pPr>
      <w:r w:rsidRPr="00553085">
        <w:rPr>
          <w:rFonts w:eastAsiaTheme="minorHAnsi" w:cs="TH SarabunPSK"/>
          <w:b/>
          <w:bCs/>
          <w:szCs w:val="32"/>
          <w:cs/>
        </w:rPr>
        <w:t xml:space="preserve">ต้นไม้ตัดสินใจ </w:t>
      </w:r>
      <w:r w:rsidRPr="00553085">
        <w:rPr>
          <w:rFonts w:eastAsiaTheme="minorHAnsi" w:cs="TH SarabunPSK"/>
          <w:b/>
          <w:bCs/>
        </w:rPr>
        <w:t>(Decision Tree</w:t>
      </w:r>
      <w:r w:rsidRPr="00553085">
        <w:rPr>
          <w:rFonts w:eastAsiaTheme="minorHAnsi" w:cs="TH SarabunPSK"/>
          <w:b/>
          <w:bCs/>
          <w:szCs w:val="32"/>
        </w:rPr>
        <w:t>)</w:t>
      </w:r>
      <w:r w:rsidRPr="0078179F">
        <w:rPr>
          <w:rFonts w:eastAsiaTheme="minorHAnsi" w:cs="TH SarabunPSK"/>
          <w:szCs w:val="32"/>
        </w:rPr>
        <w:t xml:space="preserve"> </w:t>
      </w:r>
      <w:r w:rsidRPr="0078179F">
        <w:rPr>
          <w:rFonts w:eastAsiaTheme="minorHAnsi" w:cs="TH SarabunPSK"/>
          <w:szCs w:val="32"/>
          <w:cs/>
        </w:rPr>
        <w:t xml:space="preserve">ซึ่งเป็นวิธีการเรียนรู้ของเครื่องที่นิยืมใช้เป็นอย่างมากรู้แบบหนึ่ง ใช้หรับหรือการจำแนก </w:t>
      </w:r>
      <w:r w:rsidRPr="0078179F">
        <w:rPr>
          <w:rFonts w:eastAsiaTheme="minorHAnsi" w:cs="TH SarabunPSK"/>
          <w:szCs w:val="32"/>
        </w:rPr>
        <w:t>(Classification)</w:t>
      </w:r>
      <w:r w:rsidRPr="0078179F">
        <w:rPr>
          <w:rFonts w:eastAsiaTheme="minorHAnsi" w:cs="TH SarabunPSK"/>
          <w:szCs w:val="32"/>
          <w:cs/>
        </w:rPr>
        <w:t xml:space="preserve"> ข้อมูลและคลาส </w:t>
      </w:r>
      <w:r w:rsidRPr="0078179F">
        <w:rPr>
          <w:rFonts w:eastAsiaTheme="minorHAnsi" w:cs="TH SarabunPSK"/>
          <w:szCs w:val="32"/>
        </w:rPr>
        <w:t>(class)</w:t>
      </w:r>
      <w:r w:rsidRPr="0078179F">
        <w:rPr>
          <w:rFonts w:eastAsiaTheme="minorHAnsi" w:cs="TH SarabunPSK"/>
          <w:szCs w:val="32"/>
          <w:cs/>
        </w:rPr>
        <w:t xml:space="preserve"> ต่างๆ โดยใช้คุณสมบัติ </w:t>
      </w:r>
      <w:r w:rsidRPr="0078179F">
        <w:rPr>
          <w:rFonts w:eastAsiaTheme="minorHAnsi" w:cs="TH SarabunPSK"/>
          <w:szCs w:val="32"/>
        </w:rPr>
        <w:t xml:space="preserve">(attribute) </w:t>
      </w:r>
      <w:r w:rsidRPr="0078179F">
        <w:rPr>
          <w:rFonts w:eastAsiaTheme="minorHAnsi" w:cs="TH SarabunPSK"/>
          <w:szCs w:val="32"/>
          <w:cs/>
        </w:rPr>
        <w:t xml:space="preserve">ของข้อมูล ในการจำแนกข้อมูลจากคุณสมบัติของข้อมูลจะต้องดูว่า คุณสมบัติใดของข้อมูลที่ใช้ในการจำแนกคลาส และคุณสมบัตินั้นมีความสำคัญอย่างไร ซึ่งสามารถสรุปส่วนประกอบของ </w:t>
      </w:r>
      <w:r w:rsidRPr="0078179F">
        <w:rPr>
          <w:rFonts w:eastAsiaTheme="minorHAnsi" w:cs="TH SarabunPSK"/>
          <w:szCs w:val="32"/>
        </w:rPr>
        <w:t xml:space="preserve">Decision tree </w:t>
      </w:r>
      <w:r w:rsidRPr="0078179F">
        <w:rPr>
          <w:rFonts w:eastAsiaTheme="minorHAnsi" w:cs="TH SarabunPSK"/>
          <w:szCs w:val="32"/>
          <w:cs/>
        </w:rPr>
        <w:t xml:space="preserve">ได้ </w:t>
      </w:r>
      <w:r w:rsidRPr="0078179F">
        <w:rPr>
          <w:rFonts w:eastAsiaTheme="minorHAnsi" w:cs="TH SarabunPSK"/>
          <w:szCs w:val="32"/>
        </w:rPr>
        <w:t xml:space="preserve">3 </w:t>
      </w:r>
      <w:r w:rsidRPr="0078179F">
        <w:rPr>
          <w:rFonts w:eastAsiaTheme="minorHAnsi" w:cs="TH SarabunPSK"/>
          <w:szCs w:val="32"/>
          <w:cs/>
        </w:rPr>
        <w:t>ส่วน</w:t>
      </w:r>
      <w:r w:rsidR="003D2270">
        <w:rPr>
          <w:rFonts w:eastAsiaTheme="minorHAnsi" w:cs="TH SarabunPSK"/>
          <w:szCs w:val="32"/>
        </w:rPr>
        <w:t>[6]</w:t>
      </w:r>
      <w:r w:rsidR="0085577E">
        <w:rPr>
          <w:rFonts w:eastAsiaTheme="minorHAnsi" w:cs="TH SarabunPSK"/>
          <w:szCs w:val="32"/>
        </w:rPr>
        <w:t xml:space="preserve"> </w:t>
      </w:r>
      <w:r w:rsidRPr="0078179F">
        <w:rPr>
          <w:rFonts w:eastAsiaTheme="minorHAnsi" w:cs="TH SarabunPSK"/>
          <w:szCs w:val="32"/>
          <w:cs/>
        </w:rPr>
        <w:t>ดังนี้</w:t>
      </w:r>
    </w:p>
    <w:p w14:paraId="01679929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/>
          <w:cs/>
        </w:rPr>
        <w:t xml:space="preserve">โหนดภายใน </w:t>
      </w:r>
      <w:r w:rsidRPr="0078179F">
        <w:rPr>
          <w:rFonts w:eastAsiaTheme="minorHAnsi"/>
        </w:rPr>
        <w:t xml:space="preserve">(internal node) </w:t>
      </w:r>
      <w:r w:rsidRPr="0078179F">
        <w:rPr>
          <w:rFonts w:eastAsiaTheme="minorHAnsi"/>
          <w:cs/>
        </w:rPr>
        <w:t>คือ คุณสมบัติต่างๆ ของข้อมูลที่ใช้ในการ</w:t>
      </w:r>
      <w:r w:rsidRPr="0078179F">
        <w:rPr>
          <w:rFonts w:eastAsiaTheme="minorHAnsi" w:hint="cs"/>
          <w:cs/>
        </w:rPr>
        <w:t xml:space="preserve">จำแนกว่าข้อมูลจะไปอยุ่ในคลาสไหน โดยโหนดภายในที่เป็นโหนดเริ่มต้นเรียกว่า โหนดราก </w:t>
      </w:r>
      <w:r w:rsidRPr="0078179F">
        <w:rPr>
          <w:rFonts w:eastAsiaTheme="minorHAnsi"/>
        </w:rPr>
        <w:t>(root)</w:t>
      </w:r>
    </w:p>
    <w:p w14:paraId="7E6B747C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กิ่ง </w:t>
      </w:r>
      <w:r w:rsidRPr="0078179F">
        <w:rPr>
          <w:rFonts w:eastAsiaTheme="minorHAnsi"/>
        </w:rPr>
        <w:t xml:space="preserve">(branch, link) </w:t>
      </w:r>
      <w:r w:rsidRPr="0078179F">
        <w:rPr>
          <w:rFonts w:eastAsiaTheme="minorHAnsi" w:hint="cs"/>
          <w:cs/>
        </w:rPr>
        <w:t>เป็นคุณสมบัติหรือเงื่อนไขของคุณสมบัติของโหนดที่ใช้ในการจำแนกข้อมูล ซึ่งโหนดภายในจะแตกกิ่งเท่ากับจำนวนคุณสมบัติของโหนดภายในนั้น</w:t>
      </w:r>
    </w:p>
    <w:p w14:paraId="7B60BAE5" w14:textId="77777777" w:rsidR="0078179F" w:rsidRPr="0078179F" w:rsidRDefault="0078179F" w:rsidP="00EF36F9">
      <w:pPr>
        <w:numPr>
          <w:ilvl w:val="0"/>
          <w:numId w:val="13"/>
        </w:numPr>
        <w:spacing w:after="160" w:line="259" w:lineRule="auto"/>
        <w:contextualSpacing/>
        <w:jc w:val="thaiDistribute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โหนดใบ </w:t>
      </w:r>
      <w:r w:rsidRPr="0078179F">
        <w:rPr>
          <w:rFonts w:eastAsiaTheme="minorHAnsi"/>
        </w:rPr>
        <w:t>(leaf node)</w:t>
      </w:r>
      <w:r w:rsidRPr="0078179F">
        <w:rPr>
          <w:rFonts w:eastAsiaTheme="minorHAnsi" w:hint="cs"/>
          <w:cs/>
        </w:rPr>
        <w:t xml:space="preserve"> คือคลาสต่างๆ ซึ่งเป็นผลลัพธ์ในการจำแนกข้อมูล</w:t>
      </w:r>
    </w:p>
    <w:p w14:paraId="48EEE6B1" w14:textId="77777777" w:rsidR="0078179F" w:rsidRPr="0078179F" w:rsidRDefault="0078179F" w:rsidP="0078179F">
      <w:pPr>
        <w:spacing w:after="160" w:line="259" w:lineRule="auto"/>
        <w:jc w:val="center"/>
        <w:rPr>
          <w:rFonts w:eastAsiaTheme="minorHAnsi"/>
        </w:rPr>
      </w:pPr>
      <w:r w:rsidRPr="0078179F">
        <w:rPr>
          <w:rFonts w:eastAsiaTheme="minorHAnsi"/>
          <w:noProof/>
          <w:cs/>
        </w:rPr>
        <w:lastRenderedPageBreak/>
        <w:drawing>
          <wp:inline distT="0" distB="0" distL="0" distR="0" wp14:anchorId="204EEACA" wp14:editId="0E92135D">
            <wp:extent cx="3286584" cy="2162477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E5C0" w14:textId="7E61F315" w:rsidR="0078179F" w:rsidRDefault="0078179F" w:rsidP="001D6FBE">
      <w:pPr>
        <w:pStyle w:val="picture1"/>
        <w:rPr>
          <w:rFonts w:eastAsiaTheme="minorHAnsi"/>
        </w:rPr>
      </w:pPr>
      <w:bookmarkStart w:id="134" w:name="_Toc61295430"/>
      <w:r>
        <w:rPr>
          <w:rFonts w:eastAsiaTheme="minorHAnsi" w:hint="cs"/>
          <w:cs/>
        </w:rPr>
        <w:t>ภาพที่</w:t>
      </w:r>
      <w:r w:rsidR="001D6FBE">
        <w:rPr>
          <w:rFonts w:eastAsiaTheme="minorHAnsi"/>
        </w:rPr>
        <w:t xml:space="preserve"> </w:t>
      </w:r>
      <w:r w:rsidR="003529BD">
        <w:rPr>
          <w:rFonts w:eastAsiaTheme="minorHAnsi"/>
        </w:rPr>
        <w:t>2.</w:t>
      </w:r>
      <w:r w:rsidR="001D6FBE">
        <w:rPr>
          <w:rFonts w:eastAsiaTheme="minorHAnsi"/>
        </w:rPr>
        <w:t>14</w:t>
      </w:r>
      <w:r>
        <w:rPr>
          <w:rFonts w:eastAsiaTheme="minorHAnsi" w:hint="cs"/>
          <w:cs/>
        </w:rPr>
        <w:t xml:space="preserve"> </w:t>
      </w:r>
      <w:r w:rsidRPr="0078179F">
        <w:rPr>
          <w:rFonts w:eastAsiaTheme="minorHAnsi" w:hint="cs"/>
          <w:cs/>
        </w:rPr>
        <w:t xml:space="preserve">ตัวอย่าง </w:t>
      </w:r>
      <w:r w:rsidRPr="0078179F">
        <w:rPr>
          <w:rFonts w:eastAsiaTheme="minorHAnsi"/>
        </w:rPr>
        <w:t>Decision tree</w:t>
      </w:r>
      <w:bookmarkEnd w:id="134"/>
    </w:p>
    <w:p w14:paraId="1B380BDF" w14:textId="77777777" w:rsidR="00894184" w:rsidRDefault="00807DC9" w:rsidP="00810A1E">
      <w:pPr>
        <w:spacing w:after="160" w:line="259" w:lineRule="auto"/>
        <w:jc w:val="right"/>
        <w:rPr>
          <w:rFonts w:eastAsiaTheme="minorHAnsi"/>
          <w:sz w:val="24"/>
          <w:szCs w:val="24"/>
        </w:rPr>
      </w:pPr>
      <w:r w:rsidRPr="00807DC9">
        <w:rPr>
          <w:rFonts w:eastAsiaTheme="minorHAnsi" w:hint="cs"/>
          <w:sz w:val="24"/>
          <w:szCs w:val="24"/>
          <w:cs/>
        </w:rPr>
        <w:t>(</w:t>
      </w:r>
      <w:r w:rsidR="00810A1E">
        <w:rPr>
          <w:rFonts w:eastAsiaTheme="minorHAnsi" w:hint="cs"/>
          <w:sz w:val="24"/>
          <w:szCs w:val="24"/>
          <w:cs/>
        </w:rPr>
        <w:t>ที่มา</w:t>
      </w:r>
      <w:r w:rsidR="00894184">
        <w:rPr>
          <w:rFonts w:eastAsiaTheme="minorHAnsi" w:hint="cs"/>
          <w:sz w:val="24"/>
          <w:szCs w:val="24"/>
          <w:cs/>
        </w:rPr>
        <w:t xml:space="preserve"> </w:t>
      </w:r>
      <w:r w:rsidR="00894184" w:rsidRPr="00894184">
        <w:rPr>
          <w:rFonts w:eastAsiaTheme="minorHAnsi"/>
          <w:sz w:val="24"/>
          <w:szCs w:val="24"/>
        </w:rPr>
        <w:t>Machine Learning</w:t>
      </w:r>
    </w:p>
    <w:p w14:paraId="7EB7C8DE" w14:textId="7FCBE2C3" w:rsidR="00114D02" w:rsidRDefault="00894184" w:rsidP="00810A1E">
      <w:pPr>
        <w:spacing w:after="160" w:line="259" w:lineRule="auto"/>
        <w:jc w:val="right"/>
        <w:rPr>
          <w:rFonts w:eastAsiaTheme="minorHAnsi"/>
          <w:sz w:val="24"/>
          <w:szCs w:val="24"/>
        </w:rPr>
      </w:pPr>
      <w:r>
        <w:rPr>
          <w:rFonts w:eastAsiaTheme="minorHAnsi" w:hint="cs"/>
          <w:sz w:val="24"/>
          <w:szCs w:val="24"/>
          <w:cs/>
        </w:rPr>
        <w:t xml:space="preserve">สืบค้นจาก </w:t>
      </w:r>
      <w:r>
        <w:rPr>
          <w:rFonts w:eastAsiaTheme="minorHAnsi"/>
          <w:sz w:val="24"/>
          <w:szCs w:val="24"/>
        </w:rPr>
        <w:t xml:space="preserve">: </w:t>
      </w:r>
      <w:hyperlink r:id="rId44" w:history="1">
        <w:r w:rsidRPr="00D82204">
          <w:rPr>
            <w:rStyle w:val="Hyperlink"/>
            <w:rFonts w:eastAsiaTheme="minorHAnsi"/>
            <w:sz w:val="24"/>
            <w:szCs w:val="24"/>
          </w:rPr>
          <w:t>http://www.cs.ubbcluj.ro/~gabis/ml/ML-books/McGrawHill%20-%20Machine%20Learning%20-Tom%20Mitchell.pdf</w:t>
        </w:r>
      </w:hyperlink>
      <w:r w:rsidR="00807DC9" w:rsidRPr="00807DC9">
        <w:rPr>
          <w:rFonts w:eastAsiaTheme="minorHAnsi" w:hint="cs"/>
          <w:sz w:val="24"/>
          <w:szCs w:val="24"/>
          <w:cs/>
        </w:rPr>
        <w:t>)</w:t>
      </w:r>
    </w:p>
    <w:p w14:paraId="4B705A55" w14:textId="77777777" w:rsidR="00894184" w:rsidRPr="0078179F" w:rsidRDefault="00894184" w:rsidP="00810A1E">
      <w:pPr>
        <w:spacing w:after="160" w:line="259" w:lineRule="auto"/>
        <w:jc w:val="right"/>
        <w:rPr>
          <w:rFonts w:eastAsiaTheme="minorHAnsi"/>
          <w:sz w:val="24"/>
          <w:szCs w:val="24"/>
          <w:cs/>
        </w:rPr>
      </w:pPr>
    </w:p>
    <w:p w14:paraId="0CBEBB3D" w14:textId="7AE77D2E" w:rsidR="0078179F" w:rsidRPr="0078179F" w:rsidRDefault="0078179F" w:rsidP="00EF36F9">
      <w:pPr>
        <w:spacing w:after="160" w:line="259" w:lineRule="auto"/>
        <w:ind w:left="1260"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โดยคุณสมบัติและลักษณะการเรียนรู้ของ </w:t>
      </w:r>
      <w:r w:rsidRPr="0078179F">
        <w:rPr>
          <w:rFonts w:eastAsiaTheme="minorHAnsi"/>
        </w:rPr>
        <w:t xml:space="preserve">Decision tree </w:t>
      </w:r>
      <w:r w:rsidRPr="0078179F">
        <w:rPr>
          <w:rFonts w:eastAsiaTheme="minorHAnsi" w:hint="cs"/>
          <w:cs/>
        </w:rPr>
        <w:t xml:space="preserve">สามารถจำแนกได้เป็น </w:t>
      </w:r>
      <w:r w:rsidRPr="0078179F">
        <w:rPr>
          <w:rFonts w:eastAsiaTheme="minorHAnsi"/>
        </w:rPr>
        <w:t xml:space="preserve">5 </w:t>
      </w:r>
      <w:r w:rsidRPr="0078179F">
        <w:rPr>
          <w:rFonts w:eastAsiaTheme="minorHAnsi" w:hint="cs"/>
          <w:cs/>
        </w:rPr>
        <w:t>ข้อ</w:t>
      </w:r>
      <w:r w:rsidR="003D2270">
        <w:rPr>
          <w:rFonts w:eastAsiaTheme="minorHAnsi"/>
        </w:rPr>
        <w:t xml:space="preserve">[6] </w:t>
      </w:r>
      <w:r w:rsidRPr="0078179F">
        <w:rPr>
          <w:rFonts w:eastAsiaTheme="minorHAnsi" w:hint="cs"/>
          <w:cs/>
        </w:rPr>
        <w:t xml:space="preserve">ดังนี้ </w:t>
      </w:r>
    </w:p>
    <w:p w14:paraId="0C21C763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ผลของการเรียนรู้ของ </w:t>
      </w:r>
      <w:r w:rsidRPr="0078179F">
        <w:rPr>
          <w:rFonts w:eastAsiaTheme="minorHAnsi"/>
        </w:rPr>
        <w:t xml:space="preserve">Decision tree </w:t>
      </w:r>
      <w:r w:rsidRPr="0078179F">
        <w:rPr>
          <w:rFonts w:eastAsiaTheme="minorHAnsi" w:hint="cs"/>
          <w:cs/>
        </w:rPr>
        <w:t>สามารถเข้าใจได้ง่ายเมื่อเทียบกับวิธีที่ใช้ในการจำแนกข้อมูลแบบอื่น</w:t>
      </w:r>
    </w:p>
    <w:p w14:paraId="06EAEB99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 xml:space="preserve">เส้นทางทุกเส้นจากโหนดรากถึงโหนดใบ สามารถแสดงให้อยู่ในรูปของ </w:t>
      </w:r>
      <w:r w:rsidRPr="0078179F">
        <w:rPr>
          <w:rFonts w:eastAsiaTheme="minorHAnsi"/>
        </w:rPr>
        <w:t xml:space="preserve">IF-THEN </w:t>
      </w:r>
      <w:r w:rsidRPr="0078179F">
        <w:rPr>
          <w:rFonts w:eastAsiaTheme="minorHAnsi" w:hint="cs"/>
          <w:cs/>
        </w:rPr>
        <w:t>ได้</w:t>
      </w:r>
    </w:p>
    <w:p w14:paraId="7D5CFCC2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สามารถต้านทานข้อมูลรบกวน</w:t>
      </w:r>
      <w:r w:rsidRPr="0078179F">
        <w:rPr>
          <w:rFonts w:eastAsiaTheme="minorHAnsi"/>
        </w:rPr>
        <w:t xml:space="preserve"> (noisy data) </w:t>
      </w:r>
      <w:r w:rsidRPr="0078179F">
        <w:rPr>
          <w:rFonts w:eastAsiaTheme="minorHAnsi" w:hint="cs"/>
          <w:cs/>
        </w:rPr>
        <w:t xml:space="preserve">ได้ </w:t>
      </w:r>
    </w:p>
    <w:p w14:paraId="735996CF" w14:textId="77777777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มีความเร็วในการเรียนรู้สูง เมื่อเทียบกับวิธีการที่ใช้ในการจำแนกข้อมูลแบบอื่น</w:t>
      </w:r>
    </w:p>
    <w:p w14:paraId="4EFB789C" w14:textId="60572A66" w:rsidR="0078179F" w:rsidRPr="0078179F" w:rsidRDefault="0078179F" w:rsidP="00616F33">
      <w:pPr>
        <w:numPr>
          <w:ilvl w:val="0"/>
          <w:numId w:val="14"/>
        </w:numPr>
        <w:spacing w:after="160" w:line="259" w:lineRule="auto"/>
        <w:contextualSpacing/>
        <w:rPr>
          <w:rFonts w:eastAsiaTheme="minorHAnsi"/>
        </w:rPr>
      </w:pPr>
      <w:r w:rsidRPr="0078179F">
        <w:rPr>
          <w:rFonts w:eastAsiaTheme="minorHAnsi" w:hint="cs"/>
          <w:cs/>
        </w:rPr>
        <w:t>เหมาะสำหรับการนำ</w:t>
      </w:r>
      <w:r w:rsidR="00521D5C">
        <w:rPr>
          <w:rFonts w:eastAsiaTheme="minorHAnsi" w:hint="cs"/>
          <w:cs/>
        </w:rPr>
        <w:t>ไ</w:t>
      </w:r>
      <w:r w:rsidRPr="0078179F">
        <w:rPr>
          <w:rFonts w:eastAsiaTheme="minorHAnsi" w:hint="cs"/>
          <w:cs/>
        </w:rPr>
        <w:t>ปใช้ในการวิเคราะห์งานทางด้านธุรกิจ</w:t>
      </w:r>
      <w:r w:rsidR="0085577E">
        <w:rPr>
          <w:rFonts w:eastAsiaTheme="minorHAnsi"/>
        </w:rPr>
        <w:t xml:space="preserve"> </w:t>
      </w:r>
    </w:p>
    <w:p w14:paraId="5464B6DA" w14:textId="77777777" w:rsidR="00807DC9" w:rsidRDefault="00807DC9" w:rsidP="00807DC9"/>
    <w:p w14:paraId="13823210" w14:textId="7C6B9893" w:rsidR="00707580" w:rsidRPr="00707580" w:rsidRDefault="00707580" w:rsidP="00EF36F9">
      <w:pPr>
        <w:pStyle w:val="ListParagraph"/>
        <w:numPr>
          <w:ilvl w:val="0"/>
          <w:numId w:val="12"/>
        </w:numPr>
        <w:jc w:val="thaiDistribute"/>
        <w:rPr>
          <w:rFonts w:cs="TH SarabunPSK"/>
          <w:szCs w:val="32"/>
        </w:rPr>
      </w:pPr>
      <w:r w:rsidRPr="00EF36F9">
        <w:rPr>
          <w:rFonts w:cs="TH SarabunPSK"/>
          <w:b/>
          <w:bCs/>
          <w:szCs w:val="32"/>
          <w:cs/>
        </w:rPr>
        <w:t>โครงข่ายประสาท</w:t>
      </w:r>
      <w:r w:rsidRPr="00EF36F9">
        <w:rPr>
          <w:rFonts w:cs="TH SarabunPSK"/>
          <w:b/>
          <w:bCs/>
          <w:szCs w:val="32"/>
        </w:rPr>
        <w:t xml:space="preserve"> (Neural Network)</w:t>
      </w:r>
      <w:r w:rsidRPr="00707580">
        <w:rPr>
          <w:rFonts w:cs="TH SarabunPSK"/>
          <w:szCs w:val="32"/>
        </w:rPr>
        <w:t xml:space="preserve"> </w:t>
      </w:r>
      <w:r w:rsidRPr="00707580">
        <w:rPr>
          <w:rFonts w:cs="TH SarabunPSK"/>
          <w:szCs w:val="32"/>
          <w:cs/>
        </w:rPr>
        <w:t xml:space="preserve">คือ แบบจำลองทางคณิตศาสตร์ที่พัฒนาขึ้นเพื่อจำลองการทำงานของโครงข่ายประสาทในสมองมนุษย์ </w:t>
      </w:r>
      <w:r w:rsidRPr="00707580">
        <w:rPr>
          <w:rFonts w:cs="TH SarabunPSK"/>
          <w:szCs w:val="32"/>
        </w:rPr>
        <w:t xml:space="preserve">Neural Network </w:t>
      </w:r>
      <w:r w:rsidRPr="00707580">
        <w:rPr>
          <w:rFonts w:cs="TH SarabunPSK"/>
          <w:szCs w:val="32"/>
          <w:cs/>
        </w:rPr>
        <w:t xml:space="preserve">มีลักษณะของการส่งผ่านสัญญาณประสาทในสมองของมนุษย์ กล่าวคือ มีความสามารถในการรวบรวมความรู้ </w:t>
      </w:r>
      <w:r w:rsidRPr="00707580">
        <w:rPr>
          <w:rFonts w:cs="TH SarabunPSK"/>
          <w:szCs w:val="32"/>
        </w:rPr>
        <w:t xml:space="preserve">(knowledge) </w:t>
      </w:r>
      <w:r w:rsidRPr="00707580">
        <w:rPr>
          <w:rFonts w:cs="TH SarabunPSK"/>
          <w:szCs w:val="32"/>
          <w:cs/>
        </w:rPr>
        <w:t xml:space="preserve">โดยผ่านการเรียนรู้ </w:t>
      </w:r>
      <w:r w:rsidRPr="00707580">
        <w:rPr>
          <w:rFonts w:cs="TH SarabunPSK"/>
          <w:szCs w:val="32"/>
        </w:rPr>
        <w:t>(learning</w:t>
      </w:r>
      <w:r w:rsidRPr="00707580">
        <w:rPr>
          <w:rFonts w:cs="TH SarabunPSK"/>
          <w:szCs w:val="32"/>
          <w:cs/>
        </w:rPr>
        <w:t xml:space="preserve"> </w:t>
      </w:r>
      <w:r w:rsidRPr="00707580">
        <w:rPr>
          <w:rFonts w:cs="TH SarabunPSK"/>
          <w:szCs w:val="32"/>
        </w:rPr>
        <w:t xml:space="preserve">process) </w:t>
      </w:r>
      <w:r w:rsidRPr="00707580">
        <w:rPr>
          <w:rFonts w:cs="TH SarabunPSK"/>
          <w:szCs w:val="32"/>
          <w:cs/>
        </w:rPr>
        <w:t xml:space="preserve">และความรู้เหล่านั้นจะจัดเก็บอยู่ในโครงข่ายในรูปแบบค่าน้ำหนัก </w:t>
      </w:r>
      <w:r w:rsidRPr="00707580">
        <w:rPr>
          <w:rFonts w:cs="TH SarabunPSK"/>
          <w:szCs w:val="32"/>
        </w:rPr>
        <w:t xml:space="preserve">(weight) </w:t>
      </w:r>
      <w:r w:rsidRPr="00707580">
        <w:rPr>
          <w:rFonts w:cs="TH SarabunPSK"/>
          <w:szCs w:val="32"/>
          <w:cs/>
        </w:rPr>
        <w:t>ซึ่งสามารถปรับเปลี่ยนค่าได้เมื่อมีการเรียนรู้ใหม่ๆ เข้าไป</w:t>
      </w:r>
    </w:p>
    <w:p w14:paraId="04C75BA5" w14:textId="151553E4" w:rsidR="00707580" w:rsidRDefault="00707580" w:rsidP="000837E7">
      <w:pPr>
        <w:ind w:left="720" w:firstLine="360"/>
        <w:jc w:val="thaiDistribute"/>
      </w:pPr>
      <w:r>
        <w:rPr>
          <w:cs/>
        </w:rPr>
        <w:lastRenderedPageBreak/>
        <w:t xml:space="preserve">โหนด </w:t>
      </w:r>
      <w:r>
        <w:t xml:space="preserve">(node) </w:t>
      </w:r>
      <w:r>
        <w:rPr>
          <w:rFonts w:hint="cs"/>
          <w:cs/>
        </w:rPr>
        <w:t xml:space="preserve">เป็นการจำลองลักษณะการทำงานของเซลล์การส่งสัญญาณ </w:t>
      </w:r>
      <w:r>
        <w:t xml:space="preserve">(signal) </w:t>
      </w:r>
      <w:r>
        <w:rPr>
          <w:rFonts w:hint="cs"/>
          <w:cs/>
        </w:rPr>
        <w:t xml:space="preserve">ระหว่างโหนดที่เชื่อมต่อกัน </w:t>
      </w:r>
      <w:r>
        <w:t>(connection)</w:t>
      </w:r>
      <w:r>
        <w:rPr>
          <w:rFonts w:hint="cs"/>
          <w:cs/>
        </w:rPr>
        <w:t xml:space="preserve"> จำลองมาจากการเชื่อมต่อกัน ภายในโหนดมีฟังก์ชันกำหนดสัญญาณส่งออกเรียกว่า ฟังก์ชันกระตุ้น </w:t>
      </w:r>
      <w:r>
        <w:t xml:space="preserve">(activation function) </w:t>
      </w:r>
      <w:r>
        <w:rPr>
          <w:rFonts w:hint="cs"/>
          <w:cs/>
        </w:rPr>
        <w:t xml:space="preserve">หรือฟังก์ชันการแปลง </w:t>
      </w:r>
      <w:r>
        <w:t xml:space="preserve">(transfer function) </w:t>
      </w:r>
      <w:r>
        <w:rPr>
          <w:rFonts w:hint="cs"/>
          <w:cs/>
        </w:rPr>
        <w:t xml:space="preserve">โดยในโครงสร้างของ </w:t>
      </w:r>
      <w:r>
        <w:t xml:space="preserve">Neural Network </w:t>
      </w:r>
      <w:r>
        <w:rPr>
          <w:rFonts w:hint="cs"/>
          <w:cs/>
        </w:rPr>
        <w:t xml:space="preserve">ประกอบด้วย </w:t>
      </w:r>
      <w:r>
        <w:t xml:space="preserve">5 </w:t>
      </w:r>
      <w:r>
        <w:rPr>
          <w:rFonts w:hint="cs"/>
          <w:cs/>
        </w:rPr>
        <w:t>องค์ประกอบ</w:t>
      </w:r>
      <w:r w:rsidR="00B02A2E">
        <w:t xml:space="preserve"> [7]</w:t>
      </w:r>
      <w:r>
        <w:rPr>
          <w:rFonts w:hint="cs"/>
          <w:cs/>
        </w:rPr>
        <w:t xml:space="preserve"> ดังนี้</w:t>
      </w:r>
    </w:p>
    <w:p w14:paraId="6F137585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ข้อมูลนำเข้า </w:t>
      </w:r>
      <w:r>
        <w:rPr>
          <w:rFonts w:cs="TH SarabunPSK"/>
          <w:szCs w:val="32"/>
        </w:rPr>
        <w:t xml:space="preserve">(input) </w:t>
      </w:r>
      <w:r>
        <w:rPr>
          <w:rFonts w:cs="TH SarabunPSK" w:hint="cs"/>
          <w:szCs w:val="32"/>
          <w:cs/>
        </w:rPr>
        <w:t xml:space="preserve">คือ ข้อมูลที่เป็นตัวเลข หากเป็นข้อมูลเชิงคุณภาพ ต้องแปลงให้อยู่ในรูปเชิงปริมาณที่ </w:t>
      </w: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ยอมรับได้ </w:t>
      </w:r>
    </w:p>
    <w:p w14:paraId="58907271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ข้อมูลส่งออก </w:t>
      </w:r>
      <w:r>
        <w:rPr>
          <w:rFonts w:cs="TH SarabunPSK"/>
          <w:szCs w:val="32"/>
        </w:rPr>
        <w:t xml:space="preserve">(output) </w:t>
      </w:r>
      <w:r>
        <w:rPr>
          <w:rFonts w:cs="TH SarabunPSK" w:hint="cs"/>
          <w:szCs w:val="32"/>
          <w:cs/>
        </w:rPr>
        <w:t xml:space="preserve">คือ ผลลัพธ์ที่เกิดขึ้นจริง </w:t>
      </w:r>
      <w:r>
        <w:rPr>
          <w:rFonts w:cs="TH SarabunPSK"/>
          <w:szCs w:val="32"/>
        </w:rPr>
        <w:t xml:space="preserve">(actual output) </w:t>
      </w:r>
      <w:r>
        <w:rPr>
          <w:rFonts w:cs="TH SarabunPSK" w:hint="cs"/>
          <w:szCs w:val="32"/>
          <w:cs/>
        </w:rPr>
        <w:t xml:space="preserve">จากกระบวนการเรียนรู้ของ </w:t>
      </w:r>
      <w:r>
        <w:rPr>
          <w:rFonts w:cs="TH SarabunPSK"/>
          <w:szCs w:val="32"/>
        </w:rPr>
        <w:t>Neural Network</w:t>
      </w:r>
    </w:p>
    <w:p w14:paraId="38832E18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ค่าน้ำหนัก </w:t>
      </w:r>
      <w:r>
        <w:rPr>
          <w:rFonts w:cs="TH SarabunPSK"/>
          <w:szCs w:val="32"/>
        </w:rPr>
        <w:t xml:space="preserve">(weight) </w:t>
      </w:r>
      <w:r>
        <w:rPr>
          <w:rFonts w:cs="TH SarabunPSK" w:hint="cs"/>
          <w:szCs w:val="32"/>
          <w:cs/>
        </w:rPr>
        <w:t xml:space="preserve">คือ สิ่งที่ได้จากการเรียนรู้ของ </w:t>
      </w: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เรียกอีกอย่างว่า ค่าความรู้ </w:t>
      </w:r>
      <w:r>
        <w:rPr>
          <w:rFonts w:cs="TH SarabunPSK"/>
          <w:szCs w:val="32"/>
        </w:rPr>
        <w:t xml:space="preserve">(knowledge) </w:t>
      </w:r>
      <w:r>
        <w:rPr>
          <w:rFonts w:cs="TH SarabunPSK" w:hint="cs"/>
          <w:szCs w:val="32"/>
          <w:cs/>
        </w:rPr>
        <w:t xml:space="preserve">ถูกเก็บเป็นทักษะที่ใช้ในการจดจำข้อมูลอื่นๆ ที่อยู่ในรูปแบบเดียวกัน </w:t>
      </w:r>
    </w:p>
    <w:p w14:paraId="1B8C2EC8" w14:textId="77777777" w:rsidR="00707580" w:rsidRDefault="00707580" w:rsidP="000837E7">
      <w:pPr>
        <w:pStyle w:val="ListParagraph"/>
        <w:numPr>
          <w:ilvl w:val="0"/>
          <w:numId w:val="19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ฟังก์ชันผลรวม </w:t>
      </w:r>
      <w:r>
        <w:rPr>
          <w:rFonts w:cs="TH SarabunPSK"/>
          <w:szCs w:val="32"/>
        </w:rPr>
        <w:t xml:space="preserve">(Summation function)  </w:t>
      </w:r>
      <w:r>
        <w:rPr>
          <w:rFonts w:cs="TH SarabunPSK" w:hint="cs"/>
          <w:szCs w:val="32"/>
          <w:cs/>
        </w:rPr>
        <w:t xml:space="preserve">เป็นผลรวมของข้อมูลป้อนเข้า </w:t>
      </w:r>
      <w:r>
        <w:rPr>
          <w:rFonts w:cs="TH SarabunPSK"/>
          <w:szCs w:val="32"/>
        </w:rPr>
        <w:t>(a</w:t>
      </w:r>
      <w:r>
        <w:rPr>
          <w:rFonts w:cs="TH SarabunPSK"/>
          <w:szCs w:val="32"/>
          <w:vertAlign w:val="subscript"/>
        </w:rPr>
        <w:t>i</w:t>
      </w:r>
      <w:r>
        <w:rPr>
          <w:rFonts w:cs="TH SarabunPSK"/>
          <w:szCs w:val="32"/>
        </w:rPr>
        <w:t xml:space="preserve">) </w:t>
      </w:r>
      <w:r>
        <w:rPr>
          <w:rFonts w:cs="TH SarabunPSK" w:hint="cs"/>
          <w:szCs w:val="32"/>
          <w:cs/>
        </w:rPr>
        <w:t xml:space="preserve">และค่าน้ำหนัก </w:t>
      </w:r>
      <w:r>
        <w:rPr>
          <w:rFonts w:cs="TH SarabunPSK"/>
          <w:szCs w:val="32"/>
        </w:rPr>
        <w:t>(</w:t>
      </w:r>
      <w:proofErr w:type="spellStart"/>
      <w:r>
        <w:rPr>
          <w:rFonts w:cs="TH SarabunPSK"/>
          <w:szCs w:val="32"/>
        </w:rPr>
        <w:t>w</w:t>
      </w:r>
      <w:r>
        <w:rPr>
          <w:rFonts w:cs="TH SarabunPSK"/>
          <w:szCs w:val="32"/>
          <w:vertAlign w:val="subscript"/>
        </w:rPr>
        <w:t>i</w:t>
      </w:r>
      <w:proofErr w:type="spellEnd"/>
      <w:r>
        <w:rPr>
          <w:rFonts w:cs="TH SarabunPSK"/>
          <w:szCs w:val="32"/>
        </w:rPr>
        <w:t>)</w:t>
      </w:r>
      <w:r>
        <w:rPr>
          <w:rFonts w:cs="TH SarabunPSK" w:hint="cs"/>
          <w:szCs w:val="32"/>
          <w:cs/>
        </w:rPr>
        <w:t xml:space="preserve"> </w:t>
      </w:r>
    </w:p>
    <w:p w14:paraId="6BEB5CE2" w14:textId="77777777" w:rsidR="00707580" w:rsidRDefault="00707580" w:rsidP="00707580">
      <w:pPr>
        <w:ind w:left="1080"/>
        <w:jc w:val="center"/>
      </w:pPr>
      <m:oMathPara>
        <m:oMath>
          <m:r>
            <w:rPr>
              <w:rFonts w:ascii="Cambria Math" w:hAnsi="Cambria Math"/>
            </w:rPr>
            <m:t xml:space="preserve">S=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3F574D14" w14:textId="77777777" w:rsidR="00707580" w:rsidRDefault="00707580" w:rsidP="00616F33">
      <w:pPr>
        <w:pStyle w:val="ListParagraph"/>
        <w:numPr>
          <w:ilvl w:val="0"/>
          <w:numId w:val="19"/>
        </w:numPr>
        <w:spacing w:after="160" w:line="256" w:lineRule="auto"/>
        <w:rPr>
          <w:rFonts w:cs="TH SarabunPSK"/>
          <w:szCs w:val="32"/>
        </w:rPr>
      </w:pPr>
      <w:r>
        <w:rPr>
          <w:rFonts w:cs="TH SarabunPSK"/>
          <w:szCs w:val="32"/>
          <w:cs/>
        </w:rPr>
        <w:t xml:space="preserve">ฟังก์ชันการแปลง </w:t>
      </w:r>
      <w:r>
        <w:rPr>
          <w:rFonts w:cs="TH SarabunPSK"/>
          <w:szCs w:val="32"/>
        </w:rPr>
        <w:t xml:space="preserve">(transfer function) </w:t>
      </w:r>
      <w:r>
        <w:rPr>
          <w:rFonts w:cs="TH SarabunPSK" w:hint="cs"/>
          <w:szCs w:val="32"/>
          <w:cs/>
        </w:rPr>
        <w:t>เป็นการคำนวณการจำลองการทำงานของ</w:t>
      </w:r>
      <w:r>
        <w:rPr>
          <w:rFonts w:cs="TH SarabunPSK"/>
          <w:szCs w:val="32"/>
        </w:rPr>
        <w:t xml:space="preserve"> Neural Network</w:t>
      </w:r>
    </w:p>
    <w:p w14:paraId="1334BF3A" w14:textId="19BA62A4" w:rsidR="00707580" w:rsidRDefault="00707580" w:rsidP="00707580">
      <w:pPr>
        <w:jc w:val="center"/>
      </w:pPr>
      <w:r>
        <w:rPr>
          <w:noProof/>
        </w:rPr>
        <w:drawing>
          <wp:inline distT="0" distB="0" distL="0" distR="0" wp14:anchorId="787B0C9D" wp14:editId="1C5E6912">
            <wp:extent cx="3562350" cy="150685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6F9B5" w14:textId="2DE2789C" w:rsidR="00B6143A" w:rsidRDefault="00B6143A" w:rsidP="009072A6">
      <w:pPr>
        <w:pStyle w:val="picture1"/>
      </w:pPr>
      <w:bookmarkStart w:id="135" w:name="_Toc61295431"/>
      <w:r>
        <w:rPr>
          <w:rFonts w:hint="cs"/>
          <w:cs/>
        </w:rPr>
        <w:t>ภาพที่</w:t>
      </w:r>
      <w:r w:rsidR="0034645C">
        <w:t xml:space="preserve"> </w:t>
      </w:r>
      <w:r w:rsidR="003529BD">
        <w:t>2.</w:t>
      </w:r>
      <w:r w:rsidR="0034645C">
        <w:t>15</w:t>
      </w:r>
      <w:r>
        <w:rPr>
          <w:rFonts w:hint="cs"/>
          <w:cs/>
        </w:rPr>
        <w:t xml:space="preserve"> ตัวอย่าง</w:t>
      </w:r>
      <w:r w:rsidR="000850B9">
        <w:rPr>
          <w:rFonts w:hint="cs"/>
          <w:cs/>
        </w:rPr>
        <w:t>ของฟังก์ชันการแปลง</w:t>
      </w:r>
      <w:bookmarkEnd w:id="135"/>
    </w:p>
    <w:p w14:paraId="3634B990" w14:textId="77777777" w:rsidR="00CB67B3" w:rsidRDefault="0077076E" w:rsidP="0077076E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228D443E" w14:textId="04FA5727" w:rsidR="000850B9" w:rsidRDefault="003F6785" w:rsidP="0077076E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46" w:history="1">
        <w:r w:rsidR="00E86137" w:rsidRPr="009C2BE6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="0077076E" w:rsidRPr="0077076E">
        <w:rPr>
          <w:rFonts w:hint="cs"/>
          <w:sz w:val="24"/>
          <w:szCs w:val="24"/>
          <w:cs/>
        </w:rPr>
        <w:t>)</w:t>
      </w:r>
    </w:p>
    <w:p w14:paraId="794E0C9D" w14:textId="77777777" w:rsidR="00CB67B3" w:rsidRPr="0077076E" w:rsidRDefault="00CB67B3" w:rsidP="0077076E">
      <w:pPr>
        <w:jc w:val="right"/>
        <w:rPr>
          <w:sz w:val="24"/>
          <w:szCs w:val="24"/>
        </w:rPr>
      </w:pPr>
    </w:p>
    <w:p w14:paraId="6998C811" w14:textId="049080F5" w:rsidR="00707580" w:rsidRDefault="00707580" w:rsidP="009B6040">
      <w:pPr>
        <w:ind w:left="720" w:firstLine="360"/>
        <w:jc w:val="thaiDistribute"/>
      </w:pPr>
      <w:r>
        <w:rPr>
          <w:cs/>
        </w:rPr>
        <w:lastRenderedPageBreak/>
        <w:t>ลักษณะของ</w:t>
      </w:r>
      <w:r>
        <w:t xml:space="preserve"> Neural Network </w:t>
      </w:r>
      <w:r>
        <w:rPr>
          <w:rFonts w:hint="cs"/>
          <w:cs/>
        </w:rPr>
        <w:t>จะประกอบไปด้วยโหนดจำนวนมากเชื่อมต่อกันกันกลุ่มย่อย เรียกว่า ชั้น</w:t>
      </w:r>
      <w:r>
        <w:t xml:space="preserve"> (layer) </w:t>
      </w:r>
      <w:r>
        <w:rPr>
          <w:rFonts w:hint="cs"/>
          <w:cs/>
        </w:rPr>
        <w:t xml:space="preserve">ชั้นแรกเป็นชั้นข้อมูลเข้า เรียกว่า ขั้นรับข้อมูลป้อนเข้า </w:t>
      </w:r>
      <w:r>
        <w:t xml:space="preserve">(input layer) </w:t>
      </w:r>
      <w:r>
        <w:rPr>
          <w:rFonts w:hint="cs"/>
          <w:cs/>
        </w:rPr>
        <w:t xml:space="preserve">ส่วนชั้นสุดท้าย เรียกว่า ชั้นส่งข้อมูลส่งออก </w:t>
      </w:r>
      <w:r>
        <w:t>(output layer)</w:t>
      </w:r>
      <w:r>
        <w:rPr>
          <w:rFonts w:hint="cs"/>
          <w:cs/>
        </w:rPr>
        <w:t xml:space="preserve"> และชั้นที่อยู่ระหว่างกลางของทั้ง </w:t>
      </w:r>
      <w:r>
        <w:t xml:space="preserve">2 </w:t>
      </w:r>
      <w:r>
        <w:rPr>
          <w:rFonts w:hint="cs"/>
          <w:cs/>
        </w:rPr>
        <w:t xml:space="preserve">ชั้น เรียกว่า ชั้นแอบแฝง </w:t>
      </w:r>
      <w:r>
        <w:t>(hidden layer)</w:t>
      </w:r>
      <w:r>
        <w:rPr>
          <w:rFonts w:hint="cs"/>
          <w:cs/>
        </w:rPr>
        <w:t xml:space="preserve"> ซึ่งโดยทั่วไปชั้นแอบแฝงอาจมีมากกว่า </w:t>
      </w:r>
      <w:r>
        <w:t xml:space="preserve">1 </w:t>
      </w:r>
      <w:r>
        <w:rPr>
          <w:rFonts w:hint="cs"/>
          <w:cs/>
        </w:rPr>
        <w:t xml:space="preserve">ชั้นก็ได้ ทำให้สามารถจำแนกประเภทของ </w:t>
      </w:r>
      <w:r>
        <w:t xml:space="preserve">Neural Network </w:t>
      </w:r>
      <w:r>
        <w:rPr>
          <w:rFonts w:hint="cs"/>
          <w:cs/>
        </w:rPr>
        <w:t xml:space="preserve">ได้ </w:t>
      </w:r>
      <w:r>
        <w:t xml:space="preserve">2 </w:t>
      </w:r>
      <w:r>
        <w:rPr>
          <w:rFonts w:hint="cs"/>
          <w:cs/>
        </w:rPr>
        <w:t>แบบ</w:t>
      </w:r>
      <w:r w:rsidR="0081351E">
        <w:t>[7]</w:t>
      </w:r>
      <w:r>
        <w:rPr>
          <w:rFonts w:hint="cs"/>
          <w:cs/>
        </w:rPr>
        <w:t xml:space="preserve"> </w:t>
      </w:r>
    </w:p>
    <w:p w14:paraId="254036A1" w14:textId="77777777" w:rsidR="00707580" w:rsidRDefault="00707580" w:rsidP="009B6040">
      <w:pPr>
        <w:pStyle w:val="ListParagraph"/>
        <w:numPr>
          <w:ilvl w:val="0"/>
          <w:numId w:val="20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>แบบชั้นเดียว มีเพียงชั้นรับข้อมูลป้อนเข้าและชั้นส่งข้อมูลออกเท่านั้น</w:t>
      </w:r>
    </w:p>
    <w:p w14:paraId="2B7C7B08" w14:textId="77777777" w:rsidR="00707580" w:rsidRDefault="00707580" w:rsidP="009B6040">
      <w:pPr>
        <w:pStyle w:val="ListParagraph"/>
        <w:numPr>
          <w:ilvl w:val="0"/>
          <w:numId w:val="20"/>
        </w:numPr>
        <w:spacing w:after="160" w:line="256" w:lineRule="auto"/>
        <w:jc w:val="thaiDistribute"/>
        <w:rPr>
          <w:rFonts w:cs="TH SarabunPSK"/>
          <w:szCs w:val="32"/>
        </w:rPr>
      </w:pPr>
      <w:r>
        <w:rPr>
          <w:rFonts w:cs="TH SarabunPSK"/>
          <w:szCs w:val="32"/>
        </w:rPr>
        <w:t xml:space="preserve">Neural Network </w:t>
      </w:r>
      <w:r>
        <w:rPr>
          <w:rFonts w:cs="TH SarabunPSK" w:hint="cs"/>
          <w:szCs w:val="32"/>
          <w:cs/>
        </w:rPr>
        <w:t xml:space="preserve">แบบหลายชั้น ประกอบไปด้วยชั้นรับข้อมูลป้อนเข้า ชั้นส่งข้อมูลออกเท่านั้น และชั้นแอบแฝงตั้งแต่ </w:t>
      </w:r>
      <w:r>
        <w:rPr>
          <w:rFonts w:cs="TH SarabunPSK"/>
          <w:szCs w:val="32"/>
        </w:rPr>
        <w:t xml:space="preserve">1 </w:t>
      </w:r>
      <w:r>
        <w:rPr>
          <w:rFonts w:cs="TH SarabunPSK" w:hint="cs"/>
          <w:szCs w:val="32"/>
          <w:cs/>
        </w:rPr>
        <w:t xml:space="preserve">ชั้นขึ้นไป </w:t>
      </w:r>
    </w:p>
    <w:p w14:paraId="6188B2C1" w14:textId="5A807810" w:rsidR="00707580" w:rsidRDefault="00707580" w:rsidP="00707580">
      <w:pPr>
        <w:jc w:val="center"/>
      </w:pPr>
      <w:r>
        <w:rPr>
          <w:noProof/>
          <w:lang w:val="th-TH"/>
        </w:rPr>
        <w:drawing>
          <wp:inline distT="0" distB="0" distL="0" distR="0" wp14:anchorId="239FD561" wp14:editId="5A7BCD51">
            <wp:extent cx="2874645" cy="1543685"/>
            <wp:effectExtent l="0" t="0" r="190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4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E6F94" w14:textId="17CF6E77" w:rsidR="00707580" w:rsidRDefault="00AD2739" w:rsidP="002110B8">
      <w:pPr>
        <w:pStyle w:val="picture1"/>
      </w:pPr>
      <w:bookmarkStart w:id="136" w:name="_Toc61295432"/>
      <w:r>
        <w:rPr>
          <w:rFonts w:hint="cs"/>
          <w:cs/>
        </w:rPr>
        <w:t xml:space="preserve">ภาพที่ </w:t>
      </w:r>
      <w:r w:rsidR="003529BD">
        <w:t>2.</w:t>
      </w:r>
      <w:r w:rsidR="002110B8">
        <w:t>16</w:t>
      </w:r>
      <w:r>
        <w:rPr>
          <w:rFonts w:hint="cs"/>
          <w:cs/>
        </w:rPr>
        <w:t xml:space="preserve"> </w:t>
      </w:r>
      <w:r w:rsidR="00707580">
        <w:t xml:space="preserve">Neural Network </w:t>
      </w:r>
      <w:r w:rsidR="00707580">
        <w:rPr>
          <w:rFonts w:hint="cs"/>
          <w:cs/>
        </w:rPr>
        <w:t>แบบชั้นเดียว</w:t>
      </w:r>
      <w:bookmarkEnd w:id="136"/>
    </w:p>
    <w:p w14:paraId="61F62D44" w14:textId="77777777" w:rsidR="004503E9" w:rsidRDefault="004503E9" w:rsidP="004503E9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3C3368B6" w14:textId="66D27EB6" w:rsidR="004503E9" w:rsidRDefault="004503E9" w:rsidP="004503E9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48" w:history="1">
        <w:r w:rsidRPr="002110B8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Pr="0077076E">
        <w:rPr>
          <w:rFonts w:hint="cs"/>
          <w:sz w:val="24"/>
          <w:szCs w:val="24"/>
          <w:cs/>
        </w:rPr>
        <w:t>)</w:t>
      </w:r>
    </w:p>
    <w:p w14:paraId="6748767B" w14:textId="77777777" w:rsidR="004503E9" w:rsidRDefault="004503E9" w:rsidP="00707580">
      <w:pPr>
        <w:jc w:val="center"/>
      </w:pPr>
    </w:p>
    <w:p w14:paraId="7A4B55F5" w14:textId="4F6314E2" w:rsidR="00707580" w:rsidRDefault="00707580" w:rsidP="00707580">
      <w:pPr>
        <w:jc w:val="center"/>
      </w:pPr>
      <w:r>
        <w:rPr>
          <w:noProof/>
          <w:lang w:val="th-TH"/>
        </w:rPr>
        <w:drawing>
          <wp:inline distT="0" distB="0" distL="0" distR="0" wp14:anchorId="45C9A4E8" wp14:editId="4A44E070">
            <wp:extent cx="4476750" cy="17043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70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8600" w14:textId="67180530" w:rsidR="00707580" w:rsidRDefault="00AD2739" w:rsidP="002110B8">
      <w:pPr>
        <w:pStyle w:val="picture1"/>
      </w:pPr>
      <w:bookmarkStart w:id="137" w:name="_Toc61295433"/>
      <w:r>
        <w:rPr>
          <w:rFonts w:hint="cs"/>
          <w:cs/>
        </w:rPr>
        <w:t xml:space="preserve">ภาพที่ </w:t>
      </w:r>
      <w:r w:rsidR="003529BD">
        <w:t>2.</w:t>
      </w:r>
      <w:r w:rsidR="002110B8">
        <w:t>17</w:t>
      </w:r>
      <w:r>
        <w:rPr>
          <w:rFonts w:hint="cs"/>
          <w:cs/>
        </w:rPr>
        <w:t xml:space="preserve"> </w:t>
      </w:r>
      <w:r w:rsidR="00707580">
        <w:t xml:space="preserve">Neural Network </w:t>
      </w:r>
      <w:r w:rsidR="00707580">
        <w:rPr>
          <w:rFonts w:hint="cs"/>
          <w:cs/>
        </w:rPr>
        <w:t>แบบหลายชั้น</w:t>
      </w:r>
      <w:bookmarkEnd w:id="137"/>
    </w:p>
    <w:p w14:paraId="1C15634F" w14:textId="77777777" w:rsidR="004503E9" w:rsidRDefault="004503E9" w:rsidP="004503E9">
      <w:pPr>
        <w:jc w:val="right"/>
        <w:rPr>
          <w:sz w:val="24"/>
          <w:szCs w:val="24"/>
        </w:rPr>
      </w:pPr>
      <w:r w:rsidRPr="0077076E">
        <w:rPr>
          <w:rFonts w:hint="cs"/>
          <w:sz w:val="24"/>
          <w:szCs w:val="24"/>
          <w:cs/>
        </w:rPr>
        <w:t xml:space="preserve">(ที่มา </w:t>
      </w:r>
      <w:r w:rsidRPr="0077076E">
        <w:rPr>
          <w:sz w:val="24"/>
          <w:szCs w:val="24"/>
          <w:cs/>
        </w:rPr>
        <w:t>โครงขายประสาทเทียม</w:t>
      </w:r>
      <w:r>
        <w:rPr>
          <w:rFonts w:hint="cs"/>
          <w:sz w:val="24"/>
          <w:szCs w:val="24"/>
          <w:cs/>
        </w:rPr>
        <w:t xml:space="preserve"> </w:t>
      </w:r>
      <w:r w:rsidRPr="0077076E">
        <w:rPr>
          <w:sz w:val="24"/>
          <w:szCs w:val="24"/>
        </w:rPr>
        <w:t>Artificial Neural Networks</w:t>
      </w:r>
    </w:p>
    <w:p w14:paraId="3F5ADE77" w14:textId="0F69FF38" w:rsidR="004503E9" w:rsidRPr="00A81DCA" w:rsidRDefault="004503E9" w:rsidP="00A81DCA">
      <w:pPr>
        <w:jc w:val="right"/>
        <w:rPr>
          <w:sz w:val="24"/>
          <w:szCs w:val="24"/>
        </w:rPr>
      </w:pPr>
      <w:r>
        <w:rPr>
          <w:rFonts w:hint="cs"/>
          <w:sz w:val="24"/>
          <w:szCs w:val="24"/>
          <w:cs/>
        </w:rPr>
        <w:t xml:space="preserve">สืบค้นจาก </w:t>
      </w:r>
      <w:r>
        <w:rPr>
          <w:sz w:val="24"/>
          <w:szCs w:val="24"/>
        </w:rPr>
        <w:t xml:space="preserve">: </w:t>
      </w:r>
      <w:hyperlink r:id="rId50" w:history="1">
        <w:r w:rsidRPr="002110B8">
          <w:rPr>
            <w:rStyle w:val="Hyperlink"/>
            <w:sz w:val="24"/>
            <w:szCs w:val="24"/>
          </w:rPr>
          <w:t>http://journal.hcu.ac.th/pdffile/5.%20%E0%B9%82%E0%B8%84%E0%B8%A3%E0%B8%87%E0%B8%82%E0%B9%88%E0%B8%B2%E0%B8%A2%2073-87.pdf</w:t>
        </w:r>
      </w:hyperlink>
      <w:r w:rsidRPr="0077076E">
        <w:rPr>
          <w:rFonts w:hint="cs"/>
          <w:sz w:val="24"/>
          <w:szCs w:val="24"/>
          <w:cs/>
        </w:rPr>
        <w:t>)</w:t>
      </w:r>
    </w:p>
    <w:p w14:paraId="687A7A5A" w14:textId="5B56970B" w:rsidR="00707580" w:rsidRDefault="00707580" w:rsidP="00A81DCA">
      <w:pPr>
        <w:ind w:left="720" w:firstLine="720"/>
        <w:jc w:val="thaiDistribute"/>
      </w:pPr>
      <w:r>
        <w:lastRenderedPageBreak/>
        <w:t xml:space="preserve">Neural Network </w:t>
      </w:r>
      <w:r>
        <w:rPr>
          <w:rFonts w:hint="cs"/>
          <w:cs/>
        </w:rPr>
        <w:t xml:space="preserve">สามารถเรียนรู้ได้หลายประเภท ในที่นี้จะพูดถึงการเรียนรู้แบบมีผู้สอน </w:t>
      </w:r>
      <w:r>
        <w:t>(supervised learning)</w:t>
      </w:r>
      <w:r>
        <w:rPr>
          <w:rFonts w:hint="cs"/>
          <w:cs/>
        </w:rPr>
        <w:t xml:space="preserve"> ข้อมูลสำหรับการสอนประกอบไปด้วยตัวอย่างข้อมูลที่ต้องการสอน และผลลัพธ์ที่ต้องการสอนให้</w:t>
      </w:r>
      <w:r>
        <w:t xml:space="preserve"> Network </w:t>
      </w:r>
      <w:r>
        <w:rPr>
          <w:rFonts w:hint="cs"/>
          <w:cs/>
        </w:rPr>
        <w:t xml:space="preserve">สร้างขึ้น เมื่อมีการนำข้อมูลในลักษณะเดียวกันมาเป็นข้อมูลป้อนเข้า </w:t>
      </w:r>
      <w:r>
        <w:t xml:space="preserve">Network </w:t>
      </w:r>
      <w:r>
        <w:rPr>
          <w:rFonts w:hint="cs"/>
          <w:cs/>
        </w:rPr>
        <w:t xml:space="preserve">จะกำหนดค่าผลลัพธ์ที่เป็นเป่าหมายให้กับข้อมูลป้อนเข้าแต่ละตัว </w:t>
      </w:r>
      <w:r>
        <w:t xml:space="preserve">Network </w:t>
      </w:r>
      <w:r>
        <w:rPr>
          <w:rFonts w:hint="cs"/>
          <w:cs/>
        </w:rPr>
        <w:t>จะนำค่าผิดพลาดระหว่างค่าเป้าหมายกับค่าผลลัพธ์ที่ได้ มาใช้ในการปรับค่าน้ำหนัก เพื่อให้ผลลัพธ์มีความใกล้เคียงกับเป้าหมายมากที่สุด</w:t>
      </w:r>
      <w:r w:rsidR="0081351E">
        <w:t xml:space="preserve"> [7]</w:t>
      </w:r>
    </w:p>
    <w:p w14:paraId="0C780A3A" w14:textId="77777777" w:rsidR="00F50085" w:rsidRDefault="00F50085" w:rsidP="00B65E8B"/>
    <w:p w14:paraId="742D11EF" w14:textId="77777777" w:rsidR="00457349" w:rsidRPr="001D7480" w:rsidRDefault="00457349" w:rsidP="001D7480">
      <w:pPr>
        <w:pStyle w:val="Heading2"/>
        <w:rPr>
          <w:cs/>
        </w:rPr>
      </w:pPr>
      <w:bookmarkStart w:id="138" w:name="_Toc61186646"/>
      <w:bookmarkStart w:id="139" w:name="_Toc61466309"/>
      <w:r w:rsidRPr="001D7480">
        <w:t>2.</w:t>
      </w:r>
      <w:r w:rsidR="00640646" w:rsidRPr="001D7480">
        <w:t>6</w:t>
      </w:r>
      <w:r w:rsidRPr="001D7480">
        <w:t xml:space="preserve"> </w:t>
      </w:r>
      <w:r w:rsidRPr="001D7480">
        <w:rPr>
          <w:rFonts w:hint="cs"/>
          <w:cs/>
        </w:rPr>
        <w:t>เครื่องมือที่ใช้ในการสร้างแชทบอท</w:t>
      </w:r>
      <w:bookmarkEnd w:id="138"/>
      <w:bookmarkEnd w:id="139"/>
    </w:p>
    <w:p w14:paraId="7C813938" w14:textId="6D667249" w:rsidR="00A46C64" w:rsidRDefault="00A46C64" w:rsidP="004600AB">
      <w:pPr>
        <w:jc w:val="thaiDistribute"/>
        <w:rPr>
          <w:cs/>
        </w:rPr>
      </w:pPr>
      <w:r>
        <w:rPr>
          <w:cs/>
        </w:rPr>
        <w:tab/>
      </w:r>
      <w:r>
        <w:rPr>
          <w:rFonts w:hint="cs"/>
          <w:cs/>
        </w:rPr>
        <w:t>ในการสร้างแชทบอทโดยทั่วไป</w:t>
      </w:r>
      <w:r w:rsidR="0005130B">
        <w:rPr>
          <w:rFonts w:hint="cs"/>
          <w:cs/>
        </w:rPr>
        <w:t xml:space="preserve"> จะมี</w:t>
      </w:r>
      <w:r w:rsidR="0005130B">
        <w:t xml:space="preserve"> framework </w:t>
      </w:r>
      <w:r w:rsidR="0005130B">
        <w:rPr>
          <w:rFonts w:hint="cs"/>
          <w:cs/>
        </w:rPr>
        <w:t xml:space="preserve">ให้เลือกใช้หลายตัวขึ้นกับความสามารถของ </w:t>
      </w:r>
      <w:r w:rsidR="0005130B">
        <w:t xml:space="preserve">framework </w:t>
      </w:r>
      <w:r w:rsidR="0005130B">
        <w:rPr>
          <w:rFonts w:hint="cs"/>
          <w:cs/>
        </w:rPr>
        <w:t>แต่ละ</w:t>
      </w:r>
      <w:r w:rsidR="007E3CB3">
        <w:rPr>
          <w:rFonts w:hint="cs"/>
          <w:cs/>
        </w:rPr>
        <w:t>แบบ</w:t>
      </w:r>
      <w:r w:rsidR="0005130B">
        <w:rPr>
          <w:rFonts w:hint="cs"/>
          <w:cs/>
        </w:rPr>
        <w:t>ว่าสามารถตอบโจทย์ความต้องการในการทำงานมากเพียงใด</w:t>
      </w:r>
      <w:r w:rsidR="008D3143">
        <w:rPr>
          <w:rFonts w:hint="cs"/>
          <w:cs/>
        </w:rPr>
        <w:t xml:space="preserve"> และบาง </w:t>
      </w:r>
      <w:r w:rsidR="008D3143">
        <w:t xml:space="preserve">framework </w:t>
      </w:r>
      <w:r w:rsidR="008D3143">
        <w:rPr>
          <w:rFonts w:hint="cs"/>
          <w:cs/>
        </w:rPr>
        <w:t>สามารถเชื่อมต่อไปยังแอปพลิเคชัน</w:t>
      </w:r>
      <w:r w:rsidR="00F74F7C">
        <w:rPr>
          <w:rFonts w:hint="cs"/>
          <w:cs/>
        </w:rPr>
        <w:t xml:space="preserve"> เพื่อเพิ่มความสะดวกให้แก่ผู้ใช้งาน</w:t>
      </w:r>
      <w:r w:rsidR="008D3143">
        <w:rPr>
          <w:rFonts w:hint="cs"/>
          <w:cs/>
        </w:rPr>
        <w:t xml:space="preserve"> แต่บาง</w:t>
      </w:r>
      <w:r w:rsidR="00F74F7C">
        <w:rPr>
          <w:rFonts w:hint="cs"/>
          <w:cs/>
        </w:rPr>
        <w:t xml:space="preserve"> </w:t>
      </w:r>
      <w:r w:rsidR="00F74F7C">
        <w:t xml:space="preserve">framework </w:t>
      </w:r>
      <w:r w:rsidR="008D3143">
        <w:rPr>
          <w:rFonts w:hint="cs"/>
          <w:cs/>
        </w:rPr>
        <w:t>ไม่สามารถทำได้ ซึ่ง</w:t>
      </w:r>
      <w:r w:rsidR="006A7980">
        <w:rPr>
          <w:rFonts w:hint="cs"/>
          <w:cs/>
        </w:rPr>
        <w:t>ผู้จัดทำโครง</w:t>
      </w:r>
      <w:r w:rsidR="00B86B53">
        <w:rPr>
          <w:rFonts w:hint="cs"/>
          <w:cs/>
        </w:rPr>
        <w:t>าน</w:t>
      </w:r>
      <w:r w:rsidR="00F74F7C">
        <w:rPr>
          <w:rFonts w:hint="cs"/>
          <w:cs/>
        </w:rPr>
        <w:t xml:space="preserve">ได้สืบค้น </w:t>
      </w:r>
      <w:r w:rsidR="00F74F7C">
        <w:t xml:space="preserve">framework </w:t>
      </w:r>
      <w:r w:rsidR="00F74F7C">
        <w:rPr>
          <w:rFonts w:hint="cs"/>
          <w:cs/>
        </w:rPr>
        <w:t>ต่างๆ และขอยกตัวอย่างมาดังนี้</w:t>
      </w:r>
    </w:p>
    <w:p w14:paraId="57AAAD0B" w14:textId="254A436B" w:rsidR="00DB7595" w:rsidRDefault="0091117F" w:rsidP="004600AB">
      <w:pPr>
        <w:ind w:firstLine="720"/>
        <w:jc w:val="thaiDistribute"/>
      </w:pPr>
      <w:bookmarkStart w:id="140" w:name="_Toc61186647"/>
      <w:bookmarkStart w:id="141" w:name="_Toc61201571"/>
      <w:bookmarkStart w:id="142" w:name="_Toc61205937"/>
      <w:bookmarkStart w:id="143" w:name="_Toc61295434"/>
      <w:bookmarkStart w:id="144" w:name="_Toc61466310"/>
      <w:r w:rsidRPr="00307FEA">
        <w:rPr>
          <w:rStyle w:val="TitleChar"/>
        </w:rPr>
        <w:t>2.</w:t>
      </w:r>
      <w:r w:rsidR="00640646" w:rsidRPr="00307FEA">
        <w:rPr>
          <w:rStyle w:val="TitleChar"/>
        </w:rPr>
        <w:t>6</w:t>
      </w:r>
      <w:r w:rsidR="00457349" w:rsidRPr="00307FEA">
        <w:rPr>
          <w:rStyle w:val="TitleChar"/>
        </w:rPr>
        <w:t>.1</w:t>
      </w:r>
      <w:r w:rsidRPr="00307FEA">
        <w:rPr>
          <w:rStyle w:val="TitleChar"/>
        </w:rPr>
        <w:t xml:space="preserve"> </w:t>
      </w:r>
      <w:r w:rsidR="00D148CA" w:rsidRPr="00307FEA">
        <w:rPr>
          <w:rStyle w:val="TitleChar"/>
        </w:rPr>
        <w:t>Dialogflow</w:t>
      </w:r>
      <w:bookmarkEnd w:id="140"/>
      <w:bookmarkEnd w:id="141"/>
      <w:bookmarkEnd w:id="142"/>
      <w:bookmarkEnd w:id="143"/>
      <w:bookmarkEnd w:id="144"/>
      <w:r w:rsidR="00E96BA1">
        <w:t xml:space="preserve"> </w:t>
      </w:r>
      <w:r w:rsidR="00702102" w:rsidRPr="00E96BA1">
        <w:rPr>
          <w:rFonts w:hint="cs"/>
          <w:cs/>
        </w:rPr>
        <w:t>ค</w:t>
      </w:r>
      <w:r w:rsidR="0000781B">
        <w:rPr>
          <w:rFonts w:hint="cs"/>
          <w:cs/>
        </w:rPr>
        <w:t xml:space="preserve">ือ </w:t>
      </w:r>
      <w:r w:rsidR="0000781B">
        <w:t xml:space="preserve">framework </w:t>
      </w:r>
      <w:r w:rsidR="0000781B">
        <w:rPr>
          <w:rFonts w:hint="cs"/>
          <w:cs/>
        </w:rPr>
        <w:t>ที่สามารถสร้างแชทบอท</w:t>
      </w:r>
      <w:r w:rsidR="00E748C2">
        <w:rPr>
          <w:rFonts w:hint="cs"/>
          <w:cs/>
        </w:rPr>
        <w:t>ได้</w:t>
      </w:r>
      <w:r w:rsidR="004360F1">
        <w:rPr>
          <w:rFonts w:hint="cs"/>
          <w:cs/>
        </w:rPr>
        <w:t xml:space="preserve">หลายภาษารวมทั้งภาษาไทย </w:t>
      </w:r>
      <w:r w:rsidR="0035061D">
        <w:rPr>
          <w:rFonts w:hint="cs"/>
          <w:cs/>
        </w:rPr>
        <w:t xml:space="preserve">โดยไม่ต้องมีการเขียนโค้ดใดๆ </w:t>
      </w:r>
      <w:r w:rsidR="00C44083">
        <w:rPr>
          <w:rFonts w:hint="cs"/>
          <w:cs/>
        </w:rPr>
        <w:t>และ</w:t>
      </w:r>
      <w:r w:rsidR="00480673">
        <w:rPr>
          <w:rFonts w:hint="cs"/>
          <w:cs/>
        </w:rPr>
        <w:t>มีฟังก์ชันการใช้งานที่หลากหลาย รวมทั้ง</w:t>
      </w:r>
      <w:r w:rsidR="00C44083">
        <w:rPr>
          <w:rFonts w:hint="cs"/>
          <w:cs/>
        </w:rPr>
        <w:t xml:space="preserve">สามารเชื่อมต่อไปยัง </w:t>
      </w:r>
      <w:r w:rsidR="00C44083">
        <w:t xml:space="preserve">platform </w:t>
      </w:r>
      <w:r w:rsidR="00C44083">
        <w:rPr>
          <w:rFonts w:hint="cs"/>
          <w:cs/>
        </w:rPr>
        <w:t>ได้หลากหลาย</w:t>
      </w:r>
      <w:r w:rsidR="007771D0">
        <w:rPr>
          <w:rFonts w:hint="cs"/>
          <w:cs/>
        </w:rPr>
        <w:t xml:space="preserve"> ซึ่งมีจุดเด่น</w:t>
      </w:r>
      <w:r w:rsidR="00480673">
        <w:rPr>
          <w:rFonts w:hint="cs"/>
          <w:cs/>
        </w:rPr>
        <w:t xml:space="preserve"> คือ</w:t>
      </w:r>
      <w:r w:rsidR="007771D0" w:rsidRPr="007771D0">
        <w:rPr>
          <w:cs/>
        </w:rPr>
        <w:t xml:space="preserve">การรองรับการทำ </w:t>
      </w:r>
      <w:r w:rsidR="007771D0" w:rsidRPr="007771D0">
        <w:t xml:space="preserve">Natural Language </w:t>
      </w:r>
      <w:r w:rsidR="00465BDC">
        <w:t>U</w:t>
      </w:r>
      <w:r w:rsidR="007771D0" w:rsidRPr="007771D0">
        <w:t xml:space="preserve">nderstanding </w:t>
      </w:r>
      <w:r w:rsidR="007771D0" w:rsidRPr="007771D0">
        <w:rPr>
          <w:cs/>
        </w:rPr>
        <w:t>โดยที่ไม่ต้องเขียนโปรแกรมอะไรเพิ่มเติม</w:t>
      </w:r>
      <w:r w:rsidR="00A715E7">
        <w:t xml:space="preserve"> </w:t>
      </w:r>
      <w:r w:rsidR="00A715E7">
        <w:rPr>
          <w:rFonts w:hint="cs"/>
          <w:cs/>
        </w:rPr>
        <w:t>เพื่อช่วยในเรื่องการพิมพ์ผิดหรือเขียนมาไม่ตรงกับประโยคที่สอนไปเบื้องต้น แต่สามารถหาข้อมูลที่ถูกต้องได้</w:t>
      </w:r>
      <w:r w:rsidR="00C44083">
        <w:rPr>
          <w:rFonts w:hint="cs"/>
          <w:cs/>
        </w:rPr>
        <w:t xml:space="preserve"> </w:t>
      </w:r>
      <w:r w:rsidR="00755B84">
        <w:rPr>
          <w:rFonts w:hint="cs"/>
          <w:cs/>
        </w:rPr>
        <w:t>ซึ่งสามารถใช้งานผ่าน</w:t>
      </w:r>
      <w:r w:rsidR="007F1E0A">
        <w:t xml:space="preserve"> web browser</w:t>
      </w:r>
      <w:r w:rsidR="00DB195A">
        <w:t xml:space="preserve"> </w:t>
      </w:r>
      <w:r w:rsidR="00755B84">
        <w:rPr>
          <w:rFonts w:hint="cs"/>
          <w:cs/>
        </w:rPr>
        <w:t>ได้ โดยไม่ต้อง</w:t>
      </w:r>
      <w:r w:rsidR="00FF0DC9">
        <w:rPr>
          <w:rFonts w:hint="cs"/>
          <w:cs/>
        </w:rPr>
        <w:t>ติดตั้งโปรแกรมบนเครื่องคอมพิวเตอร์</w:t>
      </w:r>
    </w:p>
    <w:p w14:paraId="7971B538" w14:textId="09CA9F45" w:rsidR="003A74AF" w:rsidRDefault="00BA134C" w:rsidP="004600AB">
      <w:pPr>
        <w:ind w:firstLine="720"/>
        <w:jc w:val="thaiDistribute"/>
      </w:pPr>
      <w:r w:rsidRPr="00BA134C">
        <w:rPr>
          <w:rFonts w:eastAsiaTheme="majorEastAsia" w:hint="cs"/>
          <w:cs/>
        </w:rPr>
        <w:t>การ</w:t>
      </w:r>
      <w:r w:rsidR="001E4F86">
        <w:rPr>
          <w:rFonts w:eastAsiaTheme="majorEastAsia" w:hint="cs"/>
          <w:cs/>
        </w:rPr>
        <w:t>ใช้งาน</w:t>
      </w:r>
      <w:r w:rsidRPr="00BA134C">
        <w:rPr>
          <w:rFonts w:eastAsiaTheme="majorEastAsia" w:hint="cs"/>
          <w:cs/>
        </w:rPr>
        <w:t xml:space="preserve"> </w:t>
      </w:r>
      <w:r w:rsidRPr="00BA134C">
        <w:rPr>
          <w:rFonts w:eastAsiaTheme="majorEastAsia"/>
        </w:rPr>
        <w:t>Dialogflow</w:t>
      </w:r>
      <w:r w:rsidR="001E4F86">
        <w:rPr>
          <w:rFonts w:eastAsiaTheme="majorEastAsia" w:hint="cs"/>
          <w:cs/>
        </w:rPr>
        <w:t xml:space="preserve"> </w:t>
      </w:r>
      <w:r w:rsidR="00DB7595">
        <w:rPr>
          <w:rFonts w:eastAsiaTheme="majorEastAsia" w:hint="cs"/>
          <w:cs/>
        </w:rPr>
        <w:t>จะมีส่วนสำคัญคือการสอน</w:t>
      </w:r>
      <w:r w:rsidR="00457159" w:rsidRPr="00DB7595">
        <w:rPr>
          <w:rFonts w:hint="cs"/>
          <w:cs/>
        </w:rPr>
        <w:t>คำถาม</w:t>
      </w:r>
      <w:r w:rsidR="00F17AAD">
        <w:rPr>
          <w:rFonts w:hint="cs"/>
          <w:cs/>
        </w:rPr>
        <w:t xml:space="preserve">ให้กับแชทบอท ซึ่งจะมีประโยคอื่นๆ เพื่อสอนให้แชทบอททราบว่าคำเหล่านี้อยู่ใน </w:t>
      </w:r>
      <w:r w:rsidR="00F17AAD">
        <w:t xml:space="preserve">intent </w:t>
      </w:r>
      <w:r w:rsidR="00F17AAD">
        <w:rPr>
          <w:rFonts w:hint="cs"/>
          <w:cs/>
        </w:rPr>
        <w:t>ใด</w:t>
      </w:r>
      <w:r w:rsidR="00457159" w:rsidRPr="00DB7595">
        <w:rPr>
          <w:rFonts w:hint="cs"/>
          <w:cs/>
        </w:rPr>
        <w:t xml:space="preserve"> </w:t>
      </w:r>
      <w:r w:rsidR="00BD7A8D">
        <w:rPr>
          <w:rFonts w:hint="cs"/>
          <w:cs/>
        </w:rPr>
        <w:t>อันส่งผล</w:t>
      </w:r>
      <w:r w:rsidR="00F17AAD">
        <w:rPr>
          <w:rFonts w:hint="cs"/>
          <w:cs/>
        </w:rPr>
        <w:t>ให้แชทบอทเรียนรู้ และแยกประโยคเองได้</w:t>
      </w:r>
    </w:p>
    <w:p w14:paraId="416178CC" w14:textId="7A35DDF6" w:rsidR="0056531A" w:rsidRDefault="004F3516" w:rsidP="004600AB">
      <w:pPr>
        <w:ind w:firstLine="720"/>
        <w:jc w:val="thaiDistribute"/>
      </w:pPr>
      <w:r w:rsidRPr="00F17AAD">
        <w:rPr>
          <w:rFonts w:hint="cs"/>
          <w:cs/>
        </w:rPr>
        <w:t>เมื่อมีการสอน</w:t>
      </w:r>
      <w:r w:rsidR="00CC631E" w:rsidRPr="00F17AAD">
        <w:rPr>
          <w:rFonts w:hint="cs"/>
          <w:cs/>
        </w:rPr>
        <w:t>ประโยค</w:t>
      </w:r>
      <w:r w:rsidR="007634AB" w:rsidRPr="00F17AAD">
        <w:rPr>
          <w:rFonts w:hint="cs"/>
          <w:cs/>
        </w:rPr>
        <w:t xml:space="preserve">ให้สื่อถึง </w:t>
      </w:r>
      <w:r w:rsidR="007634AB" w:rsidRPr="00F17AAD">
        <w:t>intent</w:t>
      </w:r>
      <w:r w:rsidR="007634AB" w:rsidRPr="00F17AAD">
        <w:rPr>
          <w:rFonts w:hint="cs"/>
          <w:cs/>
        </w:rPr>
        <w:t xml:space="preserve"> แล้ว</w:t>
      </w:r>
      <w:r w:rsidR="00A407A8" w:rsidRPr="00F17AAD">
        <w:rPr>
          <w:rFonts w:hint="cs"/>
          <w:cs/>
        </w:rPr>
        <w:t xml:space="preserve"> ต่อมาจะต้องสอนให้แชทบอทรู้ว่าต้องตอบประโยค</w:t>
      </w:r>
      <w:r w:rsidR="00F17AAD">
        <w:rPr>
          <w:rFonts w:hint="cs"/>
          <w:cs/>
        </w:rPr>
        <w:t>ว่าอย่างไร</w:t>
      </w:r>
      <w:r w:rsidR="00A407A8" w:rsidRPr="00F17AAD">
        <w:rPr>
          <w:rFonts w:hint="cs"/>
          <w:cs/>
        </w:rPr>
        <w:t xml:space="preserve"> </w:t>
      </w:r>
      <w:r w:rsidR="00F17AAD">
        <w:rPr>
          <w:rFonts w:hint="cs"/>
          <w:cs/>
        </w:rPr>
        <w:t>โดย</w:t>
      </w:r>
      <w:r w:rsidR="0056531A">
        <w:rPr>
          <w:rFonts w:hint="cs"/>
          <w:cs/>
        </w:rPr>
        <w:t>สามารถตอบกลับด้วยการเขียนข้อความหรือโค้ดก็ได้ และหากเชื่อมไปยังแอปพลิเคชันอื่น ผู้สร้างสามารถสร้างเป็นภาษาเฉพาะของแอปพลิเคชันได้</w:t>
      </w:r>
      <w:r w:rsidR="00BD7A8D">
        <w:rPr>
          <w:rFonts w:hint="cs"/>
          <w:cs/>
        </w:rPr>
        <w:t xml:space="preserve"> ซึ่งหากมีมากกว่า </w:t>
      </w:r>
      <w:r w:rsidR="00BD7A8D">
        <w:t xml:space="preserve">1 </w:t>
      </w:r>
      <w:r w:rsidR="00BD7A8D">
        <w:rPr>
          <w:rFonts w:hint="cs"/>
          <w:cs/>
        </w:rPr>
        <w:t>คำตอบ ในส่วนเดียวกัน แชทบอทจะสุ่มเลือกขึ้นมาเอง</w:t>
      </w:r>
      <w:r w:rsidR="00DE7AE3">
        <w:rPr>
          <w:rFonts w:hint="cs"/>
          <w:cs/>
        </w:rPr>
        <w:t xml:space="preserve"> และสามารถ</w:t>
      </w:r>
      <w:r w:rsidR="008016ED">
        <w:rPr>
          <w:rFonts w:hint="cs"/>
          <w:cs/>
        </w:rPr>
        <w:t>ตั้งให้</w:t>
      </w:r>
      <w:r w:rsidR="00DE7AE3">
        <w:rPr>
          <w:rFonts w:hint="cs"/>
          <w:cs/>
        </w:rPr>
        <w:t>ถามคำถามเพื่อขอคำตอบเพิ่มเติมได้</w:t>
      </w:r>
      <w:r w:rsidR="008016ED">
        <w:rPr>
          <w:rFonts w:hint="cs"/>
          <w:cs/>
        </w:rPr>
        <w:t xml:space="preserve"> โดยต้องมีการกำหนดว่าต้องการคำตอบชนิดใด</w:t>
      </w:r>
    </w:p>
    <w:p w14:paraId="7223915C" w14:textId="679261C4" w:rsidR="004A6E56" w:rsidRPr="0056531A" w:rsidRDefault="00C81FF6" w:rsidP="0056531A">
      <w:pPr>
        <w:ind w:firstLine="720"/>
        <w:rPr>
          <w:rFonts w:cs="Angsana New"/>
          <w:szCs w:val="40"/>
          <w:cs/>
        </w:rPr>
      </w:pPr>
      <w:r w:rsidRPr="00C81FF6">
        <w:rPr>
          <w:noProof/>
          <w:cs/>
        </w:rPr>
        <w:lastRenderedPageBreak/>
        <w:drawing>
          <wp:anchor distT="0" distB="0" distL="114300" distR="114300" simplePos="0" relativeHeight="251686400" behindDoc="0" locked="0" layoutInCell="1" allowOverlap="1" wp14:anchorId="01EF2981" wp14:editId="542CF476">
            <wp:simplePos x="0" y="0"/>
            <wp:positionH relativeFrom="margin">
              <wp:align>left</wp:align>
            </wp:positionH>
            <wp:positionV relativeFrom="paragraph">
              <wp:posOffset>876808</wp:posOffset>
            </wp:positionV>
            <wp:extent cx="5715000" cy="1110615"/>
            <wp:effectExtent l="0" t="0" r="0" b="0"/>
            <wp:wrapTopAndBottom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81FF6">
        <w:rPr>
          <w:rFonts w:hint="cs"/>
          <w:cs/>
        </w:rPr>
        <w:t xml:space="preserve"> </w:t>
      </w:r>
      <w:r w:rsidR="0056531A">
        <w:t xml:space="preserve">Dialogflow </w:t>
      </w:r>
      <w:r w:rsidR="0056531A">
        <w:rPr>
          <w:rFonts w:hint="cs"/>
          <w:cs/>
        </w:rPr>
        <w:t xml:space="preserve">สามารถสร้าง </w:t>
      </w:r>
      <w:r w:rsidR="0056531A">
        <w:t xml:space="preserve">flow </w:t>
      </w:r>
      <w:r w:rsidR="0056531A">
        <w:rPr>
          <w:rFonts w:hint="cs"/>
          <w:cs/>
        </w:rPr>
        <w:t>ให้มีการพูดคุยในหัวข้อนั้นได้ ด้วยการส่งต่อ</w:t>
      </w:r>
      <w:r w:rsidR="00F470D2">
        <w:rPr>
          <w:rFonts w:hint="cs"/>
          <w:cs/>
        </w:rPr>
        <w:t xml:space="preserve">หัวข้อไปยัง </w:t>
      </w:r>
      <w:r w:rsidR="00F470D2">
        <w:t xml:space="preserve">intent </w:t>
      </w:r>
      <w:r w:rsidR="00F470D2">
        <w:rPr>
          <w:rFonts w:hint="cs"/>
          <w:cs/>
        </w:rPr>
        <w:t>ที่เกี่ยวข้องต่อไป</w:t>
      </w:r>
      <w:r>
        <w:t xml:space="preserve"> </w:t>
      </w:r>
      <w:r>
        <w:rPr>
          <w:rFonts w:hint="cs"/>
          <w:cs/>
        </w:rPr>
        <w:t>โดยจะมีตัวเลขเป็นการนับว่าจะยังคงอยู่ในหัวข้อดังกล่าวต่อไปอีกนานแค่ไหน</w:t>
      </w:r>
    </w:p>
    <w:p w14:paraId="11857A6B" w14:textId="586549B9" w:rsidR="00563860" w:rsidRDefault="00036618" w:rsidP="00E23B94">
      <w:pPr>
        <w:pStyle w:val="picture1"/>
      </w:pPr>
      <w:bookmarkStart w:id="145" w:name="_Toc61201612"/>
      <w:bookmarkStart w:id="146" w:name="_Toc61295435"/>
      <w:r>
        <w:rPr>
          <w:rFonts w:hint="cs"/>
          <w:cs/>
        </w:rPr>
        <w:t xml:space="preserve">ภาพที่ </w:t>
      </w:r>
      <w:r w:rsidR="003529BD">
        <w:t>2.</w:t>
      </w:r>
      <w:r w:rsidR="00E00120">
        <w:t>18</w:t>
      </w:r>
      <w:r>
        <w:t xml:space="preserve"> </w:t>
      </w:r>
      <w:r>
        <w:rPr>
          <w:rFonts w:hint="cs"/>
          <w:cs/>
        </w:rPr>
        <w:t xml:space="preserve">หน้าจอ </w:t>
      </w:r>
      <w:r>
        <w:t xml:space="preserve">intent </w:t>
      </w:r>
      <w:r>
        <w:rPr>
          <w:rFonts w:hint="cs"/>
          <w:cs/>
        </w:rPr>
        <w:t xml:space="preserve">ส่วนของ </w:t>
      </w:r>
      <w:r>
        <w:t>contexts</w:t>
      </w:r>
      <w:bookmarkEnd w:id="145"/>
      <w:bookmarkEnd w:id="146"/>
      <w:r>
        <w:t xml:space="preserve"> </w:t>
      </w:r>
    </w:p>
    <w:p w14:paraId="145E59CB" w14:textId="77777777" w:rsidR="00D669B6" w:rsidRPr="00E23B94" w:rsidRDefault="00D669B6" w:rsidP="00E23B94">
      <w:pPr>
        <w:pStyle w:val="picture1"/>
        <w:rPr>
          <w:rFonts w:cs="Angsana New"/>
          <w:szCs w:val="40"/>
        </w:rPr>
      </w:pPr>
    </w:p>
    <w:p w14:paraId="18524BA8" w14:textId="2AF8D9BC" w:rsidR="002B52CA" w:rsidRDefault="00BD7A8D" w:rsidP="003D4752">
      <w:pPr>
        <w:ind w:firstLine="720"/>
      </w:pPr>
      <w:r w:rsidRPr="003451FD">
        <w:rPr>
          <w:noProof/>
          <w:cs/>
        </w:rPr>
        <w:drawing>
          <wp:anchor distT="0" distB="0" distL="114300" distR="114300" simplePos="0" relativeHeight="251667968" behindDoc="1" locked="0" layoutInCell="1" allowOverlap="1" wp14:anchorId="2C1BCD5D" wp14:editId="36B8871D">
            <wp:simplePos x="0" y="0"/>
            <wp:positionH relativeFrom="column">
              <wp:posOffset>97638</wp:posOffset>
            </wp:positionH>
            <wp:positionV relativeFrom="paragraph">
              <wp:posOffset>1075944</wp:posOffset>
            </wp:positionV>
            <wp:extent cx="2406650" cy="3613150"/>
            <wp:effectExtent l="19050" t="19050" r="12700" b="2540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572"/>
                    <a:stretch/>
                  </pic:blipFill>
                  <pic:spPr bwMode="auto">
                    <a:xfrm>
                      <a:off x="0" y="0"/>
                      <a:ext cx="2406650" cy="36131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6652" w:rsidRPr="003D4752">
        <w:rPr>
          <w:rFonts w:hint="cs"/>
          <w:cs/>
        </w:rPr>
        <w:t xml:space="preserve">ขั้นตอนในการทดสอบแชทบอท ก่อนนำไปใช้งานจริง ซึ่งในส่วนของ </w:t>
      </w:r>
      <w:r w:rsidR="00BA6652" w:rsidRPr="003D4752">
        <w:t xml:space="preserve">Dialogflow </w:t>
      </w:r>
      <w:r w:rsidR="00BA6652" w:rsidRPr="003D4752">
        <w:rPr>
          <w:rFonts w:hint="cs"/>
          <w:cs/>
        </w:rPr>
        <w:t>สามารถ</w:t>
      </w:r>
      <w:r w:rsidR="00EC43C5" w:rsidRPr="003D4752">
        <w:rPr>
          <w:rFonts w:hint="cs"/>
          <w:cs/>
        </w:rPr>
        <w:t>ทำการทดสอบได้ตลอดเวลาในฝั่งด้านขวาของหน้าเว็บ</w:t>
      </w:r>
      <w:r w:rsidR="0081351E">
        <w:t xml:space="preserve"> [8]</w:t>
      </w:r>
      <w:r w:rsidR="00EC43C5" w:rsidRPr="003D4752">
        <w:rPr>
          <w:rFonts w:hint="cs"/>
          <w:cs/>
        </w:rPr>
        <w:t xml:space="preserve"> </w:t>
      </w:r>
      <w:r w:rsidR="007A6C12" w:rsidRPr="003D4752">
        <w:rPr>
          <w:rFonts w:hint="cs"/>
          <w:cs/>
        </w:rPr>
        <w:t>จากการทดสอบจะได้ผลออกมาดังนี้</w:t>
      </w:r>
    </w:p>
    <w:p w14:paraId="557C25A5" w14:textId="27BA2BEE" w:rsidR="00BD7A8D" w:rsidRPr="007A6C12" w:rsidRDefault="00BD7A8D" w:rsidP="00C13F3B">
      <w:pPr>
        <w:ind w:firstLine="720"/>
      </w:pPr>
      <w:r w:rsidRPr="003451FD">
        <w:rPr>
          <w:rFonts w:cs="Angsana New"/>
          <w:noProof/>
          <w:cs/>
        </w:rPr>
        <w:drawing>
          <wp:anchor distT="0" distB="0" distL="114300" distR="114300" simplePos="0" relativeHeight="251668992" behindDoc="1" locked="0" layoutInCell="1" allowOverlap="1" wp14:anchorId="684B22DD" wp14:editId="60242432">
            <wp:simplePos x="0" y="0"/>
            <wp:positionH relativeFrom="column">
              <wp:posOffset>3047568</wp:posOffset>
            </wp:positionH>
            <wp:positionV relativeFrom="paragraph">
              <wp:posOffset>302107</wp:posOffset>
            </wp:positionV>
            <wp:extent cx="2332990" cy="3803650"/>
            <wp:effectExtent l="19050" t="19050" r="10160" b="2540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79"/>
                    <a:stretch/>
                  </pic:blipFill>
                  <pic:spPr bwMode="auto">
                    <a:xfrm>
                      <a:off x="0" y="0"/>
                      <a:ext cx="2332990" cy="38036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2F6182" w14:textId="28000862" w:rsidR="00FB22C8" w:rsidRDefault="00CC32ED" w:rsidP="00BD7A8D">
      <w:pPr>
        <w:pStyle w:val="picture1"/>
      </w:pPr>
      <w:bookmarkStart w:id="147" w:name="_Toc61201613"/>
      <w:bookmarkStart w:id="148" w:name="_Toc61295436"/>
      <w:r>
        <w:rPr>
          <w:rFonts w:hint="cs"/>
          <w:cs/>
        </w:rPr>
        <w:t>ภาพที่</w:t>
      </w:r>
      <w:r>
        <w:t xml:space="preserve"> </w:t>
      </w:r>
      <w:r w:rsidR="003529BD">
        <w:t>2.</w:t>
      </w:r>
      <w:r w:rsidR="00E00120">
        <w:t>19</w:t>
      </w:r>
      <w:r>
        <w:t xml:space="preserve"> </w:t>
      </w:r>
      <w:r>
        <w:rPr>
          <w:rFonts w:hint="cs"/>
          <w:cs/>
        </w:rPr>
        <w:t xml:space="preserve">หน้าจอแสดงผลการทดสอบแชทบอท </w:t>
      </w:r>
      <w:r>
        <w:t>Dialo</w:t>
      </w:r>
      <w:r w:rsidR="003915DF">
        <w:t>g</w:t>
      </w:r>
      <w:r>
        <w:t>flow (1)</w:t>
      </w:r>
      <w:bookmarkEnd w:id="147"/>
      <w:bookmarkEnd w:id="148"/>
    </w:p>
    <w:p w14:paraId="798C7284" w14:textId="638F0C6B" w:rsidR="000E13A6" w:rsidRDefault="00872B4E" w:rsidP="000E13A6">
      <w:pPr>
        <w:pStyle w:val="picture1"/>
        <w:rPr>
          <w:cs/>
        </w:rPr>
      </w:pPr>
      <w:bookmarkStart w:id="149" w:name="_Toc61201614"/>
      <w:bookmarkStart w:id="150" w:name="_Toc61295437"/>
      <w:r w:rsidRPr="00FB22C8">
        <w:rPr>
          <w:rFonts w:cs="Angsana New"/>
          <w:noProof/>
          <w:cs/>
        </w:rPr>
        <w:lastRenderedPageBreak/>
        <w:drawing>
          <wp:anchor distT="0" distB="0" distL="114300" distR="114300" simplePos="0" relativeHeight="251671040" behindDoc="0" locked="0" layoutInCell="1" allowOverlap="1" wp14:anchorId="126774A2" wp14:editId="7E9287B6">
            <wp:simplePos x="0" y="0"/>
            <wp:positionH relativeFrom="margin">
              <wp:posOffset>1675765</wp:posOffset>
            </wp:positionH>
            <wp:positionV relativeFrom="paragraph">
              <wp:posOffset>19050</wp:posOffset>
            </wp:positionV>
            <wp:extent cx="1901825" cy="4315460"/>
            <wp:effectExtent l="19050" t="19050" r="22225" b="279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76" r="3268"/>
                    <a:stretch/>
                  </pic:blipFill>
                  <pic:spPr bwMode="auto">
                    <a:xfrm>
                      <a:off x="0" y="0"/>
                      <a:ext cx="1901825" cy="431546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22C8">
        <w:rPr>
          <w:rFonts w:cs="Angsana New"/>
          <w:noProof/>
          <w:cs/>
        </w:rPr>
        <w:drawing>
          <wp:anchor distT="0" distB="0" distL="114300" distR="114300" simplePos="0" relativeHeight="251670016" behindDoc="0" locked="0" layoutInCell="1" allowOverlap="1" wp14:anchorId="1B5CD739" wp14:editId="566D440E">
            <wp:simplePos x="0" y="0"/>
            <wp:positionH relativeFrom="margin">
              <wp:posOffset>-112698</wp:posOffset>
            </wp:positionH>
            <wp:positionV relativeFrom="paragraph">
              <wp:posOffset>19354</wp:posOffset>
            </wp:positionV>
            <wp:extent cx="1725930" cy="4342130"/>
            <wp:effectExtent l="19050" t="19050" r="26670" b="2032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81"/>
                    <a:stretch/>
                  </pic:blipFill>
                  <pic:spPr bwMode="auto">
                    <a:xfrm>
                      <a:off x="0" y="0"/>
                      <a:ext cx="1725930" cy="434213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E13A6">
        <w:rPr>
          <w:rFonts w:cs="Angsana New"/>
          <w:noProof/>
          <w:cs/>
        </w:rPr>
        <w:drawing>
          <wp:anchor distT="0" distB="0" distL="114300" distR="114300" simplePos="0" relativeHeight="251672064" behindDoc="0" locked="0" layoutInCell="1" allowOverlap="1" wp14:anchorId="4E59D842" wp14:editId="38D8BF81">
            <wp:simplePos x="0" y="0"/>
            <wp:positionH relativeFrom="margin">
              <wp:posOffset>3658014</wp:posOffset>
            </wp:positionH>
            <wp:positionV relativeFrom="paragraph">
              <wp:posOffset>19050</wp:posOffset>
            </wp:positionV>
            <wp:extent cx="1931035" cy="4321810"/>
            <wp:effectExtent l="19050" t="19050" r="12065" b="2159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" r="3856"/>
                    <a:stretch/>
                  </pic:blipFill>
                  <pic:spPr bwMode="auto">
                    <a:xfrm>
                      <a:off x="0" y="0"/>
                      <a:ext cx="1931035" cy="432181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3A6">
        <w:rPr>
          <w:rFonts w:hint="cs"/>
          <w:cs/>
        </w:rPr>
        <w:t>ภาพที่</w:t>
      </w:r>
      <w:r w:rsidR="000E13A6">
        <w:t xml:space="preserve"> </w:t>
      </w:r>
      <w:r w:rsidR="003529BD">
        <w:t>2.</w:t>
      </w:r>
      <w:r w:rsidR="00E00120">
        <w:t>20</w:t>
      </w:r>
      <w:r w:rsidR="000E13A6">
        <w:t xml:space="preserve"> </w:t>
      </w:r>
      <w:r w:rsidR="000E13A6">
        <w:rPr>
          <w:rFonts w:hint="cs"/>
          <w:cs/>
        </w:rPr>
        <w:t>หน้าจอแสดงผลการทดสอบแชทบอท</w:t>
      </w:r>
      <w:r w:rsidR="007E384A">
        <w:rPr>
          <w:rFonts w:hint="cs"/>
          <w:cs/>
        </w:rPr>
        <w:t xml:space="preserve"> </w:t>
      </w:r>
      <w:r w:rsidR="000E13A6">
        <w:t>Dialogflow (2)</w:t>
      </w:r>
      <w:bookmarkEnd w:id="149"/>
      <w:bookmarkEnd w:id="150"/>
    </w:p>
    <w:p w14:paraId="70BFD1D2" w14:textId="1C123980" w:rsidR="00FB22C8" w:rsidRPr="000E13A6" w:rsidRDefault="00FB22C8" w:rsidP="00CC32ED">
      <w:pPr>
        <w:pStyle w:val="ListParagraph"/>
        <w:ind w:left="1260"/>
      </w:pPr>
    </w:p>
    <w:p w14:paraId="3414CD2D" w14:textId="16C1C50C" w:rsidR="005876F6" w:rsidRPr="005876F6" w:rsidRDefault="005876F6" w:rsidP="001E4F86">
      <w:pPr>
        <w:ind w:left="720"/>
      </w:pPr>
      <w:r w:rsidRPr="005876F6">
        <w:rPr>
          <w:rFonts w:hint="cs"/>
          <w:cs/>
        </w:rPr>
        <w:t xml:space="preserve">ข้อดีของ </w:t>
      </w:r>
      <w:r w:rsidRPr="005876F6">
        <w:t>Dialogflow</w:t>
      </w:r>
    </w:p>
    <w:p w14:paraId="343C054F" w14:textId="612DDCE0" w:rsidR="00045BFA" w:rsidRPr="001B016D" w:rsidRDefault="005039DC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>สามารถสร้างแชทบอท โดยไม่ต้องเขียนโค้ด</w:t>
      </w:r>
    </w:p>
    <w:p w14:paraId="6C3550B2" w14:textId="7463DA3B" w:rsidR="005039DC" w:rsidRPr="001B016D" w:rsidRDefault="00B77F06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>ทำแชทบอทครั้งเดียว แต่สามารถใช้ได้กับหลาย</w:t>
      </w:r>
      <w:r w:rsidRPr="001B016D">
        <w:rPr>
          <w:rFonts w:cs="TH SarabunPSK"/>
          <w:szCs w:val="32"/>
        </w:rPr>
        <w:t xml:space="preserve"> </w:t>
      </w:r>
      <w:r w:rsidR="00CF1982" w:rsidRPr="001B016D">
        <w:rPr>
          <w:rFonts w:cs="TH SarabunPSK"/>
          <w:szCs w:val="32"/>
        </w:rPr>
        <w:t>platform</w:t>
      </w:r>
      <w:r w:rsidR="0000525C" w:rsidRPr="001B016D">
        <w:rPr>
          <w:rFonts w:cs="TH SarabunPSK"/>
          <w:szCs w:val="32"/>
        </w:rPr>
        <w:t xml:space="preserve"> </w:t>
      </w:r>
      <w:r w:rsidR="00CF1982" w:rsidRPr="001B016D">
        <w:rPr>
          <w:rFonts w:cs="TH SarabunPSK"/>
          <w:szCs w:val="32"/>
          <w:cs/>
        </w:rPr>
        <w:t xml:space="preserve">เช่น </w:t>
      </w:r>
      <w:r w:rsidR="00CF1982" w:rsidRPr="001B016D">
        <w:rPr>
          <w:rFonts w:cs="TH SarabunPSK"/>
          <w:szCs w:val="32"/>
        </w:rPr>
        <w:t xml:space="preserve">Line, </w:t>
      </w:r>
      <w:r w:rsidR="000A7638" w:rsidRPr="001B016D">
        <w:rPr>
          <w:rFonts w:cs="TH SarabunPSK"/>
          <w:szCs w:val="32"/>
        </w:rPr>
        <w:t>Facebook</w:t>
      </w:r>
      <w:r w:rsidR="00CF1982" w:rsidRPr="001B016D">
        <w:rPr>
          <w:rFonts w:cs="TH SarabunPSK"/>
          <w:szCs w:val="32"/>
        </w:rPr>
        <w:t xml:space="preserve"> messenger</w:t>
      </w:r>
      <w:r w:rsidR="00BC409A" w:rsidRPr="001B016D">
        <w:rPr>
          <w:rFonts w:cs="TH SarabunPSK"/>
          <w:szCs w:val="32"/>
        </w:rPr>
        <w:t xml:space="preserve"> </w:t>
      </w:r>
      <w:r w:rsidR="00BC409A" w:rsidRPr="001B016D">
        <w:rPr>
          <w:rFonts w:cs="TH SarabunPSK"/>
          <w:szCs w:val="32"/>
          <w:cs/>
        </w:rPr>
        <w:t xml:space="preserve">และเว็บแชทของ </w:t>
      </w:r>
      <w:r w:rsidR="00BC409A" w:rsidRPr="001B016D">
        <w:rPr>
          <w:rFonts w:cs="TH SarabunPSK"/>
          <w:szCs w:val="32"/>
        </w:rPr>
        <w:t xml:space="preserve">Dialogflow </w:t>
      </w:r>
      <w:r w:rsidR="00BC409A" w:rsidRPr="001B016D">
        <w:rPr>
          <w:rFonts w:cs="TH SarabunPSK"/>
          <w:szCs w:val="32"/>
          <w:cs/>
        </w:rPr>
        <w:t>เป็นต้น</w:t>
      </w:r>
    </w:p>
    <w:p w14:paraId="34F15C8C" w14:textId="16558BC7" w:rsidR="001B5740" w:rsidRPr="001B016D" w:rsidRDefault="007F239B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สามารถทำ </w:t>
      </w:r>
      <w:r w:rsidRPr="001B016D">
        <w:rPr>
          <w:rFonts w:cs="TH SarabunPSK"/>
          <w:szCs w:val="32"/>
        </w:rPr>
        <w:t xml:space="preserve">pattern </w:t>
      </w:r>
      <w:r w:rsidRPr="001B016D">
        <w:rPr>
          <w:rFonts w:cs="TH SarabunPSK"/>
          <w:szCs w:val="32"/>
          <w:cs/>
        </w:rPr>
        <w:t xml:space="preserve">การสนทนาได้ </w:t>
      </w:r>
      <w:r w:rsidR="00BA6AD4" w:rsidRPr="001B016D">
        <w:rPr>
          <w:rFonts w:cs="TH SarabunPSK"/>
          <w:szCs w:val="32"/>
          <w:cs/>
        </w:rPr>
        <w:t>คือ</w:t>
      </w:r>
      <w:r w:rsidRPr="001B016D">
        <w:rPr>
          <w:rFonts w:cs="TH SarabunPSK"/>
          <w:szCs w:val="32"/>
          <w:cs/>
        </w:rPr>
        <w:t xml:space="preserve"> ต้องได้รับคำตอบครบ</w:t>
      </w:r>
      <w:r w:rsidR="00F757CA" w:rsidRPr="001B016D">
        <w:rPr>
          <w:rFonts w:cs="TH SarabunPSK"/>
          <w:szCs w:val="32"/>
          <w:cs/>
        </w:rPr>
        <w:t>ทั้งหมดก่อน</w:t>
      </w:r>
      <w:r w:rsidR="00FF2876" w:rsidRPr="001B016D">
        <w:rPr>
          <w:rFonts w:cs="TH SarabunPSK"/>
          <w:szCs w:val="32"/>
          <w:cs/>
        </w:rPr>
        <w:t xml:space="preserve"> </w:t>
      </w:r>
      <w:r w:rsidR="00F757CA" w:rsidRPr="001B016D">
        <w:rPr>
          <w:rFonts w:cs="TH SarabunPSK"/>
          <w:szCs w:val="32"/>
          <w:cs/>
        </w:rPr>
        <w:t>จึง</w:t>
      </w:r>
      <w:r w:rsidR="00140C95" w:rsidRPr="001B016D">
        <w:rPr>
          <w:rFonts w:cs="TH SarabunPSK"/>
          <w:szCs w:val="32"/>
          <w:cs/>
        </w:rPr>
        <w:t>สามารถประมวลผลได้</w:t>
      </w:r>
      <w:r w:rsidR="00FF2876" w:rsidRPr="001B016D">
        <w:rPr>
          <w:rFonts w:cs="TH SarabunPSK"/>
          <w:szCs w:val="32"/>
          <w:cs/>
        </w:rPr>
        <w:t xml:space="preserve"> ยกตัวอย่างกรณีการคำนวณ </w:t>
      </w:r>
      <w:r w:rsidR="00FF2876" w:rsidRPr="001B016D">
        <w:rPr>
          <w:rFonts w:cs="TH SarabunPSK"/>
          <w:szCs w:val="32"/>
        </w:rPr>
        <w:t xml:space="preserve">BMI </w:t>
      </w:r>
      <w:r w:rsidR="00FF2876" w:rsidRPr="001B016D">
        <w:rPr>
          <w:rFonts w:cs="TH SarabunPSK"/>
          <w:szCs w:val="32"/>
          <w:cs/>
        </w:rPr>
        <w:t xml:space="preserve">ที่ต้องได้รับค่าน้ำหนักและส่วนสูงครบก่อน จึงสามารถคำนวณค่า </w:t>
      </w:r>
      <w:r w:rsidR="00FF2876" w:rsidRPr="001B016D">
        <w:rPr>
          <w:rFonts w:cs="TH SarabunPSK"/>
          <w:szCs w:val="32"/>
        </w:rPr>
        <w:t xml:space="preserve">BMI </w:t>
      </w:r>
      <w:r w:rsidR="00FF2876" w:rsidRPr="001B016D">
        <w:rPr>
          <w:rFonts w:cs="TH SarabunPSK"/>
          <w:szCs w:val="32"/>
          <w:cs/>
        </w:rPr>
        <w:t>ออกมาได้</w:t>
      </w:r>
      <w:r w:rsidR="00BA6AD4" w:rsidRPr="001B016D">
        <w:rPr>
          <w:rFonts w:cs="TH SarabunPSK"/>
          <w:szCs w:val="32"/>
          <w:cs/>
        </w:rPr>
        <w:t xml:space="preserve"> </w:t>
      </w:r>
    </w:p>
    <w:p w14:paraId="57FA333B" w14:textId="3F386C6F" w:rsidR="00787339" w:rsidRDefault="004B2CE9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สามารถใช้งานได้ฟรี </w:t>
      </w:r>
      <w:r w:rsidR="00076D6E" w:rsidRPr="001B016D">
        <w:rPr>
          <w:rFonts w:cs="TH SarabunPSK"/>
          <w:szCs w:val="32"/>
          <w:cs/>
        </w:rPr>
        <w:t xml:space="preserve">และไม่ต้องมี </w:t>
      </w:r>
      <w:r w:rsidR="00076D6E" w:rsidRPr="001B016D">
        <w:rPr>
          <w:rFonts w:cs="TH SarabunPSK"/>
          <w:szCs w:val="32"/>
        </w:rPr>
        <w:t xml:space="preserve">server </w:t>
      </w:r>
      <w:r w:rsidR="00076D6E" w:rsidRPr="001B016D">
        <w:rPr>
          <w:rFonts w:cs="TH SarabunPSK"/>
          <w:szCs w:val="32"/>
          <w:cs/>
        </w:rPr>
        <w:t>เป็นของตัวเอง</w:t>
      </w:r>
    </w:p>
    <w:p w14:paraId="72A4ACD9" w14:textId="16F096ED" w:rsidR="006015F6" w:rsidRDefault="006015F6" w:rsidP="00D817A6">
      <w:pPr>
        <w:pStyle w:val="ListParagraph"/>
        <w:numPr>
          <w:ilvl w:val="0"/>
          <w:numId w:val="38"/>
        </w:numPr>
        <w:jc w:val="thaiDistribute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มีการรองรับ </w:t>
      </w:r>
      <w:r w:rsidRPr="007771D0">
        <w:t>Natural Language understanding</w:t>
      </w:r>
      <w:r>
        <w:rPr>
          <w:rFonts w:hint="cs"/>
          <w:cs/>
        </w:rPr>
        <w:t xml:space="preserve"> </w:t>
      </w:r>
      <w:r>
        <w:rPr>
          <w:rFonts w:cs="TH SarabunPSK" w:hint="cs"/>
          <w:szCs w:val="32"/>
          <w:cs/>
        </w:rPr>
        <w:t>ทำให้ผู้ใช้เขียนข้อความนอกเหนือจากที่เคยสอนไป</w:t>
      </w:r>
      <w:r w:rsidR="00175F30">
        <w:rPr>
          <w:rFonts w:cs="TH SarabunPSK" w:hint="cs"/>
          <w:szCs w:val="32"/>
          <w:cs/>
        </w:rPr>
        <w:t>แชทบอท</w:t>
      </w:r>
      <w:r>
        <w:rPr>
          <w:rFonts w:cs="TH SarabunPSK" w:hint="cs"/>
          <w:szCs w:val="32"/>
          <w:cs/>
        </w:rPr>
        <w:t>ก็ยังสามารถเข้าใจได้</w:t>
      </w:r>
    </w:p>
    <w:p w14:paraId="45D624A6" w14:textId="16FAEA37" w:rsidR="00FE3107" w:rsidRDefault="00FE3107" w:rsidP="00FE3107">
      <w:pPr>
        <w:pStyle w:val="ListParagraph"/>
        <w:ind w:left="1260"/>
        <w:rPr>
          <w:rFonts w:cs="TH SarabunPSK"/>
          <w:szCs w:val="32"/>
        </w:rPr>
      </w:pPr>
    </w:p>
    <w:p w14:paraId="116C8343" w14:textId="77777777" w:rsidR="00C13F3B" w:rsidRPr="000C7777" w:rsidRDefault="00C13F3B" w:rsidP="000C7777"/>
    <w:p w14:paraId="5CA30165" w14:textId="361EA821" w:rsidR="00FE3107" w:rsidRDefault="00FE3107" w:rsidP="00FE3107">
      <w:pPr>
        <w:ind w:firstLine="720"/>
      </w:pPr>
      <w:r w:rsidRPr="00FE3107">
        <w:rPr>
          <w:rFonts w:hint="cs"/>
          <w:cs/>
        </w:rPr>
        <w:lastRenderedPageBreak/>
        <w:t>ข้อเสีย</w:t>
      </w:r>
      <w:r>
        <w:rPr>
          <w:rFonts w:hint="cs"/>
          <w:cs/>
        </w:rPr>
        <w:t xml:space="preserve">ของ </w:t>
      </w:r>
      <w:r>
        <w:t>Dialogflow</w:t>
      </w:r>
      <w:r w:rsidR="00CE4563">
        <w:t xml:space="preserve"> </w:t>
      </w:r>
    </w:p>
    <w:p w14:paraId="5124CEBB" w14:textId="27FAD6E9" w:rsidR="00CE6F8D" w:rsidRDefault="00CE6F8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 w:rsidRPr="00CE6F8D">
        <w:rPr>
          <w:rFonts w:cs="TH SarabunPSK"/>
          <w:szCs w:val="32"/>
          <w:cs/>
        </w:rPr>
        <w:t>อินเตอร์เฟสใช้งานยาก</w:t>
      </w:r>
      <w:r w:rsidR="00DB3BF2">
        <w:rPr>
          <w:rFonts w:cs="TH SarabunPSK" w:hint="cs"/>
          <w:szCs w:val="32"/>
          <w:cs/>
        </w:rPr>
        <w:t xml:space="preserve">สำหรับคนที่ไม่ใช่สายงาน </w:t>
      </w:r>
      <w:r w:rsidR="00DB3BF2">
        <w:rPr>
          <w:rFonts w:cs="TH SarabunPSK"/>
          <w:szCs w:val="32"/>
        </w:rPr>
        <w:t xml:space="preserve">developer </w:t>
      </w:r>
    </w:p>
    <w:p w14:paraId="5D135E38" w14:textId="2A2F1361" w:rsidR="0051139D" w:rsidRDefault="0051139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ไม่มีการเก็บข้อมูลลงฐานข้อมูล</w:t>
      </w:r>
    </w:p>
    <w:p w14:paraId="6B072BF4" w14:textId="1ACDBBC5" w:rsidR="0051139D" w:rsidRDefault="0051139D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ไม่สามารถดึงข้อมูลที่ผู้ใช้เขียนเข้ามาภายในแชทบอทออกมาได้</w:t>
      </w:r>
    </w:p>
    <w:p w14:paraId="61A93FF1" w14:textId="0BE9476F" w:rsidR="0051139D" w:rsidRDefault="00C04154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เมื่อเขียนประโยคเพิ่มเข้าไปภายในแชทบอทผ่านหัวข้อ </w:t>
      </w:r>
      <w:r>
        <w:rPr>
          <w:rFonts w:cs="TH SarabunPSK"/>
          <w:szCs w:val="32"/>
        </w:rPr>
        <w:t xml:space="preserve">Training </w:t>
      </w:r>
      <w:r>
        <w:rPr>
          <w:rFonts w:cs="TH SarabunPSK" w:hint="cs"/>
          <w:szCs w:val="32"/>
          <w:cs/>
        </w:rPr>
        <w:t>ด้านซ้าย ต้อง</w:t>
      </w:r>
      <w:r w:rsidR="006E02BF">
        <w:rPr>
          <w:rFonts w:cs="TH SarabunPSK" w:hint="cs"/>
          <w:szCs w:val="32"/>
          <w:cs/>
        </w:rPr>
        <w:t>จัดการ</w:t>
      </w:r>
      <w:r>
        <w:rPr>
          <w:rFonts w:cs="TH SarabunPSK" w:hint="cs"/>
          <w:szCs w:val="32"/>
          <w:cs/>
        </w:rPr>
        <w:t xml:space="preserve">แต่ละประโยคเองว่าเหมาะสมกับ </w:t>
      </w:r>
      <w:r>
        <w:rPr>
          <w:rFonts w:cs="TH SarabunPSK"/>
          <w:szCs w:val="32"/>
        </w:rPr>
        <w:t xml:space="preserve">intent </w:t>
      </w:r>
      <w:r>
        <w:rPr>
          <w:rFonts w:cs="TH SarabunPSK" w:hint="cs"/>
          <w:szCs w:val="32"/>
          <w:cs/>
        </w:rPr>
        <w:t>ใด</w:t>
      </w:r>
    </w:p>
    <w:p w14:paraId="5862D319" w14:textId="6B7305FB" w:rsidR="005D73D2" w:rsidRPr="005D73D2" w:rsidRDefault="005D73D2" w:rsidP="00616F33">
      <w:pPr>
        <w:pStyle w:val="ListParagraph"/>
        <w:numPr>
          <w:ilvl w:val="0"/>
          <w:numId w:val="4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ในการเชื่อมต่อไปยังแอปพลิเคชันอื่นมี</w:t>
      </w:r>
      <w:r w:rsidR="0002007B">
        <w:rPr>
          <w:rFonts w:cs="TH SarabunPSK" w:hint="cs"/>
          <w:szCs w:val="32"/>
          <w:cs/>
        </w:rPr>
        <w:t>ขั้นตอนเยอะเกินไปสำหรับคนใช้งานทั่วไป</w:t>
      </w:r>
    </w:p>
    <w:p w14:paraId="49945F03" w14:textId="1A729C58" w:rsidR="00284094" w:rsidRDefault="00284094" w:rsidP="00755F87">
      <w:pPr>
        <w:ind w:left="720"/>
      </w:pPr>
    </w:p>
    <w:p w14:paraId="39E48E52" w14:textId="268AE8FA" w:rsidR="00755F87" w:rsidRDefault="00755F87" w:rsidP="00755F87">
      <w:pPr>
        <w:ind w:left="720"/>
      </w:pPr>
      <w:r>
        <w:rPr>
          <w:rFonts w:hint="cs"/>
          <w:cs/>
        </w:rPr>
        <w:t>แนวทางที่นำมาใช้กับงาน</w:t>
      </w:r>
    </w:p>
    <w:p w14:paraId="3A1884A7" w14:textId="60FC99E3" w:rsidR="00755F87" w:rsidRDefault="00755F87" w:rsidP="00755F87">
      <w:pPr>
        <w:ind w:left="720"/>
        <w:rPr>
          <w:cs/>
        </w:rPr>
      </w:pPr>
      <w:r>
        <w:rPr>
          <w:cs/>
        </w:rPr>
        <w:tab/>
      </w:r>
      <w:r w:rsidR="00C82CEE" w:rsidRPr="00C82CEE">
        <w:rPr>
          <w:cs/>
        </w:rPr>
        <w:t xml:space="preserve">ใช้งาน </w:t>
      </w:r>
      <w:r w:rsidR="00C82CEE">
        <w:t>API</w:t>
      </w:r>
      <w:r w:rsidR="00C82CEE" w:rsidRPr="00C82CEE">
        <w:t xml:space="preserve"> </w:t>
      </w:r>
      <w:r w:rsidR="00C82CEE" w:rsidRPr="00C82CEE">
        <w:rPr>
          <w:cs/>
        </w:rPr>
        <w:t xml:space="preserve">ที่เชื่อมกับระบบอื่นๆ เช่น </w:t>
      </w:r>
      <w:r w:rsidR="00C82CEE" w:rsidRPr="00C82CEE">
        <w:t>database</w:t>
      </w:r>
      <w:r w:rsidR="00C82CEE">
        <w:t xml:space="preserve"> </w:t>
      </w:r>
      <w:r w:rsidR="00C82CEE">
        <w:rPr>
          <w:rFonts w:hint="cs"/>
          <w:cs/>
        </w:rPr>
        <w:t>เป็นต้น</w:t>
      </w:r>
    </w:p>
    <w:p w14:paraId="59158E53" w14:textId="6BF75D6F" w:rsidR="00496DFC" w:rsidRPr="00CD73CF" w:rsidRDefault="00D84855" w:rsidP="00CD73CF">
      <w:pPr>
        <w:rPr>
          <w:cs/>
        </w:rPr>
      </w:pPr>
      <w:r>
        <w:tab/>
      </w:r>
      <w:r w:rsidR="002E17B4">
        <w:tab/>
      </w:r>
    </w:p>
    <w:p w14:paraId="2D1C10C1" w14:textId="2D091DEA" w:rsidR="00250F83" w:rsidRPr="00E073F0" w:rsidRDefault="00C13F3B" w:rsidP="00307A40">
      <w:pPr>
        <w:ind w:firstLine="720"/>
        <w:jc w:val="thaiDistribute"/>
      </w:pPr>
      <w:bookmarkStart w:id="151" w:name="_Toc61186648"/>
      <w:r>
        <w:rPr>
          <w:noProof/>
        </w:rPr>
        <w:drawing>
          <wp:anchor distT="0" distB="0" distL="114300" distR="114300" simplePos="0" relativeHeight="251678208" behindDoc="0" locked="0" layoutInCell="1" allowOverlap="1" wp14:anchorId="5E6C1890" wp14:editId="331B10F9">
            <wp:simplePos x="0" y="0"/>
            <wp:positionH relativeFrom="margin">
              <wp:align>center</wp:align>
            </wp:positionH>
            <wp:positionV relativeFrom="paragraph">
              <wp:posOffset>1363040</wp:posOffset>
            </wp:positionV>
            <wp:extent cx="4783455" cy="652145"/>
            <wp:effectExtent l="0" t="0" r="0" b="0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455" cy="65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52" w:name="_Toc61201575"/>
      <w:bookmarkStart w:id="153" w:name="_Toc61205941"/>
      <w:bookmarkStart w:id="154" w:name="_Toc61295438"/>
      <w:bookmarkStart w:id="155" w:name="_Toc61466311"/>
      <w:r w:rsidR="00B30AE3" w:rsidRPr="00107EBB">
        <w:rPr>
          <w:rStyle w:val="TitleChar"/>
        </w:rPr>
        <w:t>2.</w:t>
      </w:r>
      <w:r w:rsidR="00640646" w:rsidRPr="00107EBB">
        <w:rPr>
          <w:rStyle w:val="TitleChar"/>
        </w:rPr>
        <w:t>6</w:t>
      </w:r>
      <w:r w:rsidR="00457349" w:rsidRPr="00107EBB">
        <w:rPr>
          <w:rStyle w:val="TitleChar"/>
        </w:rPr>
        <w:t>.2</w:t>
      </w:r>
      <w:r w:rsidR="00B30AE3" w:rsidRPr="00107EBB">
        <w:rPr>
          <w:rStyle w:val="TitleChar"/>
        </w:rPr>
        <w:t xml:space="preserve"> </w:t>
      </w:r>
      <w:r w:rsidR="0089671D" w:rsidRPr="00107EBB">
        <w:rPr>
          <w:rStyle w:val="TitleChar"/>
        </w:rPr>
        <w:t>chatterbot</w:t>
      </w:r>
      <w:bookmarkEnd w:id="151"/>
      <w:bookmarkEnd w:id="152"/>
      <w:bookmarkEnd w:id="153"/>
      <w:bookmarkEnd w:id="154"/>
      <w:bookmarkEnd w:id="155"/>
      <w:r w:rsidR="00496DFC">
        <w:rPr>
          <w:rFonts w:hint="cs"/>
          <w:cs/>
        </w:rPr>
        <w:t xml:space="preserve"> </w:t>
      </w:r>
      <w:r w:rsidR="005F50F0" w:rsidRPr="005F50F0">
        <w:rPr>
          <w:cs/>
        </w:rPr>
        <w:t xml:space="preserve">คือ </w:t>
      </w:r>
      <w:r w:rsidR="005F50F0" w:rsidRPr="005F50F0">
        <w:t xml:space="preserve">Library </w:t>
      </w:r>
      <w:r w:rsidR="005F50F0" w:rsidRPr="005F50F0">
        <w:rPr>
          <w:cs/>
        </w:rPr>
        <w:t xml:space="preserve">ภาษา </w:t>
      </w:r>
      <w:r w:rsidR="005F50F0" w:rsidRPr="005F50F0">
        <w:t xml:space="preserve">Python </w:t>
      </w:r>
      <w:r w:rsidR="005F50F0" w:rsidRPr="005F50F0">
        <w:rPr>
          <w:cs/>
        </w:rPr>
        <w:t>ที่ใช้ทำ</w:t>
      </w:r>
      <w:r w:rsidR="005F50F0">
        <w:rPr>
          <w:rFonts w:hint="cs"/>
          <w:cs/>
        </w:rPr>
        <w:t>แชทบอท</w:t>
      </w:r>
      <w:r w:rsidR="005F50F0" w:rsidRPr="005F50F0">
        <w:rPr>
          <w:cs/>
        </w:rPr>
        <w:t>แบบที่สามารถพิมพ์ผิดได้</w:t>
      </w:r>
      <w:r w:rsidR="005F50F0">
        <w:rPr>
          <w:rFonts w:hint="cs"/>
          <w:cs/>
        </w:rPr>
        <w:t xml:space="preserve"> </w:t>
      </w:r>
      <w:r w:rsidR="00E3344A">
        <w:rPr>
          <w:rFonts w:hint="cs"/>
          <w:cs/>
        </w:rPr>
        <w:t xml:space="preserve">เพราะ </w:t>
      </w:r>
      <w:r w:rsidR="005F50F0">
        <w:t>c</w:t>
      </w:r>
      <w:r w:rsidR="005F50F0" w:rsidRPr="005F50F0">
        <w:t>hatter</w:t>
      </w:r>
      <w:r w:rsidR="005F50F0">
        <w:t>b</w:t>
      </w:r>
      <w:r w:rsidR="005F50F0" w:rsidRPr="005F50F0">
        <w:t xml:space="preserve">ot </w:t>
      </w:r>
      <w:r w:rsidR="005F50F0" w:rsidRPr="005F50F0">
        <w:rPr>
          <w:cs/>
        </w:rPr>
        <w:t xml:space="preserve">มีการใช้ </w:t>
      </w:r>
      <w:r w:rsidR="005F50F0" w:rsidRPr="005F50F0">
        <w:t xml:space="preserve">Machine Learning </w:t>
      </w:r>
      <w:r w:rsidR="005F50F0" w:rsidRPr="005F50F0">
        <w:rPr>
          <w:cs/>
        </w:rPr>
        <w:t xml:space="preserve">แบบ </w:t>
      </w:r>
      <w:r w:rsidR="005F50F0" w:rsidRPr="005F50F0">
        <w:t xml:space="preserve">Supervised Learning </w:t>
      </w:r>
      <w:r w:rsidR="005F50F0" w:rsidRPr="005F50F0">
        <w:rPr>
          <w:cs/>
        </w:rPr>
        <w:t xml:space="preserve">ในการหาค่า </w:t>
      </w:r>
      <w:r w:rsidR="005F50F0" w:rsidRPr="005F50F0">
        <w:t xml:space="preserve">Confidence </w:t>
      </w:r>
      <w:r w:rsidR="005F50F0" w:rsidRPr="005F50F0">
        <w:rPr>
          <w:cs/>
        </w:rPr>
        <w:t>เพื่อดูความคล้ายคลึงของประโยค</w:t>
      </w:r>
      <w:r w:rsidR="00267757">
        <w:rPr>
          <w:rFonts w:hint="cs"/>
          <w:cs/>
        </w:rPr>
        <w:t xml:space="preserve"> </w:t>
      </w:r>
      <w:r w:rsidR="00107EBB">
        <w:rPr>
          <w:rFonts w:hint="cs"/>
          <w:cs/>
        </w:rPr>
        <w:t>และมี</w:t>
      </w:r>
      <w:r w:rsidR="00E31F46" w:rsidRPr="00E31F46">
        <w:rPr>
          <w:cs/>
        </w:rPr>
        <w:t xml:space="preserve"> </w:t>
      </w:r>
      <w:proofErr w:type="spellStart"/>
      <w:r w:rsidR="00E31F46" w:rsidRPr="00E31F46">
        <w:t>LogicAdapter</w:t>
      </w:r>
      <w:proofErr w:type="spellEnd"/>
      <w:r w:rsidR="00E31F46" w:rsidRPr="00E31F46">
        <w:t xml:space="preserve"> </w:t>
      </w:r>
      <w:r w:rsidR="00E31F46" w:rsidRPr="00E31F46">
        <w:rPr>
          <w:cs/>
        </w:rPr>
        <w:t xml:space="preserve">คือวิธีที่จะใช้เลือกคำตอบที่อยู่ใน </w:t>
      </w:r>
      <w:r w:rsidR="00E31F46" w:rsidRPr="00E31F46">
        <w:t>Data set</w:t>
      </w:r>
      <w:r w:rsidR="00E31F46" w:rsidRPr="00E31F46">
        <w:rPr>
          <w:cs/>
        </w:rPr>
        <w:t xml:space="preserve"> นอกจากจะมีให้ใช้แล้ว ยัง</w:t>
      </w:r>
      <w:r w:rsidR="00107EBB">
        <w:rPr>
          <w:rFonts w:hint="cs"/>
          <w:cs/>
        </w:rPr>
        <w:t>สามารถ</w:t>
      </w:r>
      <w:r w:rsidR="00E31F46" w:rsidRPr="00E31F46">
        <w:rPr>
          <w:cs/>
        </w:rPr>
        <w:t>เขียนเพิ่มเข้าไปเองได้</w:t>
      </w:r>
      <w:r w:rsidR="00632BCD">
        <w:rPr>
          <w:rFonts w:hint="cs"/>
          <w:cs/>
        </w:rPr>
        <w:t xml:space="preserve"> </w:t>
      </w:r>
      <w:r w:rsidR="00BD7A8D">
        <w:rPr>
          <w:rFonts w:hint="cs"/>
          <w:cs/>
        </w:rPr>
        <w:t xml:space="preserve">ซึ่ง </w:t>
      </w:r>
      <w:r w:rsidR="00BD7A8D">
        <w:t>chatterbot</w:t>
      </w:r>
      <w:r w:rsidR="00BD7A8D">
        <w:rPr>
          <w:rFonts w:hint="cs"/>
          <w:cs/>
        </w:rPr>
        <w:t xml:space="preserve"> นั้นต้องมีการเขียนข้อความ </w:t>
      </w:r>
      <w:r w:rsidR="00BD7A8D">
        <w:t xml:space="preserve">train </w:t>
      </w:r>
      <w:r w:rsidR="00BD7A8D">
        <w:rPr>
          <w:rFonts w:hint="cs"/>
          <w:cs/>
        </w:rPr>
        <w:t xml:space="preserve">ในรูปแบบ </w:t>
      </w:r>
      <w:r w:rsidR="00BD7A8D">
        <w:t xml:space="preserve">list </w:t>
      </w:r>
      <w:r w:rsidR="0081351E">
        <w:t>[9]</w:t>
      </w:r>
    </w:p>
    <w:p w14:paraId="3219823C" w14:textId="7B474A16" w:rsidR="00E31CBF" w:rsidRPr="00F14DA6" w:rsidRDefault="00C13F3B" w:rsidP="00E87FD8">
      <w:pPr>
        <w:pStyle w:val="picture1"/>
        <w:rPr>
          <w:cs/>
        </w:rPr>
      </w:pPr>
      <w:bookmarkStart w:id="156" w:name="_Toc61295439"/>
      <w:r>
        <w:rPr>
          <w:rFonts w:hint="cs"/>
          <w:noProof/>
          <w:cs/>
        </w:rPr>
        <w:drawing>
          <wp:anchor distT="0" distB="0" distL="114300" distR="114300" simplePos="0" relativeHeight="251676160" behindDoc="0" locked="0" layoutInCell="1" allowOverlap="1" wp14:anchorId="5E2E59E9" wp14:editId="603A7B14">
            <wp:simplePos x="0" y="0"/>
            <wp:positionH relativeFrom="margin">
              <wp:align>center</wp:align>
            </wp:positionH>
            <wp:positionV relativeFrom="paragraph">
              <wp:posOffset>1018210</wp:posOffset>
            </wp:positionV>
            <wp:extent cx="4674235" cy="2625725"/>
            <wp:effectExtent l="0" t="0" r="0" b="3175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262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3F0">
        <w:rPr>
          <w:rFonts w:hint="cs"/>
          <w:cs/>
        </w:rPr>
        <w:t xml:space="preserve">ภาพที่ </w:t>
      </w:r>
      <w:r w:rsidR="003529BD">
        <w:t>2.</w:t>
      </w:r>
      <w:r w:rsidR="00E87FD8">
        <w:t>21</w:t>
      </w:r>
      <w:r w:rsidR="00E073F0">
        <w:rPr>
          <w:rFonts w:hint="cs"/>
          <w:cs/>
        </w:rPr>
        <w:t xml:space="preserve"> หน้าจอโปรแกรมเขียน </w:t>
      </w:r>
      <w:r w:rsidR="00E073F0">
        <w:t xml:space="preserve">train </w:t>
      </w:r>
      <w:r w:rsidR="00E073F0">
        <w:rPr>
          <w:rFonts w:hint="cs"/>
          <w:cs/>
        </w:rPr>
        <w:t xml:space="preserve">ให้กับ </w:t>
      </w:r>
      <w:r w:rsidR="00E073F0">
        <w:t>chatbot</w:t>
      </w:r>
      <w:bookmarkEnd w:id="156"/>
      <w:r w:rsidR="00F14DA6">
        <w:t xml:space="preserve"> </w:t>
      </w:r>
    </w:p>
    <w:p w14:paraId="3D8924FE" w14:textId="7A8D4C64" w:rsidR="000D58A6" w:rsidRDefault="00E073F0" w:rsidP="00E87FD8">
      <w:pPr>
        <w:pStyle w:val="picture1"/>
      </w:pPr>
      <w:r>
        <w:rPr>
          <w:cs/>
        </w:rPr>
        <w:tab/>
      </w:r>
      <w:bookmarkStart w:id="157" w:name="_Toc61295440"/>
      <w:r>
        <w:rPr>
          <w:rFonts w:hint="cs"/>
          <w:cs/>
        </w:rPr>
        <w:t xml:space="preserve">ภาพที่ </w:t>
      </w:r>
      <w:r w:rsidR="003529BD">
        <w:t>2.</w:t>
      </w:r>
      <w:r w:rsidR="00E87FD8">
        <w:t>22</w:t>
      </w:r>
      <w:r>
        <w:rPr>
          <w:rFonts w:hint="cs"/>
          <w:cs/>
        </w:rPr>
        <w:t xml:space="preserve"> หน้าจอผลลัพธ์จากการรันโปรแกรมที่เขียนด้วย </w:t>
      </w:r>
      <w:r>
        <w:t>chatterbot</w:t>
      </w:r>
      <w:bookmarkEnd w:id="157"/>
    </w:p>
    <w:p w14:paraId="7E4D9B1D" w14:textId="67E304B7" w:rsidR="004B3695" w:rsidRDefault="004B3695" w:rsidP="00926755">
      <w:pPr>
        <w:ind w:firstLine="720"/>
      </w:pPr>
      <w:r>
        <w:rPr>
          <w:rFonts w:hint="cs"/>
          <w:cs/>
        </w:rPr>
        <w:lastRenderedPageBreak/>
        <w:t xml:space="preserve">ข้อดีของ </w:t>
      </w:r>
      <w:r>
        <w:t>chatterbot</w:t>
      </w:r>
    </w:p>
    <w:p w14:paraId="58AEA6FD" w14:textId="03CDADFC" w:rsidR="00EF59F3" w:rsidRDefault="00FF60AC" w:rsidP="001C4331">
      <w:pPr>
        <w:pStyle w:val="ListParagraph"/>
        <w:numPr>
          <w:ilvl w:val="0"/>
          <w:numId w:val="45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เมื่อมีการ</w:t>
      </w:r>
      <w:r w:rsidR="00215EAA">
        <w:rPr>
          <w:rFonts w:cs="TH SarabunPSK" w:hint="cs"/>
          <w:szCs w:val="32"/>
          <w:cs/>
        </w:rPr>
        <w:t>พิมพ์ต่างจากที่สอนไป แชทบอท</w:t>
      </w:r>
      <w:r w:rsidR="00517586">
        <w:rPr>
          <w:rFonts w:cs="TH SarabunPSK" w:hint="cs"/>
          <w:szCs w:val="32"/>
          <w:cs/>
        </w:rPr>
        <w:t>จะยัง</w:t>
      </w:r>
      <w:r w:rsidR="00215EAA">
        <w:rPr>
          <w:rFonts w:cs="TH SarabunPSK" w:hint="cs"/>
          <w:szCs w:val="32"/>
          <w:cs/>
        </w:rPr>
        <w:t>สามารถเข้าใจได้</w:t>
      </w:r>
      <w:r>
        <w:rPr>
          <w:rFonts w:cs="TH SarabunPSK" w:hint="cs"/>
          <w:szCs w:val="32"/>
          <w:cs/>
        </w:rPr>
        <w:t>ด้วยการแยกคำ</w:t>
      </w:r>
    </w:p>
    <w:p w14:paraId="7BB31262" w14:textId="48E682AC" w:rsidR="00FF60AC" w:rsidRPr="004F4DED" w:rsidRDefault="00517586" w:rsidP="001C4331">
      <w:pPr>
        <w:pStyle w:val="ListParagraph"/>
        <w:numPr>
          <w:ilvl w:val="0"/>
          <w:numId w:val="45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มีการจ</w:t>
      </w:r>
      <w:r w:rsidR="00F9552C">
        <w:rPr>
          <w:rFonts w:cs="TH SarabunPSK" w:hint="cs"/>
          <w:szCs w:val="32"/>
          <w:cs/>
        </w:rPr>
        <w:t>ด</w:t>
      </w:r>
      <w:r>
        <w:rPr>
          <w:rFonts w:cs="TH SarabunPSK" w:hint="cs"/>
          <w:szCs w:val="32"/>
          <w:cs/>
        </w:rPr>
        <w:t>จำบริบทก่อนหน้า</w:t>
      </w:r>
      <w:r w:rsidR="00F9552C">
        <w:rPr>
          <w:rFonts w:cs="TH SarabunPSK" w:hint="cs"/>
          <w:szCs w:val="32"/>
          <w:cs/>
        </w:rPr>
        <w:t>ไว้ในไฟล์ ทำให้มีความสนใจกับคำที่ถูกพูดถึงบ่อยๆ เป็นพิเศษ</w:t>
      </w:r>
    </w:p>
    <w:p w14:paraId="48B020B5" w14:textId="09562B3A" w:rsidR="00465C2B" w:rsidRDefault="00465C2B" w:rsidP="00E31F46">
      <w:pPr>
        <w:ind w:firstLine="720"/>
      </w:pPr>
    </w:p>
    <w:p w14:paraId="6A838042" w14:textId="1FC5C818" w:rsidR="00107EBB" w:rsidRDefault="00E64EA4" w:rsidP="00926755">
      <w:pPr>
        <w:ind w:firstLine="720"/>
      </w:pPr>
      <w:r>
        <w:rPr>
          <w:rFonts w:hint="cs"/>
          <w:cs/>
        </w:rPr>
        <w:t xml:space="preserve">ข้อเสียของ </w:t>
      </w:r>
      <w:r>
        <w:t>chatterbot</w:t>
      </w:r>
    </w:p>
    <w:p w14:paraId="2465F3EB" w14:textId="4C5DA851" w:rsidR="00926755" w:rsidRDefault="00C11DE1" w:rsidP="00616F33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 w:rsidRPr="003967EA">
        <w:rPr>
          <w:rFonts w:cs="TH SarabunPSK"/>
          <w:szCs w:val="32"/>
          <w:cs/>
        </w:rPr>
        <w:t>มีคำตอบตามรูปแบบที่กำหนดเท่านั้น</w:t>
      </w:r>
    </w:p>
    <w:p w14:paraId="56B22F88" w14:textId="002282E0" w:rsidR="003967EA" w:rsidRPr="003967EA" w:rsidRDefault="003967EA" w:rsidP="00616F33">
      <w:pPr>
        <w:pStyle w:val="ListParagraph"/>
        <w:numPr>
          <w:ilvl w:val="0"/>
          <w:numId w:val="6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การสร้าง </w:t>
      </w:r>
      <w:r>
        <w:rPr>
          <w:rFonts w:cs="TH SarabunPSK"/>
          <w:szCs w:val="32"/>
        </w:rPr>
        <w:t xml:space="preserve">story </w:t>
      </w:r>
      <w:r>
        <w:rPr>
          <w:rFonts w:cs="TH SarabunPSK" w:hint="cs"/>
          <w:szCs w:val="32"/>
          <w:cs/>
        </w:rPr>
        <w:t>ทำได้ยาก</w:t>
      </w:r>
      <w:r w:rsidR="00C046A5">
        <w:rPr>
          <w:rFonts w:cs="TH SarabunPSK" w:hint="cs"/>
          <w:szCs w:val="32"/>
          <w:cs/>
        </w:rPr>
        <w:t xml:space="preserve"> </w:t>
      </w:r>
    </w:p>
    <w:p w14:paraId="0AA39C6F" w14:textId="50535D70" w:rsidR="00107EBB" w:rsidRDefault="00107EBB" w:rsidP="00E31F46">
      <w:pPr>
        <w:ind w:firstLine="720"/>
      </w:pPr>
    </w:p>
    <w:p w14:paraId="41D8A8C5" w14:textId="51CD5CC5" w:rsidR="008901BE" w:rsidRDefault="00404B4C" w:rsidP="00881C22">
      <w:pPr>
        <w:ind w:firstLine="720"/>
        <w:jc w:val="thaiDistribute"/>
        <w:rPr>
          <w:cs/>
        </w:rPr>
      </w:pPr>
      <w:r w:rsidRPr="00404B4C">
        <w:rPr>
          <w:noProof/>
          <w:cs/>
        </w:rPr>
        <w:drawing>
          <wp:anchor distT="0" distB="0" distL="114300" distR="114300" simplePos="0" relativeHeight="251687424" behindDoc="0" locked="0" layoutInCell="1" allowOverlap="1" wp14:anchorId="1CA54D52" wp14:editId="126274A9">
            <wp:simplePos x="0" y="0"/>
            <wp:positionH relativeFrom="margin">
              <wp:align>left</wp:align>
            </wp:positionH>
            <wp:positionV relativeFrom="paragraph">
              <wp:posOffset>1898498</wp:posOffset>
            </wp:positionV>
            <wp:extent cx="5715000" cy="3111500"/>
            <wp:effectExtent l="0" t="0" r="0" b="0"/>
            <wp:wrapTopAndBottom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58" w:name="_Toc61186649"/>
      <w:bookmarkStart w:id="159" w:name="_Toc61201576"/>
      <w:bookmarkStart w:id="160" w:name="_Toc61205944"/>
      <w:bookmarkStart w:id="161" w:name="_Toc61295441"/>
      <w:bookmarkStart w:id="162" w:name="_Toc61466312"/>
      <w:r w:rsidR="00DD46BE" w:rsidRPr="008901BE">
        <w:rPr>
          <w:rStyle w:val="TitleChar"/>
        </w:rPr>
        <w:t>2.</w:t>
      </w:r>
      <w:r w:rsidR="00640646" w:rsidRPr="008901BE">
        <w:rPr>
          <w:rStyle w:val="TitleChar"/>
        </w:rPr>
        <w:t>6</w:t>
      </w:r>
      <w:r w:rsidR="00F50085" w:rsidRPr="008901BE">
        <w:rPr>
          <w:rStyle w:val="TitleChar"/>
        </w:rPr>
        <w:t>.3 flow.ai</w:t>
      </w:r>
      <w:bookmarkEnd w:id="158"/>
      <w:bookmarkEnd w:id="159"/>
      <w:bookmarkEnd w:id="160"/>
      <w:bookmarkEnd w:id="161"/>
      <w:bookmarkEnd w:id="162"/>
      <w:r w:rsidR="00C74BBB">
        <w:t xml:space="preserve"> </w:t>
      </w:r>
      <w:r w:rsidR="008901BE">
        <w:rPr>
          <w:rFonts w:hint="cs"/>
          <w:cs/>
        </w:rPr>
        <w:t>คือ</w:t>
      </w:r>
      <w:r w:rsidR="00A110A3">
        <w:rPr>
          <w:rFonts w:hint="cs"/>
          <w:cs/>
        </w:rPr>
        <w:t xml:space="preserve"> โปรแกรมสำหรับสร้างแชทบอท</w:t>
      </w:r>
      <w:r w:rsidR="008901BE">
        <w:rPr>
          <w:rFonts w:hint="cs"/>
          <w:cs/>
        </w:rPr>
        <w:t xml:space="preserve"> </w:t>
      </w:r>
      <w:r w:rsidR="004656D7">
        <w:rPr>
          <w:rFonts w:hint="cs"/>
          <w:cs/>
        </w:rPr>
        <w:t>ที่สามารถตอบกลับด้วยข้อความ เสียง</w:t>
      </w:r>
      <w:r w:rsidR="00853547">
        <w:rPr>
          <w:rFonts w:hint="cs"/>
          <w:cs/>
        </w:rPr>
        <w:t xml:space="preserve"> </w:t>
      </w:r>
      <w:r w:rsidR="004656D7">
        <w:rPr>
          <w:rFonts w:hint="cs"/>
          <w:cs/>
        </w:rPr>
        <w:t>วิดิโอ</w:t>
      </w:r>
      <w:r w:rsidR="00853547">
        <w:rPr>
          <w:rFonts w:hint="cs"/>
          <w:cs/>
        </w:rPr>
        <w:t>และฯลฯ</w:t>
      </w:r>
      <w:r w:rsidR="004656D7">
        <w:rPr>
          <w:rFonts w:hint="cs"/>
          <w:cs/>
        </w:rPr>
        <w:t xml:space="preserve"> ซึ่งตัวโปรแกรมนี้ถูก</w:t>
      </w:r>
      <w:r w:rsidR="00365E8A">
        <w:rPr>
          <w:rFonts w:hint="cs"/>
          <w:cs/>
        </w:rPr>
        <w:t>ออก</w:t>
      </w:r>
      <w:r w:rsidR="004656D7">
        <w:rPr>
          <w:rFonts w:hint="cs"/>
          <w:cs/>
        </w:rPr>
        <w:t>แบบมาเพื่อการทำงานเป็นทีมแบบวันต่อวัน</w:t>
      </w:r>
      <w:r w:rsidR="006B28AF">
        <w:rPr>
          <w:rFonts w:hint="cs"/>
          <w:cs/>
        </w:rPr>
        <w:t>ผ่าน</w:t>
      </w:r>
      <w:r w:rsidR="00DB195A">
        <w:t xml:space="preserve"> </w:t>
      </w:r>
      <w:r w:rsidR="007F1E0A">
        <w:rPr>
          <w:rFonts w:hint="cs"/>
        </w:rPr>
        <w:t>web browser</w:t>
      </w:r>
      <w:r w:rsidR="00797BC7">
        <w:rPr>
          <w:rFonts w:hint="cs"/>
          <w:cs/>
        </w:rPr>
        <w:t xml:space="preserve"> และมีการรองรับภาษาที่หลากหลาย</w:t>
      </w:r>
      <w:r w:rsidR="00BE1DB7">
        <w:rPr>
          <w:rFonts w:hint="cs"/>
          <w:cs/>
        </w:rPr>
        <w:t xml:space="preserve"> </w:t>
      </w:r>
      <w:r w:rsidR="002C063F">
        <w:rPr>
          <w:rFonts w:hint="cs"/>
          <w:cs/>
        </w:rPr>
        <w:t xml:space="preserve">ซึ่งโปรแกรม </w:t>
      </w:r>
      <w:r w:rsidR="002C063F">
        <w:t xml:space="preserve">flow.ai </w:t>
      </w:r>
      <w:r w:rsidR="002C063F">
        <w:rPr>
          <w:rFonts w:hint="cs"/>
          <w:cs/>
        </w:rPr>
        <w:t xml:space="preserve">จะเน้นไปที่ </w:t>
      </w:r>
      <w:r w:rsidR="002C063F">
        <w:t xml:space="preserve">flow </w:t>
      </w:r>
      <w:r w:rsidR="002C063F">
        <w:rPr>
          <w:rFonts w:hint="cs"/>
          <w:cs/>
        </w:rPr>
        <w:t>ในการพูดคุย</w:t>
      </w:r>
      <w:r w:rsidR="00C05344">
        <w:rPr>
          <w:rFonts w:hint="cs"/>
          <w:cs/>
        </w:rPr>
        <w:t>เป็นหลัก</w:t>
      </w:r>
      <w:r w:rsidR="00E2549C">
        <w:t xml:space="preserve"> </w:t>
      </w:r>
      <w:r w:rsidR="00E2549C">
        <w:rPr>
          <w:rFonts w:hint="cs"/>
          <w:cs/>
        </w:rPr>
        <w:t xml:space="preserve">จึงทำให้หน้าต่างหลักจะแสดง </w:t>
      </w:r>
      <w:r w:rsidR="00E2549C">
        <w:t xml:space="preserve">flow </w:t>
      </w:r>
      <w:r w:rsidR="00E2549C">
        <w:rPr>
          <w:rFonts w:hint="cs"/>
          <w:cs/>
        </w:rPr>
        <w:t>ของข้อความเพื่อให้เข้าใจได้ง่าย และตรงจุดประสงค์หลักของการใช้งาน</w:t>
      </w:r>
      <w:r w:rsidR="00AE66AC">
        <w:rPr>
          <w:rFonts w:hint="cs"/>
          <w:cs/>
        </w:rPr>
        <w:t xml:space="preserve"> โดยในการสร้างแชทบอทจะให้เลือกว่าจะเชื่อมต่อไปยังแอปพลิเคชันใด และใช้งานในด้านใดเป็นหลั</w:t>
      </w:r>
      <w:r w:rsidR="00881C22">
        <w:rPr>
          <w:rFonts w:hint="cs"/>
          <w:cs/>
        </w:rPr>
        <w:t>ก</w:t>
      </w:r>
      <w:r w:rsidR="00AE66AC">
        <w:rPr>
          <w:rFonts w:hint="cs"/>
          <w:cs/>
        </w:rPr>
        <w:t xml:space="preserve"> ซึ่งจะส่งผลต่อข้อมูลต่อมาที่ระบบต้องการรับ และหน้าต่างแสดงผลเมื่อมีการรัน</w:t>
      </w:r>
      <w:r w:rsidR="0081351E">
        <w:t xml:space="preserve"> [10]</w:t>
      </w:r>
    </w:p>
    <w:p w14:paraId="6BE806C7" w14:textId="5B3BDA15" w:rsidR="00404B4C" w:rsidRDefault="00404B4C" w:rsidP="00DD7AE1">
      <w:pPr>
        <w:pStyle w:val="picture1"/>
      </w:pPr>
      <w:bookmarkStart w:id="163" w:name="_Toc61295442"/>
      <w:r>
        <w:rPr>
          <w:rFonts w:hint="cs"/>
          <w:cs/>
        </w:rPr>
        <w:t xml:space="preserve">ภาพที่ </w:t>
      </w:r>
      <w:r w:rsidR="003529BD">
        <w:t>2.</w:t>
      </w:r>
      <w:r w:rsidR="00DD7AE1">
        <w:t>23</w:t>
      </w:r>
      <w:r w:rsidR="00F14834">
        <w:rPr>
          <w:rFonts w:hint="cs"/>
          <w:cs/>
        </w:rPr>
        <w:t xml:space="preserve"> หน้าจอหลักของ </w:t>
      </w:r>
      <w:r w:rsidR="00F14834">
        <w:t>flow.ai</w:t>
      </w:r>
      <w:bookmarkEnd w:id="163"/>
      <w:r w:rsidR="00F14834">
        <w:t xml:space="preserve"> </w:t>
      </w:r>
    </w:p>
    <w:p w14:paraId="3A8E68E7" w14:textId="47AA3AE9" w:rsidR="0010033B" w:rsidRDefault="008B775F" w:rsidP="00DD7AE1">
      <w:pPr>
        <w:pStyle w:val="picture1"/>
      </w:pPr>
      <w:bookmarkStart w:id="164" w:name="_Toc61295443"/>
      <w:r w:rsidRPr="008B775F">
        <w:rPr>
          <w:noProof/>
          <w:cs/>
        </w:rPr>
        <w:lastRenderedPageBreak/>
        <w:drawing>
          <wp:anchor distT="0" distB="0" distL="114300" distR="114300" simplePos="0" relativeHeight="251688448" behindDoc="0" locked="0" layoutInCell="1" allowOverlap="1" wp14:anchorId="4D0ACD68" wp14:editId="01E2989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244465" cy="3157220"/>
            <wp:effectExtent l="0" t="0" r="0" b="5080"/>
            <wp:wrapTopAndBottom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46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cs/>
        </w:rPr>
        <w:t xml:space="preserve">ภาพที่ </w:t>
      </w:r>
      <w:r w:rsidR="003529BD">
        <w:t>2.</w:t>
      </w:r>
      <w:r w:rsidR="00DD7AE1">
        <w:t>24</w:t>
      </w:r>
      <w:r>
        <w:rPr>
          <w:rFonts w:hint="cs"/>
          <w:cs/>
        </w:rPr>
        <w:t xml:space="preserve"> หน้าจอแสดงผลการรันของ </w:t>
      </w:r>
      <w:r>
        <w:t>flow.ai</w:t>
      </w:r>
      <w:bookmarkEnd w:id="164"/>
    </w:p>
    <w:p w14:paraId="452BBA05" w14:textId="012CEF8D" w:rsidR="00404B4C" w:rsidRDefault="00404B4C" w:rsidP="00365E8A">
      <w:pPr>
        <w:ind w:firstLine="720"/>
      </w:pPr>
    </w:p>
    <w:p w14:paraId="17E97A3D" w14:textId="360A5927" w:rsidR="00675994" w:rsidRDefault="007160C3" w:rsidP="009C5EC9">
      <w:r>
        <w:tab/>
      </w:r>
      <w:r>
        <w:rPr>
          <w:rFonts w:hint="cs"/>
          <w:cs/>
        </w:rPr>
        <w:t xml:space="preserve">ข้อดีของ </w:t>
      </w:r>
      <w:r>
        <w:t xml:space="preserve">flow.ai </w:t>
      </w:r>
    </w:p>
    <w:p w14:paraId="460B0223" w14:textId="4AC86F20" w:rsidR="007160C3" w:rsidRDefault="002A6CCE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 w:rsidRPr="002A6CCE">
        <w:rPr>
          <w:rFonts w:cs="TH SarabunPSK"/>
          <w:szCs w:val="32"/>
          <w:cs/>
        </w:rPr>
        <w:t xml:space="preserve">มีการเรียก </w:t>
      </w:r>
      <w:proofErr w:type="spellStart"/>
      <w:r w:rsidRPr="002A6CCE">
        <w:rPr>
          <w:rFonts w:cs="TH SarabunPSK"/>
          <w:szCs w:val="32"/>
        </w:rPr>
        <w:t>api</w:t>
      </w:r>
      <w:proofErr w:type="spellEnd"/>
      <w:r w:rsidRPr="002A6CCE">
        <w:rPr>
          <w:rFonts w:cs="TH SarabunPSK"/>
          <w:szCs w:val="32"/>
        </w:rPr>
        <w:t xml:space="preserve"> </w:t>
      </w:r>
      <w:r w:rsidR="00A65916">
        <w:rPr>
          <w:rFonts w:cs="TH SarabunPSK" w:hint="cs"/>
          <w:szCs w:val="32"/>
          <w:cs/>
        </w:rPr>
        <w:t>ไป</w:t>
      </w:r>
      <w:r w:rsidRPr="002A6CCE">
        <w:rPr>
          <w:rFonts w:cs="TH SarabunPSK"/>
          <w:szCs w:val="32"/>
          <w:cs/>
        </w:rPr>
        <w:t>บริการบนเว็บ</w:t>
      </w:r>
    </w:p>
    <w:p w14:paraId="49196147" w14:textId="3B7D4B2B" w:rsidR="002A6CCE" w:rsidRDefault="002A6CCE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สามารถสร้างแชทบอทโดยไม่ต้องเขียนโค้ด</w:t>
      </w:r>
    </w:p>
    <w:p w14:paraId="7735B73A" w14:textId="77777777" w:rsidR="00AE42E3" w:rsidRDefault="00AE42E3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 w:rsidRPr="001B016D">
        <w:rPr>
          <w:rFonts w:cs="TH SarabunPSK"/>
          <w:szCs w:val="32"/>
          <w:cs/>
        </w:rPr>
        <w:t xml:space="preserve">สามารถใช้งานได้ฟรี และไม่ต้องมี </w:t>
      </w:r>
      <w:r w:rsidRPr="001B016D">
        <w:rPr>
          <w:rFonts w:cs="TH SarabunPSK"/>
          <w:szCs w:val="32"/>
        </w:rPr>
        <w:t xml:space="preserve">server </w:t>
      </w:r>
      <w:r w:rsidRPr="001B016D">
        <w:rPr>
          <w:rFonts w:cs="TH SarabunPSK"/>
          <w:szCs w:val="32"/>
          <w:cs/>
        </w:rPr>
        <w:t>เป็นของตัวเอง</w:t>
      </w:r>
    </w:p>
    <w:p w14:paraId="50B97E79" w14:textId="6C504CCE" w:rsidR="00AE42E3" w:rsidRDefault="0089076A" w:rsidP="00D474F7">
      <w:pPr>
        <w:pStyle w:val="ListParagraph"/>
        <w:numPr>
          <w:ilvl w:val="0"/>
          <w:numId w:val="39"/>
        </w:numPr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มีการเข้าใจภาษาด้วย </w:t>
      </w:r>
      <w:r>
        <w:rPr>
          <w:rFonts w:cs="TH SarabunPSK"/>
          <w:szCs w:val="32"/>
        </w:rPr>
        <w:t>NLP</w:t>
      </w:r>
      <w:r>
        <w:rPr>
          <w:rFonts w:cs="TH SarabunPSK" w:hint="cs"/>
          <w:szCs w:val="32"/>
          <w:cs/>
        </w:rPr>
        <w:t xml:space="preserve"> ทำให้</w:t>
      </w:r>
      <w:r w:rsidR="00057165">
        <w:rPr>
          <w:rFonts w:cs="TH SarabunPSK" w:hint="cs"/>
          <w:szCs w:val="32"/>
          <w:cs/>
        </w:rPr>
        <w:t>เมื่อเขียนข้อความที่ไม่ได้สอนก็ยังสามารถหาได้</w:t>
      </w:r>
    </w:p>
    <w:p w14:paraId="24AB53BC" w14:textId="276F5ED8" w:rsidR="00331125" w:rsidRDefault="00331125" w:rsidP="00331125">
      <w:pPr>
        <w:ind w:left="720"/>
      </w:pPr>
    </w:p>
    <w:p w14:paraId="769658D6" w14:textId="25C25D7F" w:rsidR="00331125" w:rsidRDefault="00331125" w:rsidP="00331125">
      <w:pPr>
        <w:ind w:left="720"/>
      </w:pPr>
      <w:r>
        <w:rPr>
          <w:rFonts w:hint="cs"/>
          <w:cs/>
        </w:rPr>
        <w:t xml:space="preserve">ข้อเสียของ </w:t>
      </w:r>
      <w:r>
        <w:t>flow.ai</w:t>
      </w:r>
    </w:p>
    <w:p w14:paraId="2C89982C" w14:textId="6609D7A4" w:rsidR="00331125" w:rsidRPr="00E55A71" w:rsidRDefault="00E55A71" w:rsidP="00D474F7">
      <w:pPr>
        <w:pStyle w:val="ListParagraph"/>
        <w:numPr>
          <w:ilvl w:val="0"/>
          <w:numId w:val="40"/>
        </w:numPr>
        <w:rPr>
          <w:rFonts w:cs="TH SarabunPSK"/>
          <w:szCs w:val="32"/>
        </w:rPr>
      </w:pPr>
      <w:r w:rsidRPr="00E55A71">
        <w:rPr>
          <w:rFonts w:cs="TH SarabunPSK"/>
          <w:szCs w:val="32"/>
          <w:cs/>
        </w:rPr>
        <w:t xml:space="preserve">ไม่เหมาะกับบุคคลทั่วไปที่ไม่ใช่ </w:t>
      </w:r>
      <w:r w:rsidRPr="00E55A71">
        <w:rPr>
          <w:rFonts w:cs="TH SarabunPSK"/>
          <w:szCs w:val="32"/>
        </w:rPr>
        <w:t>developer</w:t>
      </w:r>
    </w:p>
    <w:p w14:paraId="22A29755" w14:textId="6F37E6A9" w:rsidR="00E55A71" w:rsidRPr="008877B4" w:rsidRDefault="008877B4" w:rsidP="00D474F7">
      <w:pPr>
        <w:pStyle w:val="ListParagraph"/>
        <w:numPr>
          <w:ilvl w:val="0"/>
          <w:numId w:val="40"/>
        </w:numPr>
        <w:rPr>
          <w:rFonts w:cs="TH SarabunPSK"/>
          <w:szCs w:val="32"/>
        </w:rPr>
      </w:pPr>
      <w:r w:rsidRPr="008877B4">
        <w:rPr>
          <w:rFonts w:cs="TH SarabunPSK"/>
          <w:szCs w:val="32"/>
          <w:cs/>
        </w:rPr>
        <w:t>ไม่มี</w:t>
      </w:r>
      <w:r w:rsidRPr="008877B4">
        <w:rPr>
          <w:rFonts w:cs="TH SarabunPSK"/>
          <w:szCs w:val="32"/>
        </w:rPr>
        <w:t xml:space="preserve"> entity </w:t>
      </w:r>
      <w:r w:rsidRPr="008877B4">
        <w:rPr>
          <w:rFonts w:cs="TH SarabunPSK"/>
          <w:szCs w:val="32"/>
          <w:cs/>
        </w:rPr>
        <w:t>เบื้องต้นมาให้ จึงต้องทำเองทั้งหมด</w:t>
      </w:r>
    </w:p>
    <w:p w14:paraId="4E98C499" w14:textId="2881B947" w:rsidR="008877B4" w:rsidRDefault="008877B4" w:rsidP="00E75163"/>
    <w:p w14:paraId="13AD962A" w14:textId="056673AC" w:rsidR="00F078EE" w:rsidRDefault="00F078EE" w:rsidP="00E75163"/>
    <w:p w14:paraId="4670399E" w14:textId="5A5F3BB6" w:rsidR="00F078EE" w:rsidRDefault="00F078EE" w:rsidP="00E75163"/>
    <w:p w14:paraId="1282A2BE" w14:textId="38A9FC89" w:rsidR="00F078EE" w:rsidRDefault="00F078EE" w:rsidP="00E75163"/>
    <w:p w14:paraId="6C49DF5F" w14:textId="690B23EA" w:rsidR="00F078EE" w:rsidRDefault="00F078EE" w:rsidP="00E75163"/>
    <w:p w14:paraId="6B6DB121" w14:textId="6A31391F" w:rsidR="00F078EE" w:rsidRDefault="00F078EE" w:rsidP="00E75163"/>
    <w:p w14:paraId="7D693718" w14:textId="487395F2" w:rsidR="00F078EE" w:rsidRDefault="00F078EE" w:rsidP="00E75163"/>
    <w:p w14:paraId="3D1CC877" w14:textId="14435DBE" w:rsidR="00F078EE" w:rsidRDefault="00F078EE" w:rsidP="00E75163"/>
    <w:p w14:paraId="776FF3B3" w14:textId="40BA7BEA" w:rsidR="00F078EE" w:rsidRDefault="00F078EE" w:rsidP="00F078EE">
      <w:pPr>
        <w:pStyle w:val="Heading1"/>
      </w:pPr>
      <w:r>
        <w:rPr>
          <w:rFonts w:hint="cs"/>
          <w:cs/>
        </w:rPr>
        <w:lastRenderedPageBreak/>
        <w:t xml:space="preserve">บทที่ </w:t>
      </w:r>
      <w:r>
        <w:t>3</w:t>
      </w:r>
      <w:r>
        <w:br/>
      </w:r>
      <w:r>
        <w:rPr>
          <w:rFonts w:hint="cs"/>
          <w:cs/>
        </w:rPr>
        <w:t>การวิเคราะห์และออกแบบระบบ</w:t>
      </w:r>
    </w:p>
    <w:p w14:paraId="4D308F22" w14:textId="77777777" w:rsidR="00F078EE" w:rsidRDefault="00F078EE" w:rsidP="00E75163">
      <w:pPr>
        <w:rPr>
          <w:rFonts w:hint="cs"/>
          <w:cs/>
        </w:rPr>
      </w:pPr>
    </w:p>
    <w:p w14:paraId="1A820F9E" w14:textId="774DA829" w:rsidR="00060C23" w:rsidRDefault="00060C23" w:rsidP="00E75163"/>
    <w:p w14:paraId="79391BC9" w14:textId="1EEBE7A1" w:rsidR="00060C23" w:rsidRDefault="00060C23" w:rsidP="00E75163"/>
    <w:p w14:paraId="5B21DDD5" w14:textId="530A60A9" w:rsidR="00060C23" w:rsidRDefault="00060C23" w:rsidP="00E75163">
      <w:pPr>
        <w:rPr>
          <w:cs/>
        </w:rPr>
      </w:pPr>
      <w:r>
        <w:rPr>
          <w:cs/>
        </w:rPr>
        <w:br w:type="page"/>
      </w:r>
    </w:p>
    <w:p w14:paraId="502B1C12" w14:textId="25223BDC" w:rsidR="00060C23" w:rsidRDefault="00482795" w:rsidP="00060C23">
      <w:pPr>
        <w:pStyle w:val="Heading1"/>
        <w:rPr>
          <w:cs/>
        </w:rPr>
      </w:pPr>
      <w:bookmarkStart w:id="165" w:name="_Toc61466313"/>
      <w:r>
        <w:rPr>
          <w:rFonts w:hint="cs"/>
          <w:cs/>
        </w:rPr>
        <w:lastRenderedPageBreak/>
        <w:t>เอกสารอ้าง</w:t>
      </w:r>
      <w:r w:rsidR="002107FB">
        <w:rPr>
          <w:rFonts w:hint="cs"/>
          <w:cs/>
        </w:rPr>
        <w:t>อิง</w:t>
      </w:r>
      <w:bookmarkEnd w:id="165"/>
    </w:p>
    <w:p w14:paraId="4592C33C" w14:textId="55FAA9DF" w:rsidR="00060C23" w:rsidRDefault="00060C23" w:rsidP="00E75163"/>
    <w:p w14:paraId="27BF22BE" w14:textId="77777777" w:rsidR="001F672C" w:rsidRDefault="00060C23" w:rsidP="000A038F">
      <w:r>
        <w:t>[1]</w:t>
      </w:r>
      <w:r w:rsidR="006D07F3">
        <w:t xml:space="preserve"> </w:t>
      </w:r>
      <w:r w:rsidR="006C44F6">
        <w:rPr>
          <w:rFonts w:hint="cs"/>
          <w:cs/>
        </w:rPr>
        <w:t>ไม่ปรากฎผู้แต่ง</w:t>
      </w:r>
      <w:r w:rsidR="006C44F6">
        <w:t>,</w:t>
      </w:r>
      <w:r w:rsidR="007E5273">
        <w:rPr>
          <w:rFonts w:hint="cs"/>
          <w:cs/>
        </w:rPr>
        <w:t xml:space="preserve"> ไม่ปรากฎปีที่พิมพ์</w:t>
      </w:r>
      <w:r w:rsidR="007E5273">
        <w:t xml:space="preserve">, </w:t>
      </w:r>
      <w:r w:rsidR="00A61B73" w:rsidRPr="00A61B73">
        <w:t>Different types of chatbots: Rule-based vs. NLP</w:t>
      </w:r>
      <w:r w:rsidR="004A3169">
        <w:t xml:space="preserve">, </w:t>
      </w:r>
    </w:p>
    <w:p w14:paraId="0C53B432" w14:textId="04A51EC6" w:rsidR="00060C23" w:rsidRDefault="00413FF4" w:rsidP="001F672C">
      <w:pPr>
        <w:ind w:left="720"/>
      </w:pPr>
      <w:r>
        <w:rPr>
          <w:rFonts w:hint="cs"/>
          <w:cs/>
        </w:rPr>
        <w:t xml:space="preserve">สืบค้นเมื่อวันที่ </w:t>
      </w:r>
      <w:r>
        <w:t>8</w:t>
      </w:r>
      <w:r w:rsidR="00FD5F29">
        <w:rPr>
          <w:rFonts w:hint="cs"/>
          <w:cs/>
        </w:rPr>
        <w:t xml:space="preserve"> มกราคม </w:t>
      </w:r>
      <w:r>
        <w:t>256</w:t>
      </w:r>
      <w:r w:rsidR="00456C02">
        <w:t>4,</w:t>
      </w:r>
      <w:r w:rsidR="000A038F">
        <w:t xml:space="preserve"> </w:t>
      </w:r>
      <w:r>
        <w:rPr>
          <w:rFonts w:hint="cs"/>
          <w:cs/>
        </w:rPr>
        <w:t>สืบค้นจาก</w:t>
      </w:r>
      <w:r>
        <w:t xml:space="preserve"> </w:t>
      </w:r>
      <w:hyperlink r:id="rId61" w:history="1">
        <w:r w:rsidR="0093174A" w:rsidRPr="00D82204">
          <w:rPr>
            <w:rStyle w:val="Hyperlink"/>
          </w:rPr>
          <w:t>https://flow.ai/blog/kb-different-kinds-of-chatbots</w:t>
        </w:r>
      </w:hyperlink>
    </w:p>
    <w:p w14:paraId="237C0FC2" w14:textId="77777777" w:rsidR="006D07F3" w:rsidRDefault="006D07F3" w:rsidP="00413FF4"/>
    <w:p w14:paraId="3DD81EB7" w14:textId="77777777" w:rsidR="00437905" w:rsidRDefault="00F30D9D" w:rsidP="00437905">
      <w:pPr>
        <w:rPr>
          <w:rFonts w:ascii="TH Sarabun New" w:hAnsi="TH Sarabun New" w:cs="TH Sarabun New"/>
        </w:rPr>
      </w:pPr>
      <w:r>
        <w:t xml:space="preserve">[2] </w:t>
      </w:r>
      <w:r w:rsidR="00EC43E2">
        <w:rPr>
          <w:rFonts w:ascii="TH Sarabun New" w:hAnsi="TH Sarabun New" w:cs="TH Sarabun New"/>
        </w:rPr>
        <w:t>Christopher D. Manning</w:t>
      </w:r>
      <w:r w:rsidR="00CC0769">
        <w:rPr>
          <w:rFonts w:ascii="TH Sarabun New" w:hAnsi="TH Sarabun New" w:cs="TH Sarabun New"/>
        </w:rPr>
        <w:t>,</w:t>
      </w:r>
      <w:r w:rsidR="00EC43E2">
        <w:rPr>
          <w:rFonts w:ascii="TH Sarabun New" w:hAnsi="TH Sarabun New" w:cs="TH Sarabun New"/>
        </w:rPr>
        <w:t xml:space="preserve"> Prabhakar Raghavan and Hinrich </w:t>
      </w:r>
      <w:proofErr w:type="spellStart"/>
      <w:r w:rsidR="00EC43E2">
        <w:rPr>
          <w:rFonts w:ascii="TH Sarabun New" w:hAnsi="TH Sarabun New" w:cs="TH Sarabun New"/>
        </w:rPr>
        <w:t>Sch</w:t>
      </w:r>
      <w:r w:rsidR="00021A56" w:rsidRPr="00021A56">
        <w:rPr>
          <w:rFonts w:ascii="TH Sarabun New" w:hAnsi="TH Sarabun New" w:cs="TH Sarabun New"/>
        </w:rPr>
        <w:t>ü</w:t>
      </w:r>
      <w:r w:rsidR="00EC43E2">
        <w:rPr>
          <w:rFonts w:ascii="TH Sarabun New" w:hAnsi="TH Sarabun New" w:cs="TH Sarabun New"/>
        </w:rPr>
        <w:t>tze</w:t>
      </w:r>
      <w:proofErr w:type="spellEnd"/>
      <w:r w:rsidR="00EF610E">
        <w:rPr>
          <w:rFonts w:ascii="TH Sarabun New" w:hAnsi="TH Sarabun New" w:cs="TH Sarabun New"/>
        </w:rPr>
        <w:t>,</w:t>
      </w:r>
      <w:r w:rsidR="00CC0769">
        <w:rPr>
          <w:rFonts w:ascii="TH Sarabun New" w:hAnsi="TH Sarabun New" w:cs="TH Sarabun New" w:hint="cs"/>
          <w:cs/>
        </w:rPr>
        <w:t xml:space="preserve"> </w:t>
      </w:r>
      <w:r w:rsidR="00EF610E">
        <w:rPr>
          <w:rFonts w:ascii="TH Sarabun New" w:hAnsi="TH Sarabun New" w:cs="TH Sarabun New" w:hint="cs"/>
          <w:cs/>
        </w:rPr>
        <w:t xml:space="preserve">ปี </w:t>
      </w:r>
      <w:r w:rsidR="00EF610E">
        <w:rPr>
          <w:rFonts w:ascii="TH Sarabun New" w:hAnsi="TH Sarabun New" w:cs="TH Sarabun New"/>
        </w:rPr>
        <w:t>2008</w:t>
      </w:r>
      <w:r w:rsidR="00CC0769">
        <w:rPr>
          <w:rFonts w:ascii="TH Sarabun New" w:hAnsi="TH Sarabun New" w:cs="TH Sarabun New"/>
        </w:rPr>
        <w:t xml:space="preserve">, </w:t>
      </w:r>
      <w:r w:rsidR="00EF610E">
        <w:rPr>
          <w:rFonts w:ascii="TH Sarabun New" w:hAnsi="TH Sarabun New" w:cs="TH Sarabun New"/>
        </w:rPr>
        <w:t xml:space="preserve"> </w:t>
      </w:r>
    </w:p>
    <w:p w14:paraId="56CBB31D" w14:textId="4B16DAB9" w:rsidR="00EB46E2" w:rsidRDefault="00EF610E" w:rsidP="00EB46E2">
      <w:pPr>
        <w:ind w:left="72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t>Introduction to Information Retrieval</w:t>
      </w:r>
      <w:r w:rsidR="00437905">
        <w:rPr>
          <w:rFonts w:ascii="TH Sarabun New" w:hAnsi="TH Sarabun New" w:cs="TH Sarabun New"/>
        </w:rPr>
        <w:t xml:space="preserve">, Cambridge </w:t>
      </w:r>
      <w:proofErr w:type="spellStart"/>
      <w:r w:rsidR="00437905">
        <w:rPr>
          <w:rFonts w:ascii="TH Sarabun New" w:hAnsi="TH Sarabun New" w:cs="TH Sarabun New"/>
        </w:rPr>
        <w:t>UniversityPress</w:t>
      </w:r>
      <w:proofErr w:type="spellEnd"/>
      <w:r w:rsidR="003A2677">
        <w:rPr>
          <w:rFonts w:ascii="TH Sarabun New" w:hAnsi="TH Sarabun New" w:cs="TH Sarabun New"/>
        </w:rPr>
        <w:t>,</w:t>
      </w:r>
      <w:r w:rsidR="00456C02">
        <w:rPr>
          <w:rFonts w:ascii="TH Sarabun New" w:hAnsi="TH Sarabun New" w:cs="TH Sarabun New" w:hint="cs"/>
          <w:cs/>
        </w:rPr>
        <w:t xml:space="preserve"> สืบค้นเมื่อวันที่ </w:t>
      </w:r>
      <w:r w:rsidR="00456C02">
        <w:rPr>
          <w:rFonts w:ascii="TH Sarabun New" w:hAnsi="TH Sarabun New" w:cs="TH Sarabun New"/>
        </w:rPr>
        <w:t xml:space="preserve">10 </w:t>
      </w:r>
      <w:r w:rsidR="00456C02">
        <w:rPr>
          <w:rFonts w:ascii="TH Sarabun New" w:hAnsi="TH Sarabun New" w:cs="TH Sarabun New" w:hint="cs"/>
          <w:cs/>
        </w:rPr>
        <w:t xml:space="preserve">มกราคม </w:t>
      </w:r>
      <w:r w:rsidR="00456C02">
        <w:rPr>
          <w:rFonts w:ascii="TH Sarabun New" w:hAnsi="TH Sarabun New" w:cs="TH Sarabun New"/>
        </w:rPr>
        <w:t>2564</w:t>
      </w:r>
      <w:r w:rsidR="00700330">
        <w:rPr>
          <w:rFonts w:ascii="TH Sarabun New" w:hAnsi="TH Sarabun New" w:cs="TH Sarabun New"/>
        </w:rPr>
        <w:t xml:space="preserve">, </w:t>
      </w:r>
      <w:r w:rsidR="00700330">
        <w:rPr>
          <w:rFonts w:ascii="TH Sarabun New" w:hAnsi="TH Sarabun New" w:cs="TH Sarabun New" w:hint="cs"/>
          <w:cs/>
        </w:rPr>
        <w:t>สืบค้นจาก</w:t>
      </w:r>
      <w:r w:rsidR="00954C4A">
        <w:rPr>
          <w:rFonts w:ascii="TH Sarabun New" w:hAnsi="TH Sarabun New" w:cs="TH Sarabun New" w:hint="cs"/>
          <w:cs/>
        </w:rPr>
        <w:t xml:space="preserve"> </w:t>
      </w:r>
      <w:hyperlink r:id="rId62" w:history="1">
        <w:r w:rsidR="00EB46E2" w:rsidRPr="00C405AB">
          <w:rPr>
            <w:rStyle w:val="Hyperlink"/>
            <w:rFonts w:ascii="TH Sarabun New" w:hAnsi="TH Sarabun New" w:cs="TH Sarabun New"/>
          </w:rPr>
          <w:t>http://nlp.stanford.edu/IR-book/information-retrieval-book.html</w:t>
        </w:r>
      </w:hyperlink>
    </w:p>
    <w:p w14:paraId="72E04F74" w14:textId="77777777" w:rsidR="00966320" w:rsidRDefault="00966320" w:rsidP="00E75163">
      <w:pPr>
        <w:rPr>
          <w:cs/>
        </w:rPr>
      </w:pPr>
    </w:p>
    <w:p w14:paraId="50F8C4B3" w14:textId="77777777" w:rsidR="00F31B3A" w:rsidRDefault="005E192D" w:rsidP="00E75163">
      <w:r>
        <w:t>[3]</w:t>
      </w:r>
      <w:r w:rsidR="003935D0">
        <w:rPr>
          <w:rFonts w:hint="cs"/>
          <w:cs/>
        </w:rPr>
        <w:t xml:space="preserve"> ไม่ปรากฎผู้แต่ง</w:t>
      </w:r>
      <w:r w:rsidR="003935D0">
        <w:t xml:space="preserve">, </w:t>
      </w:r>
      <w:r w:rsidR="006A3C16">
        <w:rPr>
          <w:rFonts w:hint="cs"/>
          <w:cs/>
        </w:rPr>
        <w:t xml:space="preserve">วันที่แก้ไขล่าสุด </w:t>
      </w:r>
      <w:r w:rsidR="003935D0">
        <w:rPr>
          <w:rFonts w:hint="cs"/>
          <w:cs/>
        </w:rPr>
        <w:t xml:space="preserve">วันที่ </w:t>
      </w:r>
      <w:r w:rsidR="003935D0">
        <w:t xml:space="preserve">9 </w:t>
      </w:r>
      <w:r w:rsidR="003935D0">
        <w:rPr>
          <w:rFonts w:hint="cs"/>
          <w:cs/>
        </w:rPr>
        <w:t xml:space="preserve">มกราคม </w:t>
      </w:r>
      <w:r w:rsidR="00997AF5">
        <w:t>2564,</w:t>
      </w:r>
      <w:r w:rsidR="00961F7C">
        <w:t xml:space="preserve"> </w:t>
      </w:r>
      <w:r w:rsidR="00F02F5D" w:rsidRPr="00F02F5D">
        <w:t>Jaccard index</w:t>
      </w:r>
      <w:r w:rsidR="00F02F5D">
        <w:t xml:space="preserve">, </w:t>
      </w:r>
      <w:r w:rsidR="00F02F5D">
        <w:rPr>
          <w:rFonts w:hint="cs"/>
          <w:cs/>
        </w:rPr>
        <w:t xml:space="preserve">สืบค้นเมื่อวันที่ </w:t>
      </w:r>
      <w:r w:rsidR="00F02F5D">
        <w:t xml:space="preserve">10 </w:t>
      </w:r>
    </w:p>
    <w:p w14:paraId="64B87D1E" w14:textId="3BF230DB" w:rsidR="005E192D" w:rsidRDefault="00F02F5D" w:rsidP="00F31B3A">
      <w:pPr>
        <w:ind w:left="720"/>
      </w:pPr>
      <w:r>
        <w:rPr>
          <w:rFonts w:hint="cs"/>
          <w:cs/>
        </w:rPr>
        <w:t xml:space="preserve">มกราคม </w:t>
      </w:r>
      <w:r>
        <w:t xml:space="preserve">2564, </w:t>
      </w:r>
      <w:r w:rsidR="003030DA">
        <w:rPr>
          <w:rFonts w:hint="cs"/>
          <w:cs/>
        </w:rPr>
        <w:t>สืบค้นจาก</w:t>
      </w:r>
      <w:r w:rsidR="000A489A">
        <w:rPr>
          <w:rFonts w:hint="cs"/>
          <w:cs/>
        </w:rPr>
        <w:t xml:space="preserve"> </w:t>
      </w:r>
      <w:hyperlink r:id="rId63" w:history="1">
        <w:r w:rsidR="006A3C16" w:rsidRPr="00D82204">
          <w:rPr>
            <w:rStyle w:val="Hyperlink"/>
          </w:rPr>
          <w:t>https://en.wikipedia.org/wiki/Jaccard_index</w:t>
        </w:r>
      </w:hyperlink>
    </w:p>
    <w:p w14:paraId="72AEF33D" w14:textId="77777777" w:rsidR="001838A5" w:rsidRDefault="001838A5" w:rsidP="00F31B3A">
      <w:pPr>
        <w:ind w:left="720"/>
        <w:rPr>
          <w:cs/>
        </w:rPr>
      </w:pPr>
    </w:p>
    <w:p w14:paraId="61D8999A" w14:textId="468FB94F" w:rsidR="00C5502D" w:rsidRDefault="00F73ACE" w:rsidP="00E75163">
      <w:r>
        <w:t>[4]</w:t>
      </w:r>
      <w:r w:rsidR="009F3765">
        <w:rPr>
          <w:rFonts w:hint="cs"/>
          <w:cs/>
        </w:rPr>
        <w:t xml:space="preserve"> </w:t>
      </w:r>
      <w:proofErr w:type="spellStart"/>
      <w:r w:rsidR="009F3765">
        <w:t>Shriti</w:t>
      </w:r>
      <w:proofErr w:type="spellEnd"/>
      <w:r w:rsidR="009F3765">
        <w:t xml:space="preserve"> Kapil, </w:t>
      </w:r>
      <w:proofErr w:type="spellStart"/>
      <w:r w:rsidR="00A12B80">
        <w:t>Meenu</w:t>
      </w:r>
      <w:proofErr w:type="spellEnd"/>
      <w:r w:rsidR="00A12B80">
        <w:t xml:space="preserve"> Chawla, </w:t>
      </w:r>
      <w:proofErr w:type="spellStart"/>
      <w:r w:rsidR="00A12B80">
        <w:t>Mohd</w:t>
      </w:r>
      <w:proofErr w:type="spellEnd"/>
      <w:r w:rsidR="00A12B80">
        <w:t xml:space="preserve"> Dilshad Ansari, </w:t>
      </w:r>
      <w:r w:rsidR="008A484F">
        <w:rPr>
          <w:rFonts w:hint="cs"/>
          <w:cs/>
        </w:rPr>
        <w:t xml:space="preserve">ปี </w:t>
      </w:r>
      <w:r w:rsidR="008A484F">
        <w:t>2559</w:t>
      </w:r>
      <w:r w:rsidR="00224498">
        <w:t>, On K-mea</w:t>
      </w:r>
      <w:r w:rsidR="00225A7A">
        <w:t>n</w:t>
      </w:r>
      <w:r w:rsidR="00224498">
        <w:t xml:space="preserve">s Data </w:t>
      </w:r>
    </w:p>
    <w:p w14:paraId="65F33D21" w14:textId="3DD37EC2" w:rsidR="00F73ACE" w:rsidRDefault="00224498" w:rsidP="00C5502D">
      <w:pPr>
        <w:ind w:left="720"/>
      </w:pPr>
      <w:r>
        <w:t xml:space="preserve">Clustering Algorithm with Genetic Algorithm, </w:t>
      </w:r>
      <w:r w:rsidR="009325A8">
        <w:rPr>
          <w:rFonts w:hint="cs"/>
          <w:cs/>
        </w:rPr>
        <w:t>สืบ</w:t>
      </w:r>
      <w:r w:rsidR="0045369C">
        <w:rPr>
          <w:rFonts w:hint="cs"/>
          <w:cs/>
        </w:rPr>
        <w:t xml:space="preserve">ค้นเมื่อวันที่ </w:t>
      </w:r>
      <w:r w:rsidR="0045369C">
        <w:t xml:space="preserve">9 </w:t>
      </w:r>
      <w:r w:rsidR="0045369C">
        <w:rPr>
          <w:rFonts w:hint="cs"/>
          <w:cs/>
        </w:rPr>
        <w:t xml:space="preserve">มกราคม </w:t>
      </w:r>
      <w:r w:rsidR="0045369C">
        <w:t xml:space="preserve">2564, </w:t>
      </w:r>
      <w:r w:rsidR="0045369C">
        <w:rPr>
          <w:rFonts w:hint="cs"/>
          <w:cs/>
        </w:rPr>
        <w:t>สืบค้นจาก</w:t>
      </w:r>
      <w:r w:rsidR="0054758C">
        <w:rPr>
          <w:rFonts w:hint="cs"/>
          <w:cs/>
        </w:rPr>
        <w:t xml:space="preserve"> </w:t>
      </w:r>
      <w:hyperlink r:id="rId64" w:history="1">
        <w:r w:rsidR="0073489F" w:rsidRPr="00D82204">
          <w:rPr>
            <w:rStyle w:val="Hyperlink"/>
          </w:rPr>
          <w:t>https://ieeexplore.ieee.org/stamp/stamp.jsp?tp=&amp;arnumber=7913145</w:t>
        </w:r>
      </w:hyperlink>
    </w:p>
    <w:p w14:paraId="2788E55D" w14:textId="77777777" w:rsidR="00C5502D" w:rsidRPr="0073489F" w:rsidRDefault="00C5502D" w:rsidP="00E75163"/>
    <w:p w14:paraId="5E014618" w14:textId="77777777" w:rsidR="007044FC" w:rsidRDefault="00991926" w:rsidP="00E75163">
      <w:r>
        <w:t>[5]</w:t>
      </w:r>
      <w:r w:rsidR="00D03E09">
        <w:t xml:space="preserve"> </w:t>
      </w:r>
      <w:r w:rsidR="002577F1">
        <w:rPr>
          <w:rFonts w:hint="cs"/>
          <w:cs/>
        </w:rPr>
        <w:t>ไม่ปรากฎผู้แต่ง</w:t>
      </w:r>
      <w:r w:rsidR="002577F1">
        <w:t>,</w:t>
      </w:r>
      <w:r w:rsidR="002577F1">
        <w:rPr>
          <w:rFonts w:hint="cs"/>
          <w:cs/>
        </w:rPr>
        <w:t xml:space="preserve"> ไม่ปรากฎปีที่พิมพ์</w:t>
      </w:r>
      <w:r w:rsidR="002577F1">
        <w:t>,</w:t>
      </w:r>
      <w:r w:rsidR="00377B69">
        <w:t xml:space="preserve"> </w:t>
      </w:r>
      <w:r w:rsidR="00377B69" w:rsidRPr="00377B69">
        <w:t xml:space="preserve">DBSCAN: density-based clustering for discovering </w:t>
      </w:r>
    </w:p>
    <w:p w14:paraId="33D12337" w14:textId="2518AC09" w:rsidR="00991926" w:rsidRDefault="00377B69" w:rsidP="007044FC">
      <w:pPr>
        <w:ind w:left="720"/>
        <w:rPr>
          <w:cs/>
        </w:rPr>
      </w:pPr>
      <w:r w:rsidRPr="00377B69">
        <w:t>clusters in large datasets with noise - Unsupervised Machine Learning</w:t>
      </w:r>
      <w:r>
        <w:t xml:space="preserve">, </w:t>
      </w:r>
      <w:r w:rsidR="00122A96">
        <w:rPr>
          <w:rFonts w:hint="cs"/>
          <w:cs/>
        </w:rPr>
        <w:t xml:space="preserve">สืบค้นเมื่อวันที่ </w:t>
      </w:r>
      <w:r w:rsidR="00122A96">
        <w:t xml:space="preserve">10 </w:t>
      </w:r>
      <w:r w:rsidR="00122A96">
        <w:rPr>
          <w:rFonts w:hint="cs"/>
          <w:cs/>
        </w:rPr>
        <w:t xml:space="preserve">มกราคม </w:t>
      </w:r>
      <w:r w:rsidR="00122A96">
        <w:t xml:space="preserve">2564, </w:t>
      </w:r>
      <w:r w:rsidR="007044FC">
        <w:rPr>
          <w:rFonts w:hint="cs"/>
          <w:cs/>
        </w:rPr>
        <w:t>สืบค้นจาก</w:t>
      </w:r>
      <w:r w:rsidR="005922E3">
        <w:fldChar w:fldCharType="begin"/>
      </w:r>
      <w:r w:rsidR="005922E3">
        <w:instrText xml:space="preserve"> HYPERLINK "http://www.sthda.com/english/wiki/wiki.php?id_contents=7940" </w:instrText>
      </w:r>
      <w:r w:rsidR="005922E3">
        <w:fldChar w:fldCharType="separate"/>
      </w:r>
      <w:r w:rsidR="007044FC" w:rsidRPr="00EE3575">
        <w:rPr>
          <w:rStyle w:val="Hyperlink"/>
        </w:rPr>
        <w:t>http://www.sthda.com/english/wiki/wiki.php?id_contents=</w:t>
      </w:r>
      <w:r w:rsidR="007044FC" w:rsidRPr="00EE3575">
        <w:rPr>
          <w:rStyle w:val="Hyperlink"/>
          <w:cs/>
        </w:rPr>
        <w:t>7940</w:t>
      </w:r>
      <w:r w:rsidR="005922E3">
        <w:rPr>
          <w:rStyle w:val="Hyperlink"/>
        </w:rPr>
        <w:fldChar w:fldCharType="end"/>
      </w:r>
    </w:p>
    <w:p w14:paraId="0F4D023F" w14:textId="185BE99B" w:rsidR="007044FC" w:rsidRDefault="007044FC" w:rsidP="007044FC"/>
    <w:p w14:paraId="64B831C4" w14:textId="77777777" w:rsidR="008E41D5" w:rsidRDefault="007044FC" w:rsidP="007044FC">
      <w:r>
        <w:t>[6]</w:t>
      </w:r>
      <w:r w:rsidR="008E41D5">
        <w:t xml:space="preserve"> </w:t>
      </w:r>
      <w:r w:rsidR="00EC397F">
        <w:t>Tom M. Mitchell</w:t>
      </w:r>
      <w:r w:rsidR="00B41EAC">
        <w:t xml:space="preserve">, </w:t>
      </w:r>
      <w:r w:rsidR="00353B32">
        <w:rPr>
          <w:rFonts w:hint="cs"/>
          <w:cs/>
        </w:rPr>
        <w:t xml:space="preserve">วันที่ </w:t>
      </w:r>
      <w:r w:rsidR="006D4874">
        <w:t xml:space="preserve">1 </w:t>
      </w:r>
      <w:r w:rsidR="00A17769">
        <w:rPr>
          <w:rFonts w:hint="cs"/>
          <w:cs/>
        </w:rPr>
        <w:t xml:space="preserve">มีนาคม </w:t>
      </w:r>
      <w:r w:rsidR="00A17769">
        <w:t xml:space="preserve">2540, </w:t>
      </w:r>
      <w:r w:rsidR="00C74840" w:rsidRPr="00C74840">
        <w:t>Machine Learning</w:t>
      </w:r>
      <w:r w:rsidR="00C74840">
        <w:t xml:space="preserve">, </w:t>
      </w:r>
      <w:r w:rsidR="00C74840">
        <w:rPr>
          <w:rFonts w:hint="cs"/>
          <w:cs/>
        </w:rPr>
        <w:t xml:space="preserve">สืบค้นเมื่อวันที่ </w:t>
      </w:r>
      <w:r w:rsidR="00C74840">
        <w:t xml:space="preserve">10 </w:t>
      </w:r>
      <w:r w:rsidR="00C74840">
        <w:rPr>
          <w:rFonts w:hint="cs"/>
          <w:cs/>
        </w:rPr>
        <w:t xml:space="preserve">มกราคม </w:t>
      </w:r>
    </w:p>
    <w:p w14:paraId="7632FB2D" w14:textId="0DE35172" w:rsidR="00EC397F" w:rsidRDefault="00C74840" w:rsidP="008E41D5">
      <w:pPr>
        <w:ind w:left="720"/>
      </w:pPr>
      <w:r>
        <w:t>2564,</w:t>
      </w:r>
      <w:r>
        <w:rPr>
          <w:rFonts w:hint="cs"/>
          <w:cs/>
        </w:rPr>
        <w:t xml:space="preserve"> สืบค้นจาก </w:t>
      </w:r>
      <w:hyperlink r:id="rId65" w:history="1">
        <w:r w:rsidRPr="00556BD0">
          <w:rPr>
            <w:rStyle w:val="Hyperlink"/>
          </w:rPr>
          <w:t>http://www.cs.ubbcluj.ro/~gabis/ml/ML-books/McGrawHill%</w:t>
        </w:r>
        <w:r w:rsidRPr="00556BD0">
          <w:rPr>
            <w:rStyle w:val="Hyperlink"/>
            <w:cs/>
          </w:rPr>
          <w:t>20-%20</w:t>
        </w:r>
        <w:r w:rsidRPr="00556BD0">
          <w:rPr>
            <w:rStyle w:val="Hyperlink"/>
          </w:rPr>
          <w:t>Machine%</w:t>
        </w:r>
        <w:r w:rsidRPr="00556BD0">
          <w:rPr>
            <w:rStyle w:val="Hyperlink"/>
            <w:cs/>
          </w:rPr>
          <w:t>20</w:t>
        </w:r>
        <w:r w:rsidRPr="00556BD0">
          <w:rPr>
            <w:rStyle w:val="Hyperlink"/>
          </w:rPr>
          <w:t>Learning%</w:t>
        </w:r>
        <w:r w:rsidRPr="00556BD0">
          <w:rPr>
            <w:rStyle w:val="Hyperlink"/>
            <w:cs/>
          </w:rPr>
          <w:t>20-</w:t>
        </w:r>
        <w:r w:rsidRPr="00556BD0">
          <w:rPr>
            <w:rStyle w:val="Hyperlink"/>
          </w:rPr>
          <w:t>Tom%</w:t>
        </w:r>
        <w:r w:rsidRPr="00556BD0">
          <w:rPr>
            <w:rStyle w:val="Hyperlink"/>
            <w:cs/>
          </w:rPr>
          <w:t>20</w:t>
        </w:r>
        <w:r w:rsidRPr="00556BD0">
          <w:rPr>
            <w:rStyle w:val="Hyperlink"/>
          </w:rPr>
          <w:t>Mitchell.pdf</w:t>
        </w:r>
      </w:hyperlink>
    </w:p>
    <w:p w14:paraId="39F3E5CB" w14:textId="34A0FCC7" w:rsidR="00C74840" w:rsidRDefault="00C74840" w:rsidP="007044FC"/>
    <w:p w14:paraId="78436381" w14:textId="77777777" w:rsidR="001E0BA8" w:rsidRDefault="001E0BA8" w:rsidP="00A64147"/>
    <w:p w14:paraId="494FBDD2" w14:textId="77777777" w:rsidR="001E0BA8" w:rsidRDefault="001E0BA8" w:rsidP="00A64147"/>
    <w:p w14:paraId="001A0B8D" w14:textId="77777777" w:rsidR="001E0BA8" w:rsidRDefault="001E0BA8" w:rsidP="00A64147"/>
    <w:p w14:paraId="6C196F49" w14:textId="1331FF41" w:rsidR="001E0BA8" w:rsidRDefault="00A21966" w:rsidP="00A64147">
      <w:r>
        <w:lastRenderedPageBreak/>
        <w:t xml:space="preserve">[7] </w:t>
      </w:r>
      <w:r w:rsidR="00A64147">
        <w:rPr>
          <w:rFonts w:hint="cs"/>
          <w:cs/>
        </w:rPr>
        <w:t>ธนาวุฒิ ประกอบผล</w:t>
      </w:r>
      <w:r w:rsidR="00A64147">
        <w:t xml:space="preserve">, </w:t>
      </w:r>
      <w:r w:rsidR="00A64147">
        <w:rPr>
          <w:rFonts w:hint="cs"/>
          <w:cs/>
        </w:rPr>
        <w:t xml:space="preserve">วันที่ </w:t>
      </w:r>
      <w:r w:rsidR="00A64147">
        <w:t xml:space="preserve">24 </w:t>
      </w:r>
      <w:r w:rsidR="00A64147">
        <w:rPr>
          <w:rFonts w:hint="cs"/>
          <w:cs/>
        </w:rPr>
        <w:t xml:space="preserve">มกราคม </w:t>
      </w:r>
      <w:r w:rsidR="00A64147">
        <w:t xml:space="preserve">2552, </w:t>
      </w:r>
      <w:r w:rsidR="00A64147">
        <w:rPr>
          <w:cs/>
        </w:rPr>
        <w:t>โครงขายประสาทเทียม</w:t>
      </w:r>
      <w:r w:rsidR="00A64147">
        <w:rPr>
          <w:rFonts w:hint="cs"/>
          <w:cs/>
        </w:rPr>
        <w:t xml:space="preserve"> </w:t>
      </w:r>
      <w:r w:rsidR="00A64147">
        <w:t xml:space="preserve">Artificial Neural </w:t>
      </w:r>
    </w:p>
    <w:p w14:paraId="1F0E2879" w14:textId="6406989B" w:rsidR="00C74840" w:rsidRDefault="00A64147" w:rsidP="001E0BA8">
      <w:pPr>
        <w:ind w:left="720"/>
      </w:pPr>
      <w:r>
        <w:t xml:space="preserve">Networks, </w:t>
      </w:r>
      <w:r>
        <w:rPr>
          <w:rFonts w:hint="cs"/>
          <w:cs/>
        </w:rPr>
        <w:t xml:space="preserve">สืบค้นเมื่อวันที่ </w:t>
      </w:r>
      <w:r>
        <w:t xml:space="preserve">10 </w:t>
      </w:r>
      <w:r>
        <w:rPr>
          <w:rFonts w:hint="cs"/>
          <w:cs/>
        </w:rPr>
        <w:t xml:space="preserve">มกราคม </w:t>
      </w:r>
      <w:r>
        <w:t>2564,</w:t>
      </w:r>
      <w:r>
        <w:rPr>
          <w:rFonts w:hint="cs"/>
          <w:cs/>
        </w:rPr>
        <w:t xml:space="preserve"> สืบค้นจาก</w:t>
      </w:r>
      <w:r>
        <w:t xml:space="preserve"> </w:t>
      </w:r>
      <w:hyperlink r:id="rId66" w:history="1">
        <w:r w:rsidR="00D669B6" w:rsidRPr="00556BD0">
          <w:rPr>
            <w:rStyle w:val="Hyperlink"/>
          </w:rPr>
          <w:t>http://journal.hcu.ac.th/pdffile/</w:t>
        </w:r>
        <w:r w:rsidR="00D669B6" w:rsidRPr="00556BD0">
          <w:rPr>
            <w:rStyle w:val="Hyperlink"/>
            <w:cs/>
          </w:rPr>
          <w:t>5.%20%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9%82%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8%84%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A</w:t>
        </w:r>
        <w:r w:rsidR="00D669B6" w:rsidRPr="00556BD0">
          <w:rPr>
            <w:rStyle w:val="Hyperlink"/>
            <w:cs/>
          </w:rPr>
          <w:t>3%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8%87%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8%82%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9%88%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2%</w:t>
        </w:r>
        <w:r w:rsidR="00D669B6" w:rsidRPr="00556BD0">
          <w:rPr>
            <w:rStyle w:val="Hyperlink"/>
          </w:rPr>
          <w:t>E</w:t>
        </w:r>
        <w:r w:rsidR="00D669B6" w:rsidRPr="00556BD0">
          <w:rPr>
            <w:rStyle w:val="Hyperlink"/>
            <w:cs/>
          </w:rPr>
          <w:t>0%</w:t>
        </w:r>
        <w:r w:rsidR="00D669B6" w:rsidRPr="00556BD0">
          <w:rPr>
            <w:rStyle w:val="Hyperlink"/>
          </w:rPr>
          <w:t>B</w:t>
        </w:r>
        <w:r w:rsidR="00D669B6" w:rsidRPr="00556BD0">
          <w:rPr>
            <w:rStyle w:val="Hyperlink"/>
            <w:cs/>
          </w:rPr>
          <w:t>8%</w:t>
        </w:r>
        <w:r w:rsidR="00D669B6" w:rsidRPr="00556BD0">
          <w:rPr>
            <w:rStyle w:val="Hyperlink"/>
          </w:rPr>
          <w:t>A</w:t>
        </w:r>
        <w:r w:rsidR="00D669B6" w:rsidRPr="00556BD0">
          <w:rPr>
            <w:rStyle w:val="Hyperlink"/>
            <w:cs/>
          </w:rPr>
          <w:t>2%2073-87.</w:t>
        </w:r>
        <w:r w:rsidR="00D669B6" w:rsidRPr="00556BD0">
          <w:rPr>
            <w:rStyle w:val="Hyperlink"/>
          </w:rPr>
          <w:t>pdf</w:t>
        </w:r>
      </w:hyperlink>
    </w:p>
    <w:p w14:paraId="1C384B26" w14:textId="61677698" w:rsidR="00D669B6" w:rsidRDefault="00D669B6" w:rsidP="00A64147"/>
    <w:p w14:paraId="36A925F5" w14:textId="77777777" w:rsidR="00775B80" w:rsidRDefault="00775B80" w:rsidP="00A64147">
      <w:r>
        <w:t xml:space="preserve">[8] </w:t>
      </w:r>
      <w:r w:rsidR="001775CB">
        <w:rPr>
          <w:rFonts w:hint="cs"/>
          <w:cs/>
        </w:rPr>
        <w:t>ไม่ปรากฎผู้แต่ง</w:t>
      </w:r>
      <w:r w:rsidR="00CD4952">
        <w:t>,</w:t>
      </w:r>
      <w:r w:rsidR="00CD4952">
        <w:rPr>
          <w:rFonts w:hint="cs"/>
          <w:cs/>
        </w:rPr>
        <w:t xml:space="preserve"> วันที่แก้ไขล่าสุด วันที่ </w:t>
      </w:r>
      <w:r w:rsidR="00CD4952">
        <w:t xml:space="preserve">10 </w:t>
      </w:r>
      <w:r w:rsidR="00B35773">
        <w:rPr>
          <w:rFonts w:hint="cs"/>
          <w:cs/>
        </w:rPr>
        <w:t xml:space="preserve">ธันวาคม </w:t>
      </w:r>
      <w:r w:rsidR="00B35773">
        <w:t xml:space="preserve">2564, </w:t>
      </w:r>
      <w:r w:rsidR="00D05269" w:rsidRPr="00D05269">
        <w:t>Dialogflow</w:t>
      </w:r>
      <w:r w:rsidR="00D05269">
        <w:t xml:space="preserve">, </w:t>
      </w:r>
      <w:r w:rsidR="007B49A6">
        <w:rPr>
          <w:rFonts w:hint="cs"/>
          <w:cs/>
        </w:rPr>
        <w:t xml:space="preserve">สืบค้นวันที่ </w:t>
      </w:r>
      <w:r w:rsidR="007B49A6">
        <w:t xml:space="preserve">3 </w:t>
      </w:r>
      <w:r w:rsidR="007B49A6">
        <w:rPr>
          <w:rFonts w:hint="cs"/>
          <w:cs/>
        </w:rPr>
        <w:t>มกราคม</w:t>
      </w:r>
      <w:r w:rsidR="007B49A6">
        <w:t xml:space="preserve"> </w:t>
      </w:r>
    </w:p>
    <w:p w14:paraId="593D9CBA" w14:textId="04B1DE48" w:rsidR="00D669B6" w:rsidRDefault="007B49A6" w:rsidP="00775B80">
      <w:pPr>
        <w:ind w:left="720"/>
      </w:pPr>
      <w:r>
        <w:t xml:space="preserve">2564, </w:t>
      </w:r>
      <w:r>
        <w:rPr>
          <w:rFonts w:hint="cs"/>
          <w:cs/>
        </w:rPr>
        <w:t xml:space="preserve">สืบค้นจาก </w:t>
      </w:r>
      <w:hyperlink r:id="rId67" w:history="1">
        <w:r w:rsidRPr="00556BD0">
          <w:rPr>
            <w:rStyle w:val="Hyperlink"/>
          </w:rPr>
          <w:t>https://cloud.google.com/dialogflow/docs</w:t>
        </w:r>
      </w:hyperlink>
    </w:p>
    <w:p w14:paraId="36CC69A8" w14:textId="17949243" w:rsidR="007B49A6" w:rsidRPr="001A158D" w:rsidRDefault="007B49A6" w:rsidP="00A64147"/>
    <w:p w14:paraId="78D5709C" w14:textId="77777777" w:rsidR="00775B80" w:rsidRDefault="00775B80" w:rsidP="00A64147">
      <w:r>
        <w:t xml:space="preserve">[9] </w:t>
      </w:r>
      <w:r w:rsidR="002F4042">
        <w:rPr>
          <w:rFonts w:hint="cs"/>
          <w:cs/>
        </w:rPr>
        <w:t>ไม่ปรากฎผู้แต่ง</w:t>
      </w:r>
      <w:r w:rsidR="002F4042">
        <w:t>,</w:t>
      </w:r>
      <w:r w:rsidR="002F4042">
        <w:rPr>
          <w:rFonts w:hint="cs"/>
          <w:cs/>
        </w:rPr>
        <w:t xml:space="preserve"> </w:t>
      </w:r>
      <w:r w:rsidR="00F54737">
        <w:rPr>
          <w:rFonts w:hint="cs"/>
          <w:cs/>
        </w:rPr>
        <w:t xml:space="preserve">ปี </w:t>
      </w:r>
      <w:r w:rsidR="00DF38FE">
        <w:t xml:space="preserve">2562, </w:t>
      </w:r>
      <w:r w:rsidR="00DF38FE" w:rsidRPr="00DF38FE">
        <w:t xml:space="preserve">About </w:t>
      </w:r>
      <w:proofErr w:type="spellStart"/>
      <w:r w:rsidR="00DF38FE" w:rsidRPr="00DF38FE">
        <w:t>ChatterBot</w:t>
      </w:r>
      <w:proofErr w:type="spellEnd"/>
      <w:r w:rsidR="002F4042">
        <w:t>,</w:t>
      </w:r>
      <w:r w:rsidR="00DF38FE">
        <w:rPr>
          <w:rFonts w:hint="cs"/>
          <w:cs/>
        </w:rPr>
        <w:t xml:space="preserve"> สืบค้นวันที่</w:t>
      </w:r>
      <w:r w:rsidR="006F406E">
        <w:rPr>
          <w:rFonts w:hint="cs"/>
          <w:cs/>
        </w:rPr>
        <w:t xml:space="preserve"> </w:t>
      </w:r>
      <w:r w:rsidR="00530A8C">
        <w:t xml:space="preserve">4 </w:t>
      </w:r>
      <w:r w:rsidR="00530A8C">
        <w:rPr>
          <w:rFonts w:hint="cs"/>
          <w:cs/>
        </w:rPr>
        <w:t xml:space="preserve">มกราคม </w:t>
      </w:r>
      <w:r w:rsidR="00530A8C">
        <w:t xml:space="preserve">2564, </w:t>
      </w:r>
      <w:r w:rsidR="00530A8C">
        <w:rPr>
          <w:rFonts w:hint="cs"/>
          <w:cs/>
        </w:rPr>
        <w:t xml:space="preserve">สืบค้นจาก </w:t>
      </w:r>
      <w:r w:rsidR="00DF38FE">
        <w:rPr>
          <w:rFonts w:hint="cs"/>
          <w:cs/>
        </w:rPr>
        <w:t xml:space="preserve"> </w:t>
      </w:r>
    </w:p>
    <w:p w14:paraId="39BBC9EA" w14:textId="4E62E46E" w:rsidR="007B49A6" w:rsidRDefault="00E81443" w:rsidP="00775B80">
      <w:pPr>
        <w:ind w:left="720"/>
      </w:pPr>
      <w:hyperlink r:id="rId68" w:history="1">
        <w:r w:rsidR="00775B80" w:rsidRPr="00556BD0">
          <w:rPr>
            <w:rStyle w:val="Hyperlink"/>
          </w:rPr>
          <w:t>https://chatterbot.readthedocs.io/en/stable/</w:t>
        </w:r>
      </w:hyperlink>
    </w:p>
    <w:p w14:paraId="588E8930" w14:textId="74A3B12D" w:rsidR="00530A8C" w:rsidRDefault="00530A8C" w:rsidP="00A64147"/>
    <w:p w14:paraId="229D5FDD" w14:textId="47943121" w:rsidR="00775B80" w:rsidRDefault="00775B80" w:rsidP="00A64147">
      <w:r>
        <w:t xml:space="preserve">[10] </w:t>
      </w:r>
      <w:r w:rsidR="00065DFB">
        <w:rPr>
          <w:rFonts w:hint="cs"/>
          <w:cs/>
        </w:rPr>
        <w:t>ไม่ปรากฎผู้แต่ง</w:t>
      </w:r>
      <w:r w:rsidR="00065DFB">
        <w:t xml:space="preserve">, </w:t>
      </w:r>
      <w:r w:rsidR="00065DFB">
        <w:rPr>
          <w:rFonts w:hint="cs"/>
          <w:cs/>
        </w:rPr>
        <w:t>ไม่ปรากฎปีที่พิมพ์</w:t>
      </w:r>
      <w:r w:rsidR="00065DFB">
        <w:t xml:space="preserve">, What can Flow.ai </w:t>
      </w:r>
      <w:proofErr w:type="gramStart"/>
      <w:r w:rsidR="00065DFB">
        <w:t>do?,</w:t>
      </w:r>
      <w:proofErr w:type="gramEnd"/>
      <w:r w:rsidR="00065DFB">
        <w:t xml:space="preserve"> </w:t>
      </w:r>
      <w:r w:rsidR="00065DFB">
        <w:rPr>
          <w:rFonts w:hint="cs"/>
          <w:cs/>
        </w:rPr>
        <w:t xml:space="preserve">สืบค้นวันที่ </w:t>
      </w:r>
      <w:r w:rsidR="00065DFB">
        <w:t xml:space="preserve">9 </w:t>
      </w:r>
      <w:r w:rsidR="00065DFB">
        <w:rPr>
          <w:rFonts w:hint="cs"/>
          <w:cs/>
        </w:rPr>
        <w:t xml:space="preserve">มกราคม </w:t>
      </w:r>
      <w:r w:rsidR="00065DFB">
        <w:t xml:space="preserve">2564, </w:t>
      </w:r>
    </w:p>
    <w:p w14:paraId="46D103E8" w14:textId="0655BF6D" w:rsidR="00530A8C" w:rsidRDefault="00065DFB" w:rsidP="00775B80">
      <w:pPr>
        <w:ind w:left="720"/>
      </w:pPr>
      <w:r>
        <w:rPr>
          <w:rFonts w:hint="cs"/>
          <w:cs/>
        </w:rPr>
        <w:t xml:space="preserve">สืบค้นจาก </w:t>
      </w:r>
      <w:hyperlink r:id="rId69" w:history="1">
        <w:r w:rsidR="00EA7F95" w:rsidRPr="00556BD0">
          <w:rPr>
            <w:rStyle w:val="Hyperlink"/>
          </w:rPr>
          <w:t>https://flow.ai/docs/what-can-flow-do</w:t>
        </w:r>
      </w:hyperlink>
    </w:p>
    <w:p w14:paraId="36987591" w14:textId="77777777" w:rsidR="00EA7F95" w:rsidRPr="00EA7F95" w:rsidRDefault="00EA7F95" w:rsidP="00A64147"/>
    <w:sectPr w:rsidR="00EA7F95" w:rsidRPr="00EA7F95" w:rsidSect="00786FBD">
      <w:headerReference w:type="default" r:id="rId70"/>
      <w:footerReference w:type="default" r:id="rId71"/>
      <w:pgSz w:w="11906" w:h="16838"/>
      <w:pgMar w:top="2160" w:right="1440" w:bottom="1440" w:left="2160" w:header="706" w:footer="706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5868CC" w14:textId="77777777" w:rsidR="00E81443" w:rsidRDefault="00E81443" w:rsidP="00FB7532">
      <w:r>
        <w:separator/>
      </w:r>
    </w:p>
  </w:endnote>
  <w:endnote w:type="continuationSeparator" w:id="0">
    <w:p w14:paraId="5F69CA31" w14:textId="77777777" w:rsidR="00E81443" w:rsidRDefault="00E81443" w:rsidP="00FB7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5751A" w14:textId="1CB5C716" w:rsidR="00855DF7" w:rsidRDefault="00855DF7" w:rsidP="008D34E5">
    <w:pPr>
      <w:pStyle w:val="Footer"/>
      <w:tabs>
        <w:tab w:val="clear" w:pos="4680"/>
        <w:tab w:val="clear" w:pos="9360"/>
        <w:tab w:val="right" w:pos="9000"/>
      </w:tabs>
    </w:pPr>
    <w:r>
      <w:tab/>
      <w:t>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40BFC5" w14:textId="766718CC" w:rsidR="00855DF7" w:rsidRDefault="00855DF7" w:rsidP="008D34E5">
    <w:pPr>
      <w:pStyle w:val="Footer"/>
      <w:tabs>
        <w:tab w:val="clear" w:pos="4680"/>
        <w:tab w:val="clear" w:pos="9360"/>
        <w:tab w:val="right" w:pos="9000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78464E" w14:textId="77777777" w:rsidR="00855DF7" w:rsidRDefault="00855DF7">
    <w:pPr>
      <w:pStyle w:val="Footer"/>
    </w:pPr>
    <w:r>
      <w:tab/>
    </w:r>
    <w:r>
      <w:tab/>
    </w:r>
    <w:r>
      <w:tab/>
    </w:r>
    <w:r>
      <w:tab/>
    </w:r>
    <w: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EF540" w14:textId="77777777" w:rsidR="00855DF7" w:rsidRDefault="00855DF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53348CB8" w14:textId="3FDC0A2B" w:rsidR="00855DF7" w:rsidRDefault="00855DF7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A21A60" w14:textId="1DA1DFDE" w:rsidR="00855DF7" w:rsidRDefault="00855DF7" w:rsidP="008B7C39">
    <w:pPr>
      <w:pStyle w:val="Footer"/>
      <w:jc w:val="center"/>
    </w:pPr>
  </w:p>
  <w:p w14:paraId="35DA9564" w14:textId="77777777" w:rsidR="00855DF7" w:rsidRDefault="00855D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B2ACF6" w14:textId="77777777" w:rsidR="00E81443" w:rsidRDefault="00E81443" w:rsidP="00FB7532">
      <w:r>
        <w:separator/>
      </w:r>
    </w:p>
  </w:footnote>
  <w:footnote w:type="continuationSeparator" w:id="0">
    <w:p w14:paraId="60C11C58" w14:textId="77777777" w:rsidR="00E81443" w:rsidRDefault="00E81443" w:rsidP="00FB75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38B8E" w14:textId="77777777" w:rsidR="00855DF7" w:rsidRDefault="00855DF7">
    <w:pPr>
      <w:pStyle w:val="Header"/>
      <w:jc w:val="right"/>
    </w:pPr>
    <w:r>
      <w:t>(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noProof/>
      </w:rPr>
      <w:t>)</w:t>
    </w:r>
  </w:p>
  <w:p w14:paraId="5C4D8FB7" w14:textId="77777777" w:rsidR="00855DF7" w:rsidRDefault="00855D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87F525" w14:textId="77777777" w:rsidR="00855DF7" w:rsidRDefault="00855DF7">
    <w:pPr>
      <w:pStyle w:val="Header"/>
      <w:jc w:val="right"/>
    </w:pPr>
  </w:p>
  <w:p w14:paraId="7BD494F5" w14:textId="77777777" w:rsidR="00855DF7" w:rsidRDefault="00855D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2DF0CF" w14:textId="77777777" w:rsidR="00855DF7" w:rsidRDefault="00855DF7">
    <w:pPr>
      <w:pStyle w:val="Header"/>
      <w:jc w:val="right"/>
    </w:pPr>
    <w:r>
      <w:t>2</w:t>
    </w:r>
  </w:p>
  <w:p w14:paraId="0A7C170F" w14:textId="77777777" w:rsidR="00855DF7" w:rsidRDefault="00855D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C40C0" w14:textId="77777777" w:rsidR="00855DF7" w:rsidRDefault="00855DF7">
    <w:pPr>
      <w:pStyle w:val="Header"/>
      <w:jc w:val="right"/>
    </w:pPr>
    <w:r>
      <w:t>3</w:t>
    </w:r>
  </w:p>
  <w:p w14:paraId="400CDEFD" w14:textId="77777777" w:rsidR="00855DF7" w:rsidRDefault="00855DF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5DF06" w14:textId="77777777" w:rsidR="00855DF7" w:rsidRDefault="00855DF7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9E9C08C" w14:textId="77777777" w:rsidR="00855DF7" w:rsidRDefault="00855DF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6E7504" w14:textId="195A3E31" w:rsidR="00855DF7" w:rsidRDefault="00855DF7">
    <w:pPr>
      <w:pStyle w:val="Header"/>
      <w:jc w:val="right"/>
    </w:pPr>
  </w:p>
  <w:p w14:paraId="54629C01" w14:textId="77777777" w:rsidR="00855DF7" w:rsidRDefault="00855DF7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287399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48A96BB" w14:textId="63CB3C32" w:rsidR="00855DF7" w:rsidRDefault="00855DF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91F11D" w14:textId="77777777" w:rsidR="00855DF7" w:rsidRDefault="00855D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0B4B"/>
    <w:multiLevelType w:val="hybridMultilevel"/>
    <w:tmpl w:val="A0069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" w15:restartNumberingAfterBreak="0">
    <w:nsid w:val="02CB589C"/>
    <w:multiLevelType w:val="hybridMultilevel"/>
    <w:tmpl w:val="FCBAF87E"/>
    <w:lvl w:ilvl="0" w:tplc="990AB3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E3856"/>
    <w:multiLevelType w:val="hybridMultilevel"/>
    <w:tmpl w:val="FF922ECC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C7D4A"/>
    <w:multiLevelType w:val="hybridMultilevel"/>
    <w:tmpl w:val="3A0E7816"/>
    <w:lvl w:ilvl="0" w:tplc="4694F29E">
      <w:start w:val="1"/>
      <w:numFmt w:val="decimal"/>
      <w:lvlText w:val="(%1)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0EC00206"/>
    <w:multiLevelType w:val="hybridMultilevel"/>
    <w:tmpl w:val="56FEE93E"/>
    <w:lvl w:ilvl="0" w:tplc="537AE6DE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9480E0E"/>
    <w:multiLevelType w:val="hybridMultilevel"/>
    <w:tmpl w:val="FCA4BAFE"/>
    <w:lvl w:ilvl="0" w:tplc="2A8A5302">
      <w:start w:val="1"/>
      <w:numFmt w:val="decimal"/>
      <w:lvlText w:val="2.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14163D"/>
    <w:multiLevelType w:val="hybridMultilevel"/>
    <w:tmpl w:val="57FE17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AF15028"/>
    <w:multiLevelType w:val="hybridMultilevel"/>
    <w:tmpl w:val="F65A8A34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0186493"/>
    <w:multiLevelType w:val="hybridMultilevel"/>
    <w:tmpl w:val="7EEA3BA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9" w15:restartNumberingAfterBreak="0">
    <w:nsid w:val="21736E0B"/>
    <w:multiLevelType w:val="multilevel"/>
    <w:tmpl w:val="B34ABF8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0" w15:restartNumberingAfterBreak="0">
    <w:nsid w:val="24190A00"/>
    <w:multiLevelType w:val="hybridMultilevel"/>
    <w:tmpl w:val="C6D21056"/>
    <w:lvl w:ilvl="0" w:tplc="097C5C76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532302B"/>
    <w:multiLevelType w:val="hybridMultilevel"/>
    <w:tmpl w:val="524EF0F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3BEEA054">
      <w:start w:val="1"/>
      <w:numFmt w:val="decimal"/>
      <w:lvlText w:val="3.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5236B"/>
    <w:multiLevelType w:val="hybridMultilevel"/>
    <w:tmpl w:val="C2A24540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3" w15:restartNumberingAfterBreak="0">
    <w:nsid w:val="281C7632"/>
    <w:multiLevelType w:val="hybridMultilevel"/>
    <w:tmpl w:val="0610172A"/>
    <w:lvl w:ilvl="0" w:tplc="B772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84C2DF2"/>
    <w:multiLevelType w:val="multilevel"/>
    <w:tmpl w:val="B59A7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)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5" w15:restartNumberingAfterBreak="0">
    <w:nsid w:val="28521664"/>
    <w:multiLevelType w:val="hybridMultilevel"/>
    <w:tmpl w:val="761A284C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BC7DF7"/>
    <w:multiLevelType w:val="hybridMultilevel"/>
    <w:tmpl w:val="604CC634"/>
    <w:lvl w:ilvl="0" w:tplc="4694F29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17" w15:restartNumberingAfterBreak="0">
    <w:nsid w:val="36F34C13"/>
    <w:multiLevelType w:val="multilevel"/>
    <w:tmpl w:val="9880FF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</w:rPr>
    </w:lvl>
  </w:abstractNum>
  <w:abstractNum w:abstractNumId="18" w15:restartNumberingAfterBreak="0">
    <w:nsid w:val="370C0612"/>
    <w:multiLevelType w:val="multilevel"/>
    <w:tmpl w:val="9E4411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19" w15:restartNumberingAfterBreak="0">
    <w:nsid w:val="3A091D6C"/>
    <w:multiLevelType w:val="hybridMultilevel"/>
    <w:tmpl w:val="F066421E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0" w15:restartNumberingAfterBreak="0">
    <w:nsid w:val="3BEE5EE2"/>
    <w:multiLevelType w:val="hybridMultilevel"/>
    <w:tmpl w:val="8DB281D8"/>
    <w:lvl w:ilvl="0" w:tplc="04090011">
      <w:start w:val="1"/>
      <w:numFmt w:val="decimal"/>
      <w:lvlText w:val="%1)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1B0429"/>
    <w:multiLevelType w:val="hybridMultilevel"/>
    <w:tmpl w:val="CF72E100"/>
    <w:lvl w:ilvl="0" w:tplc="ABBE358E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E1457E6"/>
    <w:multiLevelType w:val="hybridMultilevel"/>
    <w:tmpl w:val="94C8676A"/>
    <w:lvl w:ilvl="0" w:tplc="4694F29E">
      <w:start w:val="1"/>
      <w:numFmt w:val="decimal"/>
      <w:lvlText w:val="(%1)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3" w15:restartNumberingAfterBreak="0">
    <w:nsid w:val="40E30EB5"/>
    <w:multiLevelType w:val="hybridMultilevel"/>
    <w:tmpl w:val="A3CEA8D2"/>
    <w:lvl w:ilvl="0" w:tplc="E08E26BE">
      <w:start w:val="1"/>
      <w:numFmt w:val="decimal"/>
      <w:lvlText w:val="(%1)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3597037"/>
    <w:multiLevelType w:val="hybridMultilevel"/>
    <w:tmpl w:val="607A84C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FE5373"/>
    <w:multiLevelType w:val="hybridMultilevel"/>
    <w:tmpl w:val="C262DADE"/>
    <w:lvl w:ilvl="0" w:tplc="A46C4C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8BE6C32"/>
    <w:multiLevelType w:val="hybridMultilevel"/>
    <w:tmpl w:val="0AACEE18"/>
    <w:lvl w:ilvl="0" w:tplc="4694F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4A3D5D6E"/>
    <w:multiLevelType w:val="hybridMultilevel"/>
    <w:tmpl w:val="390E399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0" w:hanging="360"/>
      </w:pPr>
    </w:lvl>
    <w:lvl w:ilvl="2" w:tplc="0409001B">
      <w:start w:val="1"/>
      <w:numFmt w:val="lowerRoman"/>
      <w:lvlText w:val="%3."/>
      <w:lvlJc w:val="right"/>
      <w:pPr>
        <w:ind w:left="810" w:hanging="180"/>
      </w:pPr>
    </w:lvl>
    <w:lvl w:ilvl="3" w:tplc="0409000F" w:tentative="1">
      <w:start w:val="1"/>
      <w:numFmt w:val="decimal"/>
      <w:lvlText w:val="%4."/>
      <w:lvlJc w:val="left"/>
      <w:pPr>
        <w:ind w:left="1530" w:hanging="360"/>
      </w:pPr>
    </w:lvl>
    <w:lvl w:ilvl="4" w:tplc="04090019" w:tentative="1">
      <w:start w:val="1"/>
      <w:numFmt w:val="lowerLetter"/>
      <w:lvlText w:val="%5."/>
      <w:lvlJc w:val="left"/>
      <w:pPr>
        <w:ind w:left="2250" w:hanging="360"/>
      </w:pPr>
    </w:lvl>
    <w:lvl w:ilvl="5" w:tplc="0409001B" w:tentative="1">
      <w:start w:val="1"/>
      <w:numFmt w:val="lowerRoman"/>
      <w:lvlText w:val="%6."/>
      <w:lvlJc w:val="right"/>
      <w:pPr>
        <w:ind w:left="2970" w:hanging="180"/>
      </w:pPr>
    </w:lvl>
    <w:lvl w:ilvl="6" w:tplc="0409000F" w:tentative="1">
      <w:start w:val="1"/>
      <w:numFmt w:val="decimal"/>
      <w:lvlText w:val="%7."/>
      <w:lvlJc w:val="left"/>
      <w:pPr>
        <w:ind w:left="3690" w:hanging="360"/>
      </w:pPr>
    </w:lvl>
    <w:lvl w:ilvl="7" w:tplc="04090019" w:tentative="1">
      <w:start w:val="1"/>
      <w:numFmt w:val="lowerLetter"/>
      <w:lvlText w:val="%8."/>
      <w:lvlJc w:val="left"/>
      <w:pPr>
        <w:ind w:left="4410" w:hanging="360"/>
      </w:pPr>
    </w:lvl>
    <w:lvl w:ilvl="8" w:tplc="0409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28" w15:restartNumberingAfterBreak="0">
    <w:nsid w:val="4B443086"/>
    <w:multiLevelType w:val="hybridMultilevel"/>
    <w:tmpl w:val="7490330A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E084565"/>
    <w:multiLevelType w:val="hybridMultilevel"/>
    <w:tmpl w:val="96387B66"/>
    <w:lvl w:ilvl="0" w:tplc="B772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5AB8C044">
      <w:start w:val="1"/>
      <w:numFmt w:val="decimal"/>
      <w:lvlText w:val="%3)"/>
      <w:lvlJc w:val="left"/>
      <w:pPr>
        <w:ind w:left="3330" w:hanging="180"/>
      </w:pPr>
      <w:rPr>
        <w:rFonts w:hint="default"/>
        <w:b/>
        <w:bCs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2194D59"/>
    <w:multiLevelType w:val="hybridMultilevel"/>
    <w:tmpl w:val="4E94D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651D07"/>
    <w:multiLevelType w:val="hybridMultilevel"/>
    <w:tmpl w:val="F4A02640"/>
    <w:lvl w:ilvl="0" w:tplc="4694F29E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167E27"/>
    <w:multiLevelType w:val="hybridMultilevel"/>
    <w:tmpl w:val="CF2C5B4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AF77BF"/>
    <w:multiLevelType w:val="hybridMultilevel"/>
    <w:tmpl w:val="5AFCE19E"/>
    <w:lvl w:ilvl="0" w:tplc="3BEEA054">
      <w:start w:val="1"/>
      <w:numFmt w:val="decimal"/>
      <w:lvlText w:val="3.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590672A8"/>
    <w:multiLevelType w:val="hybridMultilevel"/>
    <w:tmpl w:val="B004FF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4474EF"/>
    <w:multiLevelType w:val="hybridMultilevel"/>
    <w:tmpl w:val="E9E0EB0A"/>
    <w:lvl w:ilvl="0" w:tplc="E08E26B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5D6534E6"/>
    <w:multiLevelType w:val="hybridMultilevel"/>
    <w:tmpl w:val="5F14F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71003F"/>
    <w:multiLevelType w:val="hybridMultilevel"/>
    <w:tmpl w:val="3B046F1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8" w15:restartNumberingAfterBreak="0">
    <w:nsid w:val="687350C8"/>
    <w:multiLevelType w:val="hybridMultilevel"/>
    <w:tmpl w:val="4B88F5D4"/>
    <w:lvl w:ilvl="0" w:tplc="B77242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DC157BD"/>
    <w:multiLevelType w:val="hybridMultilevel"/>
    <w:tmpl w:val="54C0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BB2531"/>
    <w:multiLevelType w:val="hybridMultilevel"/>
    <w:tmpl w:val="8DA68252"/>
    <w:lvl w:ilvl="0" w:tplc="2326B692">
      <w:start w:val="1"/>
      <w:numFmt w:val="decimal"/>
      <w:lvlText w:val="%1."/>
      <w:lvlJc w:val="left"/>
      <w:pPr>
        <w:ind w:left="1440" w:hanging="360"/>
      </w:pPr>
      <w:rPr>
        <w:rFonts w:hint="default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21E4A3E"/>
    <w:multiLevelType w:val="hybridMultilevel"/>
    <w:tmpl w:val="EBB28E22"/>
    <w:lvl w:ilvl="0" w:tplc="4694F29E">
      <w:start w:val="1"/>
      <w:numFmt w:val="decimal"/>
      <w:lvlText w:val="(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3C94A1B"/>
    <w:multiLevelType w:val="hybridMultilevel"/>
    <w:tmpl w:val="872E98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0"/>
  </w:num>
  <w:num w:numId="3">
    <w:abstractNumId w:val="19"/>
  </w:num>
  <w:num w:numId="4">
    <w:abstractNumId w:val="7"/>
  </w:num>
  <w:num w:numId="5">
    <w:abstractNumId w:val="40"/>
  </w:num>
  <w:num w:numId="6">
    <w:abstractNumId w:val="35"/>
  </w:num>
  <w:num w:numId="7">
    <w:abstractNumId w:val="25"/>
  </w:num>
  <w:num w:numId="8">
    <w:abstractNumId w:val="32"/>
  </w:num>
  <w:num w:numId="9">
    <w:abstractNumId w:val="6"/>
  </w:num>
  <w:num w:numId="10">
    <w:abstractNumId w:val="13"/>
  </w:num>
  <w:num w:numId="11">
    <w:abstractNumId w:val="38"/>
  </w:num>
  <w:num w:numId="12">
    <w:abstractNumId w:val="37"/>
  </w:num>
  <w:num w:numId="13">
    <w:abstractNumId w:val="15"/>
  </w:num>
  <w:num w:numId="14">
    <w:abstractNumId w:val="22"/>
  </w:num>
  <w:num w:numId="15">
    <w:abstractNumId w:val="29"/>
  </w:num>
  <w:num w:numId="16">
    <w:abstractNumId w:val="3"/>
  </w:num>
  <w:num w:numId="17">
    <w:abstractNumId w:val="12"/>
  </w:num>
  <w:num w:numId="18">
    <w:abstractNumId w:val="21"/>
  </w:num>
  <w:num w:numId="19">
    <w:abstractNumId w:val="31"/>
  </w:num>
  <w:num w:numId="20">
    <w:abstractNumId w:val="16"/>
  </w:num>
  <w:num w:numId="21">
    <w:abstractNumId w:val="1"/>
  </w:num>
  <w:num w:numId="22">
    <w:abstractNumId w:val="18"/>
  </w:num>
  <w:num w:numId="23">
    <w:abstractNumId w:val="10"/>
  </w:num>
  <w:num w:numId="24">
    <w:abstractNumId w:val="5"/>
  </w:num>
  <w:num w:numId="25">
    <w:abstractNumId w:val="14"/>
  </w:num>
  <w:num w:numId="26">
    <w:abstractNumId w:val="9"/>
  </w:num>
  <w:num w:numId="27">
    <w:abstractNumId w:val="34"/>
  </w:num>
  <w:num w:numId="28">
    <w:abstractNumId w:val="24"/>
  </w:num>
  <w:num w:numId="29">
    <w:abstractNumId w:val="36"/>
  </w:num>
  <w:num w:numId="30">
    <w:abstractNumId w:val="30"/>
  </w:num>
  <w:num w:numId="31">
    <w:abstractNumId w:val="11"/>
  </w:num>
  <w:num w:numId="32">
    <w:abstractNumId w:val="8"/>
  </w:num>
  <w:num w:numId="33">
    <w:abstractNumId w:val="27"/>
  </w:num>
  <w:num w:numId="34">
    <w:abstractNumId w:val="33"/>
  </w:num>
  <w:num w:numId="35">
    <w:abstractNumId w:val="26"/>
  </w:num>
  <w:num w:numId="36">
    <w:abstractNumId w:val="31"/>
  </w:num>
  <w:num w:numId="37">
    <w:abstractNumId w:val="16"/>
  </w:num>
  <w:num w:numId="38">
    <w:abstractNumId w:val="41"/>
  </w:num>
  <w:num w:numId="39">
    <w:abstractNumId w:val="28"/>
  </w:num>
  <w:num w:numId="40">
    <w:abstractNumId w:val="2"/>
  </w:num>
  <w:num w:numId="41">
    <w:abstractNumId w:val="17"/>
  </w:num>
  <w:num w:numId="42">
    <w:abstractNumId w:val="4"/>
  </w:num>
  <w:num w:numId="43">
    <w:abstractNumId w:val="39"/>
  </w:num>
  <w:num w:numId="44">
    <w:abstractNumId w:val="20"/>
  </w:num>
  <w:num w:numId="45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43"/>
    <w:rsid w:val="000022C3"/>
    <w:rsid w:val="0000525C"/>
    <w:rsid w:val="000076A8"/>
    <w:rsid w:val="0000781B"/>
    <w:rsid w:val="00007A99"/>
    <w:rsid w:val="0001042E"/>
    <w:rsid w:val="00015F41"/>
    <w:rsid w:val="0002007B"/>
    <w:rsid w:val="00021A56"/>
    <w:rsid w:val="00022508"/>
    <w:rsid w:val="00023E51"/>
    <w:rsid w:val="00024500"/>
    <w:rsid w:val="00025210"/>
    <w:rsid w:val="00026C8A"/>
    <w:rsid w:val="00027554"/>
    <w:rsid w:val="0002793A"/>
    <w:rsid w:val="00030F06"/>
    <w:rsid w:val="000322F9"/>
    <w:rsid w:val="00033EA4"/>
    <w:rsid w:val="00034CA8"/>
    <w:rsid w:val="00036618"/>
    <w:rsid w:val="000377FC"/>
    <w:rsid w:val="00037B95"/>
    <w:rsid w:val="00037C58"/>
    <w:rsid w:val="000407F2"/>
    <w:rsid w:val="00042A00"/>
    <w:rsid w:val="00044DCC"/>
    <w:rsid w:val="00045368"/>
    <w:rsid w:val="00045BFA"/>
    <w:rsid w:val="00046D73"/>
    <w:rsid w:val="00047211"/>
    <w:rsid w:val="00047F5C"/>
    <w:rsid w:val="0005130B"/>
    <w:rsid w:val="000549C1"/>
    <w:rsid w:val="00054A8D"/>
    <w:rsid w:val="00055326"/>
    <w:rsid w:val="00055E98"/>
    <w:rsid w:val="00056648"/>
    <w:rsid w:val="00057165"/>
    <w:rsid w:val="00057E69"/>
    <w:rsid w:val="00060C23"/>
    <w:rsid w:val="000614AF"/>
    <w:rsid w:val="00064116"/>
    <w:rsid w:val="0006419E"/>
    <w:rsid w:val="00064A2D"/>
    <w:rsid w:val="00064A5A"/>
    <w:rsid w:val="00065DFB"/>
    <w:rsid w:val="00066D11"/>
    <w:rsid w:val="00067AE6"/>
    <w:rsid w:val="00072C91"/>
    <w:rsid w:val="00073850"/>
    <w:rsid w:val="00073E71"/>
    <w:rsid w:val="00074269"/>
    <w:rsid w:val="00074CE8"/>
    <w:rsid w:val="000759B5"/>
    <w:rsid w:val="00076D6E"/>
    <w:rsid w:val="00076E1B"/>
    <w:rsid w:val="000818FF"/>
    <w:rsid w:val="000837E7"/>
    <w:rsid w:val="000850B9"/>
    <w:rsid w:val="0008655C"/>
    <w:rsid w:val="00086FBC"/>
    <w:rsid w:val="0008764E"/>
    <w:rsid w:val="00090766"/>
    <w:rsid w:val="00091B7A"/>
    <w:rsid w:val="000925B6"/>
    <w:rsid w:val="00092E4F"/>
    <w:rsid w:val="00093B14"/>
    <w:rsid w:val="00095644"/>
    <w:rsid w:val="00096C8C"/>
    <w:rsid w:val="000A038F"/>
    <w:rsid w:val="000A11A5"/>
    <w:rsid w:val="000A136C"/>
    <w:rsid w:val="000A39E4"/>
    <w:rsid w:val="000A489A"/>
    <w:rsid w:val="000A6333"/>
    <w:rsid w:val="000A645F"/>
    <w:rsid w:val="000A7638"/>
    <w:rsid w:val="000B0A40"/>
    <w:rsid w:val="000B1BA7"/>
    <w:rsid w:val="000B2F7B"/>
    <w:rsid w:val="000B37B1"/>
    <w:rsid w:val="000B4D9B"/>
    <w:rsid w:val="000B6993"/>
    <w:rsid w:val="000B74C0"/>
    <w:rsid w:val="000C0839"/>
    <w:rsid w:val="000C0A72"/>
    <w:rsid w:val="000C2B4F"/>
    <w:rsid w:val="000C52BA"/>
    <w:rsid w:val="000C7233"/>
    <w:rsid w:val="000C7777"/>
    <w:rsid w:val="000D58A6"/>
    <w:rsid w:val="000D6A67"/>
    <w:rsid w:val="000D6AAA"/>
    <w:rsid w:val="000E13A6"/>
    <w:rsid w:val="000E312B"/>
    <w:rsid w:val="000E4E7D"/>
    <w:rsid w:val="000E7D63"/>
    <w:rsid w:val="000F03A1"/>
    <w:rsid w:val="000F5618"/>
    <w:rsid w:val="000F612C"/>
    <w:rsid w:val="000F7EB5"/>
    <w:rsid w:val="0010033B"/>
    <w:rsid w:val="0010155C"/>
    <w:rsid w:val="00101F71"/>
    <w:rsid w:val="00104F1C"/>
    <w:rsid w:val="001060DE"/>
    <w:rsid w:val="001064F5"/>
    <w:rsid w:val="00107EBB"/>
    <w:rsid w:val="00110A20"/>
    <w:rsid w:val="00110A55"/>
    <w:rsid w:val="001119DD"/>
    <w:rsid w:val="001139AB"/>
    <w:rsid w:val="00113E95"/>
    <w:rsid w:val="00114D02"/>
    <w:rsid w:val="001161EE"/>
    <w:rsid w:val="0011683F"/>
    <w:rsid w:val="0011752F"/>
    <w:rsid w:val="00122A96"/>
    <w:rsid w:val="001245B0"/>
    <w:rsid w:val="0012595E"/>
    <w:rsid w:val="00134C27"/>
    <w:rsid w:val="00140C95"/>
    <w:rsid w:val="00143877"/>
    <w:rsid w:val="00143BB2"/>
    <w:rsid w:val="0014678C"/>
    <w:rsid w:val="00146E15"/>
    <w:rsid w:val="001521EF"/>
    <w:rsid w:val="00153198"/>
    <w:rsid w:val="00154A77"/>
    <w:rsid w:val="00160335"/>
    <w:rsid w:val="001604A3"/>
    <w:rsid w:val="0016354B"/>
    <w:rsid w:val="001648F2"/>
    <w:rsid w:val="0016578B"/>
    <w:rsid w:val="00166CDE"/>
    <w:rsid w:val="00167408"/>
    <w:rsid w:val="0017279E"/>
    <w:rsid w:val="0017312E"/>
    <w:rsid w:val="00173306"/>
    <w:rsid w:val="001740FD"/>
    <w:rsid w:val="00174FF7"/>
    <w:rsid w:val="00175F30"/>
    <w:rsid w:val="001775CB"/>
    <w:rsid w:val="00180FE9"/>
    <w:rsid w:val="00182120"/>
    <w:rsid w:val="001838A5"/>
    <w:rsid w:val="00184741"/>
    <w:rsid w:val="001902BD"/>
    <w:rsid w:val="00193FBC"/>
    <w:rsid w:val="00193FE2"/>
    <w:rsid w:val="0019515A"/>
    <w:rsid w:val="001953C5"/>
    <w:rsid w:val="00195FEB"/>
    <w:rsid w:val="001A158D"/>
    <w:rsid w:val="001A2136"/>
    <w:rsid w:val="001A43B7"/>
    <w:rsid w:val="001A4EFD"/>
    <w:rsid w:val="001A7474"/>
    <w:rsid w:val="001B016D"/>
    <w:rsid w:val="001B0FDE"/>
    <w:rsid w:val="001B5643"/>
    <w:rsid w:val="001B5654"/>
    <w:rsid w:val="001B5740"/>
    <w:rsid w:val="001B5AF9"/>
    <w:rsid w:val="001B5C6E"/>
    <w:rsid w:val="001B659A"/>
    <w:rsid w:val="001B693F"/>
    <w:rsid w:val="001C161C"/>
    <w:rsid w:val="001C2B6C"/>
    <w:rsid w:val="001C4241"/>
    <w:rsid w:val="001C4331"/>
    <w:rsid w:val="001C5029"/>
    <w:rsid w:val="001C65C8"/>
    <w:rsid w:val="001D12EB"/>
    <w:rsid w:val="001D3245"/>
    <w:rsid w:val="001D34BD"/>
    <w:rsid w:val="001D4957"/>
    <w:rsid w:val="001D4FDF"/>
    <w:rsid w:val="001D56C9"/>
    <w:rsid w:val="001D5C1C"/>
    <w:rsid w:val="001D6304"/>
    <w:rsid w:val="001D6681"/>
    <w:rsid w:val="001D674B"/>
    <w:rsid w:val="001D688C"/>
    <w:rsid w:val="001D6FBE"/>
    <w:rsid w:val="001D7480"/>
    <w:rsid w:val="001E0BA8"/>
    <w:rsid w:val="001E0E29"/>
    <w:rsid w:val="001E22C3"/>
    <w:rsid w:val="001E2CB2"/>
    <w:rsid w:val="001E2FE1"/>
    <w:rsid w:val="001E4F86"/>
    <w:rsid w:val="001F142B"/>
    <w:rsid w:val="001F1F18"/>
    <w:rsid w:val="001F37E9"/>
    <w:rsid w:val="001F573D"/>
    <w:rsid w:val="001F672C"/>
    <w:rsid w:val="001F7D98"/>
    <w:rsid w:val="00203429"/>
    <w:rsid w:val="0020420B"/>
    <w:rsid w:val="002075BF"/>
    <w:rsid w:val="002107FB"/>
    <w:rsid w:val="002110B8"/>
    <w:rsid w:val="00211AC2"/>
    <w:rsid w:val="002124E9"/>
    <w:rsid w:val="0021331F"/>
    <w:rsid w:val="00214BD7"/>
    <w:rsid w:val="00215677"/>
    <w:rsid w:val="0021587A"/>
    <w:rsid w:val="00215B29"/>
    <w:rsid w:val="00215EAA"/>
    <w:rsid w:val="002172E4"/>
    <w:rsid w:val="00217AA4"/>
    <w:rsid w:val="00224498"/>
    <w:rsid w:val="00225A7A"/>
    <w:rsid w:val="00227441"/>
    <w:rsid w:val="00231306"/>
    <w:rsid w:val="0023258E"/>
    <w:rsid w:val="00232B96"/>
    <w:rsid w:val="00234227"/>
    <w:rsid w:val="00234479"/>
    <w:rsid w:val="00235DB4"/>
    <w:rsid w:val="00236502"/>
    <w:rsid w:val="00240486"/>
    <w:rsid w:val="0024100E"/>
    <w:rsid w:val="002416E7"/>
    <w:rsid w:val="00242536"/>
    <w:rsid w:val="002435AA"/>
    <w:rsid w:val="00243B0E"/>
    <w:rsid w:val="00244BB6"/>
    <w:rsid w:val="0024715D"/>
    <w:rsid w:val="00247940"/>
    <w:rsid w:val="00250F83"/>
    <w:rsid w:val="00254365"/>
    <w:rsid w:val="002577F1"/>
    <w:rsid w:val="0026186D"/>
    <w:rsid w:val="00264C63"/>
    <w:rsid w:val="002659F4"/>
    <w:rsid w:val="00265E28"/>
    <w:rsid w:val="00267757"/>
    <w:rsid w:val="00271099"/>
    <w:rsid w:val="002754E0"/>
    <w:rsid w:val="00276150"/>
    <w:rsid w:val="00277C59"/>
    <w:rsid w:val="002806F5"/>
    <w:rsid w:val="0028115D"/>
    <w:rsid w:val="00284094"/>
    <w:rsid w:val="002848BF"/>
    <w:rsid w:val="00284BA8"/>
    <w:rsid w:val="002868B9"/>
    <w:rsid w:val="00286D0A"/>
    <w:rsid w:val="002871F7"/>
    <w:rsid w:val="002914FD"/>
    <w:rsid w:val="00291826"/>
    <w:rsid w:val="00291E9C"/>
    <w:rsid w:val="002922E8"/>
    <w:rsid w:val="0029259A"/>
    <w:rsid w:val="0029368A"/>
    <w:rsid w:val="00297696"/>
    <w:rsid w:val="002A0510"/>
    <w:rsid w:val="002A2743"/>
    <w:rsid w:val="002A5320"/>
    <w:rsid w:val="002A5366"/>
    <w:rsid w:val="002A6CCE"/>
    <w:rsid w:val="002A79A3"/>
    <w:rsid w:val="002B26BF"/>
    <w:rsid w:val="002B4EB8"/>
    <w:rsid w:val="002B52CA"/>
    <w:rsid w:val="002B5324"/>
    <w:rsid w:val="002B5F57"/>
    <w:rsid w:val="002B7879"/>
    <w:rsid w:val="002C063F"/>
    <w:rsid w:val="002C0A25"/>
    <w:rsid w:val="002C2E18"/>
    <w:rsid w:val="002C4B39"/>
    <w:rsid w:val="002C7F30"/>
    <w:rsid w:val="002D2AB4"/>
    <w:rsid w:val="002D2B33"/>
    <w:rsid w:val="002D300B"/>
    <w:rsid w:val="002D58B9"/>
    <w:rsid w:val="002D65B5"/>
    <w:rsid w:val="002D76E3"/>
    <w:rsid w:val="002E17B4"/>
    <w:rsid w:val="002E2579"/>
    <w:rsid w:val="002F13F9"/>
    <w:rsid w:val="002F38CA"/>
    <w:rsid w:val="002F3907"/>
    <w:rsid w:val="002F3F6E"/>
    <w:rsid w:val="002F4042"/>
    <w:rsid w:val="00301544"/>
    <w:rsid w:val="003030DA"/>
    <w:rsid w:val="00305380"/>
    <w:rsid w:val="00305467"/>
    <w:rsid w:val="00306848"/>
    <w:rsid w:val="00306DB7"/>
    <w:rsid w:val="00307A40"/>
    <w:rsid w:val="00307FEA"/>
    <w:rsid w:val="00312B27"/>
    <w:rsid w:val="00320707"/>
    <w:rsid w:val="00321E6A"/>
    <w:rsid w:val="003222E7"/>
    <w:rsid w:val="00323FB4"/>
    <w:rsid w:val="00326AEC"/>
    <w:rsid w:val="00331125"/>
    <w:rsid w:val="00331E43"/>
    <w:rsid w:val="00332B66"/>
    <w:rsid w:val="0033564F"/>
    <w:rsid w:val="003361F6"/>
    <w:rsid w:val="003373D2"/>
    <w:rsid w:val="00337B35"/>
    <w:rsid w:val="00340C17"/>
    <w:rsid w:val="003451FD"/>
    <w:rsid w:val="00345F4F"/>
    <w:rsid w:val="0034645C"/>
    <w:rsid w:val="0034696B"/>
    <w:rsid w:val="003472F1"/>
    <w:rsid w:val="00347A88"/>
    <w:rsid w:val="00350055"/>
    <w:rsid w:val="0035061D"/>
    <w:rsid w:val="00350A11"/>
    <w:rsid w:val="00351606"/>
    <w:rsid w:val="003529BD"/>
    <w:rsid w:val="00352A2E"/>
    <w:rsid w:val="00352A88"/>
    <w:rsid w:val="00352B55"/>
    <w:rsid w:val="00353B32"/>
    <w:rsid w:val="0035419A"/>
    <w:rsid w:val="00355286"/>
    <w:rsid w:val="0035779A"/>
    <w:rsid w:val="00361155"/>
    <w:rsid w:val="00365E8A"/>
    <w:rsid w:val="0036657B"/>
    <w:rsid w:val="003721EA"/>
    <w:rsid w:val="00373930"/>
    <w:rsid w:val="00374816"/>
    <w:rsid w:val="00374DA2"/>
    <w:rsid w:val="00374FBF"/>
    <w:rsid w:val="00376A0E"/>
    <w:rsid w:val="00377B69"/>
    <w:rsid w:val="0038020D"/>
    <w:rsid w:val="00381571"/>
    <w:rsid w:val="00385190"/>
    <w:rsid w:val="003857A1"/>
    <w:rsid w:val="0038717A"/>
    <w:rsid w:val="0038762C"/>
    <w:rsid w:val="00390AD7"/>
    <w:rsid w:val="00391470"/>
    <w:rsid w:val="003915DF"/>
    <w:rsid w:val="00391DD9"/>
    <w:rsid w:val="003935D0"/>
    <w:rsid w:val="00393816"/>
    <w:rsid w:val="003967EA"/>
    <w:rsid w:val="0039792F"/>
    <w:rsid w:val="00397DBA"/>
    <w:rsid w:val="003A0B2A"/>
    <w:rsid w:val="003A120F"/>
    <w:rsid w:val="003A1942"/>
    <w:rsid w:val="003A21D9"/>
    <w:rsid w:val="003A2651"/>
    <w:rsid w:val="003A2677"/>
    <w:rsid w:val="003A6B14"/>
    <w:rsid w:val="003A74AF"/>
    <w:rsid w:val="003B194C"/>
    <w:rsid w:val="003B229D"/>
    <w:rsid w:val="003B2D66"/>
    <w:rsid w:val="003B2D9B"/>
    <w:rsid w:val="003B4DB3"/>
    <w:rsid w:val="003B4DD8"/>
    <w:rsid w:val="003B67A4"/>
    <w:rsid w:val="003B6CE6"/>
    <w:rsid w:val="003C0DA7"/>
    <w:rsid w:val="003C44F0"/>
    <w:rsid w:val="003C5579"/>
    <w:rsid w:val="003C5817"/>
    <w:rsid w:val="003C59F3"/>
    <w:rsid w:val="003C5F22"/>
    <w:rsid w:val="003D0FD7"/>
    <w:rsid w:val="003D211E"/>
    <w:rsid w:val="003D2270"/>
    <w:rsid w:val="003D4752"/>
    <w:rsid w:val="003D4D06"/>
    <w:rsid w:val="003D7E3D"/>
    <w:rsid w:val="003D7FC0"/>
    <w:rsid w:val="003E0735"/>
    <w:rsid w:val="003E2EBC"/>
    <w:rsid w:val="003E4A92"/>
    <w:rsid w:val="003E6CB8"/>
    <w:rsid w:val="003F01E1"/>
    <w:rsid w:val="003F56B2"/>
    <w:rsid w:val="003F6644"/>
    <w:rsid w:val="003F6785"/>
    <w:rsid w:val="003F6CE3"/>
    <w:rsid w:val="003F6E3C"/>
    <w:rsid w:val="0040111F"/>
    <w:rsid w:val="00402674"/>
    <w:rsid w:val="00404B4C"/>
    <w:rsid w:val="00404D4A"/>
    <w:rsid w:val="0040530E"/>
    <w:rsid w:val="00412E61"/>
    <w:rsid w:val="00413FF4"/>
    <w:rsid w:val="00414312"/>
    <w:rsid w:val="0041586C"/>
    <w:rsid w:val="00416A16"/>
    <w:rsid w:val="00420104"/>
    <w:rsid w:val="004222EB"/>
    <w:rsid w:val="00422C99"/>
    <w:rsid w:val="0042534F"/>
    <w:rsid w:val="004274AF"/>
    <w:rsid w:val="004279E3"/>
    <w:rsid w:val="00430F03"/>
    <w:rsid w:val="00435B73"/>
    <w:rsid w:val="00435C5A"/>
    <w:rsid w:val="004360F1"/>
    <w:rsid w:val="00436A0E"/>
    <w:rsid w:val="004373C7"/>
    <w:rsid w:val="00437905"/>
    <w:rsid w:val="00437CF2"/>
    <w:rsid w:val="004403F1"/>
    <w:rsid w:val="00440B8D"/>
    <w:rsid w:val="00442C16"/>
    <w:rsid w:val="004432FA"/>
    <w:rsid w:val="00443EC0"/>
    <w:rsid w:val="00444D0D"/>
    <w:rsid w:val="004503E9"/>
    <w:rsid w:val="004533A3"/>
    <w:rsid w:val="0045369C"/>
    <w:rsid w:val="0045422B"/>
    <w:rsid w:val="00456C02"/>
    <w:rsid w:val="00457159"/>
    <w:rsid w:val="00457349"/>
    <w:rsid w:val="004600AB"/>
    <w:rsid w:val="00460CE8"/>
    <w:rsid w:val="00461A25"/>
    <w:rsid w:val="004656D7"/>
    <w:rsid w:val="00465BDC"/>
    <w:rsid w:val="00465C2B"/>
    <w:rsid w:val="00465DB4"/>
    <w:rsid w:val="00465DBA"/>
    <w:rsid w:val="00471739"/>
    <w:rsid w:val="004738AA"/>
    <w:rsid w:val="00476626"/>
    <w:rsid w:val="00480673"/>
    <w:rsid w:val="004811D9"/>
    <w:rsid w:val="00482795"/>
    <w:rsid w:val="004853B0"/>
    <w:rsid w:val="00486205"/>
    <w:rsid w:val="0049023D"/>
    <w:rsid w:val="0049091A"/>
    <w:rsid w:val="00491020"/>
    <w:rsid w:val="004925BE"/>
    <w:rsid w:val="00493403"/>
    <w:rsid w:val="00494E55"/>
    <w:rsid w:val="00495AE2"/>
    <w:rsid w:val="00496DFC"/>
    <w:rsid w:val="004972A9"/>
    <w:rsid w:val="004A15FC"/>
    <w:rsid w:val="004A1C1D"/>
    <w:rsid w:val="004A3169"/>
    <w:rsid w:val="004A3338"/>
    <w:rsid w:val="004A5395"/>
    <w:rsid w:val="004A6E56"/>
    <w:rsid w:val="004A704B"/>
    <w:rsid w:val="004A713C"/>
    <w:rsid w:val="004A7532"/>
    <w:rsid w:val="004B1F9B"/>
    <w:rsid w:val="004B22F7"/>
    <w:rsid w:val="004B2712"/>
    <w:rsid w:val="004B2CE9"/>
    <w:rsid w:val="004B3589"/>
    <w:rsid w:val="004B3695"/>
    <w:rsid w:val="004B6CDB"/>
    <w:rsid w:val="004B6D45"/>
    <w:rsid w:val="004B7860"/>
    <w:rsid w:val="004C01B9"/>
    <w:rsid w:val="004C15EC"/>
    <w:rsid w:val="004C170C"/>
    <w:rsid w:val="004C1712"/>
    <w:rsid w:val="004C2B05"/>
    <w:rsid w:val="004C2F13"/>
    <w:rsid w:val="004C3F6E"/>
    <w:rsid w:val="004C52CB"/>
    <w:rsid w:val="004C5592"/>
    <w:rsid w:val="004D059D"/>
    <w:rsid w:val="004D08F9"/>
    <w:rsid w:val="004D13F6"/>
    <w:rsid w:val="004D1579"/>
    <w:rsid w:val="004D34A9"/>
    <w:rsid w:val="004D36D6"/>
    <w:rsid w:val="004D39A9"/>
    <w:rsid w:val="004D3CB3"/>
    <w:rsid w:val="004D4179"/>
    <w:rsid w:val="004D4660"/>
    <w:rsid w:val="004D48C1"/>
    <w:rsid w:val="004E1C1F"/>
    <w:rsid w:val="004E3530"/>
    <w:rsid w:val="004E397F"/>
    <w:rsid w:val="004E531E"/>
    <w:rsid w:val="004E69BD"/>
    <w:rsid w:val="004F2ECB"/>
    <w:rsid w:val="004F3367"/>
    <w:rsid w:val="004F34B8"/>
    <w:rsid w:val="004F3516"/>
    <w:rsid w:val="004F356A"/>
    <w:rsid w:val="004F3F76"/>
    <w:rsid w:val="004F4DED"/>
    <w:rsid w:val="004F72EE"/>
    <w:rsid w:val="005039DC"/>
    <w:rsid w:val="00503D78"/>
    <w:rsid w:val="0050448A"/>
    <w:rsid w:val="00505A21"/>
    <w:rsid w:val="00505DDD"/>
    <w:rsid w:val="0050714F"/>
    <w:rsid w:val="0051139D"/>
    <w:rsid w:val="00512C05"/>
    <w:rsid w:val="005157EA"/>
    <w:rsid w:val="0051606B"/>
    <w:rsid w:val="00516D0D"/>
    <w:rsid w:val="00517586"/>
    <w:rsid w:val="00520C0F"/>
    <w:rsid w:val="00520C69"/>
    <w:rsid w:val="00521D5C"/>
    <w:rsid w:val="00521E3C"/>
    <w:rsid w:val="005244E2"/>
    <w:rsid w:val="00527972"/>
    <w:rsid w:val="00530A8C"/>
    <w:rsid w:val="00531312"/>
    <w:rsid w:val="00532CA2"/>
    <w:rsid w:val="0053318C"/>
    <w:rsid w:val="0053366E"/>
    <w:rsid w:val="00534754"/>
    <w:rsid w:val="00535A19"/>
    <w:rsid w:val="00541847"/>
    <w:rsid w:val="005421EA"/>
    <w:rsid w:val="0054625C"/>
    <w:rsid w:val="005465A5"/>
    <w:rsid w:val="005471D4"/>
    <w:rsid w:val="0054758C"/>
    <w:rsid w:val="00550069"/>
    <w:rsid w:val="005515C9"/>
    <w:rsid w:val="00551D24"/>
    <w:rsid w:val="00552181"/>
    <w:rsid w:val="00552812"/>
    <w:rsid w:val="00553085"/>
    <w:rsid w:val="00555CE3"/>
    <w:rsid w:val="005562B5"/>
    <w:rsid w:val="005564A7"/>
    <w:rsid w:val="00556A35"/>
    <w:rsid w:val="005577C9"/>
    <w:rsid w:val="005615DA"/>
    <w:rsid w:val="00561B82"/>
    <w:rsid w:val="00561D72"/>
    <w:rsid w:val="0056304A"/>
    <w:rsid w:val="00563860"/>
    <w:rsid w:val="0056531A"/>
    <w:rsid w:val="00567B2B"/>
    <w:rsid w:val="00573062"/>
    <w:rsid w:val="00574268"/>
    <w:rsid w:val="00574A17"/>
    <w:rsid w:val="00575010"/>
    <w:rsid w:val="00576493"/>
    <w:rsid w:val="00577815"/>
    <w:rsid w:val="00577A2E"/>
    <w:rsid w:val="005843F2"/>
    <w:rsid w:val="005876F6"/>
    <w:rsid w:val="00591F81"/>
    <w:rsid w:val="005922E3"/>
    <w:rsid w:val="005935DB"/>
    <w:rsid w:val="005A1D37"/>
    <w:rsid w:val="005B0047"/>
    <w:rsid w:val="005B0521"/>
    <w:rsid w:val="005B0C73"/>
    <w:rsid w:val="005B1B3C"/>
    <w:rsid w:val="005B2413"/>
    <w:rsid w:val="005B2F17"/>
    <w:rsid w:val="005B737F"/>
    <w:rsid w:val="005C08FD"/>
    <w:rsid w:val="005C3BF3"/>
    <w:rsid w:val="005C5FC8"/>
    <w:rsid w:val="005C6482"/>
    <w:rsid w:val="005C75DB"/>
    <w:rsid w:val="005C77DE"/>
    <w:rsid w:val="005D1C4B"/>
    <w:rsid w:val="005D1F93"/>
    <w:rsid w:val="005D24AD"/>
    <w:rsid w:val="005D3206"/>
    <w:rsid w:val="005D4865"/>
    <w:rsid w:val="005D58ED"/>
    <w:rsid w:val="005D5F55"/>
    <w:rsid w:val="005D6229"/>
    <w:rsid w:val="005D73D2"/>
    <w:rsid w:val="005D7D9B"/>
    <w:rsid w:val="005E0D02"/>
    <w:rsid w:val="005E117F"/>
    <w:rsid w:val="005E192D"/>
    <w:rsid w:val="005E2783"/>
    <w:rsid w:val="005E680F"/>
    <w:rsid w:val="005E6F31"/>
    <w:rsid w:val="005F061A"/>
    <w:rsid w:val="005F0907"/>
    <w:rsid w:val="005F0A4C"/>
    <w:rsid w:val="005F0FD6"/>
    <w:rsid w:val="005F3362"/>
    <w:rsid w:val="005F3EEB"/>
    <w:rsid w:val="005F50F0"/>
    <w:rsid w:val="005F5AAA"/>
    <w:rsid w:val="005F78E9"/>
    <w:rsid w:val="005F7ACE"/>
    <w:rsid w:val="006015F6"/>
    <w:rsid w:val="00602901"/>
    <w:rsid w:val="00606512"/>
    <w:rsid w:val="006072AF"/>
    <w:rsid w:val="00610AFA"/>
    <w:rsid w:val="00616F33"/>
    <w:rsid w:val="006265A2"/>
    <w:rsid w:val="0063058B"/>
    <w:rsid w:val="00631C9C"/>
    <w:rsid w:val="00632BCD"/>
    <w:rsid w:val="00635B96"/>
    <w:rsid w:val="00640646"/>
    <w:rsid w:val="00640ADE"/>
    <w:rsid w:val="00641B02"/>
    <w:rsid w:val="006454D5"/>
    <w:rsid w:val="0064636D"/>
    <w:rsid w:val="00660055"/>
    <w:rsid w:val="0066117B"/>
    <w:rsid w:val="006615B0"/>
    <w:rsid w:val="0066404A"/>
    <w:rsid w:val="0067142D"/>
    <w:rsid w:val="00673166"/>
    <w:rsid w:val="0067395B"/>
    <w:rsid w:val="00675994"/>
    <w:rsid w:val="006759FA"/>
    <w:rsid w:val="00681A38"/>
    <w:rsid w:val="006829EC"/>
    <w:rsid w:val="00682D6D"/>
    <w:rsid w:val="0068542E"/>
    <w:rsid w:val="00685666"/>
    <w:rsid w:val="00686B43"/>
    <w:rsid w:val="00687F75"/>
    <w:rsid w:val="00690C0C"/>
    <w:rsid w:val="006925C1"/>
    <w:rsid w:val="00692E18"/>
    <w:rsid w:val="006931EB"/>
    <w:rsid w:val="00693CBD"/>
    <w:rsid w:val="006953FD"/>
    <w:rsid w:val="006A11FA"/>
    <w:rsid w:val="006A1C19"/>
    <w:rsid w:val="006A3804"/>
    <w:rsid w:val="006A3C16"/>
    <w:rsid w:val="006A5F7B"/>
    <w:rsid w:val="006A673F"/>
    <w:rsid w:val="006A7980"/>
    <w:rsid w:val="006B28AF"/>
    <w:rsid w:val="006B2DB9"/>
    <w:rsid w:val="006B4A36"/>
    <w:rsid w:val="006B7247"/>
    <w:rsid w:val="006C01EB"/>
    <w:rsid w:val="006C3922"/>
    <w:rsid w:val="006C44F6"/>
    <w:rsid w:val="006C5C82"/>
    <w:rsid w:val="006D07F3"/>
    <w:rsid w:val="006D1A49"/>
    <w:rsid w:val="006D209A"/>
    <w:rsid w:val="006D4874"/>
    <w:rsid w:val="006D51C3"/>
    <w:rsid w:val="006D72E9"/>
    <w:rsid w:val="006E02BF"/>
    <w:rsid w:val="006E31C0"/>
    <w:rsid w:val="006E433A"/>
    <w:rsid w:val="006F048A"/>
    <w:rsid w:val="006F07C7"/>
    <w:rsid w:val="006F1194"/>
    <w:rsid w:val="006F2FB9"/>
    <w:rsid w:val="006F406E"/>
    <w:rsid w:val="006F60A0"/>
    <w:rsid w:val="006F7866"/>
    <w:rsid w:val="007000F2"/>
    <w:rsid w:val="00700330"/>
    <w:rsid w:val="00702102"/>
    <w:rsid w:val="00702256"/>
    <w:rsid w:val="007044FC"/>
    <w:rsid w:val="00707580"/>
    <w:rsid w:val="00710B17"/>
    <w:rsid w:val="00711EA8"/>
    <w:rsid w:val="00713E3D"/>
    <w:rsid w:val="00714343"/>
    <w:rsid w:val="007156CB"/>
    <w:rsid w:val="007160C3"/>
    <w:rsid w:val="00717002"/>
    <w:rsid w:val="007206FE"/>
    <w:rsid w:val="007208BF"/>
    <w:rsid w:val="00722626"/>
    <w:rsid w:val="00723A35"/>
    <w:rsid w:val="00723C1E"/>
    <w:rsid w:val="00730BD3"/>
    <w:rsid w:val="0073122B"/>
    <w:rsid w:val="0073489F"/>
    <w:rsid w:val="00740E03"/>
    <w:rsid w:val="00743B4F"/>
    <w:rsid w:val="00743B66"/>
    <w:rsid w:val="007463CC"/>
    <w:rsid w:val="0075160A"/>
    <w:rsid w:val="00753AF5"/>
    <w:rsid w:val="0075483A"/>
    <w:rsid w:val="00754E1E"/>
    <w:rsid w:val="00755B84"/>
    <w:rsid w:val="00755F87"/>
    <w:rsid w:val="007609B6"/>
    <w:rsid w:val="00761193"/>
    <w:rsid w:val="00761F46"/>
    <w:rsid w:val="007634AB"/>
    <w:rsid w:val="00763B18"/>
    <w:rsid w:val="007650E8"/>
    <w:rsid w:val="00767834"/>
    <w:rsid w:val="0077058A"/>
    <w:rsid w:val="0077076E"/>
    <w:rsid w:val="00773006"/>
    <w:rsid w:val="00775B80"/>
    <w:rsid w:val="007771D0"/>
    <w:rsid w:val="0077775F"/>
    <w:rsid w:val="007779AD"/>
    <w:rsid w:val="00777AE5"/>
    <w:rsid w:val="0078179F"/>
    <w:rsid w:val="00781B67"/>
    <w:rsid w:val="00781B8B"/>
    <w:rsid w:val="00783B11"/>
    <w:rsid w:val="007859D1"/>
    <w:rsid w:val="00785B32"/>
    <w:rsid w:val="00786FBD"/>
    <w:rsid w:val="00787339"/>
    <w:rsid w:val="00790BB4"/>
    <w:rsid w:val="0079141D"/>
    <w:rsid w:val="00793CA8"/>
    <w:rsid w:val="0079661B"/>
    <w:rsid w:val="007967F2"/>
    <w:rsid w:val="00797BC7"/>
    <w:rsid w:val="007A069A"/>
    <w:rsid w:val="007A184F"/>
    <w:rsid w:val="007A278F"/>
    <w:rsid w:val="007A6C12"/>
    <w:rsid w:val="007A79CE"/>
    <w:rsid w:val="007A7A71"/>
    <w:rsid w:val="007B0902"/>
    <w:rsid w:val="007B0F66"/>
    <w:rsid w:val="007B3358"/>
    <w:rsid w:val="007B4166"/>
    <w:rsid w:val="007B4698"/>
    <w:rsid w:val="007B49A6"/>
    <w:rsid w:val="007B75A8"/>
    <w:rsid w:val="007C194F"/>
    <w:rsid w:val="007C396B"/>
    <w:rsid w:val="007C3EB7"/>
    <w:rsid w:val="007C48EB"/>
    <w:rsid w:val="007C6712"/>
    <w:rsid w:val="007D1E1B"/>
    <w:rsid w:val="007D31B9"/>
    <w:rsid w:val="007D4306"/>
    <w:rsid w:val="007D50F8"/>
    <w:rsid w:val="007D586E"/>
    <w:rsid w:val="007D6EC6"/>
    <w:rsid w:val="007D7268"/>
    <w:rsid w:val="007D745C"/>
    <w:rsid w:val="007E12E8"/>
    <w:rsid w:val="007E1376"/>
    <w:rsid w:val="007E384A"/>
    <w:rsid w:val="007E3CB3"/>
    <w:rsid w:val="007E418B"/>
    <w:rsid w:val="007E4401"/>
    <w:rsid w:val="007E5273"/>
    <w:rsid w:val="007E5CF6"/>
    <w:rsid w:val="007E6B9C"/>
    <w:rsid w:val="007E7AFE"/>
    <w:rsid w:val="007F0219"/>
    <w:rsid w:val="007F131B"/>
    <w:rsid w:val="007F159C"/>
    <w:rsid w:val="007F1E0A"/>
    <w:rsid w:val="007F2104"/>
    <w:rsid w:val="007F239B"/>
    <w:rsid w:val="007F2408"/>
    <w:rsid w:val="007F2D4A"/>
    <w:rsid w:val="007F2E90"/>
    <w:rsid w:val="007F5080"/>
    <w:rsid w:val="007F6901"/>
    <w:rsid w:val="007F75B8"/>
    <w:rsid w:val="008004F9"/>
    <w:rsid w:val="008016ED"/>
    <w:rsid w:val="00806629"/>
    <w:rsid w:val="00807DC9"/>
    <w:rsid w:val="00807DFC"/>
    <w:rsid w:val="00810A1E"/>
    <w:rsid w:val="00812D57"/>
    <w:rsid w:val="00813200"/>
    <w:rsid w:val="0081351E"/>
    <w:rsid w:val="008138A8"/>
    <w:rsid w:val="00814261"/>
    <w:rsid w:val="00814BC4"/>
    <w:rsid w:val="0081578E"/>
    <w:rsid w:val="008179DA"/>
    <w:rsid w:val="00820314"/>
    <w:rsid w:val="00820B26"/>
    <w:rsid w:val="00821255"/>
    <w:rsid w:val="008258F3"/>
    <w:rsid w:val="008307C9"/>
    <w:rsid w:val="00834DA9"/>
    <w:rsid w:val="00846C66"/>
    <w:rsid w:val="00850603"/>
    <w:rsid w:val="0085111D"/>
    <w:rsid w:val="0085140B"/>
    <w:rsid w:val="008533B3"/>
    <w:rsid w:val="00853547"/>
    <w:rsid w:val="0085577E"/>
    <w:rsid w:val="00855B7E"/>
    <w:rsid w:val="00855DF7"/>
    <w:rsid w:val="00857827"/>
    <w:rsid w:val="00862D2F"/>
    <w:rsid w:val="008637DB"/>
    <w:rsid w:val="00864F77"/>
    <w:rsid w:val="00866105"/>
    <w:rsid w:val="008719E1"/>
    <w:rsid w:val="00872B4E"/>
    <w:rsid w:val="00873F2C"/>
    <w:rsid w:val="00874565"/>
    <w:rsid w:val="00874F73"/>
    <w:rsid w:val="00875386"/>
    <w:rsid w:val="0087719A"/>
    <w:rsid w:val="0087765B"/>
    <w:rsid w:val="0088017F"/>
    <w:rsid w:val="00880975"/>
    <w:rsid w:val="00881C22"/>
    <w:rsid w:val="00882684"/>
    <w:rsid w:val="00882E06"/>
    <w:rsid w:val="008841DC"/>
    <w:rsid w:val="00885072"/>
    <w:rsid w:val="0088687D"/>
    <w:rsid w:val="008877B4"/>
    <w:rsid w:val="00887E09"/>
    <w:rsid w:val="008901BE"/>
    <w:rsid w:val="0089076A"/>
    <w:rsid w:val="00893BF8"/>
    <w:rsid w:val="00894184"/>
    <w:rsid w:val="0089432A"/>
    <w:rsid w:val="00895E07"/>
    <w:rsid w:val="0089671D"/>
    <w:rsid w:val="008976B7"/>
    <w:rsid w:val="008A25A6"/>
    <w:rsid w:val="008A39EA"/>
    <w:rsid w:val="008A3FEB"/>
    <w:rsid w:val="008A484F"/>
    <w:rsid w:val="008A4B9A"/>
    <w:rsid w:val="008A57A2"/>
    <w:rsid w:val="008A6827"/>
    <w:rsid w:val="008A773E"/>
    <w:rsid w:val="008B6263"/>
    <w:rsid w:val="008B775F"/>
    <w:rsid w:val="008B7C39"/>
    <w:rsid w:val="008C01D3"/>
    <w:rsid w:val="008C0EC3"/>
    <w:rsid w:val="008C2289"/>
    <w:rsid w:val="008C2467"/>
    <w:rsid w:val="008C360F"/>
    <w:rsid w:val="008C4593"/>
    <w:rsid w:val="008C4FF1"/>
    <w:rsid w:val="008D0CA7"/>
    <w:rsid w:val="008D0F91"/>
    <w:rsid w:val="008D2026"/>
    <w:rsid w:val="008D21E8"/>
    <w:rsid w:val="008D2C3A"/>
    <w:rsid w:val="008D3143"/>
    <w:rsid w:val="008D34E5"/>
    <w:rsid w:val="008D3C3E"/>
    <w:rsid w:val="008D4FC5"/>
    <w:rsid w:val="008D5B8A"/>
    <w:rsid w:val="008D62C1"/>
    <w:rsid w:val="008D7554"/>
    <w:rsid w:val="008E1A05"/>
    <w:rsid w:val="008E3516"/>
    <w:rsid w:val="008E41D5"/>
    <w:rsid w:val="008E468F"/>
    <w:rsid w:val="008E689E"/>
    <w:rsid w:val="008F08AD"/>
    <w:rsid w:val="008F08EA"/>
    <w:rsid w:val="008F25EC"/>
    <w:rsid w:val="008F273E"/>
    <w:rsid w:val="008F3E8C"/>
    <w:rsid w:val="008F4299"/>
    <w:rsid w:val="008F5175"/>
    <w:rsid w:val="008F6384"/>
    <w:rsid w:val="009043E2"/>
    <w:rsid w:val="0090492F"/>
    <w:rsid w:val="00904D88"/>
    <w:rsid w:val="00905021"/>
    <w:rsid w:val="0090562B"/>
    <w:rsid w:val="009064CD"/>
    <w:rsid w:val="0090696D"/>
    <w:rsid w:val="009072A6"/>
    <w:rsid w:val="0090742F"/>
    <w:rsid w:val="009074D0"/>
    <w:rsid w:val="0091117F"/>
    <w:rsid w:val="009120C5"/>
    <w:rsid w:val="00912F75"/>
    <w:rsid w:val="0091596A"/>
    <w:rsid w:val="00920E2D"/>
    <w:rsid w:val="00921974"/>
    <w:rsid w:val="00922720"/>
    <w:rsid w:val="009249DC"/>
    <w:rsid w:val="00926755"/>
    <w:rsid w:val="009278D4"/>
    <w:rsid w:val="0093174A"/>
    <w:rsid w:val="009325A8"/>
    <w:rsid w:val="0093521D"/>
    <w:rsid w:val="00935358"/>
    <w:rsid w:val="0093699A"/>
    <w:rsid w:val="009371D8"/>
    <w:rsid w:val="0094219B"/>
    <w:rsid w:val="00943579"/>
    <w:rsid w:val="00943AA4"/>
    <w:rsid w:val="009454BE"/>
    <w:rsid w:val="00950409"/>
    <w:rsid w:val="00950D09"/>
    <w:rsid w:val="00952E84"/>
    <w:rsid w:val="00953C05"/>
    <w:rsid w:val="009547CA"/>
    <w:rsid w:val="00954C4A"/>
    <w:rsid w:val="00955170"/>
    <w:rsid w:val="00956314"/>
    <w:rsid w:val="00961F7C"/>
    <w:rsid w:val="0096264C"/>
    <w:rsid w:val="0096522C"/>
    <w:rsid w:val="00965949"/>
    <w:rsid w:val="00965C1A"/>
    <w:rsid w:val="00966320"/>
    <w:rsid w:val="009674B5"/>
    <w:rsid w:val="00970DCF"/>
    <w:rsid w:val="009800DD"/>
    <w:rsid w:val="00982B67"/>
    <w:rsid w:val="00984371"/>
    <w:rsid w:val="00984E4C"/>
    <w:rsid w:val="009909AF"/>
    <w:rsid w:val="00991926"/>
    <w:rsid w:val="0099251E"/>
    <w:rsid w:val="009934E1"/>
    <w:rsid w:val="00993648"/>
    <w:rsid w:val="0099685D"/>
    <w:rsid w:val="00997AF5"/>
    <w:rsid w:val="00997BAE"/>
    <w:rsid w:val="009A2308"/>
    <w:rsid w:val="009A28F5"/>
    <w:rsid w:val="009A31E9"/>
    <w:rsid w:val="009A4F77"/>
    <w:rsid w:val="009A5EAD"/>
    <w:rsid w:val="009A6662"/>
    <w:rsid w:val="009A7D6F"/>
    <w:rsid w:val="009B2AF9"/>
    <w:rsid w:val="009B5E37"/>
    <w:rsid w:val="009B6040"/>
    <w:rsid w:val="009B6916"/>
    <w:rsid w:val="009C21C3"/>
    <w:rsid w:val="009C2296"/>
    <w:rsid w:val="009C2BE6"/>
    <w:rsid w:val="009C4F2B"/>
    <w:rsid w:val="009C5EC9"/>
    <w:rsid w:val="009C60B0"/>
    <w:rsid w:val="009C7BE2"/>
    <w:rsid w:val="009D031E"/>
    <w:rsid w:val="009D409B"/>
    <w:rsid w:val="009D5159"/>
    <w:rsid w:val="009D7F03"/>
    <w:rsid w:val="009D7FB8"/>
    <w:rsid w:val="009E0797"/>
    <w:rsid w:val="009E3D8C"/>
    <w:rsid w:val="009E4C76"/>
    <w:rsid w:val="009E5BA3"/>
    <w:rsid w:val="009F0D2B"/>
    <w:rsid w:val="009F1B79"/>
    <w:rsid w:val="009F3765"/>
    <w:rsid w:val="009F69AC"/>
    <w:rsid w:val="009F78C2"/>
    <w:rsid w:val="00A0027C"/>
    <w:rsid w:val="00A00557"/>
    <w:rsid w:val="00A01AAD"/>
    <w:rsid w:val="00A023D1"/>
    <w:rsid w:val="00A029E6"/>
    <w:rsid w:val="00A02DD8"/>
    <w:rsid w:val="00A03A64"/>
    <w:rsid w:val="00A04A99"/>
    <w:rsid w:val="00A04DA1"/>
    <w:rsid w:val="00A0593E"/>
    <w:rsid w:val="00A0717F"/>
    <w:rsid w:val="00A07A18"/>
    <w:rsid w:val="00A110A3"/>
    <w:rsid w:val="00A12AF1"/>
    <w:rsid w:val="00A12B80"/>
    <w:rsid w:val="00A130A3"/>
    <w:rsid w:val="00A131E1"/>
    <w:rsid w:val="00A13B1F"/>
    <w:rsid w:val="00A17769"/>
    <w:rsid w:val="00A21966"/>
    <w:rsid w:val="00A2242B"/>
    <w:rsid w:val="00A22EF1"/>
    <w:rsid w:val="00A23FB4"/>
    <w:rsid w:val="00A24D5F"/>
    <w:rsid w:val="00A27A00"/>
    <w:rsid w:val="00A317C0"/>
    <w:rsid w:val="00A34B9C"/>
    <w:rsid w:val="00A34DEC"/>
    <w:rsid w:val="00A37376"/>
    <w:rsid w:val="00A37EE9"/>
    <w:rsid w:val="00A407A8"/>
    <w:rsid w:val="00A44795"/>
    <w:rsid w:val="00A45FCF"/>
    <w:rsid w:val="00A4626A"/>
    <w:rsid w:val="00A46C64"/>
    <w:rsid w:val="00A46E12"/>
    <w:rsid w:val="00A47289"/>
    <w:rsid w:val="00A47475"/>
    <w:rsid w:val="00A50205"/>
    <w:rsid w:val="00A50282"/>
    <w:rsid w:val="00A50FB8"/>
    <w:rsid w:val="00A531F5"/>
    <w:rsid w:val="00A54320"/>
    <w:rsid w:val="00A57DFD"/>
    <w:rsid w:val="00A61B73"/>
    <w:rsid w:val="00A634BC"/>
    <w:rsid w:val="00A6388C"/>
    <w:rsid w:val="00A639CB"/>
    <w:rsid w:val="00A64147"/>
    <w:rsid w:val="00A64631"/>
    <w:rsid w:val="00A64D1B"/>
    <w:rsid w:val="00A65916"/>
    <w:rsid w:val="00A65C47"/>
    <w:rsid w:val="00A65F73"/>
    <w:rsid w:val="00A7067F"/>
    <w:rsid w:val="00A715E7"/>
    <w:rsid w:val="00A74FB6"/>
    <w:rsid w:val="00A80556"/>
    <w:rsid w:val="00A8184E"/>
    <w:rsid w:val="00A81B06"/>
    <w:rsid w:val="00A81DCA"/>
    <w:rsid w:val="00A826B5"/>
    <w:rsid w:val="00A8509E"/>
    <w:rsid w:val="00A956D9"/>
    <w:rsid w:val="00A971C5"/>
    <w:rsid w:val="00AA28DA"/>
    <w:rsid w:val="00AA2D68"/>
    <w:rsid w:val="00AA3941"/>
    <w:rsid w:val="00AA3CCA"/>
    <w:rsid w:val="00AA6E9F"/>
    <w:rsid w:val="00AA700A"/>
    <w:rsid w:val="00AA74D2"/>
    <w:rsid w:val="00AB0F12"/>
    <w:rsid w:val="00AB2D01"/>
    <w:rsid w:val="00AB411B"/>
    <w:rsid w:val="00AB6B52"/>
    <w:rsid w:val="00AC03B4"/>
    <w:rsid w:val="00AC1E5D"/>
    <w:rsid w:val="00AC2B76"/>
    <w:rsid w:val="00AC3452"/>
    <w:rsid w:val="00AC3516"/>
    <w:rsid w:val="00AC63A3"/>
    <w:rsid w:val="00AD15AD"/>
    <w:rsid w:val="00AD1CD2"/>
    <w:rsid w:val="00AD1EEB"/>
    <w:rsid w:val="00AD2739"/>
    <w:rsid w:val="00AD447F"/>
    <w:rsid w:val="00AD54DF"/>
    <w:rsid w:val="00AD7AA6"/>
    <w:rsid w:val="00AE1A3D"/>
    <w:rsid w:val="00AE3835"/>
    <w:rsid w:val="00AE3EEB"/>
    <w:rsid w:val="00AE42E3"/>
    <w:rsid w:val="00AE5404"/>
    <w:rsid w:val="00AE5D82"/>
    <w:rsid w:val="00AE6221"/>
    <w:rsid w:val="00AE66AC"/>
    <w:rsid w:val="00AE67AC"/>
    <w:rsid w:val="00AF091C"/>
    <w:rsid w:val="00AF0ED1"/>
    <w:rsid w:val="00AF2EBF"/>
    <w:rsid w:val="00AF31DF"/>
    <w:rsid w:val="00B00CD6"/>
    <w:rsid w:val="00B02A2E"/>
    <w:rsid w:val="00B044D2"/>
    <w:rsid w:val="00B049B0"/>
    <w:rsid w:val="00B050F0"/>
    <w:rsid w:val="00B11AE2"/>
    <w:rsid w:val="00B17ED4"/>
    <w:rsid w:val="00B20DC5"/>
    <w:rsid w:val="00B20F1A"/>
    <w:rsid w:val="00B227DF"/>
    <w:rsid w:val="00B23033"/>
    <w:rsid w:val="00B25ECB"/>
    <w:rsid w:val="00B27C6A"/>
    <w:rsid w:val="00B27E19"/>
    <w:rsid w:val="00B3081A"/>
    <w:rsid w:val="00B30AE3"/>
    <w:rsid w:val="00B31BD1"/>
    <w:rsid w:val="00B3243E"/>
    <w:rsid w:val="00B35773"/>
    <w:rsid w:val="00B36E38"/>
    <w:rsid w:val="00B41EAC"/>
    <w:rsid w:val="00B43627"/>
    <w:rsid w:val="00B43D29"/>
    <w:rsid w:val="00B46D23"/>
    <w:rsid w:val="00B479FD"/>
    <w:rsid w:val="00B523EC"/>
    <w:rsid w:val="00B52C74"/>
    <w:rsid w:val="00B53C04"/>
    <w:rsid w:val="00B5410D"/>
    <w:rsid w:val="00B55668"/>
    <w:rsid w:val="00B567D8"/>
    <w:rsid w:val="00B6143A"/>
    <w:rsid w:val="00B63140"/>
    <w:rsid w:val="00B65E8B"/>
    <w:rsid w:val="00B667D0"/>
    <w:rsid w:val="00B67D54"/>
    <w:rsid w:val="00B705AB"/>
    <w:rsid w:val="00B72727"/>
    <w:rsid w:val="00B73C10"/>
    <w:rsid w:val="00B745A0"/>
    <w:rsid w:val="00B757B6"/>
    <w:rsid w:val="00B7759D"/>
    <w:rsid w:val="00B77F06"/>
    <w:rsid w:val="00B80178"/>
    <w:rsid w:val="00B80E19"/>
    <w:rsid w:val="00B8187A"/>
    <w:rsid w:val="00B82A0E"/>
    <w:rsid w:val="00B86B53"/>
    <w:rsid w:val="00B87E1A"/>
    <w:rsid w:val="00B87FC7"/>
    <w:rsid w:val="00B921C1"/>
    <w:rsid w:val="00B93614"/>
    <w:rsid w:val="00B93669"/>
    <w:rsid w:val="00B94AB3"/>
    <w:rsid w:val="00B9794C"/>
    <w:rsid w:val="00B979A7"/>
    <w:rsid w:val="00BA134C"/>
    <w:rsid w:val="00BA2C91"/>
    <w:rsid w:val="00BA4256"/>
    <w:rsid w:val="00BA5F14"/>
    <w:rsid w:val="00BA6652"/>
    <w:rsid w:val="00BA6AD4"/>
    <w:rsid w:val="00BA7AC2"/>
    <w:rsid w:val="00BB02B8"/>
    <w:rsid w:val="00BB06E1"/>
    <w:rsid w:val="00BB2A34"/>
    <w:rsid w:val="00BB2C95"/>
    <w:rsid w:val="00BB3C98"/>
    <w:rsid w:val="00BB460F"/>
    <w:rsid w:val="00BB4B79"/>
    <w:rsid w:val="00BB50CF"/>
    <w:rsid w:val="00BB7EB1"/>
    <w:rsid w:val="00BC178F"/>
    <w:rsid w:val="00BC409A"/>
    <w:rsid w:val="00BC472F"/>
    <w:rsid w:val="00BC79EB"/>
    <w:rsid w:val="00BD166C"/>
    <w:rsid w:val="00BD52E5"/>
    <w:rsid w:val="00BD61BB"/>
    <w:rsid w:val="00BD71C0"/>
    <w:rsid w:val="00BD7A8D"/>
    <w:rsid w:val="00BE002B"/>
    <w:rsid w:val="00BE1DB7"/>
    <w:rsid w:val="00BE28E0"/>
    <w:rsid w:val="00BE6290"/>
    <w:rsid w:val="00BF1A03"/>
    <w:rsid w:val="00BF605B"/>
    <w:rsid w:val="00BF71BB"/>
    <w:rsid w:val="00C04154"/>
    <w:rsid w:val="00C046A5"/>
    <w:rsid w:val="00C05344"/>
    <w:rsid w:val="00C055DD"/>
    <w:rsid w:val="00C0585A"/>
    <w:rsid w:val="00C05AD7"/>
    <w:rsid w:val="00C06E83"/>
    <w:rsid w:val="00C11DE1"/>
    <w:rsid w:val="00C12C39"/>
    <w:rsid w:val="00C13F3B"/>
    <w:rsid w:val="00C15C74"/>
    <w:rsid w:val="00C16B05"/>
    <w:rsid w:val="00C17820"/>
    <w:rsid w:val="00C179EC"/>
    <w:rsid w:val="00C21874"/>
    <w:rsid w:val="00C21D70"/>
    <w:rsid w:val="00C2261A"/>
    <w:rsid w:val="00C22886"/>
    <w:rsid w:val="00C24711"/>
    <w:rsid w:val="00C27910"/>
    <w:rsid w:val="00C27A7D"/>
    <w:rsid w:val="00C3011F"/>
    <w:rsid w:val="00C3154B"/>
    <w:rsid w:val="00C31CA6"/>
    <w:rsid w:val="00C33AD7"/>
    <w:rsid w:val="00C35B18"/>
    <w:rsid w:val="00C42556"/>
    <w:rsid w:val="00C4397C"/>
    <w:rsid w:val="00C44083"/>
    <w:rsid w:val="00C457D8"/>
    <w:rsid w:val="00C45D2F"/>
    <w:rsid w:val="00C45F85"/>
    <w:rsid w:val="00C47EC5"/>
    <w:rsid w:val="00C51896"/>
    <w:rsid w:val="00C5271E"/>
    <w:rsid w:val="00C547BB"/>
    <w:rsid w:val="00C5502D"/>
    <w:rsid w:val="00C63454"/>
    <w:rsid w:val="00C642B2"/>
    <w:rsid w:val="00C644D5"/>
    <w:rsid w:val="00C65584"/>
    <w:rsid w:val="00C667AB"/>
    <w:rsid w:val="00C66BAA"/>
    <w:rsid w:val="00C66DC0"/>
    <w:rsid w:val="00C7275F"/>
    <w:rsid w:val="00C72C3D"/>
    <w:rsid w:val="00C73614"/>
    <w:rsid w:val="00C73FB3"/>
    <w:rsid w:val="00C74840"/>
    <w:rsid w:val="00C74BBB"/>
    <w:rsid w:val="00C776C6"/>
    <w:rsid w:val="00C8176B"/>
    <w:rsid w:val="00C81FF6"/>
    <w:rsid w:val="00C820A3"/>
    <w:rsid w:val="00C82CEE"/>
    <w:rsid w:val="00C82E21"/>
    <w:rsid w:val="00C8459E"/>
    <w:rsid w:val="00C869BF"/>
    <w:rsid w:val="00C94C99"/>
    <w:rsid w:val="00C951E7"/>
    <w:rsid w:val="00C9784E"/>
    <w:rsid w:val="00CA1928"/>
    <w:rsid w:val="00CA2293"/>
    <w:rsid w:val="00CA2C96"/>
    <w:rsid w:val="00CA3337"/>
    <w:rsid w:val="00CA4D9B"/>
    <w:rsid w:val="00CB0850"/>
    <w:rsid w:val="00CB1F5A"/>
    <w:rsid w:val="00CB67B3"/>
    <w:rsid w:val="00CC0769"/>
    <w:rsid w:val="00CC0A0F"/>
    <w:rsid w:val="00CC1938"/>
    <w:rsid w:val="00CC32ED"/>
    <w:rsid w:val="00CC4FD1"/>
    <w:rsid w:val="00CC631E"/>
    <w:rsid w:val="00CC6DCE"/>
    <w:rsid w:val="00CC7112"/>
    <w:rsid w:val="00CD2CBD"/>
    <w:rsid w:val="00CD33E9"/>
    <w:rsid w:val="00CD3706"/>
    <w:rsid w:val="00CD37A8"/>
    <w:rsid w:val="00CD4553"/>
    <w:rsid w:val="00CD4952"/>
    <w:rsid w:val="00CD5147"/>
    <w:rsid w:val="00CD5AEE"/>
    <w:rsid w:val="00CD5F67"/>
    <w:rsid w:val="00CD73CF"/>
    <w:rsid w:val="00CE082C"/>
    <w:rsid w:val="00CE1618"/>
    <w:rsid w:val="00CE4455"/>
    <w:rsid w:val="00CE4563"/>
    <w:rsid w:val="00CE4FC0"/>
    <w:rsid w:val="00CE67F6"/>
    <w:rsid w:val="00CE6F8D"/>
    <w:rsid w:val="00CF1982"/>
    <w:rsid w:val="00CF2EAA"/>
    <w:rsid w:val="00CF4DD7"/>
    <w:rsid w:val="00CF5774"/>
    <w:rsid w:val="00CF592A"/>
    <w:rsid w:val="00CF6651"/>
    <w:rsid w:val="00CF6EB7"/>
    <w:rsid w:val="00D00756"/>
    <w:rsid w:val="00D01AAF"/>
    <w:rsid w:val="00D021F8"/>
    <w:rsid w:val="00D0355F"/>
    <w:rsid w:val="00D03E09"/>
    <w:rsid w:val="00D05269"/>
    <w:rsid w:val="00D11154"/>
    <w:rsid w:val="00D11214"/>
    <w:rsid w:val="00D11D2F"/>
    <w:rsid w:val="00D148CA"/>
    <w:rsid w:val="00D15732"/>
    <w:rsid w:val="00D158A4"/>
    <w:rsid w:val="00D1706D"/>
    <w:rsid w:val="00D2577E"/>
    <w:rsid w:val="00D26BF3"/>
    <w:rsid w:val="00D277A6"/>
    <w:rsid w:val="00D300AB"/>
    <w:rsid w:val="00D30BCA"/>
    <w:rsid w:val="00D32043"/>
    <w:rsid w:val="00D3322A"/>
    <w:rsid w:val="00D33325"/>
    <w:rsid w:val="00D412C7"/>
    <w:rsid w:val="00D436F9"/>
    <w:rsid w:val="00D44F20"/>
    <w:rsid w:val="00D46E75"/>
    <w:rsid w:val="00D474F7"/>
    <w:rsid w:val="00D51A00"/>
    <w:rsid w:val="00D525D3"/>
    <w:rsid w:val="00D57722"/>
    <w:rsid w:val="00D57999"/>
    <w:rsid w:val="00D61A3F"/>
    <w:rsid w:val="00D62752"/>
    <w:rsid w:val="00D63295"/>
    <w:rsid w:val="00D6387C"/>
    <w:rsid w:val="00D64036"/>
    <w:rsid w:val="00D65CDC"/>
    <w:rsid w:val="00D669B6"/>
    <w:rsid w:val="00D67C35"/>
    <w:rsid w:val="00D67DF5"/>
    <w:rsid w:val="00D70C27"/>
    <w:rsid w:val="00D70FD4"/>
    <w:rsid w:val="00D73447"/>
    <w:rsid w:val="00D80827"/>
    <w:rsid w:val="00D81275"/>
    <w:rsid w:val="00D817A6"/>
    <w:rsid w:val="00D84855"/>
    <w:rsid w:val="00D84AD5"/>
    <w:rsid w:val="00D84FCF"/>
    <w:rsid w:val="00D86CEA"/>
    <w:rsid w:val="00D870D4"/>
    <w:rsid w:val="00D91661"/>
    <w:rsid w:val="00D93C26"/>
    <w:rsid w:val="00DA038A"/>
    <w:rsid w:val="00DA03CE"/>
    <w:rsid w:val="00DA277D"/>
    <w:rsid w:val="00DA3565"/>
    <w:rsid w:val="00DA5A93"/>
    <w:rsid w:val="00DB195A"/>
    <w:rsid w:val="00DB1DFD"/>
    <w:rsid w:val="00DB1FAA"/>
    <w:rsid w:val="00DB1FB5"/>
    <w:rsid w:val="00DB3BF2"/>
    <w:rsid w:val="00DB4EBB"/>
    <w:rsid w:val="00DB5A95"/>
    <w:rsid w:val="00DB5FE0"/>
    <w:rsid w:val="00DB7595"/>
    <w:rsid w:val="00DB75E2"/>
    <w:rsid w:val="00DC1241"/>
    <w:rsid w:val="00DC1EC8"/>
    <w:rsid w:val="00DC258F"/>
    <w:rsid w:val="00DC3E5B"/>
    <w:rsid w:val="00DC6774"/>
    <w:rsid w:val="00DC68C5"/>
    <w:rsid w:val="00DC6EDA"/>
    <w:rsid w:val="00DC7F9E"/>
    <w:rsid w:val="00DD1A3C"/>
    <w:rsid w:val="00DD2A34"/>
    <w:rsid w:val="00DD397F"/>
    <w:rsid w:val="00DD4386"/>
    <w:rsid w:val="00DD46BE"/>
    <w:rsid w:val="00DD4AD1"/>
    <w:rsid w:val="00DD4F5D"/>
    <w:rsid w:val="00DD7AE1"/>
    <w:rsid w:val="00DE16FD"/>
    <w:rsid w:val="00DE1747"/>
    <w:rsid w:val="00DE1E65"/>
    <w:rsid w:val="00DE2D09"/>
    <w:rsid w:val="00DE4AEC"/>
    <w:rsid w:val="00DE4B1E"/>
    <w:rsid w:val="00DE4C11"/>
    <w:rsid w:val="00DE6437"/>
    <w:rsid w:val="00DE7AE3"/>
    <w:rsid w:val="00DF07EA"/>
    <w:rsid w:val="00DF1C1B"/>
    <w:rsid w:val="00DF2AB9"/>
    <w:rsid w:val="00DF38FE"/>
    <w:rsid w:val="00DF51E7"/>
    <w:rsid w:val="00DF6517"/>
    <w:rsid w:val="00E00120"/>
    <w:rsid w:val="00E02F8A"/>
    <w:rsid w:val="00E041C2"/>
    <w:rsid w:val="00E048BC"/>
    <w:rsid w:val="00E073F0"/>
    <w:rsid w:val="00E07969"/>
    <w:rsid w:val="00E07F24"/>
    <w:rsid w:val="00E105B1"/>
    <w:rsid w:val="00E119AB"/>
    <w:rsid w:val="00E122CC"/>
    <w:rsid w:val="00E13486"/>
    <w:rsid w:val="00E17501"/>
    <w:rsid w:val="00E2175F"/>
    <w:rsid w:val="00E217C4"/>
    <w:rsid w:val="00E22AD0"/>
    <w:rsid w:val="00E233B0"/>
    <w:rsid w:val="00E239AD"/>
    <w:rsid w:val="00E23B94"/>
    <w:rsid w:val="00E24E7D"/>
    <w:rsid w:val="00E252F5"/>
    <w:rsid w:val="00E2549C"/>
    <w:rsid w:val="00E31CBF"/>
    <w:rsid w:val="00E31F46"/>
    <w:rsid w:val="00E3344A"/>
    <w:rsid w:val="00E33846"/>
    <w:rsid w:val="00E34A1D"/>
    <w:rsid w:val="00E3625A"/>
    <w:rsid w:val="00E366AA"/>
    <w:rsid w:val="00E37B7D"/>
    <w:rsid w:val="00E37C5E"/>
    <w:rsid w:val="00E41BF9"/>
    <w:rsid w:val="00E42A71"/>
    <w:rsid w:val="00E436F8"/>
    <w:rsid w:val="00E45DAA"/>
    <w:rsid w:val="00E47BAD"/>
    <w:rsid w:val="00E50346"/>
    <w:rsid w:val="00E55A71"/>
    <w:rsid w:val="00E615EF"/>
    <w:rsid w:val="00E622DE"/>
    <w:rsid w:val="00E6249B"/>
    <w:rsid w:val="00E63C95"/>
    <w:rsid w:val="00E64EA4"/>
    <w:rsid w:val="00E65E6C"/>
    <w:rsid w:val="00E669FA"/>
    <w:rsid w:val="00E67706"/>
    <w:rsid w:val="00E720E3"/>
    <w:rsid w:val="00E748C2"/>
    <w:rsid w:val="00E75163"/>
    <w:rsid w:val="00E75620"/>
    <w:rsid w:val="00E77121"/>
    <w:rsid w:val="00E77F80"/>
    <w:rsid w:val="00E80789"/>
    <w:rsid w:val="00E81443"/>
    <w:rsid w:val="00E8243B"/>
    <w:rsid w:val="00E84FDC"/>
    <w:rsid w:val="00E86137"/>
    <w:rsid w:val="00E87FD8"/>
    <w:rsid w:val="00E90D09"/>
    <w:rsid w:val="00E91559"/>
    <w:rsid w:val="00E91C6A"/>
    <w:rsid w:val="00E966A4"/>
    <w:rsid w:val="00E96BA1"/>
    <w:rsid w:val="00EA0989"/>
    <w:rsid w:val="00EA3009"/>
    <w:rsid w:val="00EA32EB"/>
    <w:rsid w:val="00EA4A18"/>
    <w:rsid w:val="00EA75D2"/>
    <w:rsid w:val="00EA7F95"/>
    <w:rsid w:val="00EB1EEE"/>
    <w:rsid w:val="00EB3949"/>
    <w:rsid w:val="00EB46E2"/>
    <w:rsid w:val="00EB6CF9"/>
    <w:rsid w:val="00EB7DBA"/>
    <w:rsid w:val="00EC245D"/>
    <w:rsid w:val="00EC29F7"/>
    <w:rsid w:val="00EC2BB4"/>
    <w:rsid w:val="00EC2E9B"/>
    <w:rsid w:val="00EC397F"/>
    <w:rsid w:val="00EC39AD"/>
    <w:rsid w:val="00EC43C5"/>
    <w:rsid w:val="00EC43E2"/>
    <w:rsid w:val="00EC47BD"/>
    <w:rsid w:val="00EC6185"/>
    <w:rsid w:val="00EC64FE"/>
    <w:rsid w:val="00EC75DD"/>
    <w:rsid w:val="00ED0282"/>
    <w:rsid w:val="00ED0F31"/>
    <w:rsid w:val="00ED216D"/>
    <w:rsid w:val="00ED3758"/>
    <w:rsid w:val="00ED53CA"/>
    <w:rsid w:val="00ED57E3"/>
    <w:rsid w:val="00ED672D"/>
    <w:rsid w:val="00ED6D44"/>
    <w:rsid w:val="00ED721B"/>
    <w:rsid w:val="00ED7A3D"/>
    <w:rsid w:val="00ED7DDB"/>
    <w:rsid w:val="00EE27F6"/>
    <w:rsid w:val="00EE2884"/>
    <w:rsid w:val="00EE2983"/>
    <w:rsid w:val="00EE3575"/>
    <w:rsid w:val="00EE6FA5"/>
    <w:rsid w:val="00EF2517"/>
    <w:rsid w:val="00EF36F9"/>
    <w:rsid w:val="00EF59DE"/>
    <w:rsid w:val="00EF59F3"/>
    <w:rsid w:val="00EF610E"/>
    <w:rsid w:val="00EF6929"/>
    <w:rsid w:val="00EF72A0"/>
    <w:rsid w:val="00EF7ACF"/>
    <w:rsid w:val="00EF7EC0"/>
    <w:rsid w:val="00F019AF"/>
    <w:rsid w:val="00F02F5D"/>
    <w:rsid w:val="00F078EE"/>
    <w:rsid w:val="00F11C28"/>
    <w:rsid w:val="00F12E6B"/>
    <w:rsid w:val="00F13CC8"/>
    <w:rsid w:val="00F14834"/>
    <w:rsid w:val="00F149BD"/>
    <w:rsid w:val="00F14DA6"/>
    <w:rsid w:val="00F15363"/>
    <w:rsid w:val="00F166E2"/>
    <w:rsid w:val="00F172F9"/>
    <w:rsid w:val="00F17AAD"/>
    <w:rsid w:val="00F251CE"/>
    <w:rsid w:val="00F25CF3"/>
    <w:rsid w:val="00F26787"/>
    <w:rsid w:val="00F26E48"/>
    <w:rsid w:val="00F27B5E"/>
    <w:rsid w:val="00F30D9D"/>
    <w:rsid w:val="00F31B3A"/>
    <w:rsid w:val="00F3240A"/>
    <w:rsid w:val="00F32970"/>
    <w:rsid w:val="00F330CA"/>
    <w:rsid w:val="00F34A15"/>
    <w:rsid w:val="00F3763F"/>
    <w:rsid w:val="00F37A2A"/>
    <w:rsid w:val="00F44A52"/>
    <w:rsid w:val="00F470D2"/>
    <w:rsid w:val="00F50085"/>
    <w:rsid w:val="00F50652"/>
    <w:rsid w:val="00F50E93"/>
    <w:rsid w:val="00F5233E"/>
    <w:rsid w:val="00F5365F"/>
    <w:rsid w:val="00F54737"/>
    <w:rsid w:val="00F5505D"/>
    <w:rsid w:val="00F5663B"/>
    <w:rsid w:val="00F61651"/>
    <w:rsid w:val="00F61C1D"/>
    <w:rsid w:val="00F61C92"/>
    <w:rsid w:val="00F62156"/>
    <w:rsid w:val="00F6416C"/>
    <w:rsid w:val="00F652A3"/>
    <w:rsid w:val="00F6750A"/>
    <w:rsid w:val="00F71D19"/>
    <w:rsid w:val="00F725CB"/>
    <w:rsid w:val="00F73417"/>
    <w:rsid w:val="00F73ACE"/>
    <w:rsid w:val="00F73B1B"/>
    <w:rsid w:val="00F74B68"/>
    <w:rsid w:val="00F74F7C"/>
    <w:rsid w:val="00F75555"/>
    <w:rsid w:val="00F757CA"/>
    <w:rsid w:val="00F80367"/>
    <w:rsid w:val="00F85979"/>
    <w:rsid w:val="00F86598"/>
    <w:rsid w:val="00F87A6B"/>
    <w:rsid w:val="00F901AC"/>
    <w:rsid w:val="00F90C06"/>
    <w:rsid w:val="00F927A4"/>
    <w:rsid w:val="00F94B6E"/>
    <w:rsid w:val="00F94EEB"/>
    <w:rsid w:val="00F95019"/>
    <w:rsid w:val="00F953B0"/>
    <w:rsid w:val="00F9552C"/>
    <w:rsid w:val="00F95D5B"/>
    <w:rsid w:val="00F95F00"/>
    <w:rsid w:val="00FA08E8"/>
    <w:rsid w:val="00FA21D6"/>
    <w:rsid w:val="00FA67BC"/>
    <w:rsid w:val="00FA7199"/>
    <w:rsid w:val="00FA7470"/>
    <w:rsid w:val="00FA7D22"/>
    <w:rsid w:val="00FB22C8"/>
    <w:rsid w:val="00FB2E3B"/>
    <w:rsid w:val="00FB33A8"/>
    <w:rsid w:val="00FB38C8"/>
    <w:rsid w:val="00FB3E22"/>
    <w:rsid w:val="00FB7532"/>
    <w:rsid w:val="00FB78FB"/>
    <w:rsid w:val="00FC0C70"/>
    <w:rsid w:val="00FC0EBD"/>
    <w:rsid w:val="00FC2C48"/>
    <w:rsid w:val="00FC5E82"/>
    <w:rsid w:val="00FC663A"/>
    <w:rsid w:val="00FC66E9"/>
    <w:rsid w:val="00FD3FF5"/>
    <w:rsid w:val="00FD5F29"/>
    <w:rsid w:val="00FD7195"/>
    <w:rsid w:val="00FE0FA4"/>
    <w:rsid w:val="00FE3107"/>
    <w:rsid w:val="00FE4353"/>
    <w:rsid w:val="00FE5BF4"/>
    <w:rsid w:val="00FE7E29"/>
    <w:rsid w:val="00FF0DC9"/>
    <w:rsid w:val="00FF1699"/>
    <w:rsid w:val="00FF17E1"/>
    <w:rsid w:val="00FF2473"/>
    <w:rsid w:val="00FF2876"/>
    <w:rsid w:val="00FF3FC7"/>
    <w:rsid w:val="00FF60AC"/>
    <w:rsid w:val="00FF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3AF2A6F"/>
  <w15:chartTrackingRefBased/>
  <w15:docId w15:val="{46DE2B9E-892E-42B5-A225-EABC4AFDB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117F"/>
    <w:rPr>
      <w:rFonts w:ascii="TH SarabunPSK" w:hAnsi="TH SarabunPSK" w:cs="TH SarabunPSK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41586C"/>
    <w:pPr>
      <w:keepNext/>
      <w:spacing w:before="240" w:after="60"/>
      <w:jc w:val="center"/>
      <w:outlineLvl w:val="0"/>
    </w:pPr>
    <w:rPr>
      <w:b/>
      <w:bCs/>
      <w:kern w:val="32"/>
      <w:sz w:val="36"/>
      <w:szCs w:val="36"/>
    </w:rPr>
  </w:style>
  <w:style w:type="paragraph" w:styleId="Heading2">
    <w:name w:val="heading 2"/>
    <w:basedOn w:val="Normal"/>
    <w:link w:val="Heading2Char"/>
    <w:unhideWhenUsed/>
    <w:qFormat/>
    <w:rsid w:val="008E689E"/>
    <w:pPr>
      <w:keepNext/>
      <w:spacing w:before="240" w:after="6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3E6C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8409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D1E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A4EFD"/>
    <w:rPr>
      <w:rFonts w:ascii="Tahoma" w:hAnsi="Tahoma"/>
      <w:sz w:val="16"/>
      <w:szCs w:val="18"/>
    </w:rPr>
  </w:style>
  <w:style w:type="paragraph" w:styleId="Header">
    <w:name w:val="header"/>
    <w:basedOn w:val="Normal"/>
    <w:link w:val="HeaderChar"/>
    <w:uiPriority w:val="99"/>
    <w:rsid w:val="00FB753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B7532"/>
    <w:rPr>
      <w:sz w:val="24"/>
      <w:szCs w:val="28"/>
    </w:rPr>
  </w:style>
  <w:style w:type="paragraph" w:styleId="Footer">
    <w:name w:val="footer"/>
    <w:basedOn w:val="Normal"/>
    <w:link w:val="FooterChar"/>
    <w:uiPriority w:val="99"/>
    <w:rsid w:val="00FB753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B7532"/>
    <w:rPr>
      <w:sz w:val="24"/>
      <w:szCs w:val="28"/>
    </w:rPr>
  </w:style>
  <w:style w:type="character" w:customStyle="1" w:styleId="Heading1Char">
    <w:name w:val="Heading 1 Char"/>
    <w:link w:val="Heading1"/>
    <w:rsid w:val="0041586C"/>
    <w:rPr>
      <w:rFonts w:ascii="TH SarabunPSK" w:hAnsi="TH SarabunPSK" w:cs="TH SarabunPSK"/>
      <w:b/>
      <w:bCs/>
      <w:kern w:val="32"/>
      <w:sz w:val="36"/>
      <w:szCs w:val="36"/>
    </w:rPr>
  </w:style>
  <w:style w:type="paragraph" w:customStyle="1" w:styleId="topic1">
    <w:name w:val="topic1"/>
    <w:basedOn w:val="Normal"/>
    <w:link w:val="topic1Char"/>
    <w:rsid w:val="008E689E"/>
    <w:rPr>
      <w:b/>
      <w:bCs/>
    </w:rPr>
  </w:style>
  <w:style w:type="character" w:customStyle="1" w:styleId="Heading2Char">
    <w:name w:val="Heading 2 Char"/>
    <w:link w:val="Heading2"/>
    <w:rsid w:val="008E689E"/>
    <w:rPr>
      <w:rFonts w:ascii="TH SarabunPSK" w:eastAsia="Times New Roman" w:hAnsi="TH SarabunPSK" w:cs="TH SarabunPSK"/>
      <w:b/>
      <w:bCs/>
      <w:sz w:val="32"/>
      <w:szCs w:val="32"/>
    </w:rPr>
  </w:style>
  <w:style w:type="character" w:customStyle="1" w:styleId="topic1Char">
    <w:name w:val="topic1 Char"/>
    <w:link w:val="topic1"/>
    <w:rsid w:val="008E689E"/>
    <w:rPr>
      <w:rFonts w:ascii="TH SarabunPSK" w:hAnsi="TH SarabunPSK" w:cs="TH SarabunPSK"/>
      <w:b/>
      <w:bCs/>
      <w:sz w:val="32"/>
      <w:szCs w:val="32"/>
    </w:rPr>
  </w:style>
  <w:style w:type="paragraph" w:styleId="FootnoteText">
    <w:name w:val="footnote text"/>
    <w:basedOn w:val="Normal"/>
    <w:link w:val="FootnoteTextChar"/>
    <w:rsid w:val="00EC2E9B"/>
    <w:rPr>
      <w:sz w:val="20"/>
      <w:szCs w:val="25"/>
    </w:rPr>
  </w:style>
  <w:style w:type="character" w:customStyle="1" w:styleId="FootnoteTextChar">
    <w:name w:val="Footnote Text Char"/>
    <w:link w:val="FootnoteText"/>
    <w:rsid w:val="00EC2E9B"/>
    <w:rPr>
      <w:szCs w:val="25"/>
    </w:rPr>
  </w:style>
  <w:style w:type="character" w:styleId="FootnoteReference">
    <w:name w:val="footnote reference"/>
    <w:rsid w:val="00EC2E9B"/>
    <w:rPr>
      <w:vertAlign w:val="superscript"/>
    </w:rPr>
  </w:style>
  <w:style w:type="paragraph" w:styleId="EndnoteText">
    <w:name w:val="endnote text"/>
    <w:basedOn w:val="Normal"/>
    <w:link w:val="EndnoteTextChar"/>
    <w:rsid w:val="00EC2E9B"/>
    <w:rPr>
      <w:sz w:val="20"/>
      <w:szCs w:val="25"/>
    </w:rPr>
  </w:style>
  <w:style w:type="character" w:customStyle="1" w:styleId="EndnoteTextChar">
    <w:name w:val="Endnote Text Char"/>
    <w:link w:val="EndnoteText"/>
    <w:rsid w:val="00EC2E9B"/>
    <w:rPr>
      <w:szCs w:val="25"/>
    </w:rPr>
  </w:style>
  <w:style w:type="character" w:styleId="EndnoteReference">
    <w:name w:val="endnote reference"/>
    <w:rsid w:val="00EC2E9B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EC2E9B"/>
    <w:pPr>
      <w:keepLines/>
      <w:spacing w:after="0" w:line="259" w:lineRule="auto"/>
      <w:jc w:val="left"/>
      <w:outlineLvl w:val="9"/>
    </w:pPr>
    <w:rPr>
      <w:rFonts w:ascii="Calibri Light" w:hAnsi="Calibri Light" w:cs="Angsana New"/>
      <w:b w:val="0"/>
      <w:bCs w:val="0"/>
      <w:color w:val="2F5496"/>
      <w:kern w:val="0"/>
      <w:sz w:val="32"/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702102"/>
    <w:pPr>
      <w:spacing w:before="120"/>
      <w:ind w:left="320"/>
    </w:pPr>
    <w:rPr>
      <w:rFonts w:asciiTheme="minorHAnsi" w:hAnsiTheme="minorHAnsi"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73FB3"/>
    <w:pPr>
      <w:spacing w:before="120"/>
    </w:pPr>
    <w:rPr>
      <w:rFonts w:asciiTheme="minorHAnsi" w:hAnsiTheme="minorHAnsi" w:cstheme="majorBidi"/>
      <w:b/>
      <w:bCs/>
      <w:i/>
      <w:iCs/>
      <w:sz w:val="24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F2517"/>
    <w:pPr>
      <w:tabs>
        <w:tab w:val="right" w:pos="8990"/>
      </w:tabs>
      <w:ind w:left="640"/>
      <w:jc w:val="right"/>
    </w:pPr>
    <w:rPr>
      <w:rFonts w:asciiTheme="minorHAnsi" w:hAnsiTheme="minorHAnsi" w:cstheme="majorBidi"/>
      <w:sz w:val="20"/>
      <w:szCs w:val="23"/>
    </w:rPr>
  </w:style>
  <w:style w:type="character" w:styleId="Hyperlink">
    <w:name w:val="Hyperlink"/>
    <w:uiPriority w:val="99"/>
    <w:unhideWhenUsed/>
    <w:rsid w:val="00EC2E9B"/>
    <w:rPr>
      <w:color w:val="0563C1"/>
      <w:u w:val="single"/>
    </w:rPr>
  </w:style>
  <w:style w:type="paragraph" w:styleId="TOC4">
    <w:name w:val="toc 4"/>
    <w:basedOn w:val="Normal"/>
    <w:next w:val="Normal"/>
    <w:autoRedefine/>
    <w:rsid w:val="00EC2E9B"/>
    <w:pPr>
      <w:ind w:left="960"/>
    </w:pPr>
    <w:rPr>
      <w:rFonts w:asciiTheme="minorHAnsi" w:hAnsiTheme="minorHAnsi" w:cstheme="majorBidi"/>
      <w:sz w:val="20"/>
      <w:szCs w:val="23"/>
    </w:rPr>
  </w:style>
  <w:style w:type="paragraph" w:styleId="TOC5">
    <w:name w:val="toc 5"/>
    <w:basedOn w:val="Normal"/>
    <w:next w:val="Normal"/>
    <w:autoRedefine/>
    <w:rsid w:val="00EC2E9B"/>
    <w:pPr>
      <w:ind w:left="1280"/>
    </w:pPr>
    <w:rPr>
      <w:rFonts w:asciiTheme="minorHAnsi" w:hAnsiTheme="minorHAnsi" w:cstheme="majorBidi"/>
      <w:sz w:val="20"/>
      <w:szCs w:val="23"/>
    </w:rPr>
  </w:style>
  <w:style w:type="paragraph" w:styleId="TOC6">
    <w:name w:val="toc 6"/>
    <w:basedOn w:val="Normal"/>
    <w:next w:val="Normal"/>
    <w:autoRedefine/>
    <w:rsid w:val="00EC2E9B"/>
    <w:pPr>
      <w:ind w:left="1600"/>
    </w:pPr>
    <w:rPr>
      <w:rFonts w:asciiTheme="minorHAnsi" w:hAnsiTheme="minorHAnsi" w:cstheme="majorBidi"/>
      <w:sz w:val="20"/>
      <w:szCs w:val="23"/>
    </w:rPr>
  </w:style>
  <w:style w:type="paragraph" w:styleId="TOC7">
    <w:name w:val="toc 7"/>
    <w:basedOn w:val="Normal"/>
    <w:next w:val="Normal"/>
    <w:autoRedefine/>
    <w:rsid w:val="00EC2E9B"/>
    <w:pPr>
      <w:ind w:left="1920"/>
    </w:pPr>
    <w:rPr>
      <w:rFonts w:asciiTheme="minorHAnsi" w:hAnsiTheme="minorHAnsi" w:cstheme="majorBidi"/>
      <w:sz w:val="20"/>
      <w:szCs w:val="23"/>
    </w:rPr>
  </w:style>
  <w:style w:type="paragraph" w:styleId="TOC8">
    <w:name w:val="toc 8"/>
    <w:basedOn w:val="Normal"/>
    <w:next w:val="Normal"/>
    <w:autoRedefine/>
    <w:rsid w:val="00EC2E9B"/>
    <w:pPr>
      <w:ind w:left="2240"/>
    </w:pPr>
    <w:rPr>
      <w:rFonts w:asciiTheme="minorHAnsi" w:hAnsiTheme="minorHAnsi" w:cstheme="majorBidi"/>
      <w:sz w:val="20"/>
      <w:szCs w:val="23"/>
    </w:rPr>
  </w:style>
  <w:style w:type="paragraph" w:styleId="TOC9">
    <w:name w:val="toc 9"/>
    <w:basedOn w:val="Normal"/>
    <w:next w:val="Normal"/>
    <w:autoRedefine/>
    <w:rsid w:val="00EC2E9B"/>
    <w:pPr>
      <w:ind w:left="2560"/>
    </w:pPr>
    <w:rPr>
      <w:rFonts w:asciiTheme="minorHAnsi" w:hAnsiTheme="minorHAnsi" w:cstheme="majorBidi"/>
      <w:sz w:val="20"/>
      <w:szCs w:val="23"/>
    </w:rPr>
  </w:style>
  <w:style w:type="character" w:styleId="Emphasis">
    <w:name w:val="Emphasis"/>
    <w:qFormat/>
    <w:rsid w:val="0041586C"/>
    <w:rPr>
      <w:i/>
      <w:iCs/>
    </w:rPr>
  </w:style>
  <w:style w:type="character" w:styleId="UnresolvedMention">
    <w:name w:val="Unresolved Mention"/>
    <w:uiPriority w:val="99"/>
    <w:semiHidden/>
    <w:unhideWhenUsed/>
    <w:rsid w:val="0035419A"/>
    <w:rPr>
      <w:color w:val="605E5C"/>
      <w:shd w:val="clear" w:color="auto" w:fill="E1DFDD"/>
    </w:rPr>
  </w:style>
  <w:style w:type="character" w:styleId="FollowedHyperlink">
    <w:name w:val="FollowedHyperlink"/>
    <w:rsid w:val="001C2B6C"/>
    <w:rPr>
      <w:color w:val="954F72"/>
      <w:u w:val="single"/>
    </w:rPr>
  </w:style>
  <w:style w:type="paragraph" w:styleId="ListParagraph">
    <w:name w:val="List Paragraph"/>
    <w:basedOn w:val="Normal"/>
    <w:uiPriority w:val="34"/>
    <w:qFormat/>
    <w:rsid w:val="008B7C39"/>
    <w:pPr>
      <w:ind w:left="720"/>
      <w:contextualSpacing/>
    </w:pPr>
    <w:rPr>
      <w:rFonts w:cs="Angsana New"/>
      <w:szCs w:val="40"/>
    </w:rPr>
  </w:style>
  <w:style w:type="paragraph" w:styleId="Title">
    <w:name w:val="Title"/>
    <w:aliases w:val="Heading3"/>
    <w:basedOn w:val="Heading3"/>
    <w:next w:val="Normal"/>
    <w:link w:val="TitleChar"/>
    <w:qFormat/>
    <w:rsid w:val="00E63C95"/>
    <w:pPr>
      <w:spacing w:before="0"/>
      <w:ind w:left="720" w:firstLine="720"/>
    </w:pPr>
    <w:rPr>
      <w:rFonts w:ascii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TitleChar">
    <w:name w:val="Title Char"/>
    <w:aliases w:val="Heading3 Char"/>
    <w:basedOn w:val="DefaultParagraphFont"/>
    <w:link w:val="Title"/>
    <w:rsid w:val="00E63C95"/>
    <w:rPr>
      <w:rFonts w:ascii="TH SarabunPSK" w:eastAsiaTheme="majorEastAsia" w:hAnsi="TH SarabunPSK" w:cs="TH SarabunPSK"/>
      <w:b/>
      <w:bCs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semiHidden/>
    <w:rsid w:val="003E6CB8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styleId="Strong">
    <w:name w:val="Strong"/>
    <w:basedOn w:val="DefaultParagraphFont"/>
    <w:qFormat/>
    <w:rsid w:val="00307FEA"/>
    <w:rPr>
      <w:b/>
      <w:bCs/>
    </w:rPr>
  </w:style>
  <w:style w:type="paragraph" w:styleId="NoSpacing">
    <w:name w:val="No Spacing"/>
    <w:basedOn w:val="Heading4"/>
    <w:uiPriority w:val="1"/>
    <w:qFormat/>
    <w:rsid w:val="00284094"/>
    <w:rPr>
      <w:rFonts w:ascii="TH SarabunPSK" w:hAnsi="TH SarabunPSK" w:cs="TH SarabunPSK"/>
      <w:b/>
      <w:bCs/>
      <w:i w:val="0"/>
      <w:iCs w:val="0"/>
      <w:color w:val="000000" w:themeColor="text1"/>
      <w:szCs w:val="32"/>
    </w:rPr>
  </w:style>
  <w:style w:type="paragraph" w:customStyle="1" w:styleId="picture1">
    <w:name w:val="picture 1"/>
    <w:basedOn w:val="List"/>
    <w:link w:val="picture1Char"/>
    <w:qFormat/>
    <w:rsid w:val="00A50FB8"/>
    <w:pPr>
      <w:jc w:val="center"/>
    </w:pPr>
    <w:rPr>
      <w:rFonts w:cs="TH SarabunPSK"/>
      <w:b/>
      <w:bCs/>
      <w:szCs w:val="32"/>
    </w:rPr>
  </w:style>
  <w:style w:type="character" w:customStyle="1" w:styleId="Heading4Char">
    <w:name w:val="Heading 4 Char"/>
    <w:basedOn w:val="DefaultParagraphFont"/>
    <w:link w:val="Heading4"/>
    <w:semiHidden/>
    <w:rsid w:val="00284094"/>
    <w:rPr>
      <w:rFonts w:asciiTheme="majorHAnsi" w:eastAsiaTheme="majorEastAsia" w:hAnsiTheme="majorHAnsi" w:cstheme="majorBidi"/>
      <w:i/>
      <w:iCs/>
      <w:color w:val="2F5496" w:themeColor="accent1" w:themeShade="BF"/>
      <w:sz w:val="32"/>
      <w:szCs w:val="40"/>
    </w:rPr>
  </w:style>
  <w:style w:type="paragraph" w:styleId="List">
    <w:name w:val="List"/>
    <w:basedOn w:val="Normal"/>
    <w:link w:val="ListChar"/>
    <w:rsid w:val="004A704B"/>
    <w:pPr>
      <w:ind w:left="283" w:hanging="283"/>
      <w:contextualSpacing/>
    </w:pPr>
    <w:rPr>
      <w:rFonts w:cs="Angsana New"/>
      <w:szCs w:val="40"/>
    </w:rPr>
  </w:style>
  <w:style w:type="character" w:customStyle="1" w:styleId="ListChar">
    <w:name w:val="List Char"/>
    <w:basedOn w:val="DefaultParagraphFont"/>
    <w:link w:val="List"/>
    <w:rsid w:val="004A704B"/>
    <w:rPr>
      <w:rFonts w:ascii="TH SarabunPSK" w:hAnsi="TH SarabunPSK"/>
      <w:sz w:val="32"/>
      <w:szCs w:val="40"/>
    </w:rPr>
  </w:style>
  <w:style w:type="character" w:customStyle="1" w:styleId="picture1Char">
    <w:name w:val="picture 1 Char"/>
    <w:basedOn w:val="ListChar"/>
    <w:link w:val="picture1"/>
    <w:rsid w:val="00A50FB8"/>
    <w:rPr>
      <w:rFonts w:ascii="TH SarabunPSK" w:hAnsi="TH SarabunPSK" w:cs="TH SarabunPSK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qFormat/>
    <w:rsid w:val="00054A8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customStyle="1" w:styleId="SubtitleChar">
    <w:name w:val="Subtitle Char"/>
    <w:basedOn w:val="DefaultParagraphFont"/>
    <w:link w:val="Subtitle"/>
    <w:rsid w:val="00054A8D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8"/>
    </w:rPr>
  </w:style>
  <w:style w:type="character" w:styleId="PlaceholderText">
    <w:name w:val="Placeholder Text"/>
    <w:basedOn w:val="DefaultParagraphFont"/>
    <w:uiPriority w:val="99"/>
    <w:semiHidden/>
    <w:rsid w:val="00B93614"/>
    <w:rPr>
      <w:color w:val="808080"/>
    </w:rPr>
  </w:style>
  <w:style w:type="character" w:customStyle="1" w:styleId="table">
    <w:name w:val="table"/>
    <w:basedOn w:val="DefaultParagraphFont"/>
    <w:uiPriority w:val="1"/>
    <w:rsid w:val="00DC6EDA"/>
    <w:rPr>
      <w:rFonts w:ascii="TH SarabunPSK" w:hAnsi="TH SarabunPSK" w:cs="TH SarabunPSK"/>
      <w:b/>
      <w:bCs/>
      <w:color w:val="000000" w:themeColor="text1"/>
      <w:sz w:val="32"/>
      <w:szCs w:val="32"/>
    </w:rPr>
  </w:style>
  <w:style w:type="paragraph" w:customStyle="1" w:styleId="table1">
    <w:name w:val="table 1"/>
    <w:basedOn w:val="Normal"/>
    <w:link w:val="table1Char"/>
    <w:qFormat/>
    <w:rsid w:val="00DC6EDA"/>
    <w:pPr>
      <w:jc w:val="center"/>
    </w:pPr>
    <w:rPr>
      <w:b/>
      <w:bCs/>
      <w:color w:val="000000" w:themeColor="text1"/>
    </w:rPr>
  </w:style>
  <w:style w:type="character" w:customStyle="1" w:styleId="table1Char">
    <w:name w:val="table 1 Char"/>
    <w:basedOn w:val="DefaultParagraphFont"/>
    <w:link w:val="table1"/>
    <w:rsid w:val="00DC6EDA"/>
    <w:rPr>
      <w:rFonts w:ascii="TH SarabunPSK" w:hAnsi="TH SarabunPSK" w:cs="TH SarabunPSK"/>
      <w:b/>
      <w:bCs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0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4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21" Type="http://schemas.openxmlformats.org/officeDocument/2006/relationships/image" Target="media/image3.png"/><Relationship Id="rId42" Type="http://schemas.openxmlformats.org/officeDocument/2006/relationships/hyperlink" Target="http://www.sthda.com/english/wiki/wiki.php?id_contents=7940" TargetMode="External"/><Relationship Id="rId47" Type="http://schemas.openxmlformats.org/officeDocument/2006/relationships/image" Target="media/image17.png"/><Relationship Id="rId63" Type="http://schemas.openxmlformats.org/officeDocument/2006/relationships/hyperlink" Target="https://en.wikipedia.org/wiki/Jaccard_index" TargetMode="External"/><Relationship Id="rId68" Type="http://schemas.openxmlformats.org/officeDocument/2006/relationships/hyperlink" Target="https://chatterbot.readthedocs.io/en/stable/" TargetMode="Externa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9" Type="http://schemas.openxmlformats.org/officeDocument/2006/relationships/image" Target="media/image7.png"/><Relationship Id="rId11" Type="http://schemas.openxmlformats.org/officeDocument/2006/relationships/footer" Target="footer1.xml"/><Relationship Id="rId24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2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7" Type="http://schemas.openxmlformats.org/officeDocument/2006/relationships/image" Target="media/image12.png"/><Relationship Id="rId40" Type="http://schemas.openxmlformats.org/officeDocument/2006/relationships/hyperlink" Target="http://www.sthda.com/english/wiki/wiki.php?id_contents=7940" TargetMode="External"/><Relationship Id="rId45" Type="http://schemas.openxmlformats.org/officeDocument/2006/relationships/image" Target="media/image16.png"/><Relationship Id="rId53" Type="http://schemas.openxmlformats.org/officeDocument/2006/relationships/image" Target="media/image21.png"/><Relationship Id="rId58" Type="http://schemas.openxmlformats.org/officeDocument/2006/relationships/image" Target="media/image26.png"/><Relationship Id="rId66" Type="http://schemas.openxmlformats.org/officeDocument/2006/relationships/hyperlink" Target="http://journal.hcu.ac.th/pdffile/5.%20%E0%B9%82%E0%B8%84%E0%B8%A3%E0%B8%87%E0%B8%82%E0%B9%88%E0%B8%B2%E0%B8%A2%2073-87.pdf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flow.ai/blog/kb-different-kinds-of-chatbots" TargetMode="External"/><Relationship Id="rId1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yperlink" Target="https://ichi.pro/th/kar-thaen-kha-laea-khxkhwam-ni-kar-pramwl-phl-phas-a-thrrmchati-56300952731182" TargetMode="External"/><Relationship Id="rId27" Type="http://schemas.openxmlformats.org/officeDocument/2006/relationships/image" Target="media/image6.png"/><Relationship Id="rId30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5" Type="http://schemas.openxmlformats.org/officeDocument/2006/relationships/image" Target="media/image10.png"/><Relationship Id="rId43" Type="http://schemas.openxmlformats.org/officeDocument/2006/relationships/image" Target="media/image15.png"/><Relationship Id="rId48" Type="http://schemas.openxmlformats.org/officeDocument/2006/relationships/hyperlink" Target="http://journal.hcu.ac.th/pdffile/5.%20%E0%B9%82%E0%B8%84%E0%B8%A3%E0%B8%87%E0%B8%82%E0%B9%88%E0%B8%B2%E0%B8%A2%2073-87.pdf" TargetMode="External"/><Relationship Id="rId56" Type="http://schemas.openxmlformats.org/officeDocument/2006/relationships/image" Target="media/image24.png"/><Relationship Id="rId64" Type="http://schemas.openxmlformats.org/officeDocument/2006/relationships/hyperlink" Target="https://ieeexplore.ieee.org/stamp/stamp.jsp?tp=&amp;arnumber=7913145" TargetMode="External"/><Relationship Id="rId69" Type="http://schemas.openxmlformats.org/officeDocument/2006/relationships/hyperlink" Target="https://flow.ai/docs/what-can-flow-do" TargetMode="External"/><Relationship Id="rId8" Type="http://schemas.openxmlformats.org/officeDocument/2006/relationships/image" Target="media/image1.png"/><Relationship Id="rId51" Type="http://schemas.openxmlformats.org/officeDocument/2006/relationships/image" Target="media/image19.png"/><Relationship Id="rId72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5" Type="http://schemas.openxmlformats.org/officeDocument/2006/relationships/image" Target="media/image5.png"/><Relationship Id="rId33" Type="http://schemas.openxmlformats.org/officeDocument/2006/relationships/image" Target="media/image9.png"/><Relationship Id="rId38" Type="http://schemas.openxmlformats.org/officeDocument/2006/relationships/hyperlink" Target="https://ieeexplore.ieee.org/stamp/stamp.jsp?tp=&amp;arnumber=7913145" TargetMode="External"/><Relationship Id="rId46" Type="http://schemas.openxmlformats.org/officeDocument/2006/relationships/hyperlink" Target="http://journal.hcu.ac.th/pdffile/5.%20%E0%B9%82%E0%B8%84%E0%B8%A3%E0%B8%87%E0%B8%82%E0%B9%88%E0%B8%B2%E0%B8%A2%2073-87.pdf" TargetMode="External"/><Relationship Id="rId59" Type="http://schemas.openxmlformats.org/officeDocument/2006/relationships/image" Target="media/image27.png"/><Relationship Id="rId67" Type="http://schemas.openxmlformats.org/officeDocument/2006/relationships/hyperlink" Target="https://cloud.google.com/dialogflow/docs" TargetMode="External"/><Relationship Id="rId20" Type="http://schemas.openxmlformats.org/officeDocument/2006/relationships/hyperlink" Target="https://ichi.pro/th/kar-thaen-kha-laea-khxkhwam-ni-kar-pramwl-phl-phas-a-thrrmchati-56300952731182" TargetMode="External"/><Relationship Id="rId41" Type="http://schemas.openxmlformats.org/officeDocument/2006/relationships/image" Target="media/image14.png"/><Relationship Id="rId54" Type="http://schemas.openxmlformats.org/officeDocument/2006/relationships/image" Target="media/image22.png"/><Relationship Id="rId62" Type="http://schemas.openxmlformats.org/officeDocument/2006/relationships/hyperlink" Target="http://nlp.stanford.edu/IR-book/information-retrieval-book.html" TargetMode="External"/><Relationship Id="rId7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image" Target="media/image4.png"/><Relationship Id="rId28" Type="http://schemas.openxmlformats.org/officeDocument/2006/relationships/hyperlink" Target="https://lukkiddd.com/tf-idf-%E0%B8%84%E0%B8%B3%E0%B9%84%E0%B8%AB%E0%B8%99%E0%B8%AA%E0%B8%B3%E0%B8%84%E0%B8%B1%E0%B8%8D%E0%B8%99%E0%B8%B0-dd1e1568312e" TargetMode="External"/><Relationship Id="rId36" Type="http://schemas.openxmlformats.org/officeDocument/2006/relationships/image" Target="media/image11.png"/><Relationship Id="rId49" Type="http://schemas.openxmlformats.org/officeDocument/2006/relationships/image" Target="media/image18.png"/><Relationship Id="rId57" Type="http://schemas.openxmlformats.org/officeDocument/2006/relationships/image" Target="media/image25.png"/><Relationship Id="rId10" Type="http://schemas.openxmlformats.org/officeDocument/2006/relationships/header" Target="header2.xml"/><Relationship Id="rId31" Type="http://schemas.openxmlformats.org/officeDocument/2006/relationships/image" Target="media/image8.png"/><Relationship Id="rId44" Type="http://schemas.openxmlformats.org/officeDocument/2006/relationships/hyperlink" Target="http://www.cs.ubbcluj.ro/~gabis/ml/ML-books/McGrawHill%20-%20Machine%20Learning%20-Tom%20Mitchell.pdf" TargetMode="External"/><Relationship Id="rId52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hyperlink" Target="http://www.cs.ubbcluj.ro/~gabis/ml/ML-books/McGrawHill%20-%20Machine%20Learning%20-Tom%20Mitchell.pdf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9" Type="http://schemas.openxmlformats.org/officeDocument/2006/relationships/image" Target="media/image13.png"/><Relationship Id="rId34" Type="http://schemas.openxmlformats.org/officeDocument/2006/relationships/hyperlink" Target="https://en.wikipedia.org/wiki/Jaccard_index" TargetMode="External"/><Relationship Id="rId50" Type="http://schemas.openxmlformats.org/officeDocument/2006/relationships/hyperlink" Target="http://journal.hcu.ac.th/pdffile/5.%20%E0%B9%82%E0%B8%84%E0%B8%A3%E0%B8%87%E0%B8%82%E0%B9%88%E0%B8%B2%E0%B8%A2%2073-87.pdf" TargetMode="External"/><Relationship Id="rId55" Type="http://schemas.openxmlformats.org/officeDocument/2006/relationships/image" Target="media/image23.png"/><Relationship Id="rId7" Type="http://schemas.openxmlformats.org/officeDocument/2006/relationships/endnotes" Target="endnotes.xml"/><Relationship Id="rId71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VKDream\344-391\Projec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31300-A84D-4CE3-9CCC-CA0DDD311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</Template>
  <TotalTime>3540</TotalTime>
  <Pages>33</Pages>
  <Words>5425</Words>
  <Characters>30927</Characters>
  <Application>Microsoft Office Word</Application>
  <DocSecurity>0</DocSecurity>
  <Lines>257</Lines>
  <Paragraphs>72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36280</CharactersWithSpaces>
  <SharedDoc>false</SharedDoc>
  <HLinks>
    <vt:vector size="90" baseType="variant">
      <vt:variant>
        <vt:i4>6619263</vt:i4>
      </vt:variant>
      <vt:variant>
        <vt:i4>90</vt:i4>
      </vt:variant>
      <vt:variant>
        <vt:i4>0</vt:i4>
      </vt:variant>
      <vt:variant>
        <vt:i4>5</vt:i4>
      </vt:variant>
      <vt:variant>
        <vt:lpwstr>https://flow.ai/blog/kb-different-kinds-of-chatbots</vt:lpwstr>
      </vt:variant>
      <vt:variant>
        <vt:lpwstr/>
      </vt:variant>
      <vt:variant>
        <vt:i4>1245240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_Toc60428127</vt:lpwstr>
      </vt:variant>
      <vt:variant>
        <vt:i4>1179704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_Toc60428126</vt:lpwstr>
      </vt:variant>
      <vt:variant>
        <vt:i4>1114168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_Toc60428125</vt:lpwstr>
      </vt:variant>
      <vt:variant>
        <vt:i4>1048632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_Toc60428124</vt:lpwstr>
      </vt:variant>
      <vt:variant>
        <vt:i4>1507384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_Toc60428123</vt:lpwstr>
      </vt:variant>
      <vt:variant>
        <vt:i4>1441848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_Toc60428122</vt:lpwstr>
      </vt:variant>
      <vt:variant>
        <vt:i4>1376312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_Toc60428121</vt:lpwstr>
      </vt:variant>
      <vt:variant>
        <vt:i4>1310776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_Toc60428120</vt:lpwstr>
      </vt:variant>
      <vt:variant>
        <vt:i4>1900603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_Toc60428119</vt:lpwstr>
      </vt:variant>
      <vt:variant>
        <vt:i4>1835067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_Toc60428118</vt:lpwstr>
      </vt:variant>
      <vt:variant>
        <vt:i4>1245243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_Toc60428117</vt:lpwstr>
      </vt:variant>
      <vt:variant>
        <vt:i4>1179707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_Toc60428116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_Toc60428115</vt:lpwstr>
      </vt:variant>
      <vt:variant>
        <vt:i4>1048635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_Toc60428114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VARISARA PISUTTHIAN</cp:lastModifiedBy>
  <cp:revision>151</cp:revision>
  <cp:lastPrinted>2021-01-14T06:15:00Z</cp:lastPrinted>
  <dcterms:created xsi:type="dcterms:W3CDTF">2021-01-08T07:41:00Z</dcterms:created>
  <dcterms:modified xsi:type="dcterms:W3CDTF">2021-02-24T17:14:00Z</dcterms:modified>
</cp:coreProperties>
</file>