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oter2.xml" ContentType="application/vnd.openxmlformats-officedocument.wordprocessingml.footer+xml"/>
  <Override PartName="/word/header4.xml" ContentType="application/vnd.openxmlformats-officedocument.wordprocessingml.header+xml"/>
  <Override PartName="/word/footer3.xml" ContentType="application/vnd.openxmlformats-officedocument.wordprocessingml.foot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footer4.xml" ContentType="application/vnd.openxmlformats-officedocument.wordprocessingml.footer+xml"/>
  <Override PartName="/word/header7.xml" ContentType="application/vnd.openxmlformats-officedocument.wordprocessingml.header+xml"/>
  <Override PartName="/word/footer5.xml" ContentType="application/vnd.openxmlformats-officedocument.wordprocessingml.footer+xml"/>
  <Override PartName="/word/header8.xml" ContentType="application/vnd.openxmlformats-officedocument.wordprocessingml.header+xml"/>
  <Override PartName="/word/footer6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7B92B21" w14:textId="61D922F2" w:rsidR="001F37E9" w:rsidRDefault="00301544" w:rsidP="00307FEA">
      <w:r>
        <w:rPr>
          <w:noProof/>
        </w:rPr>
        <w:drawing>
          <wp:anchor distT="0" distB="0" distL="114300" distR="114300" simplePos="0" relativeHeight="251653632" behindDoc="0" locked="0" layoutInCell="1" allowOverlap="1" wp14:anchorId="730321EB" wp14:editId="65F0CC43">
            <wp:simplePos x="0" y="0"/>
            <wp:positionH relativeFrom="column">
              <wp:posOffset>1943100</wp:posOffset>
            </wp:positionH>
            <wp:positionV relativeFrom="paragraph">
              <wp:posOffset>228600</wp:posOffset>
            </wp:positionV>
            <wp:extent cx="1737995" cy="1706880"/>
            <wp:effectExtent l="0" t="0" r="0" b="0"/>
            <wp:wrapTopAndBottom/>
            <wp:docPr id="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7995" cy="17068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5B8565F" w14:textId="77777777" w:rsidR="001F37E9" w:rsidRPr="002A2743" w:rsidRDefault="001F37E9" w:rsidP="00435C5A">
      <w:pPr>
        <w:ind w:left="-180"/>
      </w:pPr>
    </w:p>
    <w:p w14:paraId="7BD65BFD" w14:textId="77777777" w:rsidR="001F37E9" w:rsidRDefault="001F37E9" w:rsidP="00435C5A">
      <w:pPr>
        <w:ind w:left="-180"/>
      </w:pPr>
    </w:p>
    <w:p w14:paraId="6994052C" w14:textId="1BF2F392" w:rsidR="001F37E9" w:rsidRDefault="004A15FC" w:rsidP="00435C5A">
      <w:pPr>
        <w:ind w:left="-180"/>
        <w:jc w:val="center"/>
        <w:rPr>
          <w:rFonts w:ascii="TH Sarabun New" w:hAnsi="TH Sarabun New" w:cs="TH Sarabun New"/>
          <w:b/>
          <w:bCs/>
          <w:sz w:val="40"/>
          <w:szCs w:val="40"/>
        </w:rPr>
      </w:pPr>
      <w:r>
        <w:rPr>
          <w:rFonts w:ascii="TH Sarabun New" w:hAnsi="TH Sarabun New" w:cs="TH Sarabun New" w:hint="cs"/>
          <w:b/>
          <w:bCs/>
          <w:sz w:val="40"/>
          <w:szCs w:val="40"/>
          <w:cs/>
        </w:rPr>
        <w:t>การจำแนกเจตนาการสนทนา เพื่อการสร้างแชทบอท</w:t>
      </w:r>
    </w:p>
    <w:p w14:paraId="6E976A62" w14:textId="16814C2C" w:rsidR="001F37E9" w:rsidRPr="00B30AE3" w:rsidRDefault="00D870D4" w:rsidP="00B30AE3">
      <w:pPr>
        <w:ind w:left="-180"/>
        <w:jc w:val="center"/>
        <w:rPr>
          <w:rFonts w:ascii="TH Sarabun New" w:hAnsi="TH Sarabun New" w:cs="TH Sarabun New"/>
          <w:b/>
          <w:bCs/>
          <w:sz w:val="40"/>
          <w:szCs w:val="40"/>
          <w:cs/>
        </w:rPr>
      </w:pPr>
      <w:r>
        <w:rPr>
          <w:rFonts w:ascii="TH Sarabun New" w:hAnsi="TH Sarabun New" w:cs="TH Sarabun New"/>
          <w:b/>
          <w:bCs/>
          <w:sz w:val="40"/>
          <w:szCs w:val="40"/>
        </w:rPr>
        <w:t xml:space="preserve">Intent </w:t>
      </w:r>
      <w:r w:rsidR="00AA3CCA">
        <w:rPr>
          <w:rFonts w:ascii="TH Sarabun New" w:hAnsi="TH Sarabun New" w:cs="TH Sarabun New"/>
          <w:b/>
          <w:bCs/>
          <w:sz w:val="40"/>
          <w:szCs w:val="40"/>
        </w:rPr>
        <w:t>C</w:t>
      </w:r>
      <w:r>
        <w:rPr>
          <w:rFonts w:ascii="TH Sarabun New" w:hAnsi="TH Sarabun New" w:cs="TH Sarabun New"/>
          <w:b/>
          <w:bCs/>
          <w:sz w:val="40"/>
          <w:szCs w:val="40"/>
        </w:rPr>
        <w:t xml:space="preserve">lassification </w:t>
      </w:r>
      <w:r w:rsidR="007208BF">
        <w:rPr>
          <w:rFonts w:ascii="TH Sarabun New" w:hAnsi="TH Sarabun New" w:cs="TH Sarabun New"/>
          <w:b/>
          <w:bCs/>
          <w:sz w:val="40"/>
          <w:szCs w:val="40"/>
        </w:rPr>
        <w:t>for Building Chatbot</w:t>
      </w:r>
    </w:p>
    <w:p w14:paraId="41D9260A" w14:textId="77777777" w:rsidR="001F37E9" w:rsidRPr="000B74C0" w:rsidRDefault="001F37E9" w:rsidP="00435C5A">
      <w:pPr>
        <w:ind w:left="-180"/>
        <w:rPr>
          <w:rFonts w:ascii="TH Sarabun New" w:hAnsi="TH Sarabun New" w:cs="TH Sarabun New"/>
        </w:rPr>
      </w:pPr>
    </w:p>
    <w:p w14:paraId="429531F6" w14:textId="77777777" w:rsidR="001F37E9" w:rsidRPr="000B74C0" w:rsidRDefault="001F37E9" w:rsidP="00435C5A">
      <w:pPr>
        <w:ind w:left="-180"/>
        <w:rPr>
          <w:rFonts w:ascii="TH Sarabun New" w:hAnsi="TH Sarabun New" w:cs="TH Sarabun New"/>
        </w:rPr>
      </w:pPr>
    </w:p>
    <w:p w14:paraId="70AA8C85" w14:textId="77777777" w:rsidR="001F37E9" w:rsidRPr="000B74C0" w:rsidRDefault="001F37E9" w:rsidP="00435C5A">
      <w:pPr>
        <w:ind w:left="-180"/>
        <w:rPr>
          <w:rFonts w:ascii="TH Sarabun New" w:hAnsi="TH Sarabun New" w:cs="TH Sarabun New"/>
        </w:rPr>
      </w:pPr>
    </w:p>
    <w:p w14:paraId="59DDC892" w14:textId="77777777" w:rsidR="001F37E9" w:rsidRPr="000B74C0" w:rsidRDefault="001F37E9" w:rsidP="00435C5A">
      <w:pPr>
        <w:ind w:left="-180"/>
        <w:rPr>
          <w:rFonts w:ascii="TH Sarabun New" w:hAnsi="TH Sarabun New" w:cs="TH Sarabun New"/>
        </w:rPr>
      </w:pPr>
    </w:p>
    <w:p w14:paraId="2C64656D" w14:textId="77777777" w:rsidR="001F37E9" w:rsidRPr="000B74C0" w:rsidRDefault="001F37E9" w:rsidP="00435C5A">
      <w:pPr>
        <w:ind w:left="-180"/>
        <w:jc w:val="center"/>
        <w:rPr>
          <w:rFonts w:ascii="TH Sarabun New" w:hAnsi="TH Sarabun New" w:cs="TH Sarabun New"/>
          <w:b/>
          <w:bCs/>
          <w:sz w:val="36"/>
          <w:szCs w:val="36"/>
        </w:rPr>
      </w:pPr>
      <w:r w:rsidRPr="000B74C0">
        <w:rPr>
          <w:rFonts w:ascii="TH Sarabun New" w:hAnsi="TH Sarabun New" w:cs="TH Sarabun New"/>
          <w:b/>
          <w:bCs/>
          <w:sz w:val="36"/>
          <w:szCs w:val="36"/>
          <w:cs/>
        </w:rPr>
        <w:t>โดย</w:t>
      </w:r>
    </w:p>
    <w:p w14:paraId="2293DF04" w14:textId="77777777" w:rsidR="001F37E9" w:rsidRDefault="001F37E9" w:rsidP="00435C5A">
      <w:pPr>
        <w:ind w:left="-180"/>
        <w:jc w:val="center"/>
        <w:rPr>
          <w:rFonts w:ascii="TH Sarabun New" w:hAnsi="TH Sarabun New" w:cs="TH Sarabun New"/>
          <w:b/>
          <w:bCs/>
          <w:sz w:val="36"/>
          <w:szCs w:val="36"/>
        </w:rPr>
      </w:pPr>
      <w:r w:rsidRPr="000B74C0">
        <w:rPr>
          <w:rFonts w:ascii="TH Sarabun New" w:hAnsi="TH Sarabun New" w:cs="TH Sarabun New"/>
          <w:b/>
          <w:bCs/>
          <w:sz w:val="36"/>
          <w:szCs w:val="36"/>
          <w:cs/>
        </w:rPr>
        <w:t>นาย</w:t>
      </w:r>
      <w:r w:rsidR="00555CE3">
        <w:rPr>
          <w:rFonts w:ascii="TH Sarabun New" w:hAnsi="TH Sarabun New" w:cs="TH Sarabun New" w:hint="cs"/>
          <w:b/>
          <w:bCs/>
          <w:sz w:val="36"/>
          <w:szCs w:val="36"/>
          <w:cs/>
        </w:rPr>
        <w:t>ณัฐพล</w:t>
      </w:r>
      <w:r w:rsidRPr="000B74C0">
        <w:rPr>
          <w:rFonts w:ascii="TH Sarabun New" w:hAnsi="TH Sarabun New" w:cs="TH Sarabun New"/>
          <w:b/>
          <w:bCs/>
          <w:sz w:val="36"/>
          <w:szCs w:val="36"/>
        </w:rPr>
        <w:t xml:space="preserve"> </w:t>
      </w:r>
      <w:r w:rsidRPr="000B74C0">
        <w:rPr>
          <w:rFonts w:ascii="TH Sarabun New" w:hAnsi="TH Sarabun New" w:cs="TH Sarabun New"/>
          <w:b/>
          <w:bCs/>
          <w:sz w:val="36"/>
          <w:szCs w:val="36"/>
          <w:cs/>
        </w:rPr>
        <w:t xml:space="preserve">  </w:t>
      </w:r>
      <w:r w:rsidR="0017312E">
        <w:rPr>
          <w:rFonts w:ascii="TH Sarabun New" w:hAnsi="TH Sarabun New" w:cs="TH Sarabun New"/>
          <w:b/>
          <w:bCs/>
          <w:sz w:val="36"/>
          <w:szCs w:val="36"/>
        </w:rPr>
        <w:tab/>
      </w:r>
      <w:r w:rsidR="00555CE3">
        <w:rPr>
          <w:rFonts w:ascii="TH Sarabun New" w:hAnsi="TH Sarabun New" w:cs="TH Sarabun New" w:hint="cs"/>
          <w:b/>
          <w:bCs/>
          <w:sz w:val="36"/>
          <w:szCs w:val="36"/>
          <w:cs/>
        </w:rPr>
        <w:t>เดชประมวลลพล</w:t>
      </w:r>
      <w:r w:rsidRPr="000B74C0">
        <w:rPr>
          <w:rFonts w:ascii="TH Sarabun New" w:hAnsi="TH Sarabun New" w:cs="TH Sarabun New"/>
          <w:b/>
          <w:bCs/>
          <w:sz w:val="36"/>
          <w:szCs w:val="36"/>
        </w:rPr>
        <w:t xml:space="preserve"> </w:t>
      </w:r>
      <w:r w:rsidRPr="000B74C0">
        <w:rPr>
          <w:rFonts w:ascii="TH Sarabun New" w:hAnsi="TH Sarabun New" w:cs="TH Sarabun New"/>
          <w:b/>
          <w:bCs/>
          <w:sz w:val="36"/>
          <w:szCs w:val="36"/>
          <w:cs/>
        </w:rPr>
        <w:t xml:space="preserve"> </w:t>
      </w:r>
      <w:r w:rsidRPr="000B74C0">
        <w:rPr>
          <w:rFonts w:ascii="TH Sarabun New" w:hAnsi="TH Sarabun New" w:cs="TH Sarabun New"/>
          <w:b/>
          <w:bCs/>
          <w:sz w:val="36"/>
          <w:szCs w:val="36"/>
          <w:cs/>
        </w:rPr>
        <w:tab/>
        <w:t xml:space="preserve">รหัสนักศึกษา </w:t>
      </w:r>
      <w:r w:rsidRPr="000B74C0">
        <w:rPr>
          <w:rFonts w:ascii="TH Sarabun New" w:hAnsi="TH Sarabun New" w:cs="TH Sarabun New"/>
          <w:b/>
          <w:bCs/>
          <w:sz w:val="36"/>
          <w:szCs w:val="36"/>
        </w:rPr>
        <w:t xml:space="preserve">  </w:t>
      </w:r>
      <w:r w:rsidR="00555CE3">
        <w:rPr>
          <w:rFonts w:ascii="TH Sarabun New" w:hAnsi="TH Sarabun New" w:cs="TH Sarabun New"/>
          <w:b/>
          <w:bCs/>
          <w:sz w:val="36"/>
          <w:szCs w:val="36"/>
        </w:rPr>
        <w:t>6110210129</w:t>
      </w:r>
    </w:p>
    <w:p w14:paraId="1DDF5CD2" w14:textId="77777777" w:rsidR="00555CE3" w:rsidRPr="000B74C0" w:rsidRDefault="00555CE3" w:rsidP="00435C5A">
      <w:pPr>
        <w:ind w:left="-180"/>
        <w:jc w:val="center"/>
        <w:rPr>
          <w:rFonts w:ascii="TH Sarabun New" w:hAnsi="TH Sarabun New" w:cs="TH Sarabun New"/>
          <w:b/>
          <w:bCs/>
          <w:sz w:val="36"/>
          <w:szCs w:val="36"/>
        </w:rPr>
      </w:pPr>
      <w:r>
        <w:rPr>
          <w:rFonts w:ascii="TH Sarabun New" w:hAnsi="TH Sarabun New" w:cs="TH Sarabun New" w:hint="cs"/>
          <w:b/>
          <w:bCs/>
          <w:sz w:val="36"/>
          <w:szCs w:val="36"/>
          <w:cs/>
        </w:rPr>
        <w:t>นางสาววริศรา</w:t>
      </w:r>
      <w:r>
        <w:rPr>
          <w:rFonts w:ascii="TH Sarabun New" w:hAnsi="TH Sarabun New" w:cs="TH Sarabun New"/>
          <w:b/>
          <w:bCs/>
          <w:sz w:val="36"/>
          <w:szCs w:val="36"/>
        </w:rPr>
        <w:tab/>
      </w:r>
      <w:r>
        <w:rPr>
          <w:rFonts w:ascii="TH Sarabun New" w:hAnsi="TH Sarabun New" w:cs="TH Sarabun New" w:hint="cs"/>
          <w:b/>
          <w:bCs/>
          <w:sz w:val="36"/>
          <w:szCs w:val="36"/>
          <w:cs/>
        </w:rPr>
        <w:t>พิสุทธิ์เธียร</w:t>
      </w:r>
      <w:r>
        <w:rPr>
          <w:rFonts w:ascii="TH Sarabun New" w:hAnsi="TH Sarabun New" w:cs="TH Sarabun New"/>
          <w:b/>
          <w:bCs/>
          <w:sz w:val="36"/>
          <w:szCs w:val="36"/>
          <w:cs/>
        </w:rPr>
        <w:tab/>
      </w:r>
      <w:r>
        <w:rPr>
          <w:rFonts w:ascii="TH Sarabun New" w:hAnsi="TH Sarabun New" w:cs="TH Sarabun New"/>
          <w:b/>
          <w:bCs/>
          <w:sz w:val="36"/>
          <w:szCs w:val="36"/>
        </w:rPr>
        <w:tab/>
      </w:r>
      <w:r>
        <w:rPr>
          <w:rFonts w:ascii="TH Sarabun New" w:hAnsi="TH Sarabun New" w:cs="TH Sarabun New" w:hint="cs"/>
          <w:b/>
          <w:bCs/>
          <w:sz w:val="36"/>
          <w:szCs w:val="36"/>
          <w:cs/>
        </w:rPr>
        <w:t>รหัสนักศึกษา</w:t>
      </w:r>
      <w:r>
        <w:rPr>
          <w:rFonts w:ascii="TH Sarabun New" w:hAnsi="TH Sarabun New" w:cs="TH Sarabun New"/>
          <w:b/>
          <w:bCs/>
          <w:sz w:val="36"/>
          <w:szCs w:val="36"/>
        </w:rPr>
        <w:tab/>
        <w:t xml:space="preserve"> 6110210373</w:t>
      </w:r>
    </w:p>
    <w:p w14:paraId="1CF898E4" w14:textId="77777777" w:rsidR="00C3011F" w:rsidRPr="000B74C0" w:rsidRDefault="00A01AAD" w:rsidP="00435C5A">
      <w:pPr>
        <w:ind w:left="-180"/>
        <w:rPr>
          <w:rFonts w:ascii="TH Sarabun New" w:hAnsi="TH Sarabun New" w:cs="TH Sarabun New"/>
        </w:rPr>
      </w:pPr>
      <w:r w:rsidRPr="000B74C0">
        <w:rPr>
          <w:rFonts w:ascii="TH Sarabun New" w:hAnsi="TH Sarabun New" w:cs="TH Sarabun New"/>
          <w:b/>
          <w:bCs/>
          <w:cs/>
        </w:rPr>
        <w:t xml:space="preserve"> </w:t>
      </w:r>
    </w:p>
    <w:p w14:paraId="080E29F0" w14:textId="77777777" w:rsidR="001F37E9" w:rsidRPr="000B74C0" w:rsidRDefault="001F37E9" w:rsidP="00435C5A">
      <w:pPr>
        <w:ind w:left="-180"/>
        <w:rPr>
          <w:rFonts w:ascii="TH Sarabun New" w:hAnsi="TH Sarabun New" w:cs="TH Sarabun New"/>
        </w:rPr>
      </w:pPr>
    </w:p>
    <w:p w14:paraId="226B9E20" w14:textId="77777777" w:rsidR="001F37E9" w:rsidRPr="000B74C0" w:rsidRDefault="001F37E9" w:rsidP="00435C5A">
      <w:pPr>
        <w:ind w:left="-180"/>
        <w:rPr>
          <w:rFonts w:ascii="TH Sarabun New" w:hAnsi="TH Sarabun New" w:cs="TH Sarabun New"/>
        </w:rPr>
      </w:pPr>
    </w:p>
    <w:p w14:paraId="159E0579" w14:textId="77777777" w:rsidR="001F37E9" w:rsidRPr="000B74C0" w:rsidRDefault="001F37E9" w:rsidP="00435C5A">
      <w:pPr>
        <w:ind w:left="-180"/>
        <w:rPr>
          <w:rFonts w:ascii="TH Sarabun New" w:hAnsi="TH Sarabun New" w:cs="TH Sarabun New"/>
        </w:rPr>
      </w:pPr>
    </w:p>
    <w:p w14:paraId="6A44B03F" w14:textId="77777777" w:rsidR="001F37E9" w:rsidRPr="000B74C0" w:rsidRDefault="001F37E9" w:rsidP="00B30AE3">
      <w:pPr>
        <w:rPr>
          <w:rFonts w:ascii="TH Sarabun New" w:hAnsi="TH Sarabun New" w:cs="TH Sarabun New"/>
        </w:rPr>
      </w:pPr>
    </w:p>
    <w:p w14:paraId="682A510D" w14:textId="77777777" w:rsidR="001F37E9" w:rsidRPr="000B74C0" w:rsidRDefault="001F37E9" w:rsidP="00435C5A">
      <w:pPr>
        <w:ind w:left="-180"/>
        <w:rPr>
          <w:rFonts w:ascii="TH Sarabun New" w:hAnsi="TH Sarabun New" w:cs="TH Sarabun New"/>
        </w:rPr>
      </w:pPr>
    </w:p>
    <w:p w14:paraId="3A745CB4" w14:textId="77777777" w:rsidR="001F37E9" w:rsidRPr="000B74C0" w:rsidRDefault="001F37E9" w:rsidP="0002793A">
      <w:pPr>
        <w:rPr>
          <w:rFonts w:ascii="TH Sarabun New" w:hAnsi="TH Sarabun New" w:cs="TH Sarabun New"/>
        </w:rPr>
      </w:pPr>
    </w:p>
    <w:p w14:paraId="1D153E55" w14:textId="77777777" w:rsidR="001F37E9" w:rsidRPr="000B74C0" w:rsidRDefault="001F37E9" w:rsidP="00435C5A">
      <w:pPr>
        <w:ind w:left="-180"/>
        <w:rPr>
          <w:rFonts w:ascii="TH Sarabun New" w:hAnsi="TH Sarabun New" w:cs="TH Sarabun New"/>
        </w:rPr>
      </w:pPr>
    </w:p>
    <w:p w14:paraId="53050DA8" w14:textId="77777777" w:rsidR="001F37E9" w:rsidRPr="000B74C0" w:rsidRDefault="001F37E9" w:rsidP="00435C5A">
      <w:pPr>
        <w:ind w:left="-180"/>
        <w:jc w:val="center"/>
        <w:rPr>
          <w:rFonts w:ascii="TH Sarabun New" w:hAnsi="TH Sarabun New" w:cs="TH Sarabun New"/>
          <w:b/>
          <w:bCs/>
        </w:rPr>
      </w:pPr>
    </w:p>
    <w:p w14:paraId="03E9CA84" w14:textId="77777777" w:rsidR="001F37E9" w:rsidRPr="000B74C0" w:rsidRDefault="001F37E9" w:rsidP="00435C5A">
      <w:pPr>
        <w:ind w:left="-180"/>
        <w:jc w:val="center"/>
        <w:rPr>
          <w:rFonts w:ascii="TH Sarabun New" w:hAnsi="TH Sarabun New" w:cs="TH Sarabun New"/>
          <w:b/>
          <w:bCs/>
          <w:sz w:val="36"/>
          <w:szCs w:val="36"/>
        </w:rPr>
      </w:pPr>
      <w:r w:rsidRPr="000B74C0">
        <w:rPr>
          <w:rFonts w:ascii="TH Sarabun New" w:hAnsi="TH Sarabun New" w:cs="TH Sarabun New"/>
          <w:b/>
          <w:bCs/>
          <w:sz w:val="36"/>
          <w:szCs w:val="36"/>
          <w:cs/>
        </w:rPr>
        <w:t xml:space="preserve">โครงงานนี้เป็นส่วนหนึ่งของการศึกษาตามหลักสูตรวิทยาศาสตรบัณฑิต </w:t>
      </w:r>
    </w:p>
    <w:p w14:paraId="3B0ACD52" w14:textId="77777777" w:rsidR="001F37E9" w:rsidRPr="000B74C0" w:rsidRDefault="001F37E9" w:rsidP="00435C5A">
      <w:pPr>
        <w:ind w:left="-180"/>
        <w:jc w:val="center"/>
        <w:rPr>
          <w:rFonts w:ascii="TH Sarabun New" w:hAnsi="TH Sarabun New" w:cs="TH Sarabun New"/>
          <w:b/>
          <w:bCs/>
          <w:sz w:val="36"/>
          <w:szCs w:val="36"/>
        </w:rPr>
      </w:pPr>
      <w:r w:rsidRPr="000B74C0">
        <w:rPr>
          <w:rFonts w:ascii="TH Sarabun New" w:hAnsi="TH Sarabun New" w:cs="TH Sarabun New"/>
          <w:b/>
          <w:bCs/>
          <w:sz w:val="36"/>
          <w:szCs w:val="36"/>
          <w:cs/>
        </w:rPr>
        <w:t>สาขาวิชาวิทยาการคอมพิวเตอร์ คณะวิทยาศาสตร์  มหาวิทยาลัยสงขลานครินทร์</w:t>
      </w:r>
    </w:p>
    <w:p w14:paraId="20C220F7" w14:textId="32A6D718" w:rsidR="00921974" w:rsidRDefault="001F37E9" w:rsidP="00F5365F">
      <w:pPr>
        <w:ind w:left="-180"/>
        <w:jc w:val="center"/>
        <w:rPr>
          <w:rFonts w:ascii="TH Sarabun New" w:hAnsi="TH Sarabun New" w:cs="TH Sarabun New"/>
          <w:b/>
          <w:bCs/>
          <w:sz w:val="36"/>
          <w:szCs w:val="36"/>
          <w:cs/>
        </w:rPr>
        <w:sectPr w:rsidR="00921974" w:rsidSect="007E7AFE">
          <w:pgSz w:w="11906" w:h="16838"/>
          <w:pgMar w:top="1440" w:right="1106" w:bottom="1079" w:left="1800" w:header="708" w:footer="708" w:gutter="0"/>
          <w:pgNumType w:start="1"/>
          <w:cols w:space="708"/>
          <w:docGrid w:linePitch="360"/>
        </w:sectPr>
      </w:pPr>
      <w:r w:rsidRPr="000B74C0">
        <w:rPr>
          <w:rFonts w:ascii="TH Sarabun New" w:hAnsi="TH Sarabun New" w:cs="TH Sarabun New"/>
          <w:b/>
          <w:bCs/>
          <w:sz w:val="36"/>
          <w:szCs w:val="36"/>
          <w:cs/>
        </w:rPr>
        <w:t>ปีการศึกษา 25</w:t>
      </w:r>
      <w:r w:rsidR="00A34B9C">
        <w:rPr>
          <w:rFonts w:ascii="TH Sarabun New" w:hAnsi="TH Sarabun New" w:cs="TH Sarabun New"/>
          <w:b/>
          <w:bCs/>
          <w:sz w:val="36"/>
          <w:szCs w:val="36"/>
        </w:rPr>
        <w:t>6</w:t>
      </w:r>
      <w:r w:rsidR="003B4DD8">
        <w:rPr>
          <w:rFonts w:ascii="TH Sarabun New" w:hAnsi="TH Sarabun New" w:cs="TH Sarabun New"/>
          <w:b/>
          <w:bCs/>
          <w:sz w:val="36"/>
          <w:szCs w:val="36"/>
        </w:rPr>
        <w:t>4</w:t>
      </w:r>
    </w:p>
    <w:p w14:paraId="1E89DF50" w14:textId="67FECD9A" w:rsidR="00203429" w:rsidRDefault="00AD1EEB" w:rsidP="00921974">
      <w:pPr>
        <w:pStyle w:val="Heading1"/>
      </w:pPr>
      <w:bookmarkStart w:id="0" w:name="_Toc61186618"/>
      <w:bookmarkStart w:id="1" w:name="_Toc61466276"/>
      <w:r w:rsidRPr="000B74C0">
        <w:rPr>
          <w:cs/>
        </w:rPr>
        <w:lastRenderedPageBreak/>
        <w:t>กิตติกรรมประกาศ</w:t>
      </w:r>
      <w:bookmarkEnd w:id="0"/>
      <w:bookmarkEnd w:id="1"/>
    </w:p>
    <w:p w14:paraId="743AFDFB" w14:textId="77777777" w:rsidR="003A1942" w:rsidRPr="003A1942" w:rsidRDefault="003A1942" w:rsidP="00BE002B">
      <w:pPr>
        <w:jc w:val="thaiDistribute"/>
        <w:rPr>
          <w:cs/>
        </w:rPr>
      </w:pPr>
    </w:p>
    <w:p w14:paraId="2B425266" w14:textId="180139C2" w:rsidR="001D4957" w:rsidRPr="00443A63" w:rsidRDefault="00FA7D22" w:rsidP="00BE002B">
      <w:pPr>
        <w:ind w:firstLine="720"/>
        <w:jc w:val="thaiDistribute"/>
        <w:rPr>
          <w:rFonts w:ascii="TH Sarabun New" w:hAnsi="TH Sarabun New" w:cs="TH Sarabun New"/>
        </w:rPr>
      </w:pPr>
      <w:bookmarkStart w:id="2" w:name="_Hlk60952090"/>
      <w:r w:rsidRPr="00443A63">
        <w:rPr>
          <w:rFonts w:ascii="TH Sarabun New" w:hAnsi="TH Sarabun New" w:cs="TH Sarabun New"/>
          <w:cs/>
        </w:rPr>
        <w:t>การทำ</w:t>
      </w:r>
      <w:r w:rsidR="001D4FDF" w:rsidRPr="00443A63">
        <w:rPr>
          <w:rFonts w:ascii="TH Sarabun New" w:hAnsi="TH Sarabun New" w:cs="TH Sarabun New"/>
          <w:cs/>
        </w:rPr>
        <w:t>โครง</w:t>
      </w:r>
      <w:r w:rsidRPr="00443A63">
        <w:rPr>
          <w:rFonts w:ascii="TH Sarabun New" w:hAnsi="TH Sarabun New" w:cs="TH Sarabun New"/>
          <w:cs/>
        </w:rPr>
        <w:t xml:space="preserve">งานทางวิทยาการคอมพิวเตอร์ </w:t>
      </w:r>
      <w:r w:rsidRPr="00443A63">
        <w:rPr>
          <w:rFonts w:ascii="TH Sarabun New" w:hAnsi="TH Sarabun New" w:cs="TH Sarabun New"/>
        </w:rPr>
        <w:t>“</w:t>
      </w:r>
      <w:r w:rsidR="00BD61BB" w:rsidRPr="00443A63">
        <w:rPr>
          <w:rFonts w:ascii="TH Sarabun New" w:hAnsi="TH Sarabun New" w:cs="TH Sarabun New"/>
          <w:cs/>
        </w:rPr>
        <w:t>การจำแนกเจตนาการสนทนา เพื่อการสร้างแชทบอท</w:t>
      </w:r>
      <w:r w:rsidRPr="00443A63">
        <w:rPr>
          <w:rFonts w:ascii="TH Sarabun New" w:hAnsi="TH Sarabun New" w:cs="TH Sarabun New"/>
        </w:rPr>
        <w:t xml:space="preserve">” </w:t>
      </w:r>
      <w:r w:rsidRPr="00443A63">
        <w:rPr>
          <w:rFonts w:ascii="TH Sarabun New" w:hAnsi="TH Sarabun New" w:cs="TH Sarabun New"/>
          <w:cs/>
        </w:rPr>
        <w:t>ในครั้ง</w:t>
      </w:r>
      <w:r w:rsidR="001D4FDF" w:rsidRPr="00443A63">
        <w:rPr>
          <w:rFonts w:ascii="TH Sarabun New" w:hAnsi="TH Sarabun New" w:cs="TH Sarabun New"/>
          <w:cs/>
        </w:rPr>
        <w:t>นี้</w:t>
      </w:r>
      <w:r w:rsidR="0049091A" w:rsidRPr="00443A63">
        <w:rPr>
          <w:rFonts w:ascii="TH Sarabun New" w:hAnsi="TH Sarabun New" w:cs="TH Sarabun New"/>
          <w:cs/>
        </w:rPr>
        <w:t>สำเร็จลุล่วงได้ด้วย</w:t>
      </w:r>
      <w:r w:rsidR="00AC3516" w:rsidRPr="00443A63">
        <w:rPr>
          <w:rFonts w:ascii="TH Sarabun New" w:hAnsi="TH Sarabun New" w:cs="TH Sarabun New"/>
          <w:cs/>
        </w:rPr>
        <w:t>ดี</w:t>
      </w:r>
      <w:r w:rsidR="001D4957" w:rsidRPr="00443A63">
        <w:rPr>
          <w:rFonts w:ascii="TH Sarabun New" w:hAnsi="TH Sarabun New" w:cs="TH Sarabun New"/>
          <w:cs/>
        </w:rPr>
        <w:t xml:space="preserve"> เพราะ</w:t>
      </w:r>
      <w:r w:rsidR="0049091A" w:rsidRPr="00443A63">
        <w:rPr>
          <w:rFonts w:ascii="TH Sarabun New" w:hAnsi="TH Sarabun New" w:cs="TH Sarabun New"/>
          <w:cs/>
        </w:rPr>
        <w:t>ความ</w:t>
      </w:r>
      <w:r w:rsidR="001D4957" w:rsidRPr="00443A63">
        <w:rPr>
          <w:rFonts w:ascii="TH Sarabun New" w:hAnsi="TH Sarabun New" w:cs="TH Sarabun New"/>
          <w:cs/>
        </w:rPr>
        <w:t>อนุเคราะห์</w:t>
      </w:r>
      <w:r w:rsidR="0049091A" w:rsidRPr="00443A63">
        <w:rPr>
          <w:rFonts w:ascii="TH Sarabun New" w:hAnsi="TH Sarabun New" w:cs="TH Sarabun New"/>
          <w:cs/>
        </w:rPr>
        <w:t>จาก</w:t>
      </w:r>
      <w:r w:rsidR="001D4957" w:rsidRPr="00443A63">
        <w:rPr>
          <w:rFonts w:ascii="TH Sarabun New" w:hAnsi="TH Sarabun New" w:cs="TH Sarabun New"/>
          <w:cs/>
        </w:rPr>
        <w:t>บุคคลหลายๆ ฝ่าย ดังนี้</w:t>
      </w:r>
    </w:p>
    <w:p w14:paraId="28463CF0" w14:textId="3D0439BF" w:rsidR="00B87E1A" w:rsidRPr="00443A63" w:rsidRDefault="001D4957" w:rsidP="00BE002B">
      <w:pPr>
        <w:ind w:firstLine="720"/>
        <w:jc w:val="thaiDistribute"/>
        <w:rPr>
          <w:rFonts w:ascii="TH Sarabun New" w:hAnsi="TH Sarabun New" w:cs="TH Sarabun New"/>
        </w:rPr>
      </w:pPr>
      <w:r w:rsidRPr="00443A63">
        <w:rPr>
          <w:rFonts w:ascii="TH Sarabun New" w:hAnsi="TH Sarabun New" w:cs="TH Sarabun New"/>
          <w:cs/>
        </w:rPr>
        <w:t>ขอขอบคุณ</w:t>
      </w:r>
      <w:r w:rsidR="0049091A" w:rsidRPr="00443A63">
        <w:rPr>
          <w:rFonts w:ascii="TH Sarabun New" w:hAnsi="TH Sarabun New" w:cs="TH Sarabun New"/>
          <w:cs/>
        </w:rPr>
        <w:t>อาจารย์ ดร</w:t>
      </w:r>
      <w:r w:rsidR="0049091A" w:rsidRPr="00443A63">
        <w:rPr>
          <w:rFonts w:ascii="TH Sarabun New" w:hAnsi="TH Sarabun New" w:cs="TH Sarabun New"/>
        </w:rPr>
        <w:t>.</w:t>
      </w:r>
      <w:r w:rsidR="0049091A" w:rsidRPr="00443A63">
        <w:rPr>
          <w:rFonts w:ascii="TH Sarabun New" w:hAnsi="TH Sarabun New" w:cs="TH Sarabun New"/>
          <w:cs/>
        </w:rPr>
        <w:t xml:space="preserve">นิวรรณ วัฒนกิจรุ่งโรจน์ </w:t>
      </w:r>
      <w:r w:rsidR="004E69BD" w:rsidRPr="00443A63">
        <w:rPr>
          <w:rFonts w:ascii="TH Sarabun New" w:hAnsi="TH Sarabun New" w:cs="TH Sarabun New"/>
          <w:cs/>
        </w:rPr>
        <w:t>อาจารย์ประจำ</w:t>
      </w:r>
      <w:r w:rsidR="00950D09" w:rsidRPr="00443A63">
        <w:rPr>
          <w:rFonts w:ascii="TH Sarabun New" w:hAnsi="TH Sarabun New" w:cs="TH Sarabun New"/>
          <w:cs/>
        </w:rPr>
        <w:t>สาขา</w:t>
      </w:r>
      <w:r w:rsidR="00EC245D" w:rsidRPr="00443A63">
        <w:rPr>
          <w:rFonts w:ascii="TH Sarabun New" w:hAnsi="TH Sarabun New" w:cs="TH Sarabun New"/>
          <w:cs/>
        </w:rPr>
        <w:t>วิชาวิทยา</w:t>
      </w:r>
      <w:r w:rsidR="00F85979" w:rsidRPr="00443A63">
        <w:rPr>
          <w:rFonts w:ascii="TH Sarabun New" w:hAnsi="TH Sarabun New" w:cs="TH Sarabun New"/>
          <w:cs/>
        </w:rPr>
        <w:t>ศาสตร์การคำนวณ</w:t>
      </w:r>
      <w:r w:rsidR="00505A21" w:rsidRPr="00443A63">
        <w:rPr>
          <w:rFonts w:ascii="TH Sarabun New" w:hAnsi="TH Sarabun New" w:cs="TH Sarabun New"/>
          <w:cs/>
        </w:rPr>
        <w:t xml:space="preserve"> คณะวิทยาศาสตร์ </w:t>
      </w:r>
      <w:r w:rsidR="001F1F18" w:rsidRPr="00443A63">
        <w:rPr>
          <w:rFonts w:ascii="TH Sarabun New" w:hAnsi="TH Sarabun New" w:cs="TH Sarabun New"/>
          <w:cs/>
        </w:rPr>
        <w:t>มหาวิทยาลัยสงขลานครินทร์ วิทยาเขตหาดใหญ่</w:t>
      </w:r>
      <w:r w:rsidR="0010155C" w:rsidRPr="00443A63">
        <w:rPr>
          <w:rFonts w:ascii="TH Sarabun New" w:hAnsi="TH Sarabun New" w:cs="TH Sarabun New"/>
          <w:cs/>
        </w:rPr>
        <w:t xml:space="preserve"> ซึ่งเป็น</w:t>
      </w:r>
      <w:r w:rsidR="0049091A" w:rsidRPr="00443A63">
        <w:rPr>
          <w:rFonts w:ascii="TH Sarabun New" w:hAnsi="TH Sarabun New" w:cs="TH Sarabun New"/>
          <w:cs/>
        </w:rPr>
        <w:t>อาจารย์ที่ปรึกษาโครง</w:t>
      </w:r>
      <w:r w:rsidR="00EC29F7" w:rsidRPr="00443A63">
        <w:rPr>
          <w:rFonts w:ascii="TH Sarabun New" w:hAnsi="TH Sarabun New" w:cs="TH Sarabun New"/>
          <w:cs/>
        </w:rPr>
        <w:t>งาน</w:t>
      </w:r>
      <w:r w:rsidR="0049091A" w:rsidRPr="00443A63">
        <w:rPr>
          <w:rFonts w:ascii="TH Sarabun New" w:hAnsi="TH Sarabun New" w:cs="TH Sarabun New"/>
          <w:cs/>
        </w:rPr>
        <w:t>ที่ได้ให้คำ</w:t>
      </w:r>
      <w:r w:rsidR="00BA7AC2" w:rsidRPr="00443A63">
        <w:rPr>
          <w:rFonts w:ascii="TH Sarabun New" w:hAnsi="TH Sarabun New" w:cs="TH Sarabun New"/>
          <w:cs/>
        </w:rPr>
        <w:t xml:space="preserve">ปรึกษา </w:t>
      </w:r>
      <w:r w:rsidR="0049091A" w:rsidRPr="00443A63">
        <w:rPr>
          <w:rFonts w:ascii="TH Sarabun New" w:hAnsi="TH Sarabun New" w:cs="TH Sarabun New"/>
          <w:cs/>
        </w:rPr>
        <w:t>แนะ</w:t>
      </w:r>
      <w:r w:rsidR="00BA7AC2" w:rsidRPr="00443A63">
        <w:rPr>
          <w:rFonts w:ascii="TH Sarabun New" w:hAnsi="TH Sarabun New" w:cs="TH Sarabun New"/>
          <w:cs/>
        </w:rPr>
        <w:t>นำ</w:t>
      </w:r>
      <w:r w:rsidR="0049091A" w:rsidRPr="00443A63">
        <w:rPr>
          <w:rFonts w:ascii="TH Sarabun New" w:hAnsi="TH Sarabun New" w:cs="TH Sarabun New"/>
          <w:cs/>
        </w:rPr>
        <w:t xml:space="preserve"> </w:t>
      </w:r>
      <w:r w:rsidR="00874565" w:rsidRPr="00443A63">
        <w:rPr>
          <w:rFonts w:ascii="TH Sarabun New" w:hAnsi="TH Sarabun New" w:cs="TH Sarabun New"/>
          <w:cs/>
        </w:rPr>
        <w:t xml:space="preserve">และความช่วยเหลือในทุกๆ </w:t>
      </w:r>
      <w:r w:rsidR="00184741" w:rsidRPr="00443A63">
        <w:rPr>
          <w:rFonts w:ascii="TH Sarabun New" w:hAnsi="TH Sarabun New" w:cs="TH Sarabun New"/>
          <w:cs/>
        </w:rPr>
        <w:t>เรื่องสำหรับการทำงาน ให้ข้อคิด แรงกระตุ้</w:t>
      </w:r>
      <w:r w:rsidR="005E6F31" w:rsidRPr="00443A63">
        <w:rPr>
          <w:rFonts w:ascii="TH Sarabun New" w:hAnsi="TH Sarabun New" w:cs="TH Sarabun New"/>
          <w:cs/>
        </w:rPr>
        <w:t>น และกำลังใจในการพัฒนางาน</w:t>
      </w:r>
      <w:r w:rsidR="0049091A" w:rsidRPr="00443A63">
        <w:rPr>
          <w:rFonts w:ascii="TH Sarabun New" w:hAnsi="TH Sarabun New" w:cs="TH Sarabun New"/>
          <w:cs/>
        </w:rPr>
        <w:t xml:space="preserve"> </w:t>
      </w:r>
      <w:r w:rsidR="005E6F31" w:rsidRPr="00443A63">
        <w:rPr>
          <w:rFonts w:ascii="TH Sarabun New" w:hAnsi="TH Sarabun New" w:cs="TH Sarabun New"/>
          <w:cs/>
        </w:rPr>
        <w:t>นอกจากนี้ท่านยังสละเวลาในการติดตามผลการทำโครงงาน</w:t>
      </w:r>
      <w:r w:rsidR="008179DA" w:rsidRPr="00443A63">
        <w:rPr>
          <w:rFonts w:ascii="TH Sarabun New" w:hAnsi="TH Sarabun New" w:cs="TH Sarabun New"/>
          <w:cs/>
        </w:rPr>
        <w:t>ครั้งนี้มาโดยตลอด</w:t>
      </w:r>
    </w:p>
    <w:p w14:paraId="0A1AF7F7" w14:textId="39B1CC41" w:rsidR="00B87E1A" w:rsidRPr="00443A63" w:rsidRDefault="00B87E1A" w:rsidP="00BE002B">
      <w:pPr>
        <w:ind w:firstLine="720"/>
        <w:jc w:val="thaiDistribute"/>
        <w:rPr>
          <w:rFonts w:ascii="TH Sarabun New" w:hAnsi="TH Sarabun New" w:cs="TH Sarabun New"/>
        </w:rPr>
      </w:pPr>
      <w:r w:rsidRPr="00443A63">
        <w:rPr>
          <w:rFonts w:ascii="TH Sarabun New" w:hAnsi="TH Sarabun New" w:cs="TH Sarabun New"/>
          <w:cs/>
        </w:rPr>
        <w:t>ขอขอบคุณอาจารย์</w:t>
      </w:r>
      <w:r w:rsidR="00DF2AB9" w:rsidRPr="00443A63">
        <w:rPr>
          <w:rFonts w:ascii="TH Sarabun New" w:hAnsi="TH Sarabun New" w:cs="TH Sarabun New"/>
        </w:rPr>
        <w:t xml:space="preserve"> </w:t>
      </w:r>
      <w:r w:rsidR="00DF2AB9" w:rsidRPr="00443A63">
        <w:rPr>
          <w:rFonts w:ascii="TH Sarabun New" w:hAnsi="TH Sarabun New" w:cs="TH Sarabun New"/>
          <w:cs/>
        </w:rPr>
        <w:t>ผศ</w:t>
      </w:r>
      <w:r w:rsidR="00DF2AB9" w:rsidRPr="00443A63">
        <w:rPr>
          <w:rFonts w:ascii="TH Sarabun New" w:hAnsi="TH Sarabun New" w:cs="TH Sarabun New"/>
        </w:rPr>
        <w:t>.</w:t>
      </w:r>
      <w:r w:rsidR="00DF2AB9" w:rsidRPr="00443A63">
        <w:rPr>
          <w:rFonts w:ascii="TH Sarabun New" w:hAnsi="TH Sarabun New" w:cs="TH Sarabun New"/>
          <w:cs/>
        </w:rPr>
        <w:t>ดร</w:t>
      </w:r>
      <w:r w:rsidR="00DF2AB9" w:rsidRPr="00443A63">
        <w:rPr>
          <w:rFonts w:ascii="TH Sarabun New" w:hAnsi="TH Sarabun New" w:cs="TH Sarabun New"/>
        </w:rPr>
        <w:t>.</w:t>
      </w:r>
      <w:r w:rsidR="00DF2AB9" w:rsidRPr="00443A63">
        <w:rPr>
          <w:rFonts w:ascii="TH Sarabun New" w:hAnsi="TH Sarabun New" w:cs="TH Sarabun New"/>
          <w:cs/>
        </w:rPr>
        <w:t>จารุณี ดวงสุวรรณ</w:t>
      </w:r>
      <w:r w:rsidR="002B5F57" w:rsidRPr="00443A63">
        <w:rPr>
          <w:rFonts w:ascii="TH Sarabun New" w:hAnsi="TH Sarabun New" w:cs="TH Sarabun New"/>
          <w:cs/>
        </w:rPr>
        <w:t xml:space="preserve"> และ</w:t>
      </w:r>
      <w:r w:rsidR="00AD7AA6" w:rsidRPr="00443A63">
        <w:rPr>
          <w:rFonts w:ascii="TH Sarabun New" w:hAnsi="TH Sarabun New" w:cs="TH Sarabun New"/>
          <w:cs/>
        </w:rPr>
        <w:t>อาจารย์</w:t>
      </w:r>
      <w:r w:rsidR="002B5F57" w:rsidRPr="00443A63">
        <w:rPr>
          <w:rFonts w:ascii="TH Sarabun New" w:hAnsi="TH Sarabun New" w:cs="TH Sarabun New"/>
          <w:cs/>
        </w:rPr>
        <w:t>ผศ</w:t>
      </w:r>
      <w:r w:rsidR="002B5F57" w:rsidRPr="00443A63">
        <w:rPr>
          <w:rFonts w:ascii="TH Sarabun New" w:hAnsi="TH Sarabun New" w:cs="TH Sarabun New"/>
        </w:rPr>
        <w:t>.</w:t>
      </w:r>
      <w:r w:rsidR="002B5F57" w:rsidRPr="00443A63">
        <w:rPr>
          <w:rFonts w:ascii="TH Sarabun New" w:hAnsi="TH Sarabun New" w:cs="TH Sarabun New"/>
          <w:cs/>
        </w:rPr>
        <w:t>ดร</w:t>
      </w:r>
      <w:r w:rsidR="002B5F57" w:rsidRPr="00443A63">
        <w:rPr>
          <w:rFonts w:ascii="TH Sarabun New" w:hAnsi="TH Sarabun New" w:cs="TH Sarabun New"/>
        </w:rPr>
        <w:t>.</w:t>
      </w:r>
      <w:r w:rsidR="002B5F57" w:rsidRPr="00443A63">
        <w:rPr>
          <w:rFonts w:ascii="TH Sarabun New" w:hAnsi="TH Sarabun New" w:cs="TH Sarabun New"/>
          <w:cs/>
        </w:rPr>
        <w:t>วิภาดา เวทย์ประสิทธิ</w:t>
      </w:r>
      <w:r w:rsidR="008D21E8" w:rsidRPr="00443A63">
        <w:rPr>
          <w:rFonts w:ascii="TH Sarabun New" w:hAnsi="TH Sarabun New" w:cs="TH Sarabun New"/>
          <w:cs/>
        </w:rPr>
        <w:t xml:space="preserve">์ </w:t>
      </w:r>
      <w:r w:rsidR="00AD7AA6" w:rsidRPr="00443A63">
        <w:rPr>
          <w:rFonts w:ascii="TH Sarabun New" w:hAnsi="TH Sarabun New" w:cs="TH Sarabun New"/>
          <w:cs/>
        </w:rPr>
        <w:t>คณะกรรมการในการสอบโครงงานที่กรุณาทำการสอบและให้คำชี้แนะที่ดีในการทำโครงงาน</w:t>
      </w:r>
    </w:p>
    <w:p w14:paraId="28DBFC08" w14:textId="6DD11412" w:rsidR="003A1942" w:rsidRPr="00443A63" w:rsidRDefault="003A1942" w:rsidP="00BE002B">
      <w:pPr>
        <w:ind w:firstLine="720"/>
        <w:jc w:val="thaiDistribute"/>
        <w:rPr>
          <w:rFonts w:ascii="TH Sarabun New" w:hAnsi="TH Sarabun New" w:cs="TH Sarabun New"/>
        </w:rPr>
      </w:pPr>
      <w:r w:rsidRPr="00443A63">
        <w:rPr>
          <w:rFonts w:ascii="TH Sarabun New" w:hAnsi="TH Sarabun New" w:cs="TH Sarabun New"/>
          <w:cs/>
        </w:rPr>
        <w:t>ขอขอบคุณภาควิชาวิทยาการคอมพิวเตอร์ คณะวิทยาศาสตร์ มหาวิทยายลัยสงขลานครินทร์ ที่เอื้อเผื่อสถานที่และอุปกรณ์ในการทำโครงงาน และการสอบโครงงาน</w:t>
      </w:r>
    </w:p>
    <w:p w14:paraId="2A48B63D" w14:textId="251F617F" w:rsidR="0049091A" w:rsidRPr="00443A63" w:rsidRDefault="00203429" w:rsidP="00BE002B">
      <w:pPr>
        <w:ind w:firstLine="720"/>
        <w:jc w:val="thaiDistribute"/>
        <w:rPr>
          <w:rFonts w:ascii="TH Sarabun New" w:hAnsi="TH Sarabun New" w:cs="TH Sarabun New"/>
        </w:rPr>
      </w:pPr>
      <w:r w:rsidRPr="00443A63">
        <w:rPr>
          <w:rFonts w:ascii="TH Sarabun New" w:hAnsi="TH Sarabun New" w:cs="TH Sarabun New"/>
          <w:cs/>
        </w:rPr>
        <w:t>ทางคณะผู้จัดทำ</w:t>
      </w:r>
      <w:r w:rsidR="003A1942" w:rsidRPr="00443A63">
        <w:rPr>
          <w:rFonts w:ascii="TH Sarabun New" w:hAnsi="TH Sarabun New" w:cs="TH Sarabun New"/>
          <w:cs/>
        </w:rPr>
        <w:t>รู้สึกซาบซึ้งและ</w:t>
      </w:r>
      <w:r w:rsidRPr="00443A63">
        <w:rPr>
          <w:rFonts w:ascii="TH Sarabun New" w:hAnsi="TH Sarabun New" w:cs="TH Sarabun New"/>
          <w:cs/>
        </w:rPr>
        <w:t>ขอ</w:t>
      </w:r>
      <w:r w:rsidR="003A1942" w:rsidRPr="00443A63">
        <w:rPr>
          <w:rFonts w:ascii="TH Sarabun New" w:hAnsi="TH Sarabun New" w:cs="TH Sarabun New"/>
          <w:cs/>
        </w:rPr>
        <w:t>ขอบ</w:t>
      </w:r>
      <w:r w:rsidRPr="00443A63">
        <w:rPr>
          <w:rFonts w:ascii="TH Sarabun New" w:hAnsi="TH Sarabun New" w:cs="TH Sarabun New"/>
          <w:cs/>
        </w:rPr>
        <w:t>คุณ</w:t>
      </w:r>
      <w:r w:rsidR="003A1942" w:rsidRPr="00443A63">
        <w:rPr>
          <w:rFonts w:ascii="TH Sarabun New" w:hAnsi="TH Sarabun New" w:cs="TH Sarabun New"/>
          <w:cs/>
        </w:rPr>
        <w:t>ทุกท่าน</w:t>
      </w:r>
      <w:r w:rsidRPr="00443A63">
        <w:rPr>
          <w:rFonts w:ascii="TH Sarabun New" w:hAnsi="TH Sarabun New" w:cs="TH Sarabun New"/>
          <w:cs/>
        </w:rPr>
        <w:t>เป็นอย่างสูง</w:t>
      </w:r>
      <w:r w:rsidR="003A1942" w:rsidRPr="00443A63">
        <w:rPr>
          <w:rFonts w:ascii="TH Sarabun New" w:hAnsi="TH Sarabun New" w:cs="TH Sarabun New"/>
          <w:cs/>
        </w:rPr>
        <w:t>มา ณ โอกาสนี้</w:t>
      </w:r>
    </w:p>
    <w:p w14:paraId="3FEC0BA5" w14:textId="3AE715F3" w:rsidR="003A1942" w:rsidRPr="00443A63" w:rsidRDefault="003A1942" w:rsidP="003A1942">
      <w:pPr>
        <w:ind w:firstLine="720"/>
        <w:rPr>
          <w:rFonts w:ascii="TH Sarabun New" w:hAnsi="TH Sarabun New" w:cs="TH Sarabun New"/>
        </w:rPr>
      </w:pPr>
      <w:r w:rsidRPr="00443A63">
        <w:rPr>
          <w:rFonts w:ascii="TH Sarabun New" w:hAnsi="TH Sarabun New" w:cs="TH Sarabun New"/>
          <w:cs/>
        </w:rPr>
        <w:tab/>
      </w:r>
      <w:r w:rsidRPr="00443A63">
        <w:rPr>
          <w:rFonts w:ascii="TH Sarabun New" w:hAnsi="TH Sarabun New" w:cs="TH Sarabun New"/>
          <w:cs/>
        </w:rPr>
        <w:tab/>
      </w:r>
      <w:r w:rsidRPr="00443A63">
        <w:rPr>
          <w:rFonts w:ascii="TH Sarabun New" w:hAnsi="TH Sarabun New" w:cs="TH Sarabun New"/>
          <w:cs/>
        </w:rPr>
        <w:tab/>
      </w:r>
      <w:r w:rsidRPr="00443A63">
        <w:rPr>
          <w:rFonts w:ascii="TH Sarabun New" w:hAnsi="TH Sarabun New" w:cs="TH Sarabun New"/>
          <w:cs/>
        </w:rPr>
        <w:tab/>
      </w:r>
      <w:r w:rsidRPr="00443A63">
        <w:rPr>
          <w:rFonts w:ascii="TH Sarabun New" w:hAnsi="TH Sarabun New" w:cs="TH Sarabun New"/>
          <w:cs/>
        </w:rPr>
        <w:tab/>
      </w:r>
      <w:r w:rsidRPr="00443A63">
        <w:rPr>
          <w:rFonts w:ascii="TH Sarabun New" w:hAnsi="TH Sarabun New" w:cs="TH Sarabun New"/>
          <w:cs/>
        </w:rPr>
        <w:tab/>
      </w:r>
      <w:r w:rsidRPr="00443A63">
        <w:rPr>
          <w:rFonts w:ascii="TH Sarabun New" w:hAnsi="TH Sarabun New" w:cs="TH Sarabun New"/>
          <w:cs/>
        </w:rPr>
        <w:tab/>
      </w:r>
      <w:r w:rsidRPr="00443A63">
        <w:rPr>
          <w:rFonts w:ascii="TH Sarabun New" w:hAnsi="TH Sarabun New" w:cs="TH Sarabun New"/>
          <w:cs/>
        </w:rPr>
        <w:tab/>
      </w:r>
    </w:p>
    <w:p w14:paraId="4E41CF50" w14:textId="4DBB0734" w:rsidR="003A1942" w:rsidRPr="00443A63" w:rsidRDefault="003A1942" w:rsidP="003A1942">
      <w:pPr>
        <w:ind w:firstLine="720"/>
        <w:rPr>
          <w:rFonts w:ascii="TH Sarabun New" w:hAnsi="TH Sarabun New" w:cs="TH Sarabun New"/>
        </w:rPr>
      </w:pPr>
    </w:p>
    <w:p w14:paraId="1B103940" w14:textId="42E3ECB1" w:rsidR="003A1942" w:rsidRPr="00443A63" w:rsidRDefault="003A1942" w:rsidP="003A1942">
      <w:pPr>
        <w:ind w:firstLine="720"/>
        <w:rPr>
          <w:rFonts w:ascii="TH Sarabun New" w:hAnsi="TH Sarabun New" w:cs="TH Sarabun New"/>
        </w:rPr>
      </w:pPr>
      <w:r w:rsidRPr="00443A63">
        <w:rPr>
          <w:rFonts w:ascii="TH Sarabun New" w:hAnsi="TH Sarabun New" w:cs="TH Sarabun New"/>
          <w:cs/>
        </w:rPr>
        <w:tab/>
      </w:r>
      <w:r w:rsidRPr="00443A63">
        <w:rPr>
          <w:rFonts w:ascii="TH Sarabun New" w:hAnsi="TH Sarabun New" w:cs="TH Sarabun New"/>
          <w:cs/>
        </w:rPr>
        <w:tab/>
      </w:r>
      <w:r w:rsidRPr="00443A63">
        <w:rPr>
          <w:rFonts w:ascii="TH Sarabun New" w:hAnsi="TH Sarabun New" w:cs="TH Sarabun New"/>
          <w:cs/>
        </w:rPr>
        <w:tab/>
      </w:r>
      <w:r w:rsidRPr="00443A63">
        <w:rPr>
          <w:rFonts w:ascii="TH Sarabun New" w:hAnsi="TH Sarabun New" w:cs="TH Sarabun New"/>
          <w:cs/>
        </w:rPr>
        <w:tab/>
      </w:r>
      <w:r w:rsidRPr="00443A63">
        <w:rPr>
          <w:rFonts w:ascii="TH Sarabun New" w:hAnsi="TH Sarabun New" w:cs="TH Sarabun New"/>
          <w:cs/>
        </w:rPr>
        <w:tab/>
      </w:r>
      <w:r w:rsidRPr="00443A63">
        <w:rPr>
          <w:rFonts w:ascii="TH Sarabun New" w:hAnsi="TH Sarabun New" w:cs="TH Sarabun New"/>
          <w:cs/>
        </w:rPr>
        <w:tab/>
      </w:r>
      <w:r w:rsidRPr="00443A63">
        <w:rPr>
          <w:rFonts w:ascii="TH Sarabun New" w:hAnsi="TH Sarabun New" w:cs="TH Sarabun New"/>
          <w:cs/>
        </w:rPr>
        <w:tab/>
      </w:r>
      <w:r w:rsidRPr="00443A63">
        <w:rPr>
          <w:rFonts w:ascii="TH Sarabun New" w:hAnsi="TH Sarabun New" w:cs="TH Sarabun New"/>
          <w:cs/>
        </w:rPr>
        <w:tab/>
      </w:r>
      <w:r w:rsidRPr="00443A63">
        <w:rPr>
          <w:rFonts w:ascii="TH Sarabun New" w:hAnsi="TH Sarabun New" w:cs="TH Sarabun New"/>
          <w:cs/>
        </w:rPr>
        <w:tab/>
        <w:t>คณะผู้จัดทำ</w:t>
      </w:r>
    </w:p>
    <w:bookmarkEnd w:id="2"/>
    <w:p w14:paraId="457EEE6F" w14:textId="7218B847" w:rsidR="00066D11" w:rsidRDefault="00066D11" w:rsidP="00DE4AEC">
      <w:pPr>
        <w:tabs>
          <w:tab w:val="left" w:pos="1500"/>
        </w:tabs>
        <w:rPr>
          <w:rFonts w:ascii="TH Sarabun New" w:hAnsi="TH Sarabun New" w:cs="TH Sarabun New"/>
        </w:rPr>
      </w:pPr>
    </w:p>
    <w:p w14:paraId="39626FDC" w14:textId="77777777" w:rsidR="00443A63" w:rsidRDefault="00443A63" w:rsidP="00DE4AEC">
      <w:pPr>
        <w:tabs>
          <w:tab w:val="left" w:pos="1500"/>
        </w:tabs>
        <w:rPr>
          <w:rFonts w:ascii="TH Sarabun New" w:hAnsi="TH Sarabun New" w:cs="TH Sarabun New"/>
        </w:rPr>
      </w:pPr>
    </w:p>
    <w:p w14:paraId="4A08C992" w14:textId="4E29CABE" w:rsidR="00DE4AEC" w:rsidRDefault="00DE4AEC" w:rsidP="00DE4AEC">
      <w:pPr>
        <w:tabs>
          <w:tab w:val="left" w:pos="1500"/>
        </w:tabs>
        <w:rPr>
          <w:rFonts w:ascii="TH Sarabun New" w:hAnsi="TH Sarabun New" w:cs="TH Sarabun New"/>
        </w:rPr>
      </w:pPr>
    </w:p>
    <w:p w14:paraId="3453B9A9" w14:textId="0B064BAF" w:rsidR="00DE4AEC" w:rsidRDefault="00DE4AEC" w:rsidP="00DE4AEC">
      <w:pPr>
        <w:tabs>
          <w:tab w:val="left" w:pos="1500"/>
        </w:tabs>
        <w:rPr>
          <w:rFonts w:ascii="TH Sarabun New" w:hAnsi="TH Sarabun New" w:cs="TH Sarabun New"/>
        </w:rPr>
      </w:pPr>
    </w:p>
    <w:p w14:paraId="0B923066" w14:textId="025778E6" w:rsidR="00DE4AEC" w:rsidRDefault="00DE4AEC" w:rsidP="00DE4AEC">
      <w:pPr>
        <w:tabs>
          <w:tab w:val="left" w:pos="1500"/>
        </w:tabs>
        <w:rPr>
          <w:rFonts w:ascii="TH Sarabun New" w:hAnsi="TH Sarabun New" w:cs="TH Sarabun New"/>
        </w:rPr>
      </w:pPr>
    </w:p>
    <w:p w14:paraId="70C5B9BD" w14:textId="6C736B9D" w:rsidR="00DE4AEC" w:rsidRDefault="00DE4AEC" w:rsidP="00DE4AEC">
      <w:pPr>
        <w:tabs>
          <w:tab w:val="left" w:pos="1500"/>
        </w:tabs>
        <w:rPr>
          <w:rFonts w:ascii="TH Sarabun New" w:hAnsi="TH Sarabun New" w:cs="TH Sarabun New"/>
        </w:rPr>
      </w:pPr>
    </w:p>
    <w:p w14:paraId="22F462CB" w14:textId="147EC9DC" w:rsidR="00DE4AEC" w:rsidRDefault="00DE4AEC" w:rsidP="00DE4AEC">
      <w:pPr>
        <w:tabs>
          <w:tab w:val="left" w:pos="1500"/>
        </w:tabs>
        <w:rPr>
          <w:rFonts w:ascii="TH Sarabun New" w:hAnsi="TH Sarabun New" w:cs="TH Sarabun New"/>
        </w:rPr>
      </w:pPr>
    </w:p>
    <w:p w14:paraId="5F12B4AB" w14:textId="6BA9E35A" w:rsidR="00DE4AEC" w:rsidRDefault="00DE4AEC" w:rsidP="00DE4AEC">
      <w:pPr>
        <w:tabs>
          <w:tab w:val="left" w:pos="1500"/>
        </w:tabs>
        <w:rPr>
          <w:rFonts w:ascii="TH Sarabun New" w:hAnsi="TH Sarabun New" w:cs="TH Sarabun New"/>
        </w:rPr>
      </w:pPr>
    </w:p>
    <w:p w14:paraId="6F83EEBA" w14:textId="732AB2D6" w:rsidR="00DE4AEC" w:rsidRDefault="00DE4AEC" w:rsidP="00DE4AEC">
      <w:pPr>
        <w:tabs>
          <w:tab w:val="left" w:pos="1500"/>
        </w:tabs>
        <w:rPr>
          <w:rFonts w:ascii="TH Sarabun New" w:hAnsi="TH Sarabun New" w:cs="TH Sarabun New"/>
        </w:rPr>
      </w:pPr>
    </w:p>
    <w:p w14:paraId="481BAEFB" w14:textId="6914BB1B" w:rsidR="00CC0769" w:rsidRDefault="00CC0769" w:rsidP="00DE4AEC">
      <w:pPr>
        <w:tabs>
          <w:tab w:val="left" w:pos="1500"/>
        </w:tabs>
        <w:rPr>
          <w:rFonts w:ascii="TH Sarabun New" w:hAnsi="TH Sarabun New" w:cs="TH Sarabun New"/>
        </w:rPr>
      </w:pPr>
    </w:p>
    <w:p w14:paraId="5B5AF889" w14:textId="77777777" w:rsidR="00CC0769" w:rsidRDefault="00CC0769" w:rsidP="00DE4AEC">
      <w:pPr>
        <w:tabs>
          <w:tab w:val="left" w:pos="1500"/>
        </w:tabs>
        <w:rPr>
          <w:rFonts w:ascii="TH Sarabun New" w:hAnsi="TH Sarabun New" w:cs="TH Sarabun New"/>
        </w:rPr>
      </w:pPr>
    </w:p>
    <w:p w14:paraId="0D250FD3" w14:textId="61DCC4C0" w:rsidR="00DE4AEC" w:rsidRDefault="00DE4AEC" w:rsidP="00DE4AEC">
      <w:pPr>
        <w:tabs>
          <w:tab w:val="left" w:pos="1500"/>
        </w:tabs>
        <w:rPr>
          <w:rFonts w:ascii="TH Sarabun New" w:hAnsi="TH Sarabun New" w:cs="TH Sarabun New"/>
        </w:rPr>
      </w:pPr>
    </w:p>
    <w:p w14:paraId="6D74F54E" w14:textId="3AF39F55" w:rsidR="00DE4AEC" w:rsidRDefault="00DE4AEC" w:rsidP="00DE4AEC">
      <w:pPr>
        <w:tabs>
          <w:tab w:val="left" w:pos="1500"/>
        </w:tabs>
        <w:rPr>
          <w:rFonts w:ascii="TH Sarabun New" w:hAnsi="TH Sarabun New" w:cs="TH Sarabun New"/>
        </w:rPr>
      </w:pPr>
    </w:p>
    <w:p w14:paraId="720EB01A" w14:textId="5ECB23E0" w:rsidR="00FB7532" w:rsidRDefault="00FB7532" w:rsidP="00F73B1B">
      <w:pPr>
        <w:rPr>
          <w:rFonts w:ascii="TH Sarabun New" w:hAnsi="TH Sarabun New" w:cs="TH Sarabun New"/>
        </w:rPr>
      </w:pPr>
    </w:p>
    <w:p w14:paraId="322C2DC1" w14:textId="77777777" w:rsidR="00F73B1B" w:rsidRDefault="00F73B1B" w:rsidP="00F73B1B">
      <w:pPr>
        <w:rPr>
          <w:rFonts w:ascii="Angsana New" w:hAnsi="Angsana New"/>
        </w:rPr>
      </w:pPr>
    </w:p>
    <w:p w14:paraId="3886BC06" w14:textId="77777777" w:rsidR="00FB7532" w:rsidRDefault="00FB7532" w:rsidP="00FB7532">
      <w:pPr>
        <w:ind w:left="-180"/>
        <w:rPr>
          <w:rFonts w:ascii="Angsana New" w:hAnsi="Angsana New"/>
        </w:rPr>
      </w:pPr>
    </w:p>
    <w:p w14:paraId="23E7FF48" w14:textId="411B0F24" w:rsidR="00EC2E9B" w:rsidRDefault="00EC2E9B" w:rsidP="00EC2E9B">
      <w:pPr>
        <w:pStyle w:val="Heading1"/>
      </w:pPr>
      <w:bookmarkStart w:id="3" w:name="_Toc61186619"/>
      <w:bookmarkStart w:id="4" w:name="_Toc61466277"/>
      <w:r w:rsidRPr="00EC2E9B">
        <w:rPr>
          <w:cs/>
        </w:rPr>
        <w:lastRenderedPageBreak/>
        <w:t>สารบัญ</w:t>
      </w:r>
      <w:bookmarkEnd w:id="3"/>
      <w:bookmarkEnd w:id="4"/>
    </w:p>
    <w:p w14:paraId="4620B597" w14:textId="3B311F75" w:rsidR="00C73FB3" w:rsidRPr="00C73FB3" w:rsidRDefault="00C73FB3" w:rsidP="00C73FB3">
      <w:pPr>
        <w:jc w:val="right"/>
      </w:pPr>
      <w:r>
        <w:rPr>
          <w:rFonts w:hint="cs"/>
          <w:cs/>
        </w:rPr>
        <w:t>หน้า</w:t>
      </w:r>
    </w:p>
    <w:p w14:paraId="02122162" w14:textId="7990DA5B" w:rsidR="00807DFC" w:rsidRPr="00807DFC" w:rsidRDefault="002416E7">
      <w:pPr>
        <w:pStyle w:val="TOC1"/>
        <w:tabs>
          <w:tab w:val="right" w:pos="8990"/>
        </w:tabs>
        <w:rPr>
          <w:rFonts w:ascii="TH SarabunPSK" w:eastAsiaTheme="minorEastAsia" w:hAnsi="TH SarabunPSK" w:cs="TH SarabunPSK"/>
          <w:b w:val="0"/>
          <w:bCs w:val="0"/>
          <w:i w:val="0"/>
          <w:iCs w:val="0"/>
          <w:noProof/>
          <w:sz w:val="32"/>
          <w:szCs w:val="32"/>
        </w:rPr>
      </w:pPr>
      <w:r w:rsidRPr="00BE002B">
        <w:rPr>
          <w:rFonts w:ascii="TH SarabunPSK" w:hAnsi="TH SarabunPSK" w:cs="TH SarabunPSK"/>
          <w:b w:val="0"/>
          <w:bCs w:val="0"/>
          <w:i w:val="0"/>
          <w:iCs w:val="0"/>
          <w:sz w:val="32"/>
          <w:szCs w:val="32"/>
          <w:cs/>
        </w:rPr>
        <w:fldChar w:fldCharType="begin"/>
      </w:r>
      <w:r w:rsidRPr="00BE002B">
        <w:rPr>
          <w:rFonts w:ascii="TH SarabunPSK" w:hAnsi="TH SarabunPSK" w:cs="TH SarabunPSK"/>
          <w:b w:val="0"/>
          <w:bCs w:val="0"/>
          <w:i w:val="0"/>
          <w:iCs w:val="0"/>
          <w:sz w:val="32"/>
          <w:szCs w:val="32"/>
          <w:cs/>
        </w:rPr>
        <w:instrText xml:space="preserve"> </w:instrText>
      </w:r>
      <w:r w:rsidRPr="00BE002B">
        <w:rPr>
          <w:rFonts w:ascii="TH SarabunPSK" w:hAnsi="TH SarabunPSK" w:cs="TH SarabunPSK"/>
          <w:b w:val="0"/>
          <w:bCs w:val="0"/>
          <w:i w:val="0"/>
          <w:iCs w:val="0"/>
          <w:sz w:val="32"/>
          <w:szCs w:val="32"/>
        </w:rPr>
        <w:instrText>TOC \o "</w:instrText>
      </w:r>
      <w:r w:rsidRPr="00BE002B">
        <w:rPr>
          <w:rFonts w:ascii="TH SarabunPSK" w:hAnsi="TH SarabunPSK" w:cs="TH SarabunPSK"/>
          <w:b w:val="0"/>
          <w:bCs w:val="0"/>
          <w:i w:val="0"/>
          <w:iCs w:val="0"/>
          <w:sz w:val="32"/>
          <w:szCs w:val="32"/>
          <w:cs/>
        </w:rPr>
        <w:instrText xml:space="preserve">1-3" </w:instrText>
      </w:r>
      <w:r w:rsidRPr="00BE002B">
        <w:rPr>
          <w:rFonts w:ascii="TH SarabunPSK" w:hAnsi="TH SarabunPSK" w:cs="TH SarabunPSK"/>
          <w:b w:val="0"/>
          <w:bCs w:val="0"/>
          <w:i w:val="0"/>
          <w:iCs w:val="0"/>
          <w:sz w:val="32"/>
          <w:szCs w:val="32"/>
        </w:rPr>
        <w:instrText>\h \z \u</w:instrText>
      </w:r>
      <w:r w:rsidRPr="00BE002B">
        <w:rPr>
          <w:rFonts w:ascii="TH SarabunPSK" w:hAnsi="TH SarabunPSK" w:cs="TH SarabunPSK"/>
          <w:b w:val="0"/>
          <w:bCs w:val="0"/>
          <w:i w:val="0"/>
          <w:iCs w:val="0"/>
          <w:sz w:val="32"/>
          <w:szCs w:val="32"/>
          <w:cs/>
        </w:rPr>
        <w:instrText xml:space="preserve"> </w:instrText>
      </w:r>
      <w:r w:rsidRPr="00BE002B">
        <w:rPr>
          <w:rFonts w:ascii="TH SarabunPSK" w:hAnsi="TH SarabunPSK" w:cs="TH SarabunPSK"/>
          <w:b w:val="0"/>
          <w:bCs w:val="0"/>
          <w:i w:val="0"/>
          <w:iCs w:val="0"/>
          <w:sz w:val="32"/>
          <w:szCs w:val="32"/>
          <w:cs/>
        </w:rPr>
        <w:fldChar w:fldCharType="separate"/>
      </w:r>
      <w:hyperlink w:anchor="_Toc61466276" w:history="1">
        <w:r w:rsidR="00807DFC" w:rsidRPr="00807DFC">
          <w:rPr>
            <w:rStyle w:val="Hyperlink"/>
            <w:rFonts w:ascii="TH SarabunPSK" w:hAnsi="TH SarabunPSK" w:cs="TH SarabunPSK"/>
            <w:i w:val="0"/>
            <w:iCs w:val="0"/>
            <w:noProof/>
            <w:sz w:val="32"/>
            <w:szCs w:val="32"/>
            <w:cs/>
          </w:rPr>
          <w:t>กิตติกรรมประกาศ</w:t>
        </w:r>
        <w:r w:rsidR="00807DFC" w:rsidRPr="00807DFC">
          <w:rPr>
            <w:rFonts w:ascii="TH SarabunPSK" w:hAnsi="TH SarabunPSK" w:cs="TH SarabunPSK"/>
            <w:i w:val="0"/>
            <w:iCs w:val="0"/>
            <w:noProof/>
            <w:webHidden/>
            <w:sz w:val="32"/>
            <w:szCs w:val="32"/>
          </w:rPr>
          <w:tab/>
        </w:r>
        <w:r w:rsidR="00690C0C">
          <w:rPr>
            <w:rFonts w:ascii="TH SarabunPSK" w:hAnsi="TH SarabunPSK" w:cs="TH SarabunPSK"/>
            <w:i w:val="0"/>
            <w:iCs w:val="0"/>
            <w:noProof/>
            <w:webHidden/>
            <w:sz w:val="32"/>
            <w:szCs w:val="32"/>
          </w:rPr>
          <w:t>(</w:t>
        </w:r>
        <w:r w:rsidR="00807DFC" w:rsidRPr="00807DFC">
          <w:rPr>
            <w:rFonts w:ascii="TH SarabunPSK" w:hAnsi="TH SarabunPSK" w:cs="TH SarabunPSK"/>
            <w:i w:val="0"/>
            <w:iCs w:val="0"/>
            <w:noProof/>
            <w:webHidden/>
            <w:sz w:val="32"/>
            <w:szCs w:val="32"/>
          </w:rPr>
          <w:fldChar w:fldCharType="begin"/>
        </w:r>
        <w:r w:rsidR="00807DFC" w:rsidRPr="00807DFC">
          <w:rPr>
            <w:rFonts w:ascii="TH SarabunPSK" w:hAnsi="TH SarabunPSK" w:cs="TH SarabunPSK"/>
            <w:i w:val="0"/>
            <w:iCs w:val="0"/>
            <w:noProof/>
            <w:webHidden/>
            <w:sz w:val="32"/>
            <w:szCs w:val="32"/>
          </w:rPr>
          <w:instrText xml:space="preserve"> PAGEREF _Toc61466276 \h </w:instrText>
        </w:r>
        <w:r w:rsidR="00807DFC" w:rsidRPr="00807DFC">
          <w:rPr>
            <w:rFonts w:ascii="TH SarabunPSK" w:hAnsi="TH SarabunPSK" w:cs="TH SarabunPSK"/>
            <w:i w:val="0"/>
            <w:iCs w:val="0"/>
            <w:noProof/>
            <w:webHidden/>
            <w:sz w:val="32"/>
            <w:szCs w:val="32"/>
          </w:rPr>
        </w:r>
        <w:r w:rsidR="00807DFC" w:rsidRPr="00807DFC">
          <w:rPr>
            <w:rFonts w:ascii="TH SarabunPSK" w:hAnsi="TH SarabunPSK" w:cs="TH SarabunPSK"/>
            <w:i w:val="0"/>
            <w:iCs w:val="0"/>
            <w:noProof/>
            <w:webHidden/>
            <w:sz w:val="32"/>
            <w:szCs w:val="32"/>
          </w:rPr>
          <w:fldChar w:fldCharType="separate"/>
        </w:r>
        <w:r w:rsidR="003A6B14">
          <w:rPr>
            <w:rFonts w:ascii="TH SarabunPSK" w:hAnsi="TH SarabunPSK" w:cs="TH SarabunPSK"/>
            <w:i w:val="0"/>
            <w:iCs w:val="0"/>
            <w:noProof/>
            <w:webHidden/>
            <w:sz w:val="32"/>
            <w:szCs w:val="32"/>
          </w:rPr>
          <w:t>1</w:t>
        </w:r>
        <w:r w:rsidR="00807DFC" w:rsidRPr="00807DFC">
          <w:rPr>
            <w:rFonts w:ascii="TH SarabunPSK" w:hAnsi="TH SarabunPSK" w:cs="TH SarabunPSK"/>
            <w:i w:val="0"/>
            <w:iCs w:val="0"/>
            <w:noProof/>
            <w:webHidden/>
            <w:sz w:val="32"/>
            <w:szCs w:val="32"/>
          </w:rPr>
          <w:fldChar w:fldCharType="end"/>
        </w:r>
      </w:hyperlink>
      <w:r w:rsidR="00690C0C">
        <w:rPr>
          <w:rFonts w:ascii="TH SarabunPSK" w:hAnsi="TH SarabunPSK" w:cs="TH SarabunPSK"/>
          <w:i w:val="0"/>
          <w:iCs w:val="0"/>
          <w:noProof/>
          <w:sz w:val="32"/>
          <w:szCs w:val="32"/>
        </w:rPr>
        <w:t>)</w:t>
      </w:r>
    </w:p>
    <w:p w14:paraId="0C974BED" w14:textId="69E451B6" w:rsidR="00807DFC" w:rsidRPr="00807DFC" w:rsidRDefault="00DA73FB">
      <w:pPr>
        <w:pStyle w:val="TOC1"/>
        <w:tabs>
          <w:tab w:val="right" w:pos="8990"/>
        </w:tabs>
        <w:rPr>
          <w:rFonts w:ascii="TH SarabunPSK" w:eastAsiaTheme="minorEastAsia" w:hAnsi="TH SarabunPSK" w:cs="TH SarabunPSK"/>
          <w:b w:val="0"/>
          <w:bCs w:val="0"/>
          <w:i w:val="0"/>
          <w:iCs w:val="0"/>
          <w:noProof/>
          <w:sz w:val="32"/>
          <w:szCs w:val="32"/>
        </w:rPr>
      </w:pPr>
      <w:hyperlink w:anchor="_Toc61466277" w:history="1">
        <w:r w:rsidR="00807DFC" w:rsidRPr="00807DFC">
          <w:rPr>
            <w:rStyle w:val="Hyperlink"/>
            <w:rFonts w:ascii="TH SarabunPSK" w:hAnsi="TH SarabunPSK" w:cs="TH SarabunPSK"/>
            <w:i w:val="0"/>
            <w:iCs w:val="0"/>
            <w:noProof/>
            <w:sz w:val="32"/>
            <w:szCs w:val="32"/>
            <w:cs/>
          </w:rPr>
          <w:t>สารบัญ</w:t>
        </w:r>
        <w:r w:rsidR="00807DFC" w:rsidRPr="00807DFC">
          <w:rPr>
            <w:rFonts w:ascii="TH SarabunPSK" w:hAnsi="TH SarabunPSK" w:cs="TH SarabunPSK"/>
            <w:i w:val="0"/>
            <w:iCs w:val="0"/>
            <w:noProof/>
            <w:webHidden/>
            <w:sz w:val="32"/>
            <w:szCs w:val="32"/>
          </w:rPr>
          <w:tab/>
        </w:r>
        <w:r w:rsidR="00690C0C">
          <w:rPr>
            <w:rFonts w:ascii="TH SarabunPSK" w:hAnsi="TH SarabunPSK" w:cs="TH SarabunPSK"/>
            <w:i w:val="0"/>
            <w:iCs w:val="0"/>
            <w:noProof/>
            <w:webHidden/>
            <w:sz w:val="32"/>
            <w:szCs w:val="32"/>
          </w:rPr>
          <w:t>(</w:t>
        </w:r>
        <w:r w:rsidR="00807DFC" w:rsidRPr="00807DFC">
          <w:rPr>
            <w:rFonts w:ascii="TH SarabunPSK" w:hAnsi="TH SarabunPSK" w:cs="TH SarabunPSK"/>
            <w:i w:val="0"/>
            <w:iCs w:val="0"/>
            <w:noProof/>
            <w:webHidden/>
            <w:sz w:val="32"/>
            <w:szCs w:val="32"/>
          </w:rPr>
          <w:fldChar w:fldCharType="begin"/>
        </w:r>
        <w:r w:rsidR="00807DFC" w:rsidRPr="00807DFC">
          <w:rPr>
            <w:rFonts w:ascii="TH SarabunPSK" w:hAnsi="TH SarabunPSK" w:cs="TH SarabunPSK"/>
            <w:i w:val="0"/>
            <w:iCs w:val="0"/>
            <w:noProof/>
            <w:webHidden/>
            <w:sz w:val="32"/>
            <w:szCs w:val="32"/>
          </w:rPr>
          <w:instrText xml:space="preserve"> PAGEREF _Toc61466277 \h </w:instrText>
        </w:r>
        <w:r w:rsidR="00807DFC" w:rsidRPr="00807DFC">
          <w:rPr>
            <w:rFonts w:ascii="TH SarabunPSK" w:hAnsi="TH SarabunPSK" w:cs="TH SarabunPSK"/>
            <w:i w:val="0"/>
            <w:iCs w:val="0"/>
            <w:noProof/>
            <w:webHidden/>
            <w:sz w:val="32"/>
            <w:szCs w:val="32"/>
          </w:rPr>
        </w:r>
        <w:r w:rsidR="00807DFC" w:rsidRPr="00807DFC">
          <w:rPr>
            <w:rFonts w:ascii="TH SarabunPSK" w:hAnsi="TH SarabunPSK" w:cs="TH SarabunPSK"/>
            <w:i w:val="0"/>
            <w:iCs w:val="0"/>
            <w:noProof/>
            <w:webHidden/>
            <w:sz w:val="32"/>
            <w:szCs w:val="32"/>
          </w:rPr>
          <w:fldChar w:fldCharType="separate"/>
        </w:r>
        <w:r w:rsidR="003A6B14">
          <w:rPr>
            <w:rFonts w:ascii="TH SarabunPSK" w:hAnsi="TH SarabunPSK" w:cs="TH SarabunPSK"/>
            <w:i w:val="0"/>
            <w:iCs w:val="0"/>
            <w:noProof/>
            <w:webHidden/>
            <w:sz w:val="32"/>
            <w:szCs w:val="32"/>
          </w:rPr>
          <w:t>2</w:t>
        </w:r>
        <w:r w:rsidR="00807DFC" w:rsidRPr="00807DFC">
          <w:rPr>
            <w:rFonts w:ascii="TH SarabunPSK" w:hAnsi="TH SarabunPSK" w:cs="TH SarabunPSK"/>
            <w:i w:val="0"/>
            <w:iCs w:val="0"/>
            <w:noProof/>
            <w:webHidden/>
            <w:sz w:val="32"/>
            <w:szCs w:val="32"/>
          </w:rPr>
          <w:fldChar w:fldCharType="end"/>
        </w:r>
      </w:hyperlink>
      <w:r w:rsidR="00690C0C">
        <w:rPr>
          <w:rFonts w:ascii="TH SarabunPSK" w:hAnsi="TH SarabunPSK" w:cs="TH SarabunPSK"/>
          <w:i w:val="0"/>
          <w:iCs w:val="0"/>
          <w:noProof/>
          <w:sz w:val="32"/>
          <w:szCs w:val="32"/>
        </w:rPr>
        <w:t>)</w:t>
      </w:r>
    </w:p>
    <w:p w14:paraId="234873BB" w14:textId="14661707" w:rsidR="00807DFC" w:rsidRPr="00807DFC" w:rsidRDefault="00DA73FB">
      <w:pPr>
        <w:pStyle w:val="TOC1"/>
        <w:tabs>
          <w:tab w:val="right" w:pos="8990"/>
        </w:tabs>
        <w:rPr>
          <w:rFonts w:ascii="TH SarabunPSK" w:eastAsiaTheme="minorEastAsia" w:hAnsi="TH SarabunPSK" w:cs="TH SarabunPSK"/>
          <w:b w:val="0"/>
          <w:bCs w:val="0"/>
          <w:i w:val="0"/>
          <w:iCs w:val="0"/>
          <w:noProof/>
          <w:sz w:val="32"/>
          <w:szCs w:val="32"/>
        </w:rPr>
      </w:pPr>
      <w:hyperlink w:anchor="_Toc61466278" w:history="1">
        <w:r w:rsidR="00807DFC" w:rsidRPr="00807DFC">
          <w:rPr>
            <w:rStyle w:val="Hyperlink"/>
            <w:rFonts w:ascii="TH SarabunPSK" w:hAnsi="TH SarabunPSK" w:cs="TH SarabunPSK"/>
            <w:i w:val="0"/>
            <w:iCs w:val="0"/>
            <w:noProof/>
            <w:sz w:val="32"/>
            <w:szCs w:val="32"/>
            <w:cs/>
          </w:rPr>
          <w:t>รายการตาราง</w:t>
        </w:r>
        <w:r w:rsidR="00807DFC" w:rsidRPr="00807DFC">
          <w:rPr>
            <w:rFonts w:ascii="TH SarabunPSK" w:hAnsi="TH SarabunPSK" w:cs="TH SarabunPSK"/>
            <w:i w:val="0"/>
            <w:iCs w:val="0"/>
            <w:noProof/>
            <w:webHidden/>
            <w:sz w:val="32"/>
            <w:szCs w:val="32"/>
          </w:rPr>
          <w:tab/>
        </w:r>
        <w:r w:rsidR="0067142D">
          <w:rPr>
            <w:rFonts w:ascii="TH SarabunPSK" w:hAnsi="TH SarabunPSK" w:cs="TH SarabunPSK"/>
            <w:i w:val="0"/>
            <w:iCs w:val="0"/>
            <w:noProof/>
            <w:webHidden/>
            <w:sz w:val="32"/>
            <w:szCs w:val="32"/>
          </w:rPr>
          <w:t>(</w:t>
        </w:r>
        <w:r w:rsidR="00807DFC" w:rsidRPr="00807DFC">
          <w:rPr>
            <w:rFonts w:ascii="TH SarabunPSK" w:hAnsi="TH SarabunPSK" w:cs="TH SarabunPSK"/>
            <w:i w:val="0"/>
            <w:iCs w:val="0"/>
            <w:noProof/>
            <w:webHidden/>
            <w:sz w:val="32"/>
            <w:szCs w:val="32"/>
          </w:rPr>
          <w:fldChar w:fldCharType="begin"/>
        </w:r>
        <w:r w:rsidR="00807DFC" w:rsidRPr="00807DFC">
          <w:rPr>
            <w:rFonts w:ascii="TH SarabunPSK" w:hAnsi="TH SarabunPSK" w:cs="TH SarabunPSK"/>
            <w:i w:val="0"/>
            <w:iCs w:val="0"/>
            <w:noProof/>
            <w:webHidden/>
            <w:sz w:val="32"/>
            <w:szCs w:val="32"/>
          </w:rPr>
          <w:instrText xml:space="preserve"> PAGEREF _Toc61466278 \h </w:instrText>
        </w:r>
        <w:r w:rsidR="00807DFC" w:rsidRPr="00807DFC">
          <w:rPr>
            <w:rFonts w:ascii="TH SarabunPSK" w:hAnsi="TH SarabunPSK" w:cs="TH SarabunPSK"/>
            <w:i w:val="0"/>
            <w:iCs w:val="0"/>
            <w:noProof/>
            <w:webHidden/>
            <w:sz w:val="32"/>
            <w:szCs w:val="32"/>
          </w:rPr>
        </w:r>
        <w:r w:rsidR="00807DFC" w:rsidRPr="00807DFC">
          <w:rPr>
            <w:rFonts w:ascii="TH SarabunPSK" w:hAnsi="TH SarabunPSK" w:cs="TH SarabunPSK"/>
            <w:i w:val="0"/>
            <w:iCs w:val="0"/>
            <w:noProof/>
            <w:webHidden/>
            <w:sz w:val="32"/>
            <w:szCs w:val="32"/>
          </w:rPr>
          <w:fldChar w:fldCharType="separate"/>
        </w:r>
        <w:r w:rsidR="003A6B14">
          <w:rPr>
            <w:rFonts w:ascii="TH SarabunPSK" w:hAnsi="TH SarabunPSK" w:cs="TH SarabunPSK"/>
            <w:i w:val="0"/>
            <w:iCs w:val="0"/>
            <w:noProof/>
            <w:webHidden/>
            <w:sz w:val="32"/>
            <w:szCs w:val="32"/>
          </w:rPr>
          <w:t>4</w:t>
        </w:r>
        <w:r w:rsidR="00807DFC" w:rsidRPr="00807DFC">
          <w:rPr>
            <w:rFonts w:ascii="TH SarabunPSK" w:hAnsi="TH SarabunPSK" w:cs="TH SarabunPSK"/>
            <w:i w:val="0"/>
            <w:iCs w:val="0"/>
            <w:noProof/>
            <w:webHidden/>
            <w:sz w:val="32"/>
            <w:szCs w:val="32"/>
          </w:rPr>
          <w:fldChar w:fldCharType="end"/>
        </w:r>
      </w:hyperlink>
      <w:r w:rsidR="0067142D">
        <w:rPr>
          <w:rFonts w:ascii="TH SarabunPSK" w:hAnsi="TH SarabunPSK" w:cs="TH SarabunPSK"/>
          <w:i w:val="0"/>
          <w:iCs w:val="0"/>
          <w:noProof/>
          <w:sz w:val="32"/>
          <w:szCs w:val="32"/>
        </w:rPr>
        <w:t>)</w:t>
      </w:r>
    </w:p>
    <w:p w14:paraId="2D8C92FC" w14:textId="0616DBD6" w:rsidR="00807DFC" w:rsidRPr="00807DFC" w:rsidRDefault="00DA73FB">
      <w:pPr>
        <w:pStyle w:val="TOC1"/>
        <w:tabs>
          <w:tab w:val="right" w:pos="8990"/>
        </w:tabs>
        <w:rPr>
          <w:rFonts w:ascii="TH SarabunPSK" w:eastAsiaTheme="minorEastAsia" w:hAnsi="TH SarabunPSK" w:cs="TH SarabunPSK"/>
          <w:b w:val="0"/>
          <w:bCs w:val="0"/>
          <w:i w:val="0"/>
          <w:iCs w:val="0"/>
          <w:noProof/>
          <w:sz w:val="32"/>
          <w:szCs w:val="32"/>
        </w:rPr>
      </w:pPr>
      <w:hyperlink w:anchor="_Toc61466279" w:history="1">
        <w:r w:rsidR="00807DFC" w:rsidRPr="00807DFC">
          <w:rPr>
            <w:rStyle w:val="Hyperlink"/>
            <w:rFonts w:ascii="TH SarabunPSK" w:hAnsi="TH SarabunPSK" w:cs="TH SarabunPSK"/>
            <w:i w:val="0"/>
            <w:iCs w:val="0"/>
            <w:noProof/>
            <w:sz w:val="32"/>
            <w:szCs w:val="32"/>
            <w:cs/>
          </w:rPr>
          <w:t>รายการภาพประกอบ</w:t>
        </w:r>
        <w:r w:rsidR="00807DFC" w:rsidRPr="00807DFC">
          <w:rPr>
            <w:rFonts w:ascii="TH SarabunPSK" w:hAnsi="TH SarabunPSK" w:cs="TH SarabunPSK"/>
            <w:i w:val="0"/>
            <w:iCs w:val="0"/>
            <w:noProof/>
            <w:webHidden/>
            <w:sz w:val="32"/>
            <w:szCs w:val="32"/>
          </w:rPr>
          <w:tab/>
        </w:r>
        <w:r w:rsidR="0067142D">
          <w:rPr>
            <w:rFonts w:ascii="TH SarabunPSK" w:hAnsi="TH SarabunPSK" w:cs="TH SarabunPSK"/>
            <w:i w:val="0"/>
            <w:iCs w:val="0"/>
            <w:noProof/>
            <w:webHidden/>
            <w:sz w:val="32"/>
            <w:szCs w:val="32"/>
          </w:rPr>
          <w:t>(</w:t>
        </w:r>
        <w:r w:rsidR="00807DFC" w:rsidRPr="00807DFC">
          <w:rPr>
            <w:rFonts w:ascii="TH SarabunPSK" w:hAnsi="TH SarabunPSK" w:cs="TH SarabunPSK"/>
            <w:i w:val="0"/>
            <w:iCs w:val="0"/>
            <w:noProof/>
            <w:webHidden/>
            <w:sz w:val="32"/>
            <w:szCs w:val="32"/>
          </w:rPr>
          <w:fldChar w:fldCharType="begin"/>
        </w:r>
        <w:r w:rsidR="00807DFC" w:rsidRPr="00807DFC">
          <w:rPr>
            <w:rFonts w:ascii="TH SarabunPSK" w:hAnsi="TH SarabunPSK" w:cs="TH SarabunPSK"/>
            <w:i w:val="0"/>
            <w:iCs w:val="0"/>
            <w:noProof/>
            <w:webHidden/>
            <w:sz w:val="32"/>
            <w:szCs w:val="32"/>
          </w:rPr>
          <w:instrText xml:space="preserve"> PAGEREF _Toc61466279 \h </w:instrText>
        </w:r>
        <w:r w:rsidR="00807DFC" w:rsidRPr="00807DFC">
          <w:rPr>
            <w:rFonts w:ascii="TH SarabunPSK" w:hAnsi="TH SarabunPSK" w:cs="TH SarabunPSK"/>
            <w:i w:val="0"/>
            <w:iCs w:val="0"/>
            <w:noProof/>
            <w:webHidden/>
            <w:sz w:val="32"/>
            <w:szCs w:val="32"/>
          </w:rPr>
        </w:r>
        <w:r w:rsidR="00807DFC" w:rsidRPr="00807DFC">
          <w:rPr>
            <w:rFonts w:ascii="TH SarabunPSK" w:hAnsi="TH SarabunPSK" w:cs="TH SarabunPSK"/>
            <w:i w:val="0"/>
            <w:iCs w:val="0"/>
            <w:noProof/>
            <w:webHidden/>
            <w:sz w:val="32"/>
            <w:szCs w:val="32"/>
          </w:rPr>
          <w:fldChar w:fldCharType="separate"/>
        </w:r>
        <w:r w:rsidR="003A6B14">
          <w:rPr>
            <w:rFonts w:ascii="TH SarabunPSK" w:hAnsi="TH SarabunPSK" w:cs="TH SarabunPSK"/>
            <w:i w:val="0"/>
            <w:iCs w:val="0"/>
            <w:noProof/>
            <w:webHidden/>
            <w:sz w:val="32"/>
            <w:szCs w:val="32"/>
          </w:rPr>
          <w:t>5</w:t>
        </w:r>
        <w:r w:rsidR="00807DFC" w:rsidRPr="00807DFC">
          <w:rPr>
            <w:rFonts w:ascii="TH SarabunPSK" w:hAnsi="TH SarabunPSK" w:cs="TH SarabunPSK"/>
            <w:i w:val="0"/>
            <w:iCs w:val="0"/>
            <w:noProof/>
            <w:webHidden/>
            <w:sz w:val="32"/>
            <w:szCs w:val="32"/>
          </w:rPr>
          <w:fldChar w:fldCharType="end"/>
        </w:r>
      </w:hyperlink>
      <w:r w:rsidR="0067142D">
        <w:rPr>
          <w:rFonts w:ascii="TH SarabunPSK" w:hAnsi="TH SarabunPSK" w:cs="TH SarabunPSK"/>
          <w:i w:val="0"/>
          <w:iCs w:val="0"/>
          <w:noProof/>
          <w:sz w:val="32"/>
          <w:szCs w:val="32"/>
        </w:rPr>
        <w:t>)</w:t>
      </w:r>
    </w:p>
    <w:p w14:paraId="04EF91C6" w14:textId="2CE9F200" w:rsidR="00807DFC" w:rsidRPr="00807DFC" w:rsidRDefault="00DA73FB">
      <w:pPr>
        <w:pStyle w:val="TOC1"/>
        <w:tabs>
          <w:tab w:val="right" w:pos="8990"/>
        </w:tabs>
        <w:rPr>
          <w:rFonts w:ascii="TH SarabunPSK" w:eastAsiaTheme="minorEastAsia" w:hAnsi="TH SarabunPSK" w:cs="TH SarabunPSK"/>
          <w:b w:val="0"/>
          <w:bCs w:val="0"/>
          <w:i w:val="0"/>
          <w:iCs w:val="0"/>
          <w:noProof/>
          <w:sz w:val="32"/>
          <w:szCs w:val="32"/>
        </w:rPr>
      </w:pPr>
      <w:hyperlink w:anchor="_Toc61466280" w:history="1">
        <w:r w:rsidR="00807DFC" w:rsidRPr="00807DFC">
          <w:rPr>
            <w:rStyle w:val="Hyperlink"/>
            <w:rFonts w:ascii="TH SarabunPSK" w:hAnsi="TH SarabunPSK" w:cs="TH SarabunPSK"/>
            <w:i w:val="0"/>
            <w:iCs w:val="0"/>
            <w:noProof/>
            <w:sz w:val="32"/>
            <w:szCs w:val="32"/>
            <w:cs/>
          </w:rPr>
          <w:t xml:space="preserve">บทที่ </w:t>
        </w:r>
        <w:r w:rsidR="00807DFC" w:rsidRPr="00807DFC">
          <w:rPr>
            <w:rStyle w:val="Hyperlink"/>
            <w:rFonts w:ascii="TH SarabunPSK" w:hAnsi="TH SarabunPSK" w:cs="TH SarabunPSK"/>
            <w:i w:val="0"/>
            <w:iCs w:val="0"/>
            <w:noProof/>
            <w:sz w:val="32"/>
            <w:szCs w:val="32"/>
          </w:rPr>
          <w:t>1</w:t>
        </w:r>
        <w:r w:rsidR="00807DFC" w:rsidRPr="00807DFC">
          <w:rPr>
            <w:rStyle w:val="Hyperlink"/>
            <w:rFonts w:ascii="TH SarabunPSK" w:hAnsi="TH SarabunPSK" w:cs="TH SarabunPSK"/>
            <w:i w:val="0"/>
            <w:iCs w:val="0"/>
            <w:noProof/>
            <w:sz w:val="32"/>
            <w:szCs w:val="32"/>
            <w:cs/>
          </w:rPr>
          <w:t xml:space="preserve">  บทนำ</w:t>
        </w:r>
        <w:r w:rsidR="00807DFC" w:rsidRPr="00807DFC">
          <w:rPr>
            <w:rFonts w:ascii="TH SarabunPSK" w:hAnsi="TH SarabunPSK" w:cs="TH SarabunPSK"/>
            <w:i w:val="0"/>
            <w:iCs w:val="0"/>
            <w:noProof/>
            <w:webHidden/>
            <w:sz w:val="32"/>
            <w:szCs w:val="32"/>
          </w:rPr>
          <w:tab/>
        </w:r>
        <w:r w:rsidR="00807DFC" w:rsidRPr="00807DFC">
          <w:rPr>
            <w:rFonts w:ascii="TH SarabunPSK" w:hAnsi="TH SarabunPSK" w:cs="TH SarabunPSK"/>
            <w:i w:val="0"/>
            <w:iCs w:val="0"/>
            <w:noProof/>
            <w:webHidden/>
            <w:sz w:val="32"/>
            <w:szCs w:val="32"/>
          </w:rPr>
          <w:fldChar w:fldCharType="begin"/>
        </w:r>
        <w:r w:rsidR="00807DFC" w:rsidRPr="00807DFC">
          <w:rPr>
            <w:rFonts w:ascii="TH SarabunPSK" w:hAnsi="TH SarabunPSK" w:cs="TH SarabunPSK"/>
            <w:i w:val="0"/>
            <w:iCs w:val="0"/>
            <w:noProof/>
            <w:webHidden/>
            <w:sz w:val="32"/>
            <w:szCs w:val="32"/>
          </w:rPr>
          <w:instrText xml:space="preserve"> PAGEREF _Toc61466280 \h </w:instrText>
        </w:r>
        <w:r w:rsidR="00807DFC" w:rsidRPr="00807DFC">
          <w:rPr>
            <w:rFonts w:ascii="TH SarabunPSK" w:hAnsi="TH SarabunPSK" w:cs="TH SarabunPSK"/>
            <w:i w:val="0"/>
            <w:iCs w:val="0"/>
            <w:noProof/>
            <w:webHidden/>
            <w:sz w:val="32"/>
            <w:szCs w:val="32"/>
          </w:rPr>
        </w:r>
        <w:r w:rsidR="00807DFC" w:rsidRPr="00807DFC">
          <w:rPr>
            <w:rFonts w:ascii="TH SarabunPSK" w:hAnsi="TH SarabunPSK" w:cs="TH SarabunPSK"/>
            <w:i w:val="0"/>
            <w:iCs w:val="0"/>
            <w:noProof/>
            <w:webHidden/>
            <w:sz w:val="32"/>
            <w:szCs w:val="32"/>
          </w:rPr>
          <w:fldChar w:fldCharType="separate"/>
        </w:r>
        <w:r w:rsidR="003A6B14">
          <w:rPr>
            <w:rFonts w:ascii="TH SarabunPSK" w:hAnsi="TH SarabunPSK" w:cs="TH SarabunPSK"/>
            <w:i w:val="0"/>
            <w:iCs w:val="0"/>
            <w:noProof/>
            <w:webHidden/>
            <w:sz w:val="32"/>
            <w:szCs w:val="32"/>
          </w:rPr>
          <w:t>1</w:t>
        </w:r>
        <w:r w:rsidR="00807DFC" w:rsidRPr="00807DFC">
          <w:rPr>
            <w:rFonts w:ascii="TH SarabunPSK" w:hAnsi="TH SarabunPSK" w:cs="TH SarabunPSK"/>
            <w:i w:val="0"/>
            <w:iCs w:val="0"/>
            <w:noProof/>
            <w:webHidden/>
            <w:sz w:val="32"/>
            <w:szCs w:val="32"/>
          </w:rPr>
          <w:fldChar w:fldCharType="end"/>
        </w:r>
      </w:hyperlink>
    </w:p>
    <w:p w14:paraId="75B807F2" w14:textId="5C8A0D44" w:rsidR="00807DFC" w:rsidRPr="00807DFC" w:rsidRDefault="00DA73FB">
      <w:pPr>
        <w:pStyle w:val="TOC2"/>
        <w:tabs>
          <w:tab w:val="right" w:pos="8990"/>
        </w:tabs>
        <w:rPr>
          <w:rFonts w:ascii="TH SarabunPSK" w:eastAsiaTheme="minorEastAsia" w:hAnsi="TH SarabunPSK" w:cs="TH SarabunPSK"/>
          <w:b w:val="0"/>
          <w:bCs w:val="0"/>
          <w:noProof/>
          <w:sz w:val="32"/>
          <w:szCs w:val="32"/>
        </w:rPr>
      </w:pPr>
      <w:hyperlink w:anchor="_Toc61466281" w:history="1">
        <w:r w:rsidR="00807DFC" w:rsidRPr="00807DFC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1.1 </w:t>
        </w:r>
        <w:r w:rsidR="00807DFC" w:rsidRPr="00807DF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ความเป็นมาของโครงงาน</w:t>
        </w:r>
        <w:r w:rsidR="00807DFC" w:rsidRPr="00807DFC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807DFC" w:rsidRPr="00807DFC">
          <w:rPr>
            <w:rFonts w:ascii="TH SarabunPSK" w:hAnsi="TH SarabunPSK" w:cs="TH SarabunPSK"/>
            <w:noProof/>
            <w:webHidden/>
            <w:sz w:val="32"/>
            <w:szCs w:val="32"/>
          </w:rPr>
          <w:fldChar w:fldCharType="begin"/>
        </w:r>
        <w:r w:rsidR="00807DFC" w:rsidRPr="00807DFC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_Toc61466281 \h </w:instrText>
        </w:r>
        <w:r w:rsidR="00807DFC" w:rsidRPr="00807DFC">
          <w:rPr>
            <w:rFonts w:ascii="TH SarabunPSK" w:hAnsi="TH SarabunPSK" w:cs="TH SarabunPSK"/>
            <w:noProof/>
            <w:webHidden/>
            <w:sz w:val="32"/>
            <w:szCs w:val="32"/>
          </w:rPr>
        </w:r>
        <w:r w:rsidR="00807DFC" w:rsidRPr="00807DFC">
          <w:rPr>
            <w:rFonts w:ascii="TH SarabunPSK" w:hAnsi="TH SarabunPSK" w:cs="TH SarabunPSK"/>
            <w:noProof/>
            <w:webHidden/>
            <w:sz w:val="32"/>
            <w:szCs w:val="32"/>
          </w:rPr>
          <w:fldChar w:fldCharType="separate"/>
        </w:r>
        <w:r w:rsidR="003A6B14">
          <w:rPr>
            <w:rFonts w:ascii="TH SarabunPSK" w:hAnsi="TH SarabunPSK" w:cs="TH SarabunPSK"/>
            <w:noProof/>
            <w:webHidden/>
            <w:sz w:val="32"/>
            <w:szCs w:val="32"/>
          </w:rPr>
          <w:t>1</w:t>
        </w:r>
        <w:r w:rsidR="00807DFC" w:rsidRPr="00807DFC">
          <w:rPr>
            <w:rFonts w:ascii="TH SarabunPSK" w:hAnsi="TH SarabunPSK" w:cs="TH SarabunPSK"/>
            <w:noProof/>
            <w:webHidden/>
            <w:sz w:val="32"/>
            <w:szCs w:val="32"/>
          </w:rPr>
          <w:fldChar w:fldCharType="end"/>
        </w:r>
      </w:hyperlink>
    </w:p>
    <w:p w14:paraId="3015BB26" w14:textId="24A3410D" w:rsidR="00807DFC" w:rsidRPr="00807DFC" w:rsidRDefault="00DA73FB">
      <w:pPr>
        <w:pStyle w:val="TOC2"/>
        <w:tabs>
          <w:tab w:val="right" w:pos="8990"/>
        </w:tabs>
        <w:rPr>
          <w:rFonts w:ascii="TH SarabunPSK" w:eastAsiaTheme="minorEastAsia" w:hAnsi="TH SarabunPSK" w:cs="TH SarabunPSK"/>
          <w:b w:val="0"/>
          <w:bCs w:val="0"/>
          <w:noProof/>
          <w:sz w:val="32"/>
          <w:szCs w:val="32"/>
        </w:rPr>
      </w:pPr>
      <w:hyperlink w:anchor="_Toc61466282" w:history="1">
        <w:r w:rsidR="00807DFC" w:rsidRPr="00807DFC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1.2 </w:t>
        </w:r>
        <w:r w:rsidR="00807DFC" w:rsidRPr="00807DF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วัตถุประสงค์</w:t>
        </w:r>
        <w:r w:rsidR="00807DFC" w:rsidRPr="00807DFC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807DFC" w:rsidRPr="00807DFC">
          <w:rPr>
            <w:rFonts w:ascii="TH SarabunPSK" w:hAnsi="TH SarabunPSK" w:cs="TH SarabunPSK"/>
            <w:noProof/>
            <w:webHidden/>
            <w:sz w:val="32"/>
            <w:szCs w:val="32"/>
          </w:rPr>
          <w:fldChar w:fldCharType="begin"/>
        </w:r>
        <w:r w:rsidR="00807DFC" w:rsidRPr="00807DFC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_Toc61466282 \h </w:instrText>
        </w:r>
        <w:r w:rsidR="00807DFC" w:rsidRPr="00807DFC">
          <w:rPr>
            <w:rFonts w:ascii="TH SarabunPSK" w:hAnsi="TH SarabunPSK" w:cs="TH SarabunPSK"/>
            <w:noProof/>
            <w:webHidden/>
            <w:sz w:val="32"/>
            <w:szCs w:val="32"/>
          </w:rPr>
        </w:r>
        <w:r w:rsidR="00807DFC" w:rsidRPr="00807DFC">
          <w:rPr>
            <w:rFonts w:ascii="TH SarabunPSK" w:hAnsi="TH SarabunPSK" w:cs="TH SarabunPSK"/>
            <w:noProof/>
            <w:webHidden/>
            <w:sz w:val="32"/>
            <w:szCs w:val="32"/>
          </w:rPr>
          <w:fldChar w:fldCharType="separate"/>
        </w:r>
        <w:r w:rsidR="003A6B14">
          <w:rPr>
            <w:rFonts w:ascii="TH SarabunPSK" w:hAnsi="TH SarabunPSK" w:cs="TH SarabunPSK"/>
            <w:noProof/>
            <w:webHidden/>
            <w:sz w:val="32"/>
            <w:szCs w:val="32"/>
          </w:rPr>
          <w:t>1</w:t>
        </w:r>
        <w:r w:rsidR="00807DFC" w:rsidRPr="00807DFC">
          <w:rPr>
            <w:rFonts w:ascii="TH SarabunPSK" w:hAnsi="TH SarabunPSK" w:cs="TH SarabunPSK"/>
            <w:noProof/>
            <w:webHidden/>
            <w:sz w:val="32"/>
            <w:szCs w:val="32"/>
          </w:rPr>
          <w:fldChar w:fldCharType="end"/>
        </w:r>
      </w:hyperlink>
    </w:p>
    <w:p w14:paraId="4CB97626" w14:textId="676C3F3B" w:rsidR="00807DFC" w:rsidRPr="00807DFC" w:rsidRDefault="00DA73FB">
      <w:pPr>
        <w:pStyle w:val="TOC2"/>
        <w:tabs>
          <w:tab w:val="left" w:pos="960"/>
          <w:tab w:val="right" w:pos="8990"/>
        </w:tabs>
        <w:rPr>
          <w:rFonts w:ascii="TH SarabunPSK" w:eastAsiaTheme="minorEastAsia" w:hAnsi="TH SarabunPSK" w:cs="TH SarabunPSK"/>
          <w:b w:val="0"/>
          <w:bCs w:val="0"/>
          <w:noProof/>
          <w:sz w:val="32"/>
          <w:szCs w:val="32"/>
        </w:rPr>
      </w:pPr>
      <w:hyperlink w:anchor="_Toc61466283" w:history="1">
        <w:r w:rsidR="00807DFC" w:rsidRPr="00807DFC">
          <w:rPr>
            <w:rStyle w:val="Hyperlink"/>
            <w:rFonts w:ascii="TH SarabunPSK" w:hAnsi="TH SarabunPSK" w:cs="TH SarabunPSK"/>
            <w:noProof/>
            <w:sz w:val="32"/>
            <w:szCs w:val="32"/>
          </w:rPr>
          <w:t>1.3</w:t>
        </w:r>
        <w:r w:rsidR="00807DFC">
          <w:rPr>
            <w:rFonts w:ascii="TH SarabunPSK" w:eastAsiaTheme="minorEastAsia" w:hAnsi="TH SarabunPSK" w:cs="TH SarabunPSK"/>
            <w:b w:val="0"/>
            <w:bCs w:val="0"/>
            <w:noProof/>
            <w:sz w:val="32"/>
            <w:szCs w:val="32"/>
          </w:rPr>
          <w:t xml:space="preserve"> </w:t>
        </w:r>
        <w:r w:rsidR="00807DFC" w:rsidRPr="00807DF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ขอบเขตของโครงงาน</w:t>
        </w:r>
        <w:r w:rsidR="00807DFC" w:rsidRPr="00807DFC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807DFC" w:rsidRPr="00807DFC">
          <w:rPr>
            <w:rFonts w:ascii="TH SarabunPSK" w:hAnsi="TH SarabunPSK" w:cs="TH SarabunPSK"/>
            <w:noProof/>
            <w:webHidden/>
            <w:sz w:val="32"/>
            <w:szCs w:val="32"/>
          </w:rPr>
          <w:fldChar w:fldCharType="begin"/>
        </w:r>
        <w:r w:rsidR="00807DFC" w:rsidRPr="00807DFC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_Toc61466283 \h </w:instrText>
        </w:r>
        <w:r w:rsidR="00807DFC" w:rsidRPr="00807DFC">
          <w:rPr>
            <w:rFonts w:ascii="TH SarabunPSK" w:hAnsi="TH SarabunPSK" w:cs="TH SarabunPSK"/>
            <w:noProof/>
            <w:webHidden/>
            <w:sz w:val="32"/>
            <w:szCs w:val="32"/>
          </w:rPr>
        </w:r>
        <w:r w:rsidR="00807DFC" w:rsidRPr="00807DFC">
          <w:rPr>
            <w:rFonts w:ascii="TH SarabunPSK" w:hAnsi="TH SarabunPSK" w:cs="TH SarabunPSK"/>
            <w:noProof/>
            <w:webHidden/>
            <w:sz w:val="32"/>
            <w:szCs w:val="32"/>
          </w:rPr>
          <w:fldChar w:fldCharType="separate"/>
        </w:r>
        <w:r w:rsidR="003A6B14">
          <w:rPr>
            <w:rFonts w:ascii="TH SarabunPSK" w:hAnsi="TH SarabunPSK" w:cs="TH SarabunPSK"/>
            <w:noProof/>
            <w:webHidden/>
            <w:sz w:val="32"/>
            <w:szCs w:val="32"/>
          </w:rPr>
          <w:t>1</w:t>
        </w:r>
        <w:r w:rsidR="00807DFC" w:rsidRPr="00807DFC">
          <w:rPr>
            <w:rFonts w:ascii="TH SarabunPSK" w:hAnsi="TH SarabunPSK" w:cs="TH SarabunPSK"/>
            <w:noProof/>
            <w:webHidden/>
            <w:sz w:val="32"/>
            <w:szCs w:val="32"/>
          </w:rPr>
          <w:fldChar w:fldCharType="end"/>
        </w:r>
      </w:hyperlink>
    </w:p>
    <w:p w14:paraId="01F66560" w14:textId="4BF8397F" w:rsidR="00807DFC" w:rsidRPr="00807DFC" w:rsidRDefault="00DA73FB">
      <w:pPr>
        <w:pStyle w:val="TOC2"/>
        <w:tabs>
          <w:tab w:val="right" w:pos="8990"/>
        </w:tabs>
        <w:rPr>
          <w:rFonts w:ascii="TH SarabunPSK" w:eastAsiaTheme="minorEastAsia" w:hAnsi="TH SarabunPSK" w:cs="TH SarabunPSK"/>
          <w:b w:val="0"/>
          <w:bCs w:val="0"/>
          <w:noProof/>
          <w:sz w:val="32"/>
          <w:szCs w:val="32"/>
        </w:rPr>
      </w:pPr>
      <w:hyperlink w:anchor="_Toc61466284" w:history="1">
        <w:r w:rsidR="00807DFC" w:rsidRPr="00807DFC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1.4 </w:t>
        </w:r>
        <w:r w:rsidR="00807DFC" w:rsidRPr="00807DF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ขั้นตอนและระยะเวลาในการดำเนินงาน</w:t>
        </w:r>
        <w:r w:rsidR="00807DFC" w:rsidRPr="00807DFC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807DFC" w:rsidRPr="00807DFC">
          <w:rPr>
            <w:rFonts w:ascii="TH SarabunPSK" w:hAnsi="TH SarabunPSK" w:cs="TH SarabunPSK"/>
            <w:noProof/>
            <w:webHidden/>
            <w:sz w:val="32"/>
            <w:szCs w:val="32"/>
          </w:rPr>
          <w:fldChar w:fldCharType="begin"/>
        </w:r>
        <w:r w:rsidR="00807DFC" w:rsidRPr="00807DFC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_Toc61466284 \h </w:instrText>
        </w:r>
        <w:r w:rsidR="00807DFC" w:rsidRPr="00807DFC">
          <w:rPr>
            <w:rFonts w:ascii="TH SarabunPSK" w:hAnsi="TH SarabunPSK" w:cs="TH SarabunPSK"/>
            <w:noProof/>
            <w:webHidden/>
            <w:sz w:val="32"/>
            <w:szCs w:val="32"/>
          </w:rPr>
        </w:r>
        <w:r w:rsidR="00807DFC" w:rsidRPr="00807DFC">
          <w:rPr>
            <w:rFonts w:ascii="TH SarabunPSK" w:hAnsi="TH SarabunPSK" w:cs="TH SarabunPSK"/>
            <w:noProof/>
            <w:webHidden/>
            <w:sz w:val="32"/>
            <w:szCs w:val="32"/>
          </w:rPr>
          <w:fldChar w:fldCharType="separate"/>
        </w:r>
        <w:r w:rsidR="003A6B14">
          <w:rPr>
            <w:rFonts w:ascii="TH SarabunPSK" w:hAnsi="TH SarabunPSK" w:cs="TH SarabunPSK"/>
            <w:noProof/>
            <w:webHidden/>
            <w:sz w:val="32"/>
            <w:szCs w:val="32"/>
          </w:rPr>
          <w:t>1</w:t>
        </w:r>
        <w:r w:rsidR="00807DFC" w:rsidRPr="00807DFC">
          <w:rPr>
            <w:rFonts w:ascii="TH SarabunPSK" w:hAnsi="TH SarabunPSK" w:cs="TH SarabunPSK"/>
            <w:noProof/>
            <w:webHidden/>
            <w:sz w:val="32"/>
            <w:szCs w:val="32"/>
          </w:rPr>
          <w:fldChar w:fldCharType="end"/>
        </w:r>
      </w:hyperlink>
    </w:p>
    <w:p w14:paraId="649BD7FC" w14:textId="1E88D91E" w:rsidR="00807DFC" w:rsidRPr="00807DFC" w:rsidRDefault="00DA73FB">
      <w:pPr>
        <w:pStyle w:val="TOC2"/>
        <w:tabs>
          <w:tab w:val="right" w:pos="8990"/>
        </w:tabs>
        <w:rPr>
          <w:rFonts w:ascii="TH SarabunPSK" w:eastAsiaTheme="minorEastAsia" w:hAnsi="TH SarabunPSK" w:cs="TH SarabunPSK"/>
          <w:b w:val="0"/>
          <w:bCs w:val="0"/>
          <w:noProof/>
          <w:sz w:val="32"/>
          <w:szCs w:val="32"/>
        </w:rPr>
      </w:pPr>
      <w:hyperlink w:anchor="_Toc61466285" w:history="1">
        <w:r w:rsidR="00807DFC" w:rsidRPr="00807DFC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1.5 </w:t>
        </w:r>
        <w:r w:rsidR="00807DFC" w:rsidRPr="00807DF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แผนภาพระยะเวลาดำเนินงาน</w:t>
        </w:r>
        <w:r w:rsidR="00807DFC" w:rsidRPr="00807DFC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807DFC" w:rsidRPr="00807DFC">
          <w:rPr>
            <w:rFonts w:ascii="TH SarabunPSK" w:hAnsi="TH SarabunPSK" w:cs="TH SarabunPSK"/>
            <w:noProof/>
            <w:webHidden/>
            <w:sz w:val="32"/>
            <w:szCs w:val="32"/>
          </w:rPr>
          <w:fldChar w:fldCharType="begin"/>
        </w:r>
        <w:r w:rsidR="00807DFC" w:rsidRPr="00807DFC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_Toc61466285 \h </w:instrText>
        </w:r>
        <w:r w:rsidR="00807DFC" w:rsidRPr="00807DFC">
          <w:rPr>
            <w:rFonts w:ascii="TH SarabunPSK" w:hAnsi="TH SarabunPSK" w:cs="TH SarabunPSK"/>
            <w:noProof/>
            <w:webHidden/>
            <w:sz w:val="32"/>
            <w:szCs w:val="32"/>
          </w:rPr>
        </w:r>
        <w:r w:rsidR="00807DFC" w:rsidRPr="00807DFC">
          <w:rPr>
            <w:rFonts w:ascii="TH SarabunPSK" w:hAnsi="TH SarabunPSK" w:cs="TH SarabunPSK"/>
            <w:noProof/>
            <w:webHidden/>
            <w:sz w:val="32"/>
            <w:szCs w:val="32"/>
          </w:rPr>
          <w:fldChar w:fldCharType="separate"/>
        </w:r>
        <w:r w:rsidR="003A6B14">
          <w:rPr>
            <w:rFonts w:ascii="TH SarabunPSK" w:hAnsi="TH SarabunPSK" w:cs="TH SarabunPSK"/>
            <w:noProof/>
            <w:webHidden/>
            <w:sz w:val="32"/>
            <w:szCs w:val="32"/>
          </w:rPr>
          <w:t>2</w:t>
        </w:r>
        <w:r w:rsidR="00807DFC" w:rsidRPr="00807DFC">
          <w:rPr>
            <w:rFonts w:ascii="TH SarabunPSK" w:hAnsi="TH SarabunPSK" w:cs="TH SarabunPSK"/>
            <w:noProof/>
            <w:webHidden/>
            <w:sz w:val="32"/>
            <w:szCs w:val="32"/>
          </w:rPr>
          <w:fldChar w:fldCharType="end"/>
        </w:r>
      </w:hyperlink>
    </w:p>
    <w:p w14:paraId="49B9BCA9" w14:textId="690E6148" w:rsidR="00807DFC" w:rsidRPr="00807DFC" w:rsidRDefault="00DA73FB">
      <w:pPr>
        <w:pStyle w:val="TOC2"/>
        <w:tabs>
          <w:tab w:val="right" w:pos="8990"/>
        </w:tabs>
        <w:rPr>
          <w:rFonts w:ascii="TH SarabunPSK" w:eastAsiaTheme="minorEastAsia" w:hAnsi="TH SarabunPSK" w:cs="TH SarabunPSK"/>
          <w:b w:val="0"/>
          <w:bCs w:val="0"/>
          <w:noProof/>
          <w:sz w:val="32"/>
          <w:szCs w:val="32"/>
        </w:rPr>
      </w:pPr>
      <w:hyperlink w:anchor="_Toc61466286" w:history="1">
        <w:r w:rsidR="00807DFC" w:rsidRPr="00807DFC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1.6 </w:t>
        </w:r>
        <w:r w:rsidR="00807DFC" w:rsidRPr="00807DF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ประโยชน์ที่คาดว่าจะได้รับ</w:t>
        </w:r>
        <w:r w:rsidR="00807DFC" w:rsidRPr="00807DFC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807DFC" w:rsidRPr="00807DFC">
          <w:rPr>
            <w:rFonts w:ascii="TH SarabunPSK" w:hAnsi="TH SarabunPSK" w:cs="TH SarabunPSK"/>
            <w:noProof/>
            <w:webHidden/>
            <w:sz w:val="32"/>
            <w:szCs w:val="32"/>
          </w:rPr>
          <w:fldChar w:fldCharType="begin"/>
        </w:r>
        <w:r w:rsidR="00807DFC" w:rsidRPr="00807DFC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_Toc61466286 \h </w:instrText>
        </w:r>
        <w:r w:rsidR="00807DFC" w:rsidRPr="00807DFC">
          <w:rPr>
            <w:rFonts w:ascii="TH SarabunPSK" w:hAnsi="TH SarabunPSK" w:cs="TH SarabunPSK"/>
            <w:noProof/>
            <w:webHidden/>
            <w:sz w:val="32"/>
            <w:szCs w:val="32"/>
          </w:rPr>
        </w:r>
        <w:r w:rsidR="00807DFC" w:rsidRPr="00807DFC">
          <w:rPr>
            <w:rFonts w:ascii="TH SarabunPSK" w:hAnsi="TH SarabunPSK" w:cs="TH SarabunPSK"/>
            <w:noProof/>
            <w:webHidden/>
            <w:sz w:val="32"/>
            <w:szCs w:val="32"/>
          </w:rPr>
          <w:fldChar w:fldCharType="separate"/>
        </w:r>
        <w:r w:rsidR="003A6B14">
          <w:rPr>
            <w:rFonts w:ascii="TH SarabunPSK" w:hAnsi="TH SarabunPSK" w:cs="TH SarabunPSK"/>
            <w:noProof/>
            <w:webHidden/>
            <w:sz w:val="32"/>
            <w:szCs w:val="32"/>
          </w:rPr>
          <w:t>4</w:t>
        </w:r>
        <w:r w:rsidR="00807DFC" w:rsidRPr="00807DFC">
          <w:rPr>
            <w:rFonts w:ascii="TH SarabunPSK" w:hAnsi="TH SarabunPSK" w:cs="TH SarabunPSK"/>
            <w:noProof/>
            <w:webHidden/>
            <w:sz w:val="32"/>
            <w:szCs w:val="32"/>
          </w:rPr>
          <w:fldChar w:fldCharType="end"/>
        </w:r>
      </w:hyperlink>
    </w:p>
    <w:p w14:paraId="75876F44" w14:textId="72C7C6EC" w:rsidR="00807DFC" w:rsidRPr="00807DFC" w:rsidRDefault="00DA73FB">
      <w:pPr>
        <w:pStyle w:val="TOC2"/>
        <w:tabs>
          <w:tab w:val="right" w:pos="8990"/>
        </w:tabs>
        <w:rPr>
          <w:rFonts w:ascii="TH SarabunPSK" w:eastAsiaTheme="minorEastAsia" w:hAnsi="TH SarabunPSK" w:cs="TH SarabunPSK"/>
          <w:b w:val="0"/>
          <w:bCs w:val="0"/>
          <w:noProof/>
          <w:sz w:val="32"/>
          <w:szCs w:val="32"/>
        </w:rPr>
      </w:pPr>
      <w:hyperlink w:anchor="_Toc61466287" w:history="1">
        <w:r w:rsidR="00807DFC" w:rsidRPr="00807DFC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1.7 </w:t>
        </w:r>
        <w:r w:rsidR="00807DFC" w:rsidRPr="00807DF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สถานที่และเครื่องมือที่ใช้ทำโครงงาน</w:t>
        </w:r>
        <w:r w:rsidR="00807DFC" w:rsidRPr="00807DFC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807DFC" w:rsidRPr="00807DFC">
          <w:rPr>
            <w:rFonts w:ascii="TH SarabunPSK" w:hAnsi="TH SarabunPSK" w:cs="TH SarabunPSK"/>
            <w:noProof/>
            <w:webHidden/>
            <w:sz w:val="32"/>
            <w:szCs w:val="32"/>
          </w:rPr>
          <w:fldChar w:fldCharType="begin"/>
        </w:r>
        <w:r w:rsidR="00807DFC" w:rsidRPr="00807DFC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_Toc61466287 \h </w:instrText>
        </w:r>
        <w:r w:rsidR="00807DFC" w:rsidRPr="00807DFC">
          <w:rPr>
            <w:rFonts w:ascii="TH SarabunPSK" w:hAnsi="TH SarabunPSK" w:cs="TH SarabunPSK"/>
            <w:noProof/>
            <w:webHidden/>
            <w:sz w:val="32"/>
            <w:szCs w:val="32"/>
          </w:rPr>
        </w:r>
        <w:r w:rsidR="00807DFC" w:rsidRPr="00807DFC">
          <w:rPr>
            <w:rFonts w:ascii="TH SarabunPSK" w:hAnsi="TH SarabunPSK" w:cs="TH SarabunPSK"/>
            <w:noProof/>
            <w:webHidden/>
            <w:sz w:val="32"/>
            <w:szCs w:val="32"/>
          </w:rPr>
          <w:fldChar w:fldCharType="separate"/>
        </w:r>
        <w:r w:rsidR="003A6B14">
          <w:rPr>
            <w:rFonts w:ascii="TH SarabunPSK" w:hAnsi="TH SarabunPSK" w:cs="TH SarabunPSK"/>
            <w:noProof/>
            <w:webHidden/>
            <w:sz w:val="32"/>
            <w:szCs w:val="32"/>
          </w:rPr>
          <w:t>4</w:t>
        </w:r>
        <w:r w:rsidR="00807DFC" w:rsidRPr="00807DFC">
          <w:rPr>
            <w:rFonts w:ascii="TH SarabunPSK" w:hAnsi="TH SarabunPSK" w:cs="TH SarabunPSK"/>
            <w:noProof/>
            <w:webHidden/>
            <w:sz w:val="32"/>
            <w:szCs w:val="32"/>
          </w:rPr>
          <w:fldChar w:fldCharType="end"/>
        </w:r>
      </w:hyperlink>
    </w:p>
    <w:p w14:paraId="67C475AB" w14:textId="7F1D6D6B" w:rsidR="00807DFC" w:rsidRPr="00807DFC" w:rsidRDefault="00DA73FB">
      <w:pPr>
        <w:pStyle w:val="TOC2"/>
        <w:tabs>
          <w:tab w:val="right" w:pos="8990"/>
        </w:tabs>
        <w:rPr>
          <w:rFonts w:ascii="TH SarabunPSK" w:eastAsiaTheme="minorEastAsia" w:hAnsi="TH SarabunPSK" w:cs="TH SarabunPSK"/>
          <w:b w:val="0"/>
          <w:bCs w:val="0"/>
          <w:noProof/>
          <w:sz w:val="32"/>
          <w:szCs w:val="32"/>
        </w:rPr>
      </w:pPr>
      <w:hyperlink w:anchor="_Toc61466288" w:history="1">
        <w:r w:rsidR="00807DFC" w:rsidRPr="00807DFC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1.8 </w:t>
        </w:r>
        <w:r w:rsidR="00807DFC" w:rsidRPr="00807DF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อาจารย์ที่ปรึกษาโครงงาน</w:t>
        </w:r>
        <w:r w:rsidR="00807DFC" w:rsidRPr="00807DFC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807DFC" w:rsidRPr="00807DFC">
          <w:rPr>
            <w:rFonts w:ascii="TH SarabunPSK" w:hAnsi="TH SarabunPSK" w:cs="TH SarabunPSK"/>
            <w:noProof/>
            <w:webHidden/>
            <w:sz w:val="32"/>
            <w:szCs w:val="32"/>
          </w:rPr>
          <w:fldChar w:fldCharType="begin"/>
        </w:r>
        <w:r w:rsidR="00807DFC" w:rsidRPr="00807DFC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_Toc61466288 \h </w:instrText>
        </w:r>
        <w:r w:rsidR="00807DFC" w:rsidRPr="00807DFC">
          <w:rPr>
            <w:rFonts w:ascii="TH SarabunPSK" w:hAnsi="TH SarabunPSK" w:cs="TH SarabunPSK"/>
            <w:noProof/>
            <w:webHidden/>
            <w:sz w:val="32"/>
            <w:szCs w:val="32"/>
          </w:rPr>
        </w:r>
        <w:r w:rsidR="00807DFC" w:rsidRPr="00807DFC">
          <w:rPr>
            <w:rFonts w:ascii="TH SarabunPSK" w:hAnsi="TH SarabunPSK" w:cs="TH SarabunPSK"/>
            <w:noProof/>
            <w:webHidden/>
            <w:sz w:val="32"/>
            <w:szCs w:val="32"/>
          </w:rPr>
          <w:fldChar w:fldCharType="separate"/>
        </w:r>
        <w:r w:rsidR="003A6B14">
          <w:rPr>
            <w:rFonts w:ascii="TH SarabunPSK" w:hAnsi="TH SarabunPSK" w:cs="TH SarabunPSK"/>
            <w:noProof/>
            <w:webHidden/>
            <w:sz w:val="32"/>
            <w:szCs w:val="32"/>
          </w:rPr>
          <w:t>4</w:t>
        </w:r>
        <w:r w:rsidR="00807DFC" w:rsidRPr="00807DFC">
          <w:rPr>
            <w:rFonts w:ascii="TH SarabunPSK" w:hAnsi="TH SarabunPSK" w:cs="TH SarabunPSK"/>
            <w:noProof/>
            <w:webHidden/>
            <w:sz w:val="32"/>
            <w:szCs w:val="32"/>
          </w:rPr>
          <w:fldChar w:fldCharType="end"/>
        </w:r>
      </w:hyperlink>
    </w:p>
    <w:p w14:paraId="76E30599" w14:textId="1C469E84" w:rsidR="00807DFC" w:rsidRPr="00807DFC" w:rsidRDefault="00DA73FB">
      <w:pPr>
        <w:pStyle w:val="TOC2"/>
        <w:tabs>
          <w:tab w:val="right" w:pos="8990"/>
        </w:tabs>
        <w:rPr>
          <w:rFonts w:ascii="TH SarabunPSK" w:eastAsiaTheme="minorEastAsia" w:hAnsi="TH SarabunPSK" w:cs="TH SarabunPSK"/>
          <w:b w:val="0"/>
          <w:bCs w:val="0"/>
          <w:noProof/>
          <w:sz w:val="32"/>
          <w:szCs w:val="32"/>
        </w:rPr>
      </w:pPr>
      <w:hyperlink w:anchor="_Toc61466289" w:history="1">
        <w:r w:rsidR="00807DFC" w:rsidRPr="00807DFC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1.9 </w:t>
        </w:r>
        <w:r w:rsidR="00807DFC" w:rsidRPr="00807DF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ผู้จัดทำโครงงาน</w:t>
        </w:r>
        <w:r w:rsidR="00807DFC" w:rsidRPr="00807DFC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807DFC" w:rsidRPr="00807DFC">
          <w:rPr>
            <w:rFonts w:ascii="TH SarabunPSK" w:hAnsi="TH SarabunPSK" w:cs="TH SarabunPSK"/>
            <w:noProof/>
            <w:webHidden/>
            <w:sz w:val="32"/>
            <w:szCs w:val="32"/>
          </w:rPr>
          <w:fldChar w:fldCharType="begin"/>
        </w:r>
        <w:r w:rsidR="00807DFC" w:rsidRPr="00807DFC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_Toc61466289 \h </w:instrText>
        </w:r>
        <w:r w:rsidR="00807DFC" w:rsidRPr="00807DFC">
          <w:rPr>
            <w:rFonts w:ascii="TH SarabunPSK" w:hAnsi="TH SarabunPSK" w:cs="TH SarabunPSK"/>
            <w:noProof/>
            <w:webHidden/>
            <w:sz w:val="32"/>
            <w:szCs w:val="32"/>
          </w:rPr>
        </w:r>
        <w:r w:rsidR="00807DFC" w:rsidRPr="00807DFC">
          <w:rPr>
            <w:rFonts w:ascii="TH SarabunPSK" w:hAnsi="TH SarabunPSK" w:cs="TH SarabunPSK"/>
            <w:noProof/>
            <w:webHidden/>
            <w:sz w:val="32"/>
            <w:szCs w:val="32"/>
          </w:rPr>
          <w:fldChar w:fldCharType="separate"/>
        </w:r>
        <w:r w:rsidR="003A6B14">
          <w:rPr>
            <w:rFonts w:ascii="TH SarabunPSK" w:hAnsi="TH SarabunPSK" w:cs="TH SarabunPSK"/>
            <w:noProof/>
            <w:webHidden/>
            <w:sz w:val="32"/>
            <w:szCs w:val="32"/>
          </w:rPr>
          <w:t>4</w:t>
        </w:r>
        <w:r w:rsidR="00807DFC" w:rsidRPr="00807DFC">
          <w:rPr>
            <w:rFonts w:ascii="TH SarabunPSK" w:hAnsi="TH SarabunPSK" w:cs="TH SarabunPSK"/>
            <w:noProof/>
            <w:webHidden/>
            <w:sz w:val="32"/>
            <w:szCs w:val="32"/>
          </w:rPr>
          <w:fldChar w:fldCharType="end"/>
        </w:r>
      </w:hyperlink>
    </w:p>
    <w:p w14:paraId="7E5AAEAC" w14:textId="0406FF50" w:rsidR="00807DFC" w:rsidRPr="00807DFC" w:rsidRDefault="00DA73FB">
      <w:pPr>
        <w:pStyle w:val="TOC1"/>
        <w:tabs>
          <w:tab w:val="right" w:pos="8990"/>
        </w:tabs>
        <w:rPr>
          <w:rFonts w:ascii="TH SarabunPSK" w:eastAsiaTheme="minorEastAsia" w:hAnsi="TH SarabunPSK" w:cs="TH SarabunPSK"/>
          <w:b w:val="0"/>
          <w:bCs w:val="0"/>
          <w:i w:val="0"/>
          <w:iCs w:val="0"/>
          <w:noProof/>
          <w:sz w:val="32"/>
          <w:szCs w:val="32"/>
        </w:rPr>
      </w:pPr>
      <w:hyperlink w:anchor="_Toc61466290" w:history="1">
        <w:r w:rsidR="00807DFC" w:rsidRPr="00807DFC">
          <w:rPr>
            <w:rStyle w:val="Hyperlink"/>
            <w:rFonts w:ascii="TH SarabunPSK" w:hAnsi="TH SarabunPSK" w:cs="TH SarabunPSK"/>
            <w:i w:val="0"/>
            <w:iCs w:val="0"/>
            <w:noProof/>
            <w:sz w:val="32"/>
            <w:szCs w:val="32"/>
            <w:cs/>
          </w:rPr>
          <w:t xml:space="preserve">บทที่ </w:t>
        </w:r>
        <w:r w:rsidR="00807DFC" w:rsidRPr="00807DFC">
          <w:rPr>
            <w:rStyle w:val="Hyperlink"/>
            <w:rFonts w:ascii="TH SarabunPSK" w:hAnsi="TH SarabunPSK" w:cs="TH SarabunPSK"/>
            <w:i w:val="0"/>
            <w:iCs w:val="0"/>
            <w:noProof/>
            <w:sz w:val="32"/>
            <w:szCs w:val="32"/>
          </w:rPr>
          <w:t>2</w:t>
        </w:r>
        <w:r w:rsidR="00807DFC" w:rsidRPr="00807DFC">
          <w:rPr>
            <w:rStyle w:val="Hyperlink"/>
            <w:rFonts w:ascii="TH SarabunPSK" w:hAnsi="TH SarabunPSK" w:cs="TH SarabunPSK"/>
            <w:i w:val="0"/>
            <w:iCs w:val="0"/>
            <w:noProof/>
            <w:sz w:val="32"/>
            <w:szCs w:val="32"/>
            <w:cs/>
          </w:rPr>
          <w:t xml:space="preserve">  ทฤษฏีและหลักการที่เกี่ยวข้อง</w:t>
        </w:r>
        <w:r w:rsidR="00807DFC" w:rsidRPr="00807DFC">
          <w:rPr>
            <w:rFonts w:ascii="TH SarabunPSK" w:hAnsi="TH SarabunPSK" w:cs="TH SarabunPSK"/>
            <w:i w:val="0"/>
            <w:iCs w:val="0"/>
            <w:noProof/>
            <w:webHidden/>
            <w:sz w:val="32"/>
            <w:szCs w:val="32"/>
          </w:rPr>
          <w:tab/>
        </w:r>
        <w:r w:rsidR="00807DFC" w:rsidRPr="00807DFC">
          <w:rPr>
            <w:rFonts w:ascii="TH SarabunPSK" w:hAnsi="TH SarabunPSK" w:cs="TH SarabunPSK"/>
            <w:i w:val="0"/>
            <w:iCs w:val="0"/>
            <w:noProof/>
            <w:webHidden/>
            <w:sz w:val="32"/>
            <w:szCs w:val="32"/>
          </w:rPr>
          <w:fldChar w:fldCharType="begin"/>
        </w:r>
        <w:r w:rsidR="00807DFC" w:rsidRPr="00807DFC">
          <w:rPr>
            <w:rFonts w:ascii="TH SarabunPSK" w:hAnsi="TH SarabunPSK" w:cs="TH SarabunPSK"/>
            <w:i w:val="0"/>
            <w:iCs w:val="0"/>
            <w:noProof/>
            <w:webHidden/>
            <w:sz w:val="32"/>
            <w:szCs w:val="32"/>
          </w:rPr>
          <w:instrText xml:space="preserve"> PAGEREF _Toc61466290 \h </w:instrText>
        </w:r>
        <w:r w:rsidR="00807DFC" w:rsidRPr="00807DFC">
          <w:rPr>
            <w:rFonts w:ascii="TH SarabunPSK" w:hAnsi="TH SarabunPSK" w:cs="TH SarabunPSK"/>
            <w:i w:val="0"/>
            <w:iCs w:val="0"/>
            <w:noProof/>
            <w:webHidden/>
            <w:sz w:val="32"/>
            <w:szCs w:val="32"/>
          </w:rPr>
        </w:r>
        <w:r w:rsidR="00807DFC" w:rsidRPr="00807DFC">
          <w:rPr>
            <w:rFonts w:ascii="TH SarabunPSK" w:hAnsi="TH SarabunPSK" w:cs="TH SarabunPSK"/>
            <w:i w:val="0"/>
            <w:iCs w:val="0"/>
            <w:noProof/>
            <w:webHidden/>
            <w:sz w:val="32"/>
            <w:szCs w:val="32"/>
          </w:rPr>
          <w:fldChar w:fldCharType="separate"/>
        </w:r>
        <w:r w:rsidR="003A6B14">
          <w:rPr>
            <w:rFonts w:ascii="TH SarabunPSK" w:hAnsi="TH SarabunPSK" w:cs="TH SarabunPSK"/>
            <w:i w:val="0"/>
            <w:iCs w:val="0"/>
            <w:noProof/>
            <w:webHidden/>
            <w:sz w:val="32"/>
            <w:szCs w:val="32"/>
          </w:rPr>
          <w:t>5</w:t>
        </w:r>
        <w:r w:rsidR="00807DFC" w:rsidRPr="00807DFC">
          <w:rPr>
            <w:rFonts w:ascii="TH SarabunPSK" w:hAnsi="TH SarabunPSK" w:cs="TH SarabunPSK"/>
            <w:i w:val="0"/>
            <w:iCs w:val="0"/>
            <w:noProof/>
            <w:webHidden/>
            <w:sz w:val="32"/>
            <w:szCs w:val="32"/>
          </w:rPr>
          <w:fldChar w:fldCharType="end"/>
        </w:r>
      </w:hyperlink>
    </w:p>
    <w:p w14:paraId="77EBF27E" w14:textId="31FD86AD" w:rsidR="00807DFC" w:rsidRPr="00807DFC" w:rsidRDefault="00DA73FB">
      <w:pPr>
        <w:pStyle w:val="TOC2"/>
        <w:tabs>
          <w:tab w:val="right" w:pos="8990"/>
        </w:tabs>
        <w:rPr>
          <w:rFonts w:ascii="TH SarabunPSK" w:eastAsiaTheme="minorEastAsia" w:hAnsi="TH SarabunPSK" w:cs="TH SarabunPSK"/>
          <w:b w:val="0"/>
          <w:bCs w:val="0"/>
          <w:noProof/>
          <w:sz w:val="32"/>
          <w:szCs w:val="32"/>
        </w:rPr>
      </w:pPr>
      <w:hyperlink w:anchor="_Toc61466291" w:history="1">
        <w:r w:rsidR="00807DFC" w:rsidRPr="00807DFC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2.1 </w:t>
        </w:r>
        <w:r w:rsidR="00807DFC" w:rsidRPr="00807DF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องค์ประกอบแชทบอท</w:t>
        </w:r>
        <w:r w:rsidR="00807DFC" w:rsidRPr="00807DFC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807DFC" w:rsidRPr="00807DFC">
          <w:rPr>
            <w:rFonts w:ascii="TH SarabunPSK" w:hAnsi="TH SarabunPSK" w:cs="TH SarabunPSK"/>
            <w:noProof/>
            <w:webHidden/>
            <w:sz w:val="32"/>
            <w:szCs w:val="32"/>
          </w:rPr>
          <w:fldChar w:fldCharType="begin"/>
        </w:r>
        <w:r w:rsidR="00807DFC" w:rsidRPr="00807DFC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_Toc61466291 \h </w:instrText>
        </w:r>
        <w:r w:rsidR="00807DFC" w:rsidRPr="00807DFC">
          <w:rPr>
            <w:rFonts w:ascii="TH SarabunPSK" w:hAnsi="TH SarabunPSK" w:cs="TH SarabunPSK"/>
            <w:noProof/>
            <w:webHidden/>
            <w:sz w:val="32"/>
            <w:szCs w:val="32"/>
          </w:rPr>
        </w:r>
        <w:r w:rsidR="00807DFC" w:rsidRPr="00807DFC">
          <w:rPr>
            <w:rFonts w:ascii="TH SarabunPSK" w:hAnsi="TH SarabunPSK" w:cs="TH SarabunPSK"/>
            <w:noProof/>
            <w:webHidden/>
            <w:sz w:val="32"/>
            <w:szCs w:val="32"/>
          </w:rPr>
          <w:fldChar w:fldCharType="separate"/>
        </w:r>
        <w:r w:rsidR="003A6B14">
          <w:rPr>
            <w:rFonts w:ascii="TH SarabunPSK" w:hAnsi="TH SarabunPSK" w:cs="TH SarabunPSK"/>
            <w:noProof/>
            <w:webHidden/>
            <w:sz w:val="32"/>
            <w:szCs w:val="32"/>
          </w:rPr>
          <w:t>5</w:t>
        </w:r>
        <w:r w:rsidR="00807DFC" w:rsidRPr="00807DFC">
          <w:rPr>
            <w:rFonts w:ascii="TH SarabunPSK" w:hAnsi="TH SarabunPSK" w:cs="TH SarabunPSK"/>
            <w:noProof/>
            <w:webHidden/>
            <w:sz w:val="32"/>
            <w:szCs w:val="32"/>
          </w:rPr>
          <w:fldChar w:fldCharType="end"/>
        </w:r>
      </w:hyperlink>
    </w:p>
    <w:p w14:paraId="31C2CF46" w14:textId="1EEDFD80" w:rsidR="00807DFC" w:rsidRPr="00807DFC" w:rsidRDefault="00DA73FB">
      <w:pPr>
        <w:pStyle w:val="TOC3"/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61466292" w:history="1">
        <w:r w:rsidR="00807DFC" w:rsidRPr="00807DFC">
          <w:rPr>
            <w:rStyle w:val="Hyperlink"/>
            <w:rFonts w:ascii="TH SarabunPSK" w:hAnsi="TH SarabunPSK" w:cs="TH SarabunPSK"/>
            <w:noProof/>
            <w:sz w:val="32"/>
            <w:szCs w:val="32"/>
          </w:rPr>
          <w:t>2.1.1 Intent</w:t>
        </w:r>
        <w:r w:rsidR="00807DFC" w:rsidRPr="00807DFC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807DFC" w:rsidRPr="00807DFC">
          <w:rPr>
            <w:rFonts w:ascii="TH SarabunPSK" w:hAnsi="TH SarabunPSK" w:cs="TH SarabunPSK"/>
            <w:noProof/>
            <w:webHidden/>
            <w:sz w:val="32"/>
            <w:szCs w:val="32"/>
          </w:rPr>
          <w:fldChar w:fldCharType="begin"/>
        </w:r>
        <w:r w:rsidR="00807DFC" w:rsidRPr="00807DFC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_Toc61466292 \h </w:instrText>
        </w:r>
        <w:r w:rsidR="00807DFC" w:rsidRPr="00807DFC">
          <w:rPr>
            <w:rFonts w:ascii="TH SarabunPSK" w:hAnsi="TH SarabunPSK" w:cs="TH SarabunPSK"/>
            <w:noProof/>
            <w:webHidden/>
            <w:sz w:val="32"/>
            <w:szCs w:val="32"/>
          </w:rPr>
        </w:r>
        <w:r w:rsidR="00807DFC" w:rsidRPr="00807DFC">
          <w:rPr>
            <w:rFonts w:ascii="TH SarabunPSK" w:hAnsi="TH SarabunPSK" w:cs="TH SarabunPSK"/>
            <w:noProof/>
            <w:webHidden/>
            <w:sz w:val="32"/>
            <w:szCs w:val="32"/>
          </w:rPr>
          <w:fldChar w:fldCharType="separate"/>
        </w:r>
        <w:r w:rsidR="003A6B14">
          <w:rPr>
            <w:rFonts w:ascii="TH SarabunPSK" w:hAnsi="TH SarabunPSK" w:cs="TH SarabunPSK"/>
            <w:noProof/>
            <w:webHidden/>
            <w:sz w:val="32"/>
            <w:szCs w:val="32"/>
          </w:rPr>
          <w:t>5</w:t>
        </w:r>
        <w:r w:rsidR="00807DFC" w:rsidRPr="00807DFC">
          <w:rPr>
            <w:rFonts w:ascii="TH SarabunPSK" w:hAnsi="TH SarabunPSK" w:cs="TH SarabunPSK"/>
            <w:noProof/>
            <w:webHidden/>
            <w:sz w:val="32"/>
            <w:szCs w:val="32"/>
          </w:rPr>
          <w:fldChar w:fldCharType="end"/>
        </w:r>
      </w:hyperlink>
    </w:p>
    <w:p w14:paraId="199681E1" w14:textId="73EDE6AB" w:rsidR="00807DFC" w:rsidRPr="00807DFC" w:rsidRDefault="00DA73FB">
      <w:pPr>
        <w:pStyle w:val="TOC3"/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61466293" w:history="1">
        <w:r w:rsidR="00807DFC" w:rsidRPr="00807DFC">
          <w:rPr>
            <w:rStyle w:val="Hyperlink"/>
            <w:rFonts w:ascii="TH SarabunPSK" w:hAnsi="TH SarabunPSK" w:cs="TH SarabunPSK"/>
            <w:noProof/>
            <w:sz w:val="32"/>
            <w:szCs w:val="32"/>
          </w:rPr>
          <w:t>2.1.2 Response</w:t>
        </w:r>
        <w:r w:rsidR="00807DFC" w:rsidRPr="00807DFC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807DFC" w:rsidRPr="00807DFC">
          <w:rPr>
            <w:rFonts w:ascii="TH SarabunPSK" w:hAnsi="TH SarabunPSK" w:cs="TH SarabunPSK"/>
            <w:noProof/>
            <w:webHidden/>
            <w:sz w:val="32"/>
            <w:szCs w:val="32"/>
          </w:rPr>
          <w:fldChar w:fldCharType="begin"/>
        </w:r>
        <w:r w:rsidR="00807DFC" w:rsidRPr="00807DFC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_Toc61466293 \h </w:instrText>
        </w:r>
        <w:r w:rsidR="00807DFC" w:rsidRPr="00807DFC">
          <w:rPr>
            <w:rFonts w:ascii="TH SarabunPSK" w:hAnsi="TH SarabunPSK" w:cs="TH SarabunPSK"/>
            <w:noProof/>
            <w:webHidden/>
            <w:sz w:val="32"/>
            <w:szCs w:val="32"/>
          </w:rPr>
        </w:r>
        <w:r w:rsidR="00807DFC" w:rsidRPr="00807DFC">
          <w:rPr>
            <w:rFonts w:ascii="TH SarabunPSK" w:hAnsi="TH SarabunPSK" w:cs="TH SarabunPSK"/>
            <w:noProof/>
            <w:webHidden/>
            <w:sz w:val="32"/>
            <w:szCs w:val="32"/>
          </w:rPr>
          <w:fldChar w:fldCharType="separate"/>
        </w:r>
        <w:r w:rsidR="003A6B14">
          <w:rPr>
            <w:rFonts w:ascii="TH SarabunPSK" w:hAnsi="TH SarabunPSK" w:cs="TH SarabunPSK"/>
            <w:noProof/>
            <w:webHidden/>
            <w:sz w:val="32"/>
            <w:szCs w:val="32"/>
          </w:rPr>
          <w:t>5</w:t>
        </w:r>
        <w:r w:rsidR="00807DFC" w:rsidRPr="00807DFC">
          <w:rPr>
            <w:rFonts w:ascii="TH SarabunPSK" w:hAnsi="TH SarabunPSK" w:cs="TH SarabunPSK"/>
            <w:noProof/>
            <w:webHidden/>
            <w:sz w:val="32"/>
            <w:szCs w:val="32"/>
          </w:rPr>
          <w:fldChar w:fldCharType="end"/>
        </w:r>
      </w:hyperlink>
    </w:p>
    <w:p w14:paraId="3E015939" w14:textId="720F4ACC" w:rsidR="00807DFC" w:rsidRPr="00807DFC" w:rsidRDefault="00DA73FB">
      <w:pPr>
        <w:pStyle w:val="TOC3"/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61466294" w:history="1">
        <w:r w:rsidR="00807DFC" w:rsidRPr="00807DFC">
          <w:rPr>
            <w:rStyle w:val="Hyperlink"/>
            <w:rFonts w:ascii="TH SarabunPSK" w:hAnsi="TH SarabunPSK" w:cs="TH SarabunPSK"/>
            <w:noProof/>
            <w:sz w:val="32"/>
            <w:szCs w:val="32"/>
          </w:rPr>
          <w:t>2.1.2 Story (flow)</w:t>
        </w:r>
        <w:r w:rsidR="00807DFC" w:rsidRPr="00807DFC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807DFC" w:rsidRPr="00807DFC">
          <w:rPr>
            <w:rFonts w:ascii="TH SarabunPSK" w:hAnsi="TH SarabunPSK" w:cs="TH SarabunPSK"/>
            <w:noProof/>
            <w:webHidden/>
            <w:sz w:val="32"/>
            <w:szCs w:val="32"/>
          </w:rPr>
          <w:fldChar w:fldCharType="begin"/>
        </w:r>
        <w:r w:rsidR="00807DFC" w:rsidRPr="00807DFC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_Toc61466294 \h </w:instrText>
        </w:r>
        <w:r w:rsidR="00807DFC" w:rsidRPr="00807DFC">
          <w:rPr>
            <w:rFonts w:ascii="TH SarabunPSK" w:hAnsi="TH SarabunPSK" w:cs="TH SarabunPSK"/>
            <w:noProof/>
            <w:webHidden/>
            <w:sz w:val="32"/>
            <w:szCs w:val="32"/>
          </w:rPr>
        </w:r>
        <w:r w:rsidR="00807DFC" w:rsidRPr="00807DFC">
          <w:rPr>
            <w:rFonts w:ascii="TH SarabunPSK" w:hAnsi="TH SarabunPSK" w:cs="TH SarabunPSK"/>
            <w:noProof/>
            <w:webHidden/>
            <w:sz w:val="32"/>
            <w:szCs w:val="32"/>
          </w:rPr>
          <w:fldChar w:fldCharType="separate"/>
        </w:r>
        <w:r w:rsidR="003A6B14">
          <w:rPr>
            <w:rFonts w:ascii="TH SarabunPSK" w:hAnsi="TH SarabunPSK" w:cs="TH SarabunPSK"/>
            <w:noProof/>
            <w:webHidden/>
            <w:sz w:val="32"/>
            <w:szCs w:val="32"/>
          </w:rPr>
          <w:t>5</w:t>
        </w:r>
        <w:r w:rsidR="00807DFC" w:rsidRPr="00807DFC">
          <w:rPr>
            <w:rFonts w:ascii="TH SarabunPSK" w:hAnsi="TH SarabunPSK" w:cs="TH SarabunPSK"/>
            <w:noProof/>
            <w:webHidden/>
            <w:sz w:val="32"/>
            <w:szCs w:val="32"/>
          </w:rPr>
          <w:fldChar w:fldCharType="end"/>
        </w:r>
      </w:hyperlink>
    </w:p>
    <w:p w14:paraId="54C8BA4B" w14:textId="7CC0AF76" w:rsidR="00807DFC" w:rsidRPr="00807DFC" w:rsidRDefault="00DA73FB">
      <w:pPr>
        <w:pStyle w:val="TOC2"/>
        <w:tabs>
          <w:tab w:val="right" w:pos="8990"/>
        </w:tabs>
        <w:rPr>
          <w:rFonts w:ascii="TH SarabunPSK" w:eastAsiaTheme="minorEastAsia" w:hAnsi="TH SarabunPSK" w:cs="TH SarabunPSK"/>
          <w:b w:val="0"/>
          <w:bCs w:val="0"/>
          <w:noProof/>
          <w:sz w:val="32"/>
          <w:szCs w:val="32"/>
        </w:rPr>
      </w:pPr>
      <w:hyperlink w:anchor="_Toc61466295" w:history="1">
        <w:r w:rsidR="00807DFC" w:rsidRPr="00807DFC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2.2 </w:t>
        </w:r>
        <w:r w:rsidR="00807DFC" w:rsidRPr="00807DF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ประเภทของแชทบอท</w:t>
        </w:r>
        <w:r w:rsidR="00807DFC" w:rsidRPr="00807DFC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807DFC" w:rsidRPr="00807DFC">
          <w:rPr>
            <w:rFonts w:ascii="TH SarabunPSK" w:hAnsi="TH SarabunPSK" w:cs="TH SarabunPSK"/>
            <w:noProof/>
            <w:webHidden/>
            <w:sz w:val="32"/>
            <w:szCs w:val="32"/>
          </w:rPr>
          <w:fldChar w:fldCharType="begin"/>
        </w:r>
        <w:r w:rsidR="00807DFC" w:rsidRPr="00807DFC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_Toc61466295 \h </w:instrText>
        </w:r>
        <w:r w:rsidR="00807DFC" w:rsidRPr="00807DFC">
          <w:rPr>
            <w:rFonts w:ascii="TH SarabunPSK" w:hAnsi="TH SarabunPSK" w:cs="TH SarabunPSK"/>
            <w:noProof/>
            <w:webHidden/>
            <w:sz w:val="32"/>
            <w:szCs w:val="32"/>
          </w:rPr>
        </w:r>
        <w:r w:rsidR="00807DFC" w:rsidRPr="00807DFC">
          <w:rPr>
            <w:rFonts w:ascii="TH SarabunPSK" w:hAnsi="TH SarabunPSK" w:cs="TH SarabunPSK"/>
            <w:noProof/>
            <w:webHidden/>
            <w:sz w:val="32"/>
            <w:szCs w:val="32"/>
          </w:rPr>
          <w:fldChar w:fldCharType="separate"/>
        </w:r>
        <w:r w:rsidR="003A6B14">
          <w:rPr>
            <w:rFonts w:ascii="TH SarabunPSK" w:hAnsi="TH SarabunPSK" w:cs="TH SarabunPSK"/>
            <w:noProof/>
            <w:webHidden/>
            <w:sz w:val="32"/>
            <w:szCs w:val="32"/>
          </w:rPr>
          <w:t>5</w:t>
        </w:r>
        <w:r w:rsidR="00807DFC" w:rsidRPr="00807DFC">
          <w:rPr>
            <w:rFonts w:ascii="TH SarabunPSK" w:hAnsi="TH SarabunPSK" w:cs="TH SarabunPSK"/>
            <w:noProof/>
            <w:webHidden/>
            <w:sz w:val="32"/>
            <w:szCs w:val="32"/>
          </w:rPr>
          <w:fldChar w:fldCharType="end"/>
        </w:r>
      </w:hyperlink>
    </w:p>
    <w:p w14:paraId="339FC03D" w14:textId="49329848" w:rsidR="00807DFC" w:rsidRPr="00807DFC" w:rsidRDefault="00DA73FB">
      <w:pPr>
        <w:pStyle w:val="TOC3"/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61466296" w:history="1">
        <w:r w:rsidR="00807DFC" w:rsidRPr="00807DFC">
          <w:rPr>
            <w:rStyle w:val="Hyperlink"/>
            <w:rFonts w:ascii="TH SarabunPSK" w:hAnsi="TH SarabunPSK" w:cs="TH SarabunPSK"/>
            <w:noProof/>
            <w:sz w:val="32"/>
            <w:szCs w:val="32"/>
          </w:rPr>
          <w:t>2.2.1 Rule-base</w:t>
        </w:r>
        <w:r w:rsidR="00807DFC" w:rsidRPr="00807DF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 </w:t>
        </w:r>
        <w:r w:rsidR="00807DFC" w:rsidRPr="00807DFC">
          <w:rPr>
            <w:rStyle w:val="Hyperlink"/>
            <w:rFonts w:ascii="TH SarabunPSK" w:hAnsi="TH SarabunPSK" w:cs="TH SarabunPSK"/>
            <w:noProof/>
            <w:sz w:val="32"/>
            <w:szCs w:val="32"/>
          </w:rPr>
          <w:t>Chatbot</w:t>
        </w:r>
        <w:r w:rsidR="00807DFC" w:rsidRPr="00807DFC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807DFC" w:rsidRPr="00807DFC">
          <w:rPr>
            <w:rFonts w:ascii="TH SarabunPSK" w:hAnsi="TH SarabunPSK" w:cs="TH SarabunPSK"/>
            <w:noProof/>
            <w:webHidden/>
            <w:sz w:val="32"/>
            <w:szCs w:val="32"/>
          </w:rPr>
          <w:fldChar w:fldCharType="begin"/>
        </w:r>
        <w:r w:rsidR="00807DFC" w:rsidRPr="00807DFC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_Toc61466296 \h </w:instrText>
        </w:r>
        <w:r w:rsidR="00807DFC" w:rsidRPr="00807DFC">
          <w:rPr>
            <w:rFonts w:ascii="TH SarabunPSK" w:hAnsi="TH SarabunPSK" w:cs="TH SarabunPSK"/>
            <w:noProof/>
            <w:webHidden/>
            <w:sz w:val="32"/>
            <w:szCs w:val="32"/>
          </w:rPr>
        </w:r>
        <w:r w:rsidR="00807DFC" w:rsidRPr="00807DFC">
          <w:rPr>
            <w:rFonts w:ascii="TH SarabunPSK" w:hAnsi="TH SarabunPSK" w:cs="TH SarabunPSK"/>
            <w:noProof/>
            <w:webHidden/>
            <w:sz w:val="32"/>
            <w:szCs w:val="32"/>
          </w:rPr>
          <w:fldChar w:fldCharType="separate"/>
        </w:r>
        <w:r w:rsidR="003A6B14">
          <w:rPr>
            <w:rFonts w:ascii="TH SarabunPSK" w:hAnsi="TH SarabunPSK" w:cs="TH SarabunPSK"/>
            <w:noProof/>
            <w:webHidden/>
            <w:sz w:val="32"/>
            <w:szCs w:val="32"/>
          </w:rPr>
          <w:t>5</w:t>
        </w:r>
        <w:r w:rsidR="00807DFC" w:rsidRPr="00807DFC">
          <w:rPr>
            <w:rFonts w:ascii="TH SarabunPSK" w:hAnsi="TH SarabunPSK" w:cs="TH SarabunPSK"/>
            <w:noProof/>
            <w:webHidden/>
            <w:sz w:val="32"/>
            <w:szCs w:val="32"/>
          </w:rPr>
          <w:fldChar w:fldCharType="end"/>
        </w:r>
      </w:hyperlink>
    </w:p>
    <w:p w14:paraId="129EBAB5" w14:textId="31AA2344" w:rsidR="00807DFC" w:rsidRPr="00807DFC" w:rsidRDefault="00DA73FB">
      <w:pPr>
        <w:pStyle w:val="TOC3"/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61466297" w:history="1">
        <w:r w:rsidR="00807DFC" w:rsidRPr="00807DFC">
          <w:rPr>
            <w:rStyle w:val="Hyperlink"/>
            <w:rFonts w:ascii="TH SarabunPSK" w:hAnsi="TH SarabunPSK" w:cs="TH SarabunPSK"/>
            <w:noProof/>
            <w:sz w:val="32"/>
            <w:szCs w:val="32"/>
          </w:rPr>
          <w:t>2.2.2 Artificial Intelligence (AI) Chatbot</w:t>
        </w:r>
        <w:r w:rsidR="00807DFC" w:rsidRPr="00807DFC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807DFC" w:rsidRPr="00807DFC">
          <w:rPr>
            <w:rFonts w:ascii="TH SarabunPSK" w:hAnsi="TH SarabunPSK" w:cs="TH SarabunPSK"/>
            <w:noProof/>
            <w:webHidden/>
            <w:sz w:val="32"/>
            <w:szCs w:val="32"/>
          </w:rPr>
          <w:fldChar w:fldCharType="begin"/>
        </w:r>
        <w:r w:rsidR="00807DFC" w:rsidRPr="00807DFC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_Toc61466297 \h </w:instrText>
        </w:r>
        <w:r w:rsidR="00807DFC" w:rsidRPr="00807DFC">
          <w:rPr>
            <w:rFonts w:ascii="TH SarabunPSK" w:hAnsi="TH SarabunPSK" w:cs="TH SarabunPSK"/>
            <w:noProof/>
            <w:webHidden/>
            <w:sz w:val="32"/>
            <w:szCs w:val="32"/>
          </w:rPr>
        </w:r>
        <w:r w:rsidR="00807DFC" w:rsidRPr="00807DFC">
          <w:rPr>
            <w:rFonts w:ascii="TH SarabunPSK" w:hAnsi="TH SarabunPSK" w:cs="TH SarabunPSK"/>
            <w:noProof/>
            <w:webHidden/>
            <w:sz w:val="32"/>
            <w:szCs w:val="32"/>
          </w:rPr>
          <w:fldChar w:fldCharType="separate"/>
        </w:r>
        <w:r w:rsidR="003A6B14">
          <w:rPr>
            <w:rFonts w:ascii="TH SarabunPSK" w:hAnsi="TH SarabunPSK" w:cs="TH SarabunPSK"/>
            <w:noProof/>
            <w:webHidden/>
            <w:sz w:val="32"/>
            <w:szCs w:val="32"/>
          </w:rPr>
          <w:t>6</w:t>
        </w:r>
        <w:r w:rsidR="00807DFC" w:rsidRPr="00807DFC">
          <w:rPr>
            <w:rFonts w:ascii="TH SarabunPSK" w:hAnsi="TH SarabunPSK" w:cs="TH SarabunPSK"/>
            <w:noProof/>
            <w:webHidden/>
            <w:sz w:val="32"/>
            <w:szCs w:val="32"/>
          </w:rPr>
          <w:fldChar w:fldCharType="end"/>
        </w:r>
      </w:hyperlink>
    </w:p>
    <w:p w14:paraId="6E6D5D5C" w14:textId="119A4F03" w:rsidR="00807DFC" w:rsidRPr="00807DFC" w:rsidRDefault="00DA73FB">
      <w:pPr>
        <w:pStyle w:val="TOC2"/>
        <w:tabs>
          <w:tab w:val="right" w:pos="8990"/>
        </w:tabs>
        <w:rPr>
          <w:rFonts w:ascii="TH SarabunPSK" w:eastAsiaTheme="minorEastAsia" w:hAnsi="TH SarabunPSK" w:cs="TH SarabunPSK"/>
          <w:b w:val="0"/>
          <w:bCs w:val="0"/>
          <w:noProof/>
          <w:sz w:val="32"/>
          <w:szCs w:val="32"/>
        </w:rPr>
      </w:pPr>
      <w:hyperlink w:anchor="_Toc61466298" w:history="1">
        <w:r w:rsidR="00807DFC" w:rsidRPr="00807DFC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2.3 </w:t>
        </w:r>
        <w:r w:rsidR="00807DFC" w:rsidRPr="00807DF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การสร้างเวกเตอร์แทนข้อความ</w:t>
        </w:r>
        <w:r w:rsidR="00807DFC" w:rsidRPr="00807DFC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807DFC" w:rsidRPr="00807DFC">
          <w:rPr>
            <w:rFonts w:ascii="TH SarabunPSK" w:hAnsi="TH SarabunPSK" w:cs="TH SarabunPSK"/>
            <w:noProof/>
            <w:webHidden/>
            <w:sz w:val="32"/>
            <w:szCs w:val="32"/>
          </w:rPr>
          <w:fldChar w:fldCharType="begin"/>
        </w:r>
        <w:r w:rsidR="00807DFC" w:rsidRPr="00807DFC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_Toc61466298 \h </w:instrText>
        </w:r>
        <w:r w:rsidR="00807DFC" w:rsidRPr="00807DFC">
          <w:rPr>
            <w:rFonts w:ascii="TH SarabunPSK" w:hAnsi="TH SarabunPSK" w:cs="TH SarabunPSK"/>
            <w:noProof/>
            <w:webHidden/>
            <w:sz w:val="32"/>
            <w:szCs w:val="32"/>
          </w:rPr>
        </w:r>
        <w:r w:rsidR="00807DFC" w:rsidRPr="00807DFC">
          <w:rPr>
            <w:rFonts w:ascii="TH SarabunPSK" w:hAnsi="TH SarabunPSK" w:cs="TH SarabunPSK"/>
            <w:noProof/>
            <w:webHidden/>
            <w:sz w:val="32"/>
            <w:szCs w:val="32"/>
          </w:rPr>
          <w:fldChar w:fldCharType="separate"/>
        </w:r>
        <w:r w:rsidR="003A6B14">
          <w:rPr>
            <w:rFonts w:ascii="TH SarabunPSK" w:hAnsi="TH SarabunPSK" w:cs="TH SarabunPSK"/>
            <w:noProof/>
            <w:webHidden/>
            <w:sz w:val="32"/>
            <w:szCs w:val="32"/>
          </w:rPr>
          <w:t>6</w:t>
        </w:r>
        <w:r w:rsidR="00807DFC" w:rsidRPr="00807DFC">
          <w:rPr>
            <w:rFonts w:ascii="TH SarabunPSK" w:hAnsi="TH SarabunPSK" w:cs="TH SarabunPSK"/>
            <w:noProof/>
            <w:webHidden/>
            <w:sz w:val="32"/>
            <w:szCs w:val="32"/>
          </w:rPr>
          <w:fldChar w:fldCharType="end"/>
        </w:r>
      </w:hyperlink>
    </w:p>
    <w:p w14:paraId="74A387AF" w14:textId="145B6695" w:rsidR="00807DFC" w:rsidRPr="00807DFC" w:rsidRDefault="00DA73FB">
      <w:pPr>
        <w:pStyle w:val="TOC3"/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61466299" w:history="1">
        <w:r w:rsidR="00807DFC" w:rsidRPr="00807DFC">
          <w:rPr>
            <w:rStyle w:val="Hyperlink"/>
            <w:rFonts w:ascii="TH SarabunPSK" w:hAnsi="TH SarabunPSK" w:cs="TH SarabunPSK"/>
            <w:noProof/>
            <w:sz w:val="32"/>
            <w:szCs w:val="32"/>
          </w:rPr>
          <w:t>2.3.1 Binary vector</w:t>
        </w:r>
        <w:r w:rsidR="00807DFC" w:rsidRPr="00807DFC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807DFC" w:rsidRPr="00807DFC">
          <w:rPr>
            <w:rFonts w:ascii="TH SarabunPSK" w:hAnsi="TH SarabunPSK" w:cs="TH SarabunPSK"/>
            <w:noProof/>
            <w:webHidden/>
            <w:sz w:val="32"/>
            <w:szCs w:val="32"/>
          </w:rPr>
          <w:fldChar w:fldCharType="begin"/>
        </w:r>
        <w:r w:rsidR="00807DFC" w:rsidRPr="00807DFC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_Toc61466299 \h </w:instrText>
        </w:r>
        <w:r w:rsidR="00807DFC" w:rsidRPr="00807DFC">
          <w:rPr>
            <w:rFonts w:ascii="TH SarabunPSK" w:hAnsi="TH SarabunPSK" w:cs="TH SarabunPSK"/>
            <w:noProof/>
            <w:webHidden/>
            <w:sz w:val="32"/>
            <w:szCs w:val="32"/>
          </w:rPr>
        </w:r>
        <w:r w:rsidR="00807DFC" w:rsidRPr="00807DFC">
          <w:rPr>
            <w:rFonts w:ascii="TH SarabunPSK" w:hAnsi="TH SarabunPSK" w:cs="TH SarabunPSK"/>
            <w:noProof/>
            <w:webHidden/>
            <w:sz w:val="32"/>
            <w:szCs w:val="32"/>
          </w:rPr>
          <w:fldChar w:fldCharType="separate"/>
        </w:r>
        <w:r w:rsidR="003A6B14">
          <w:rPr>
            <w:rFonts w:ascii="TH SarabunPSK" w:hAnsi="TH SarabunPSK" w:cs="TH SarabunPSK"/>
            <w:noProof/>
            <w:webHidden/>
            <w:sz w:val="32"/>
            <w:szCs w:val="32"/>
          </w:rPr>
          <w:t>6</w:t>
        </w:r>
        <w:r w:rsidR="00807DFC" w:rsidRPr="00807DFC">
          <w:rPr>
            <w:rFonts w:ascii="TH SarabunPSK" w:hAnsi="TH SarabunPSK" w:cs="TH SarabunPSK"/>
            <w:noProof/>
            <w:webHidden/>
            <w:sz w:val="32"/>
            <w:szCs w:val="32"/>
          </w:rPr>
          <w:fldChar w:fldCharType="end"/>
        </w:r>
      </w:hyperlink>
    </w:p>
    <w:p w14:paraId="409928C1" w14:textId="388B9D68" w:rsidR="00807DFC" w:rsidRPr="00807DFC" w:rsidRDefault="00DA73FB">
      <w:pPr>
        <w:pStyle w:val="TOC3"/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61466300" w:history="1">
        <w:r w:rsidR="00807DFC" w:rsidRPr="00807DFC">
          <w:rPr>
            <w:rStyle w:val="Hyperlink"/>
            <w:rFonts w:ascii="TH SarabunPSK" w:hAnsi="TH SarabunPSK" w:cs="TH SarabunPSK"/>
            <w:noProof/>
            <w:sz w:val="32"/>
            <w:szCs w:val="32"/>
          </w:rPr>
          <w:t>2.3.2 Term Frequency (TF)</w:t>
        </w:r>
        <w:r w:rsidR="00807DFC" w:rsidRPr="00807DFC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807DFC" w:rsidRPr="00807DFC">
          <w:rPr>
            <w:rFonts w:ascii="TH SarabunPSK" w:hAnsi="TH SarabunPSK" w:cs="TH SarabunPSK"/>
            <w:noProof/>
            <w:webHidden/>
            <w:sz w:val="32"/>
            <w:szCs w:val="32"/>
          </w:rPr>
          <w:fldChar w:fldCharType="begin"/>
        </w:r>
        <w:r w:rsidR="00807DFC" w:rsidRPr="00807DFC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_Toc61466300 \h </w:instrText>
        </w:r>
        <w:r w:rsidR="00807DFC" w:rsidRPr="00807DFC">
          <w:rPr>
            <w:rFonts w:ascii="TH SarabunPSK" w:hAnsi="TH SarabunPSK" w:cs="TH SarabunPSK"/>
            <w:noProof/>
            <w:webHidden/>
            <w:sz w:val="32"/>
            <w:szCs w:val="32"/>
          </w:rPr>
        </w:r>
        <w:r w:rsidR="00807DFC" w:rsidRPr="00807DFC">
          <w:rPr>
            <w:rFonts w:ascii="TH SarabunPSK" w:hAnsi="TH SarabunPSK" w:cs="TH SarabunPSK"/>
            <w:noProof/>
            <w:webHidden/>
            <w:sz w:val="32"/>
            <w:szCs w:val="32"/>
          </w:rPr>
          <w:fldChar w:fldCharType="separate"/>
        </w:r>
        <w:r w:rsidR="003A6B14">
          <w:rPr>
            <w:rFonts w:ascii="TH SarabunPSK" w:hAnsi="TH SarabunPSK" w:cs="TH SarabunPSK"/>
            <w:noProof/>
            <w:webHidden/>
            <w:sz w:val="32"/>
            <w:szCs w:val="32"/>
          </w:rPr>
          <w:t>7</w:t>
        </w:r>
        <w:r w:rsidR="00807DFC" w:rsidRPr="00807DFC">
          <w:rPr>
            <w:rFonts w:ascii="TH SarabunPSK" w:hAnsi="TH SarabunPSK" w:cs="TH SarabunPSK"/>
            <w:noProof/>
            <w:webHidden/>
            <w:sz w:val="32"/>
            <w:szCs w:val="32"/>
          </w:rPr>
          <w:fldChar w:fldCharType="end"/>
        </w:r>
      </w:hyperlink>
    </w:p>
    <w:p w14:paraId="4EBD4868" w14:textId="465AF5E0" w:rsidR="00807DFC" w:rsidRDefault="00DA73FB">
      <w:pPr>
        <w:pStyle w:val="TOC3"/>
        <w:rPr>
          <w:rFonts w:ascii="TH SarabunPSK" w:hAnsi="TH SarabunPSK" w:cs="TH SarabunPSK"/>
          <w:noProof/>
          <w:sz w:val="32"/>
          <w:szCs w:val="32"/>
        </w:rPr>
      </w:pPr>
      <w:hyperlink w:anchor="_Toc61466301" w:history="1">
        <w:r w:rsidR="00807DFC" w:rsidRPr="00807DFC">
          <w:rPr>
            <w:rStyle w:val="Hyperlink"/>
            <w:rFonts w:ascii="TH SarabunPSK" w:hAnsi="TH SarabunPSK" w:cs="TH SarabunPSK"/>
            <w:noProof/>
            <w:sz w:val="32"/>
            <w:szCs w:val="32"/>
          </w:rPr>
          <w:t>2.3.3 Inverse Document Frequency (IDF)</w:t>
        </w:r>
        <w:r w:rsidR="00807DFC" w:rsidRPr="00807DFC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807DFC" w:rsidRPr="00807DFC">
          <w:rPr>
            <w:rFonts w:ascii="TH SarabunPSK" w:hAnsi="TH SarabunPSK" w:cs="TH SarabunPSK"/>
            <w:noProof/>
            <w:webHidden/>
            <w:sz w:val="32"/>
            <w:szCs w:val="32"/>
          </w:rPr>
          <w:fldChar w:fldCharType="begin"/>
        </w:r>
        <w:r w:rsidR="00807DFC" w:rsidRPr="00807DFC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_Toc61466301 \h </w:instrText>
        </w:r>
        <w:r w:rsidR="00807DFC" w:rsidRPr="00807DFC">
          <w:rPr>
            <w:rFonts w:ascii="TH SarabunPSK" w:hAnsi="TH SarabunPSK" w:cs="TH SarabunPSK"/>
            <w:noProof/>
            <w:webHidden/>
            <w:sz w:val="32"/>
            <w:szCs w:val="32"/>
          </w:rPr>
        </w:r>
        <w:r w:rsidR="00807DFC" w:rsidRPr="00807DFC">
          <w:rPr>
            <w:rFonts w:ascii="TH SarabunPSK" w:hAnsi="TH SarabunPSK" w:cs="TH SarabunPSK"/>
            <w:noProof/>
            <w:webHidden/>
            <w:sz w:val="32"/>
            <w:szCs w:val="32"/>
          </w:rPr>
          <w:fldChar w:fldCharType="separate"/>
        </w:r>
        <w:r w:rsidR="003A6B14">
          <w:rPr>
            <w:rFonts w:ascii="TH SarabunPSK" w:hAnsi="TH SarabunPSK" w:cs="TH SarabunPSK"/>
            <w:noProof/>
            <w:webHidden/>
            <w:sz w:val="32"/>
            <w:szCs w:val="32"/>
          </w:rPr>
          <w:t>8</w:t>
        </w:r>
        <w:r w:rsidR="00807DFC" w:rsidRPr="00807DFC">
          <w:rPr>
            <w:rFonts w:ascii="TH SarabunPSK" w:hAnsi="TH SarabunPSK" w:cs="TH SarabunPSK"/>
            <w:noProof/>
            <w:webHidden/>
            <w:sz w:val="32"/>
            <w:szCs w:val="32"/>
          </w:rPr>
          <w:fldChar w:fldCharType="end"/>
        </w:r>
      </w:hyperlink>
    </w:p>
    <w:p w14:paraId="4AE3AD27" w14:textId="47A5074F" w:rsidR="0067142D" w:rsidRDefault="0067142D" w:rsidP="0067142D">
      <w:pPr>
        <w:jc w:val="center"/>
        <w:rPr>
          <w:rFonts w:eastAsiaTheme="minorEastAsia"/>
          <w:b/>
          <w:bCs/>
          <w:sz w:val="36"/>
          <w:szCs w:val="36"/>
        </w:rPr>
      </w:pPr>
      <w:r w:rsidRPr="0067142D">
        <w:rPr>
          <w:rFonts w:eastAsiaTheme="minorEastAsia" w:hint="cs"/>
          <w:b/>
          <w:bCs/>
          <w:sz w:val="36"/>
          <w:szCs w:val="36"/>
          <w:cs/>
        </w:rPr>
        <w:lastRenderedPageBreak/>
        <w:t>สารบัญ(ต่อ)</w:t>
      </w:r>
    </w:p>
    <w:p w14:paraId="21164582" w14:textId="4E24021A" w:rsidR="00602901" w:rsidRPr="00953C05" w:rsidRDefault="00602901" w:rsidP="00602901">
      <w:pPr>
        <w:jc w:val="right"/>
        <w:rPr>
          <w:rFonts w:eastAsiaTheme="minorEastAsia"/>
          <w:sz w:val="36"/>
          <w:szCs w:val="36"/>
          <w:cs/>
        </w:rPr>
      </w:pPr>
      <w:r>
        <w:rPr>
          <w:rFonts w:eastAsiaTheme="minorEastAsia"/>
          <w:b/>
          <w:bCs/>
          <w:sz w:val="36"/>
          <w:szCs w:val="36"/>
          <w:cs/>
        </w:rPr>
        <w:tab/>
      </w:r>
      <w:r w:rsidRPr="00953C05">
        <w:rPr>
          <w:rFonts w:eastAsiaTheme="minorEastAsia" w:hint="cs"/>
          <w:cs/>
        </w:rPr>
        <w:t>หน้า</w:t>
      </w:r>
    </w:p>
    <w:p w14:paraId="4E8FA4E2" w14:textId="0FCB9863" w:rsidR="00807DFC" w:rsidRPr="00807DFC" w:rsidRDefault="00DA73FB">
      <w:pPr>
        <w:pStyle w:val="TOC3"/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61466302" w:history="1">
        <w:r w:rsidR="00807DFC" w:rsidRPr="00807DFC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2.3.4 </w:t>
        </w:r>
        <w:r w:rsidR="00807DFC" w:rsidRPr="00807DF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 xml:space="preserve">ค่าน้ำหนัก </w:t>
        </w:r>
        <w:r w:rsidR="00807DFC" w:rsidRPr="00807DFC">
          <w:rPr>
            <w:rStyle w:val="Hyperlink"/>
            <w:rFonts w:ascii="TH SarabunPSK" w:hAnsi="TH SarabunPSK" w:cs="TH SarabunPSK"/>
            <w:noProof/>
            <w:sz w:val="32"/>
            <w:szCs w:val="32"/>
          </w:rPr>
          <w:t>tf-idf</w:t>
        </w:r>
        <w:r w:rsidR="00807DFC" w:rsidRPr="00807DFC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807DFC" w:rsidRPr="00807DFC">
          <w:rPr>
            <w:rFonts w:ascii="TH SarabunPSK" w:hAnsi="TH SarabunPSK" w:cs="TH SarabunPSK"/>
            <w:noProof/>
            <w:webHidden/>
            <w:sz w:val="32"/>
            <w:szCs w:val="32"/>
          </w:rPr>
          <w:fldChar w:fldCharType="begin"/>
        </w:r>
        <w:r w:rsidR="00807DFC" w:rsidRPr="00807DFC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_Toc61466302 \h </w:instrText>
        </w:r>
        <w:r w:rsidR="00807DFC" w:rsidRPr="00807DFC">
          <w:rPr>
            <w:rFonts w:ascii="TH SarabunPSK" w:hAnsi="TH SarabunPSK" w:cs="TH SarabunPSK"/>
            <w:noProof/>
            <w:webHidden/>
            <w:sz w:val="32"/>
            <w:szCs w:val="32"/>
          </w:rPr>
        </w:r>
        <w:r w:rsidR="00807DFC" w:rsidRPr="00807DFC">
          <w:rPr>
            <w:rFonts w:ascii="TH SarabunPSK" w:hAnsi="TH SarabunPSK" w:cs="TH SarabunPSK"/>
            <w:noProof/>
            <w:webHidden/>
            <w:sz w:val="32"/>
            <w:szCs w:val="32"/>
          </w:rPr>
          <w:fldChar w:fldCharType="separate"/>
        </w:r>
        <w:r w:rsidR="003A6B14">
          <w:rPr>
            <w:rFonts w:ascii="TH SarabunPSK" w:hAnsi="TH SarabunPSK" w:cs="TH SarabunPSK"/>
            <w:noProof/>
            <w:webHidden/>
            <w:sz w:val="32"/>
            <w:szCs w:val="32"/>
          </w:rPr>
          <w:t>9</w:t>
        </w:r>
        <w:r w:rsidR="00807DFC" w:rsidRPr="00807DFC">
          <w:rPr>
            <w:rFonts w:ascii="TH SarabunPSK" w:hAnsi="TH SarabunPSK" w:cs="TH SarabunPSK"/>
            <w:noProof/>
            <w:webHidden/>
            <w:sz w:val="32"/>
            <w:szCs w:val="32"/>
          </w:rPr>
          <w:fldChar w:fldCharType="end"/>
        </w:r>
      </w:hyperlink>
    </w:p>
    <w:p w14:paraId="77B5498A" w14:textId="286CFEE3" w:rsidR="00807DFC" w:rsidRPr="00807DFC" w:rsidRDefault="00DA73FB">
      <w:pPr>
        <w:pStyle w:val="TOC2"/>
        <w:tabs>
          <w:tab w:val="right" w:pos="8990"/>
        </w:tabs>
        <w:rPr>
          <w:rFonts w:ascii="TH SarabunPSK" w:eastAsiaTheme="minorEastAsia" w:hAnsi="TH SarabunPSK" w:cs="TH SarabunPSK"/>
          <w:b w:val="0"/>
          <w:bCs w:val="0"/>
          <w:noProof/>
          <w:sz w:val="32"/>
          <w:szCs w:val="32"/>
        </w:rPr>
      </w:pPr>
      <w:hyperlink w:anchor="_Toc61466303" w:history="1">
        <w:r w:rsidR="00807DFC" w:rsidRPr="00807DFC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2.4 </w:t>
        </w:r>
        <w:r w:rsidR="00807DFC" w:rsidRPr="00807DF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ความคล้ายและความต่าง</w:t>
        </w:r>
        <w:r w:rsidR="00807DFC" w:rsidRPr="00807DFC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807DFC" w:rsidRPr="00807DFC">
          <w:rPr>
            <w:rFonts w:ascii="TH SarabunPSK" w:hAnsi="TH SarabunPSK" w:cs="TH SarabunPSK"/>
            <w:noProof/>
            <w:webHidden/>
            <w:sz w:val="32"/>
            <w:szCs w:val="32"/>
          </w:rPr>
          <w:fldChar w:fldCharType="begin"/>
        </w:r>
        <w:r w:rsidR="00807DFC" w:rsidRPr="00807DFC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_Toc61466303 \h </w:instrText>
        </w:r>
        <w:r w:rsidR="00807DFC" w:rsidRPr="00807DFC">
          <w:rPr>
            <w:rFonts w:ascii="TH SarabunPSK" w:hAnsi="TH SarabunPSK" w:cs="TH SarabunPSK"/>
            <w:noProof/>
            <w:webHidden/>
            <w:sz w:val="32"/>
            <w:szCs w:val="32"/>
          </w:rPr>
        </w:r>
        <w:r w:rsidR="00807DFC" w:rsidRPr="00807DFC">
          <w:rPr>
            <w:rFonts w:ascii="TH SarabunPSK" w:hAnsi="TH SarabunPSK" w:cs="TH SarabunPSK"/>
            <w:noProof/>
            <w:webHidden/>
            <w:sz w:val="32"/>
            <w:szCs w:val="32"/>
          </w:rPr>
          <w:fldChar w:fldCharType="separate"/>
        </w:r>
        <w:r w:rsidR="003A6B14">
          <w:rPr>
            <w:rFonts w:ascii="TH SarabunPSK" w:hAnsi="TH SarabunPSK" w:cs="TH SarabunPSK"/>
            <w:noProof/>
            <w:webHidden/>
            <w:sz w:val="32"/>
            <w:szCs w:val="32"/>
          </w:rPr>
          <w:t>9</w:t>
        </w:r>
        <w:r w:rsidR="00807DFC" w:rsidRPr="00807DFC">
          <w:rPr>
            <w:rFonts w:ascii="TH SarabunPSK" w:hAnsi="TH SarabunPSK" w:cs="TH SarabunPSK"/>
            <w:noProof/>
            <w:webHidden/>
            <w:sz w:val="32"/>
            <w:szCs w:val="32"/>
          </w:rPr>
          <w:fldChar w:fldCharType="end"/>
        </w:r>
      </w:hyperlink>
    </w:p>
    <w:p w14:paraId="00D3325E" w14:textId="26EA78FC" w:rsidR="00807DFC" w:rsidRPr="00807DFC" w:rsidRDefault="00DA73FB">
      <w:pPr>
        <w:pStyle w:val="TOC3"/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61466304" w:history="1">
        <w:r w:rsidR="00807DFC" w:rsidRPr="00807DFC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2.4.1 </w:t>
        </w:r>
        <w:r w:rsidR="00807DFC" w:rsidRPr="00807DF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ความคล้ายกัน (</w:t>
        </w:r>
        <w:r w:rsidR="00807DFC" w:rsidRPr="00807DFC">
          <w:rPr>
            <w:rStyle w:val="Hyperlink"/>
            <w:rFonts w:ascii="TH SarabunPSK" w:hAnsi="TH SarabunPSK" w:cs="TH SarabunPSK"/>
            <w:noProof/>
            <w:sz w:val="32"/>
            <w:szCs w:val="32"/>
          </w:rPr>
          <w:t>similarity</w:t>
        </w:r>
        <w:r w:rsidR="00807DFC" w:rsidRPr="00807DF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)</w:t>
        </w:r>
        <w:r w:rsidR="00807DFC" w:rsidRPr="00807DFC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807DFC" w:rsidRPr="00807DFC">
          <w:rPr>
            <w:rFonts w:ascii="TH SarabunPSK" w:hAnsi="TH SarabunPSK" w:cs="TH SarabunPSK"/>
            <w:noProof/>
            <w:webHidden/>
            <w:sz w:val="32"/>
            <w:szCs w:val="32"/>
          </w:rPr>
          <w:fldChar w:fldCharType="begin"/>
        </w:r>
        <w:r w:rsidR="00807DFC" w:rsidRPr="00807DFC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_Toc61466304 \h </w:instrText>
        </w:r>
        <w:r w:rsidR="00807DFC" w:rsidRPr="00807DFC">
          <w:rPr>
            <w:rFonts w:ascii="TH SarabunPSK" w:hAnsi="TH SarabunPSK" w:cs="TH SarabunPSK"/>
            <w:noProof/>
            <w:webHidden/>
            <w:sz w:val="32"/>
            <w:szCs w:val="32"/>
          </w:rPr>
        </w:r>
        <w:r w:rsidR="00807DFC" w:rsidRPr="00807DFC">
          <w:rPr>
            <w:rFonts w:ascii="TH SarabunPSK" w:hAnsi="TH SarabunPSK" w:cs="TH SarabunPSK"/>
            <w:noProof/>
            <w:webHidden/>
            <w:sz w:val="32"/>
            <w:szCs w:val="32"/>
          </w:rPr>
          <w:fldChar w:fldCharType="separate"/>
        </w:r>
        <w:r w:rsidR="003A6B14">
          <w:rPr>
            <w:rFonts w:ascii="TH SarabunPSK" w:hAnsi="TH SarabunPSK" w:cs="TH SarabunPSK"/>
            <w:noProof/>
            <w:webHidden/>
            <w:sz w:val="32"/>
            <w:szCs w:val="32"/>
          </w:rPr>
          <w:t>10</w:t>
        </w:r>
        <w:r w:rsidR="00807DFC" w:rsidRPr="00807DFC">
          <w:rPr>
            <w:rFonts w:ascii="TH SarabunPSK" w:hAnsi="TH SarabunPSK" w:cs="TH SarabunPSK"/>
            <w:noProof/>
            <w:webHidden/>
            <w:sz w:val="32"/>
            <w:szCs w:val="32"/>
          </w:rPr>
          <w:fldChar w:fldCharType="end"/>
        </w:r>
      </w:hyperlink>
    </w:p>
    <w:p w14:paraId="413FDDBF" w14:textId="2D638C55" w:rsidR="00807DFC" w:rsidRPr="00807DFC" w:rsidRDefault="00DA73FB">
      <w:pPr>
        <w:pStyle w:val="TOC3"/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61466305" w:history="1">
        <w:r w:rsidR="00807DFC" w:rsidRPr="00807DFC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2.4.2 </w:t>
        </w:r>
        <w:r w:rsidR="00807DFC" w:rsidRPr="00807DF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ความต่างกัน</w:t>
        </w:r>
        <w:r w:rsidR="00807DFC" w:rsidRPr="00807DFC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 (Distance)</w:t>
        </w:r>
        <w:r w:rsidR="00807DFC" w:rsidRPr="00807DFC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807DFC" w:rsidRPr="00807DFC">
          <w:rPr>
            <w:rFonts w:ascii="TH SarabunPSK" w:hAnsi="TH SarabunPSK" w:cs="TH SarabunPSK"/>
            <w:noProof/>
            <w:webHidden/>
            <w:sz w:val="32"/>
            <w:szCs w:val="32"/>
          </w:rPr>
          <w:fldChar w:fldCharType="begin"/>
        </w:r>
        <w:r w:rsidR="00807DFC" w:rsidRPr="00807DFC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_Toc61466305 \h </w:instrText>
        </w:r>
        <w:r w:rsidR="00807DFC" w:rsidRPr="00807DFC">
          <w:rPr>
            <w:rFonts w:ascii="TH SarabunPSK" w:hAnsi="TH SarabunPSK" w:cs="TH SarabunPSK"/>
            <w:noProof/>
            <w:webHidden/>
            <w:sz w:val="32"/>
            <w:szCs w:val="32"/>
          </w:rPr>
        </w:r>
        <w:r w:rsidR="00807DFC" w:rsidRPr="00807DFC">
          <w:rPr>
            <w:rFonts w:ascii="TH SarabunPSK" w:hAnsi="TH SarabunPSK" w:cs="TH SarabunPSK"/>
            <w:noProof/>
            <w:webHidden/>
            <w:sz w:val="32"/>
            <w:szCs w:val="32"/>
          </w:rPr>
          <w:fldChar w:fldCharType="separate"/>
        </w:r>
        <w:r w:rsidR="003A6B14">
          <w:rPr>
            <w:rFonts w:ascii="TH SarabunPSK" w:hAnsi="TH SarabunPSK" w:cs="TH SarabunPSK"/>
            <w:noProof/>
            <w:webHidden/>
            <w:sz w:val="32"/>
            <w:szCs w:val="32"/>
          </w:rPr>
          <w:t>11</w:t>
        </w:r>
        <w:r w:rsidR="00807DFC" w:rsidRPr="00807DFC">
          <w:rPr>
            <w:rFonts w:ascii="TH SarabunPSK" w:hAnsi="TH SarabunPSK" w:cs="TH SarabunPSK"/>
            <w:noProof/>
            <w:webHidden/>
            <w:sz w:val="32"/>
            <w:szCs w:val="32"/>
          </w:rPr>
          <w:fldChar w:fldCharType="end"/>
        </w:r>
      </w:hyperlink>
    </w:p>
    <w:p w14:paraId="4A2AB890" w14:textId="53262692" w:rsidR="00807DFC" w:rsidRPr="00807DFC" w:rsidRDefault="00DA73FB">
      <w:pPr>
        <w:pStyle w:val="TOC2"/>
        <w:tabs>
          <w:tab w:val="right" w:pos="8990"/>
        </w:tabs>
        <w:rPr>
          <w:rFonts w:ascii="TH SarabunPSK" w:eastAsiaTheme="minorEastAsia" w:hAnsi="TH SarabunPSK" w:cs="TH SarabunPSK"/>
          <w:b w:val="0"/>
          <w:bCs w:val="0"/>
          <w:noProof/>
          <w:sz w:val="32"/>
          <w:szCs w:val="32"/>
        </w:rPr>
      </w:pPr>
      <w:hyperlink w:anchor="_Toc61466306" w:history="1">
        <w:r w:rsidR="00807DFC" w:rsidRPr="00807DFC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2.5 </w:t>
        </w:r>
        <w:r w:rsidR="00807DFC" w:rsidRPr="00807DF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การใช้การเรียนรู้ของเครื่อง</w:t>
        </w:r>
        <w:r w:rsidR="00807DFC" w:rsidRPr="00807DFC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807DFC" w:rsidRPr="00807DFC">
          <w:rPr>
            <w:rFonts w:ascii="TH SarabunPSK" w:hAnsi="TH SarabunPSK" w:cs="TH SarabunPSK"/>
            <w:noProof/>
            <w:webHidden/>
            <w:sz w:val="32"/>
            <w:szCs w:val="32"/>
          </w:rPr>
          <w:fldChar w:fldCharType="begin"/>
        </w:r>
        <w:r w:rsidR="00807DFC" w:rsidRPr="00807DFC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_Toc61466306 \h </w:instrText>
        </w:r>
        <w:r w:rsidR="00807DFC" w:rsidRPr="00807DFC">
          <w:rPr>
            <w:rFonts w:ascii="TH SarabunPSK" w:hAnsi="TH SarabunPSK" w:cs="TH SarabunPSK"/>
            <w:noProof/>
            <w:webHidden/>
            <w:sz w:val="32"/>
            <w:szCs w:val="32"/>
          </w:rPr>
        </w:r>
        <w:r w:rsidR="00807DFC" w:rsidRPr="00807DFC">
          <w:rPr>
            <w:rFonts w:ascii="TH SarabunPSK" w:hAnsi="TH SarabunPSK" w:cs="TH SarabunPSK"/>
            <w:noProof/>
            <w:webHidden/>
            <w:sz w:val="32"/>
            <w:szCs w:val="32"/>
          </w:rPr>
          <w:fldChar w:fldCharType="separate"/>
        </w:r>
        <w:r w:rsidR="003A6B14">
          <w:rPr>
            <w:rFonts w:ascii="TH SarabunPSK" w:hAnsi="TH SarabunPSK" w:cs="TH SarabunPSK"/>
            <w:noProof/>
            <w:webHidden/>
            <w:sz w:val="32"/>
            <w:szCs w:val="32"/>
          </w:rPr>
          <w:t>12</w:t>
        </w:r>
        <w:r w:rsidR="00807DFC" w:rsidRPr="00807DFC">
          <w:rPr>
            <w:rFonts w:ascii="TH SarabunPSK" w:hAnsi="TH SarabunPSK" w:cs="TH SarabunPSK"/>
            <w:noProof/>
            <w:webHidden/>
            <w:sz w:val="32"/>
            <w:szCs w:val="32"/>
          </w:rPr>
          <w:fldChar w:fldCharType="end"/>
        </w:r>
      </w:hyperlink>
    </w:p>
    <w:p w14:paraId="63F738E3" w14:textId="6B3BF37A" w:rsidR="00807DFC" w:rsidRPr="00807DFC" w:rsidRDefault="00DA73FB">
      <w:pPr>
        <w:pStyle w:val="TOC3"/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61466307" w:history="1">
        <w:r w:rsidR="00807DFC" w:rsidRPr="00807DFC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2.5.1 </w:t>
        </w:r>
        <w:r w:rsidR="00807DFC" w:rsidRPr="00807DF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การเรียนรู้แบบไม่มีผู้สอน</w:t>
        </w:r>
        <w:r w:rsidR="00807DFC" w:rsidRPr="00807DFC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807DFC" w:rsidRPr="00807DFC">
          <w:rPr>
            <w:rFonts w:ascii="TH SarabunPSK" w:hAnsi="TH SarabunPSK" w:cs="TH SarabunPSK"/>
            <w:noProof/>
            <w:webHidden/>
            <w:sz w:val="32"/>
            <w:szCs w:val="32"/>
          </w:rPr>
          <w:fldChar w:fldCharType="begin"/>
        </w:r>
        <w:r w:rsidR="00807DFC" w:rsidRPr="00807DFC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_Toc61466307 \h </w:instrText>
        </w:r>
        <w:r w:rsidR="00807DFC" w:rsidRPr="00807DFC">
          <w:rPr>
            <w:rFonts w:ascii="TH SarabunPSK" w:hAnsi="TH SarabunPSK" w:cs="TH SarabunPSK"/>
            <w:noProof/>
            <w:webHidden/>
            <w:sz w:val="32"/>
            <w:szCs w:val="32"/>
          </w:rPr>
        </w:r>
        <w:r w:rsidR="00807DFC" w:rsidRPr="00807DFC">
          <w:rPr>
            <w:rFonts w:ascii="TH SarabunPSK" w:hAnsi="TH SarabunPSK" w:cs="TH SarabunPSK"/>
            <w:noProof/>
            <w:webHidden/>
            <w:sz w:val="32"/>
            <w:szCs w:val="32"/>
          </w:rPr>
          <w:fldChar w:fldCharType="separate"/>
        </w:r>
        <w:r w:rsidR="003A6B14">
          <w:rPr>
            <w:rFonts w:ascii="TH SarabunPSK" w:hAnsi="TH SarabunPSK" w:cs="TH SarabunPSK"/>
            <w:noProof/>
            <w:webHidden/>
            <w:sz w:val="32"/>
            <w:szCs w:val="32"/>
          </w:rPr>
          <w:t>12</w:t>
        </w:r>
        <w:r w:rsidR="00807DFC" w:rsidRPr="00807DFC">
          <w:rPr>
            <w:rFonts w:ascii="TH SarabunPSK" w:hAnsi="TH SarabunPSK" w:cs="TH SarabunPSK"/>
            <w:noProof/>
            <w:webHidden/>
            <w:sz w:val="32"/>
            <w:szCs w:val="32"/>
          </w:rPr>
          <w:fldChar w:fldCharType="end"/>
        </w:r>
      </w:hyperlink>
    </w:p>
    <w:p w14:paraId="1E4E4EBC" w14:textId="59FD6C91" w:rsidR="00807DFC" w:rsidRPr="00807DFC" w:rsidRDefault="00DA73FB">
      <w:pPr>
        <w:pStyle w:val="TOC3"/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61466308" w:history="1">
        <w:r w:rsidR="00807DFC" w:rsidRPr="00807DFC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2.5.2 </w:t>
        </w:r>
        <w:r w:rsidR="00807DFC" w:rsidRPr="00807DF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การเรียนรู้แบบมีผู้สอน</w:t>
        </w:r>
        <w:r w:rsidR="00807DFC" w:rsidRPr="00807DFC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807DFC" w:rsidRPr="00807DFC">
          <w:rPr>
            <w:rFonts w:ascii="TH SarabunPSK" w:hAnsi="TH SarabunPSK" w:cs="TH SarabunPSK"/>
            <w:noProof/>
            <w:webHidden/>
            <w:sz w:val="32"/>
            <w:szCs w:val="32"/>
          </w:rPr>
          <w:fldChar w:fldCharType="begin"/>
        </w:r>
        <w:r w:rsidR="00807DFC" w:rsidRPr="00807DFC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_Toc61466308 \h </w:instrText>
        </w:r>
        <w:r w:rsidR="00807DFC" w:rsidRPr="00807DFC">
          <w:rPr>
            <w:rFonts w:ascii="TH SarabunPSK" w:hAnsi="TH SarabunPSK" w:cs="TH SarabunPSK"/>
            <w:noProof/>
            <w:webHidden/>
            <w:sz w:val="32"/>
            <w:szCs w:val="32"/>
          </w:rPr>
        </w:r>
        <w:r w:rsidR="00807DFC" w:rsidRPr="00807DFC">
          <w:rPr>
            <w:rFonts w:ascii="TH SarabunPSK" w:hAnsi="TH SarabunPSK" w:cs="TH SarabunPSK"/>
            <w:noProof/>
            <w:webHidden/>
            <w:sz w:val="32"/>
            <w:szCs w:val="32"/>
          </w:rPr>
          <w:fldChar w:fldCharType="separate"/>
        </w:r>
        <w:r w:rsidR="003A6B14">
          <w:rPr>
            <w:rFonts w:ascii="TH SarabunPSK" w:hAnsi="TH SarabunPSK" w:cs="TH SarabunPSK"/>
            <w:noProof/>
            <w:webHidden/>
            <w:sz w:val="32"/>
            <w:szCs w:val="32"/>
          </w:rPr>
          <w:t>15</w:t>
        </w:r>
        <w:r w:rsidR="00807DFC" w:rsidRPr="00807DFC">
          <w:rPr>
            <w:rFonts w:ascii="TH SarabunPSK" w:hAnsi="TH SarabunPSK" w:cs="TH SarabunPSK"/>
            <w:noProof/>
            <w:webHidden/>
            <w:sz w:val="32"/>
            <w:szCs w:val="32"/>
          </w:rPr>
          <w:fldChar w:fldCharType="end"/>
        </w:r>
      </w:hyperlink>
    </w:p>
    <w:p w14:paraId="3D2F35D9" w14:textId="6DC5A4F7" w:rsidR="00807DFC" w:rsidRPr="00807DFC" w:rsidRDefault="00DA73FB">
      <w:pPr>
        <w:pStyle w:val="TOC2"/>
        <w:tabs>
          <w:tab w:val="right" w:pos="8990"/>
        </w:tabs>
        <w:rPr>
          <w:rFonts w:ascii="TH SarabunPSK" w:eastAsiaTheme="minorEastAsia" w:hAnsi="TH SarabunPSK" w:cs="TH SarabunPSK"/>
          <w:b w:val="0"/>
          <w:bCs w:val="0"/>
          <w:noProof/>
          <w:sz w:val="32"/>
          <w:szCs w:val="32"/>
        </w:rPr>
      </w:pPr>
      <w:hyperlink w:anchor="_Toc61466309" w:history="1">
        <w:r w:rsidR="00807DFC" w:rsidRPr="00807DFC">
          <w:rPr>
            <w:rStyle w:val="Hyperlink"/>
            <w:rFonts w:ascii="TH SarabunPSK" w:hAnsi="TH SarabunPSK" w:cs="TH SarabunPSK"/>
            <w:noProof/>
            <w:sz w:val="32"/>
            <w:szCs w:val="32"/>
          </w:rPr>
          <w:t xml:space="preserve">2.6 </w:t>
        </w:r>
        <w:r w:rsidR="00807DFC" w:rsidRPr="00807DFC">
          <w:rPr>
            <w:rStyle w:val="Hyperlink"/>
            <w:rFonts w:ascii="TH SarabunPSK" w:hAnsi="TH SarabunPSK" w:cs="TH SarabunPSK"/>
            <w:noProof/>
            <w:sz w:val="32"/>
            <w:szCs w:val="32"/>
            <w:cs/>
          </w:rPr>
          <w:t>เครื่องมือที่ใช้ในการสร้างแชทบอท</w:t>
        </w:r>
        <w:r w:rsidR="00807DFC" w:rsidRPr="00807DFC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807DFC" w:rsidRPr="00807DFC">
          <w:rPr>
            <w:rFonts w:ascii="TH SarabunPSK" w:hAnsi="TH SarabunPSK" w:cs="TH SarabunPSK"/>
            <w:noProof/>
            <w:webHidden/>
            <w:sz w:val="32"/>
            <w:szCs w:val="32"/>
          </w:rPr>
          <w:fldChar w:fldCharType="begin"/>
        </w:r>
        <w:r w:rsidR="00807DFC" w:rsidRPr="00807DFC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_Toc61466309 \h </w:instrText>
        </w:r>
        <w:r w:rsidR="00807DFC" w:rsidRPr="00807DFC">
          <w:rPr>
            <w:rFonts w:ascii="TH SarabunPSK" w:hAnsi="TH SarabunPSK" w:cs="TH SarabunPSK"/>
            <w:noProof/>
            <w:webHidden/>
            <w:sz w:val="32"/>
            <w:szCs w:val="32"/>
          </w:rPr>
        </w:r>
        <w:r w:rsidR="00807DFC" w:rsidRPr="00807DFC">
          <w:rPr>
            <w:rFonts w:ascii="TH SarabunPSK" w:hAnsi="TH SarabunPSK" w:cs="TH SarabunPSK"/>
            <w:noProof/>
            <w:webHidden/>
            <w:sz w:val="32"/>
            <w:szCs w:val="32"/>
          </w:rPr>
          <w:fldChar w:fldCharType="separate"/>
        </w:r>
        <w:r w:rsidR="003A6B14">
          <w:rPr>
            <w:rFonts w:ascii="TH SarabunPSK" w:hAnsi="TH SarabunPSK" w:cs="TH SarabunPSK"/>
            <w:noProof/>
            <w:webHidden/>
            <w:sz w:val="32"/>
            <w:szCs w:val="32"/>
          </w:rPr>
          <w:t>19</w:t>
        </w:r>
        <w:r w:rsidR="00807DFC" w:rsidRPr="00807DFC">
          <w:rPr>
            <w:rFonts w:ascii="TH SarabunPSK" w:hAnsi="TH SarabunPSK" w:cs="TH SarabunPSK"/>
            <w:noProof/>
            <w:webHidden/>
            <w:sz w:val="32"/>
            <w:szCs w:val="32"/>
          </w:rPr>
          <w:fldChar w:fldCharType="end"/>
        </w:r>
      </w:hyperlink>
    </w:p>
    <w:p w14:paraId="57319E79" w14:textId="5FC1B58D" w:rsidR="00807DFC" w:rsidRPr="00807DFC" w:rsidRDefault="00DA73FB">
      <w:pPr>
        <w:pStyle w:val="TOC3"/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61466310" w:history="1">
        <w:r w:rsidR="00807DFC" w:rsidRPr="00807DFC">
          <w:rPr>
            <w:rStyle w:val="Hyperlink"/>
            <w:rFonts w:ascii="TH SarabunPSK" w:hAnsi="TH SarabunPSK" w:cs="TH SarabunPSK"/>
            <w:noProof/>
            <w:sz w:val="32"/>
            <w:szCs w:val="32"/>
          </w:rPr>
          <w:t>2.6.1 Dialogflow</w:t>
        </w:r>
        <w:r w:rsidR="00807DFC" w:rsidRPr="00807DFC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807DFC" w:rsidRPr="00807DFC">
          <w:rPr>
            <w:rFonts w:ascii="TH SarabunPSK" w:hAnsi="TH SarabunPSK" w:cs="TH SarabunPSK"/>
            <w:noProof/>
            <w:webHidden/>
            <w:sz w:val="32"/>
            <w:szCs w:val="32"/>
          </w:rPr>
          <w:fldChar w:fldCharType="begin"/>
        </w:r>
        <w:r w:rsidR="00807DFC" w:rsidRPr="00807DFC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_Toc61466310 \h </w:instrText>
        </w:r>
        <w:r w:rsidR="00807DFC" w:rsidRPr="00807DFC">
          <w:rPr>
            <w:rFonts w:ascii="TH SarabunPSK" w:hAnsi="TH SarabunPSK" w:cs="TH SarabunPSK"/>
            <w:noProof/>
            <w:webHidden/>
            <w:sz w:val="32"/>
            <w:szCs w:val="32"/>
          </w:rPr>
        </w:r>
        <w:r w:rsidR="00807DFC" w:rsidRPr="00807DFC">
          <w:rPr>
            <w:rFonts w:ascii="TH SarabunPSK" w:hAnsi="TH SarabunPSK" w:cs="TH SarabunPSK"/>
            <w:noProof/>
            <w:webHidden/>
            <w:sz w:val="32"/>
            <w:szCs w:val="32"/>
          </w:rPr>
          <w:fldChar w:fldCharType="separate"/>
        </w:r>
        <w:r w:rsidR="003A6B14">
          <w:rPr>
            <w:rFonts w:ascii="TH SarabunPSK" w:hAnsi="TH SarabunPSK" w:cs="TH SarabunPSK"/>
            <w:noProof/>
            <w:webHidden/>
            <w:sz w:val="32"/>
            <w:szCs w:val="32"/>
          </w:rPr>
          <w:t>19</w:t>
        </w:r>
        <w:r w:rsidR="00807DFC" w:rsidRPr="00807DFC">
          <w:rPr>
            <w:rFonts w:ascii="TH SarabunPSK" w:hAnsi="TH SarabunPSK" w:cs="TH SarabunPSK"/>
            <w:noProof/>
            <w:webHidden/>
            <w:sz w:val="32"/>
            <w:szCs w:val="32"/>
          </w:rPr>
          <w:fldChar w:fldCharType="end"/>
        </w:r>
      </w:hyperlink>
    </w:p>
    <w:p w14:paraId="25995D3A" w14:textId="414FC1BB" w:rsidR="00807DFC" w:rsidRPr="00807DFC" w:rsidRDefault="00DA73FB">
      <w:pPr>
        <w:pStyle w:val="TOC3"/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61466311" w:history="1">
        <w:r w:rsidR="00807DFC" w:rsidRPr="00807DFC">
          <w:rPr>
            <w:rStyle w:val="Hyperlink"/>
            <w:rFonts w:ascii="TH SarabunPSK" w:hAnsi="TH SarabunPSK" w:cs="TH SarabunPSK"/>
            <w:noProof/>
            <w:sz w:val="32"/>
            <w:szCs w:val="32"/>
          </w:rPr>
          <w:t>2.6.2 chatterbot</w:t>
        </w:r>
        <w:r w:rsidR="00807DFC" w:rsidRPr="00807DFC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807DFC" w:rsidRPr="00807DFC">
          <w:rPr>
            <w:rFonts w:ascii="TH SarabunPSK" w:hAnsi="TH SarabunPSK" w:cs="TH SarabunPSK"/>
            <w:noProof/>
            <w:webHidden/>
            <w:sz w:val="32"/>
            <w:szCs w:val="32"/>
          </w:rPr>
          <w:fldChar w:fldCharType="begin"/>
        </w:r>
        <w:r w:rsidR="00807DFC" w:rsidRPr="00807DFC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_Toc61466311 \h </w:instrText>
        </w:r>
        <w:r w:rsidR="00807DFC" w:rsidRPr="00807DFC">
          <w:rPr>
            <w:rFonts w:ascii="TH SarabunPSK" w:hAnsi="TH SarabunPSK" w:cs="TH SarabunPSK"/>
            <w:noProof/>
            <w:webHidden/>
            <w:sz w:val="32"/>
            <w:szCs w:val="32"/>
          </w:rPr>
        </w:r>
        <w:r w:rsidR="00807DFC" w:rsidRPr="00807DFC">
          <w:rPr>
            <w:rFonts w:ascii="TH SarabunPSK" w:hAnsi="TH SarabunPSK" w:cs="TH SarabunPSK"/>
            <w:noProof/>
            <w:webHidden/>
            <w:sz w:val="32"/>
            <w:szCs w:val="32"/>
          </w:rPr>
          <w:fldChar w:fldCharType="separate"/>
        </w:r>
        <w:r w:rsidR="003A6B14">
          <w:rPr>
            <w:rFonts w:ascii="TH SarabunPSK" w:hAnsi="TH SarabunPSK" w:cs="TH SarabunPSK"/>
            <w:noProof/>
            <w:webHidden/>
            <w:sz w:val="32"/>
            <w:szCs w:val="32"/>
          </w:rPr>
          <w:t>22</w:t>
        </w:r>
        <w:r w:rsidR="00807DFC" w:rsidRPr="00807DFC">
          <w:rPr>
            <w:rFonts w:ascii="TH SarabunPSK" w:hAnsi="TH SarabunPSK" w:cs="TH SarabunPSK"/>
            <w:noProof/>
            <w:webHidden/>
            <w:sz w:val="32"/>
            <w:szCs w:val="32"/>
          </w:rPr>
          <w:fldChar w:fldCharType="end"/>
        </w:r>
      </w:hyperlink>
    </w:p>
    <w:p w14:paraId="079A48AD" w14:textId="31F12CD6" w:rsidR="00807DFC" w:rsidRPr="00807DFC" w:rsidRDefault="00DA73FB">
      <w:pPr>
        <w:pStyle w:val="TOC3"/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61466312" w:history="1">
        <w:r w:rsidR="00807DFC" w:rsidRPr="00807DFC">
          <w:rPr>
            <w:rStyle w:val="Hyperlink"/>
            <w:rFonts w:ascii="TH SarabunPSK" w:hAnsi="TH SarabunPSK" w:cs="TH SarabunPSK"/>
            <w:noProof/>
            <w:sz w:val="32"/>
            <w:szCs w:val="32"/>
          </w:rPr>
          <w:t>2.6.3 flow.ai</w:t>
        </w:r>
        <w:r w:rsidR="00807DFC" w:rsidRPr="00807DFC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="00807DFC" w:rsidRPr="00807DFC">
          <w:rPr>
            <w:rFonts w:ascii="TH SarabunPSK" w:hAnsi="TH SarabunPSK" w:cs="TH SarabunPSK"/>
            <w:noProof/>
            <w:webHidden/>
            <w:sz w:val="32"/>
            <w:szCs w:val="32"/>
          </w:rPr>
          <w:fldChar w:fldCharType="begin"/>
        </w:r>
        <w:r w:rsidR="00807DFC" w:rsidRPr="00807DFC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_Toc61466312 \h </w:instrText>
        </w:r>
        <w:r w:rsidR="00807DFC" w:rsidRPr="00807DFC">
          <w:rPr>
            <w:rFonts w:ascii="TH SarabunPSK" w:hAnsi="TH SarabunPSK" w:cs="TH SarabunPSK"/>
            <w:noProof/>
            <w:webHidden/>
            <w:sz w:val="32"/>
            <w:szCs w:val="32"/>
          </w:rPr>
        </w:r>
        <w:r w:rsidR="00807DFC" w:rsidRPr="00807DFC">
          <w:rPr>
            <w:rFonts w:ascii="TH SarabunPSK" w:hAnsi="TH SarabunPSK" w:cs="TH SarabunPSK"/>
            <w:noProof/>
            <w:webHidden/>
            <w:sz w:val="32"/>
            <w:szCs w:val="32"/>
          </w:rPr>
          <w:fldChar w:fldCharType="separate"/>
        </w:r>
        <w:r w:rsidR="003A6B14">
          <w:rPr>
            <w:rFonts w:ascii="TH SarabunPSK" w:hAnsi="TH SarabunPSK" w:cs="TH SarabunPSK"/>
            <w:noProof/>
            <w:webHidden/>
            <w:sz w:val="32"/>
            <w:szCs w:val="32"/>
          </w:rPr>
          <w:t>23</w:t>
        </w:r>
        <w:r w:rsidR="00807DFC" w:rsidRPr="00807DFC">
          <w:rPr>
            <w:rFonts w:ascii="TH SarabunPSK" w:hAnsi="TH SarabunPSK" w:cs="TH SarabunPSK"/>
            <w:noProof/>
            <w:webHidden/>
            <w:sz w:val="32"/>
            <w:szCs w:val="32"/>
          </w:rPr>
          <w:fldChar w:fldCharType="end"/>
        </w:r>
      </w:hyperlink>
    </w:p>
    <w:p w14:paraId="44E2B6B7" w14:textId="3B4E0666" w:rsidR="00807DFC" w:rsidRPr="00807DFC" w:rsidRDefault="00DA73FB">
      <w:pPr>
        <w:pStyle w:val="TOC1"/>
        <w:tabs>
          <w:tab w:val="right" w:pos="8990"/>
        </w:tabs>
        <w:rPr>
          <w:rFonts w:ascii="TH SarabunPSK" w:eastAsiaTheme="minorEastAsia" w:hAnsi="TH SarabunPSK" w:cs="TH SarabunPSK"/>
          <w:b w:val="0"/>
          <w:bCs w:val="0"/>
          <w:i w:val="0"/>
          <w:iCs w:val="0"/>
          <w:noProof/>
          <w:sz w:val="32"/>
          <w:szCs w:val="32"/>
        </w:rPr>
      </w:pPr>
      <w:hyperlink w:anchor="_Toc61466313" w:history="1">
        <w:r w:rsidR="00807DFC" w:rsidRPr="00807DFC">
          <w:rPr>
            <w:rStyle w:val="Hyperlink"/>
            <w:rFonts w:ascii="TH SarabunPSK" w:hAnsi="TH SarabunPSK" w:cs="TH SarabunPSK"/>
            <w:i w:val="0"/>
            <w:iCs w:val="0"/>
            <w:noProof/>
            <w:sz w:val="32"/>
            <w:szCs w:val="32"/>
            <w:cs/>
          </w:rPr>
          <w:t>เอกสารอ้างอิง</w:t>
        </w:r>
        <w:r w:rsidR="00807DFC" w:rsidRPr="00807DFC">
          <w:rPr>
            <w:rFonts w:ascii="TH SarabunPSK" w:hAnsi="TH SarabunPSK" w:cs="TH SarabunPSK"/>
            <w:i w:val="0"/>
            <w:iCs w:val="0"/>
            <w:noProof/>
            <w:webHidden/>
            <w:sz w:val="32"/>
            <w:szCs w:val="32"/>
          </w:rPr>
          <w:tab/>
        </w:r>
        <w:r w:rsidR="00807DFC" w:rsidRPr="00807DFC">
          <w:rPr>
            <w:rFonts w:ascii="TH SarabunPSK" w:hAnsi="TH SarabunPSK" w:cs="TH SarabunPSK"/>
            <w:i w:val="0"/>
            <w:iCs w:val="0"/>
            <w:noProof/>
            <w:webHidden/>
            <w:sz w:val="32"/>
            <w:szCs w:val="32"/>
          </w:rPr>
          <w:fldChar w:fldCharType="begin"/>
        </w:r>
        <w:r w:rsidR="00807DFC" w:rsidRPr="00807DFC">
          <w:rPr>
            <w:rFonts w:ascii="TH SarabunPSK" w:hAnsi="TH SarabunPSK" w:cs="TH SarabunPSK"/>
            <w:i w:val="0"/>
            <w:iCs w:val="0"/>
            <w:noProof/>
            <w:webHidden/>
            <w:sz w:val="32"/>
            <w:szCs w:val="32"/>
          </w:rPr>
          <w:instrText xml:space="preserve"> PAGEREF _Toc61466313 \h </w:instrText>
        </w:r>
        <w:r w:rsidR="00807DFC" w:rsidRPr="00807DFC">
          <w:rPr>
            <w:rFonts w:ascii="TH SarabunPSK" w:hAnsi="TH SarabunPSK" w:cs="TH SarabunPSK"/>
            <w:i w:val="0"/>
            <w:iCs w:val="0"/>
            <w:noProof/>
            <w:webHidden/>
            <w:sz w:val="32"/>
            <w:szCs w:val="32"/>
          </w:rPr>
        </w:r>
        <w:r w:rsidR="00807DFC" w:rsidRPr="00807DFC">
          <w:rPr>
            <w:rFonts w:ascii="TH SarabunPSK" w:hAnsi="TH SarabunPSK" w:cs="TH SarabunPSK"/>
            <w:i w:val="0"/>
            <w:iCs w:val="0"/>
            <w:noProof/>
            <w:webHidden/>
            <w:sz w:val="32"/>
            <w:szCs w:val="32"/>
          </w:rPr>
          <w:fldChar w:fldCharType="separate"/>
        </w:r>
        <w:r w:rsidR="003A6B14">
          <w:rPr>
            <w:rFonts w:ascii="TH SarabunPSK" w:hAnsi="TH SarabunPSK" w:cs="TH SarabunPSK"/>
            <w:i w:val="0"/>
            <w:iCs w:val="0"/>
            <w:noProof/>
            <w:webHidden/>
            <w:sz w:val="32"/>
            <w:szCs w:val="32"/>
          </w:rPr>
          <w:t>25</w:t>
        </w:r>
        <w:r w:rsidR="00807DFC" w:rsidRPr="00807DFC">
          <w:rPr>
            <w:rFonts w:ascii="TH SarabunPSK" w:hAnsi="TH SarabunPSK" w:cs="TH SarabunPSK"/>
            <w:i w:val="0"/>
            <w:iCs w:val="0"/>
            <w:noProof/>
            <w:webHidden/>
            <w:sz w:val="32"/>
            <w:szCs w:val="32"/>
          </w:rPr>
          <w:fldChar w:fldCharType="end"/>
        </w:r>
      </w:hyperlink>
    </w:p>
    <w:p w14:paraId="05C98D9A" w14:textId="48886837" w:rsidR="00FB7532" w:rsidRPr="00C42556" w:rsidRDefault="002416E7" w:rsidP="002416E7">
      <w:pPr>
        <w:ind w:left="-180"/>
      </w:pPr>
      <w:r w:rsidRPr="00BE002B">
        <w:rPr>
          <w:b/>
          <w:bCs/>
          <w:cs/>
        </w:rPr>
        <w:fldChar w:fldCharType="end"/>
      </w:r>
    </w:p>
    <w:p w14:paraId="2049F94E" w14:textId="77777777" w:rsidR="00FB7532" w:rsidRDefault="00FB7532" w:rsidP="00AA2D68">
      <w:pPr>
        <w:ind w:left="-180"/>
        <w:rPr>
          <w:rFonts w:ascii="Angsana New" w:hAnsi="Angsana New"/>
        </w:rPr>
      </w:pPr>
    </w:p>
    <w:p w14:paraId="50EDED31" w14:textId="77777777" w:rsidR="00FB7532" w:rsidRDefault="00FB7532" w:rsidP="00FB7532">
      <w:pPr>
        <w:ind w:left="-180"/>
        <w:rPr>
          <w:rFonts w:ascii="Angsana New" w:hAnsi="Angsana New"/>
        </w:rPr>
      </w:pPr>
    </w:p>
    <w:p w14:paraId="4EAD53ED" w14:textId="033989A6" w:rsidR="005A1D37" w:rsidRDefault="005A1D37" w:rsidP="001119DD">
      <w:pPr>
        <w:pStyle w:val="Heading1"/>
      </w:pPr>
      <w:r>
        <w:br w:type="page"/>
      </w:r>
      <w:bookmarkStart w:id="5" w:name="_Toc61466278"/>
      <w:r w:rsidR="001119DD">
        <w:rPr>
          <w:rFonts w:hint="cs"/>
          <w:cs/>
        </w:rPr>
        <w:lastRenderedPageBreak/>
        <w:t>รายการตาราง</w:t>
      </w:r>
      <w:bookmarkEnd w:id="5"/>
    </w:p>
    <w:p w14:paraId="516254F5" w14:textId="5179E1CB" w:rsidR="00340C17" w:rsidRPr="00340C17" w:rsidRDefault="004F3F76" w:rsidP="004F3F76">
      <w:pPr>
        <w:jc w:val="right"/>
      </w:pPr>
      <w:r>
        <w:rPr>
          <w:rFonts w:hint="cs"/>
          <w:cs/>
        </w:rPr>
        <w:t>หน้า</w:t>
      </w:r>
    </w:p>
    <w:p w14:paraId="18BFC694" w14:textId="5365599F" w:rsidR="004E1C1F" w:rsidRPr="004E1C1F" w:rsidRDefault="001119DD">
      <w:pPr>
        <w:pStyle w:val="TOC1"/>
        <w:tabs>
          <w:tab w:val="right" w:pos="8990"/>
        </w:tabs>
        <w:rPr>
          <w:rFonts w:ascii="TH SarabunPSK" w:eastAsiaTheme="minorEastAsia" w:hAnsi="TH SarabunPSK" w:cs="TH SarabunPSK"/>
          <w:i w:val="0"/>
          <w:iCs w:val="0"/>
          <w:noProof/>
          <w:sz w:val="32"/>
          <w:szCs w:val="32"/>
        </w:rPr>
      </w:pPr>
      <w:r w:rsidRPr="004E1C1F">
        <w:rPr>
          <w:rFonts w:ascii="TH SarabunPSK" w:hAnsi="TH SarabunPSK" w:cs="TH SarabunPSK"/>
          <w:i w:val="0"/>
          <w:iCs w:val="0"/>
          <w:sz w:val="32"/>
          <w:szCs w:val="32"/>
        </w:rPr>
        <w:fldChar w:fldCharType="begin"/>
      </w:r>
      <w:r w:rsidRPr="004E1C1F">
        <w:rPr>
          <w:rFonts w:ascii="TH SarabunPSK" w:hAnsi="TH SarabunPSK" w:cs="TH SarabunPSK"/>
          <w:i w:val="0"/>
          <w:iCs w:val="0"/>
          <w:sz w:val="32"/>
          <w:szCs w:val="32"/>
        </w:rPr>
        <w:instrText xml:space="preserve"> TOC \h \z \t "table 1,1" </w:instrText>
      </w:r>
      <w:r w:rsidRPr="004E1C1F">
        <w:rPr>
          <w:rFonts w:ascii="TH SarabunPSK" w:hAnsi="TH SarabunPSK" w:cs="TH SarabunPSK"/>
          <w:i w:val="0"/>
          <w:iCs w:val="0"/>
          <w:sz w:val="32"/>
          <w:szCs w:val="32"/>
        </w:rPr>
        <w:fldChar w:fldCharType="separate"/>
      </w:r>
      <w:hyperlink w:anchor="_Toc61295376" w:history="1">
        <w:r w:rsidR="004E1C1F" w:rsidRPr="004E1C1F">
          <w:rPr>
            <w:rStyle w:val="Hyperlink"/>
            <w:rFonts w:ascii="TH SarabunPSK" w:hAnsi="TH SarabunPSK" w:cs="TH SarabunPSK"/>
            <w:i w:val="0"/>
            <w:iCs w:val="0"/>
            <w:noProof/>
            <w:sz w:val="32"/>
            <w:szCs w:val="32"/>
            <w:u w:val="none"/>
            <w:cs/>
          </w:rPr>
          <w:t xml:space="preserve">ตารางที่ </w:t>
        </w:r>
        <w:r w:rsidR="004E1C1F" w:rsidRPr="004E1C1F">
          <w:rPr>
            <w:rStyle w:val="Hyperlink"/>
            <w:rFonts w:ascii="TH SarabunPSK" w:hAnsi="TH SarabunPSK" w:cs="TH SarabunPSK"/>
            <w:i w:val="0"/>
            <w:iCs w:val="0"/>
            <w:noProof/>
            <w:sz w:val="32"/>
            <w:szCs w:val="32"/>
            <w:u w:val="none"/>
          </w:rPr>
          <w:t xml:space="preserve">2.1 </w:t>
        </w:r>
        <w:r w:rsidR="004E1C1F" w:rsidRPr="004E1C1F">
          <w:rPr>
            <w:rStyle w:val="Hyperlink"/>
            <w:rFonts w:ascii="TH SarabunPSK" w:hAnsi="TH SarabunPSK" w:cs="TH SarabunPSK"/>
            <w:i w:val="0"/>
            <w:iCs w:val="0"/>
            <w:noProof/>
            <w:sz w:val="32"/>
            <w:szCs w:val="32"/>
            <w:u w:val="none"/>
            <w:cs/>
          </w:rPr>
          <w:t xml:space="preserve">ตารางค่า </w:t>
        </w:r>
        <w:r w:rsidR="004E1C1F" w:rsidRPr="004E1C1F">
          <w:rPr>
            <w:rStyle w:val="Hyperlink"/>
            <w:rFonts w:ascii="TH SarabunPSK" w:hAnsi="TH SarabunPSK" w:cs="TH SarabunPSK"/>
            <w:i w:val="0"/>
            <w:iCs w:val="0"/>
            <w:noProof/>
            <w:sz w:val="32"/>
            <w:szCs w:val="32"/>
            <w:u w:val="none"/>
          </w:rPr>
          <w:t xml:space="preserve">tf </w:t>
        </w:r>
        <w:r w:rsidR="004E1C1F" w:rsidRPr="004E1C1F">
          <w:rPr>
            <w:rStyle w:val="Hyperlink"/>
            <w:rFonts w:ascii="TH SarabunPSK" w:hAnsi="TH SarabunPSK" w:cs="TH SarabunPSK"/>
            <w:i w:val="0"/>
            <w:iCs w:val="0"/>
            <w:noProof/>
            <w:sz w:val="32"/>
            <w:szCs w:val="32"/>
            <w:u w:val="none"/>
            <w:cs/>
          </w:rPr>
          <w:t>ของคำว่า</w:t>
        </w:r>
        <w:r w:rsidR="004E1C1F" w:rsidRPr="004E1C1F">
          <w:rPr>
            <w:rStyle w:val="Hyperlink"/>
            <w:rFonts w:ascii="TH SarabunPSK" w:hAnsi="TH SarabunPSK" w:cs="TH SarabunPSK"/>
            <w:i w:val="0"/>
            <w:iCs w:val="0"/>
            <w:noProof/>
            <w:sz w:val="32"/>
            <w:szCs w:val="32"/>
            <w:u w:val="none"/>
          </w:rPr>
          <w:t xml:space="preserve"> the </w:t>
        </w:r>
        <w:r w:rsidR="004E1C1F" w:rsidRPr="004E1C1F">
          <w:rPr>
            <w:rStyle w:val="Hyperlink"/>
            <w:rFonts w:ascii="TH SarabunPSK" w:hAnsi="TH SarabunPSK" w:cs="TH SarabunPSK"/>
            <w:i w:val="0"/>
            <w:iCs w:val="0"/>
            <w:noProof/>
            <w:sz w:val="32"/>
            <w:szCs w:val="32"/>
            <w:u w:val="none"/>
            <w:cs/>
          </w:rPr>
          <w:t xml:space="preserve">และ </w:t>
        </w:r>
        <w:r w:rsidR="004E1C1F" w:rsidRPr="004E1C1F">
          <w:rPr>
            <w:rStyle w:val="Hyperlink"/>
            <w:rFonts w:ascii="TH SarabunPSK" w:hAnsi="TH SarabunPSK" w:cs="TH SarabunPSK"/>
            <w:i w:val="0"/>
            <w:iCs w:val="0"/>
            <w:noProof/>
            <w:sz w:val="32"/>
            <w:szCs w:val="32"/>
            <w:u w:val="none"/>
          </w:rPr>
          <w:t xml:space="preserve">doctor </w:t>
        </w:r>
        <w:r w:rsidR="004E1C1F" w:rsidRPr="004E1C1F">
          <w:rPr>
            <w:rStyle w:val="Hyperlink"/>
            <w:rFonts w:ascii="TH SarabunPSK" w:hAnsi="TH SarabunPSK" w:cs="TH SarabunPSK"/>
            <w:i w:val="0"/>
            <w:iCs w:val="0"/>
            <w:noProof/>
            <w:sz w:val="32"/>
            <w:szCs w:val="32"/>
            <w:u w:val="none"/>
            <w:cs/>
          </w:rPr>
          <w:t xml:space="preserve">ใน </w:t>
        </w:r>
        <w:r w:rsidR="004E1C1F" w:rsidRPr="004E1C1F">
          <w:rPr>
            <w:rStyle w:val="Hyperlink"/>
            <w:rFonts w:ascii="TH SarabunPSK" w:hAnsi="TH SarabunPSK" w:cs="TH SarabunPSK"/>
            <w:i w:val="0"/>
            <w:iCs w:val="0"/>
            <w:noProof/>
            <w:sz w:val="32"/>
            <w:szCs w:val="32"/>
            <w:u w:val="none"/>
          </w:rPr>
          <w:t xml:space="preserve">document 1 </w:t>
        </w:r>
        <w:r w:rsidR="004E1C1F" w:rsidRPr="004E1C1F">
          <w:rPr>
            <w:rStyle w:val="Hyperlink"/>
            <w:rFonts w:ascii="TH SarabunPSK" w:hAnsi="TH SarabunPSK" w:cs="TH SarabunPSK"/>
            <w:i w:val="0"/>
            <w:iCs w:val="0"/>
            <w:noProof/>
            <w:sz w:val="32"/>
            <w:szCs w:val="32"/>
            <w:u w:val="none"/>
            <w:cs/>
          </w:rPr>
          <w:t xml:space="preserve">และ </w:t>
        </w:r>
        <w:r w:rsidR="004E1C1F" w:rsidRPr="004E1C1F">
          <w:rPr>
            <w:rStyle w:val="Hyperlink"/>
            <w:rFonts w:ascii="TH SarabunPSK" w:hAnsi="TH SarabunPSK" w:cs="TH SarabunPSK"/>
            <w:i w:val="0"/>
            <w:iCs w:val="0"/>
            <w:noProof/>
            <w:sz w:val="32"/>
            <w:szCs w:val="32"/>
            <w:u w:val="none"/>
          </w:rPr>
          <w:t>document 2</w:t>
        </w:r>
        <w:r w:rsidR="004E1C1F" w:rsidRPr="004E1C1F">
          <w:rPr>
            <w:rFonts w:ascii="TH SarabunPSK" w:hAnsi="TH SarabunPSK" w:cs="TH SarabunPSK"/>
            <w:i w:val="0"/>
            <w:iCs w:val="0"/>
            <w:noProof/>
            <w:webHidden/>
            <w:sz w:val="32"/>
            <w:szCs w:val="32"/>
          </w:rPr>
          <w:tab/>
        </w:r>
        <w:r w:rsidR="004E1C1F" w:rsidRPr="004E1C1F">
          <w:rPr>
            <w:rFonts w:ascii="TH SarabunPSK" w:hAnsi="TH SarabunPSK" w:cs="TH SarabunPSK"/>
            <w:i w:val="0"/>
            <w:iCs w:val="0"/>
            <w:noProof/>
            <w:webHidden/>
            <w:sz w:val="32"/>
            <w:szCs w:val="32"/>
          </w:rPr>
          <w:fldChar w:fldCharType="begin"/>
        </w:r>
        <w:r w:rsidR="004E1C1F" w:rsidRPr="004E1C1F">
          <w:rPr>
            <w:rFonts w:ascii="TH SarabunPSK" w:hAnsi="TH SarabunPSK" w:cs="TH SarabunPSK"/>
            <w:i w:val="0"/>
            <w:iCs w:val="0"/>
            <w:noProof/>
            <w:webHidden/>
            <w:sz w:val="32"/>
            <w:szCs w:val="32"/>
          </w:rPr>
          <w:instrText xml:space="preserve"> PAGEREF _Toc61295376 \h </w:instrText>
        </w:r>
        <w:r w:rsidR="004E1C1F" w:rsidRPr="004E1C1F">
          <w:rPr>
            <w:rFonts w:ascii="TH SarabunPSK" w:hAnsi="TH SarabunPSK" w:cs="TH SarabunPSK"/>
            <w:i w:val="0"/>
            <w:iCs w:val="0"/>
            <w:noProof/>
            <w:webHidden/>
            <w:sz w:val="32"/>
            <w:szCs w:val="32"/>
          </w:rPr>
        </w:r>
        <w:r w:rsidR="004E1C1F" w:rsidRPr="004E1C1F">
          <w:rPr>
            <w:rFonts w:ascii="TH SarabunPSK" w:hAnsi="TH SarabunPSK" w:cs="TH SarabunPSK"/>
            <w:i w:val="0"/>
            <w:iCs w:val="0"/>
            <w:noProof/>
            <w:webHidden/>
            <w:sz w:val="32"/>
            <w:szCs w:val="32"/>
          </w:rPr>
          <w:fldChar w:fldCharType="separate"/>
        </w:r>
        <w:r w:rsidR="003A6B14">
          <w:rPr>
            <w:rFonts w:ascii="TH SarabunPSK" w:hAnsi="TH SarabunPSK" w:cs="TH SarabunPSK"/>
            <w:i w:val="0"/>
            <w:iCs w:val="0"/>
            <w:noProof/>
            <w:webHidden/>
            <w:sz w:val="32"/>
            <w:szCs w:val="32"/>
          </w:rPr>
          <w:t>9</w:t>
        </w:r>
        <w:r w:rsidR="004E1C1F" w:rsidRPr="004E1C1F">
          <w:rPr>
            <w:rFonts w:ascii="TH SarabunPSK" w:hAnsi="TH SarabunPSK" w:cs="TH SarabunPSK"/>
            <w:i w:val="0"/>
            <w:iCs w:val="0"/>
            <w:noProof/>
            <w:webHidden/>
            <w:sz w:val="32"/>
            <w:szCs w:val="32"/>
          </w:rPr>
          <w:fldChar w:fldCharType="end"/>
        </w:r>
      </w:hyperlink>
    </w:p>
    <w:p w14:paraId="1031DAB5" w14:textId="1BEE50D2" w:rsidR="004E1C1F" w:rsidRPr="004E1C1F" w:rsidRDefault="00DA73FB">
      <w:pPr>
        <w:pStyle w:val="TOC1"/>
        <w:tabs>
          <w:tab w:val="right" w:pos="8990"/>
        </w:tabs>
        <w:rPr>
          <w:rFonts w:ascii="TH SarabunPSK" w:eastAsiaTheme="minorEastAsia" w:hAnsi="TH SarabunPSK" w:cs="TH SarabunPSK"/>
          <w:i w:val="0"/>
          <w:iCs w:val="0"/>
          <w:noProof/>
          <w:sz w:val="32"/>
          <w:szCs w:val="32"/>
        </w:rPr>
      </w:pPr>
      <w:hyperlink w:anchor="_Toc61295377" w:history="1">
        <w:r w:rsidR="004E1C1F" w:rsidRPr="004E1C1F">
          <w:rPr>
            <w:rStyle w:val="Hyperlink"/>
            <w:rFonts w:ascii="TH SarabunPSK" w:hAnsi="TH SarabunPSK" w:cs="TH SarabunPSK"/>
            <w:i w:val="0"/>
            <w:iCs w:val="0"/>
            <w:noProof/>
            <w:sz w:val="32"/>
            <w:szCs w:val="32"/>
            <w:u w:val="none"/>
            <w:cs/>
          </w:rPr>
          <w:t xml:space="preserve">ตารางที่ </w:t>
        </w:r>
        <w:r w:rsidR="004E1C1F" w:rsidRPr="004E1C1F">
          <w:rPr>
            <w:rStyle w:val="Hyperlink"/>
            <w:rFonts w:ascii="TH SarabunPSK" w:hAnsi="TH SarabunPSK" w:cs="TH SarabunPSK"/>
            <w:i w:val="0"/>
            <w:iCs w:val="0"/>
            <w:noProof/>
            <w:sz w:val="32"/>
            <w:szCs w:val="32"/>
            <w:u w:val="none"/>
          </w:rPr>
          <w:t xml:space="preserve">2.2 </w:t>
        </w:r>
        <w:r w:rsidR="004E1C1F" w:rsidRPr="004E1C1F">
          <w:rPr>
            <w:rStyle w:val="Hyperlink"/>
            <w:rFonts w:ascii="TH SarabunPSK" w:hAnsi="TH SarabunPSK" w:cs="TH SarabunPSK"/>
            <w:i w:val="0"/>
            <w:iCs w:val="0"/>
            <w:noProof/>
            <w:sz w:val="32"/>
            <w:szCs w:val="32"/>
            <w:u w:val="none"/>
            <w:cs/>
          </w:rPr>
          <w:t xml:space="preserve">ตารางค่า </w:t>
        </w:r>
        <w:r w:rsidR="004E1C1F" w:rsidRPr="004E1C1F">
          <w:rPr>
            <w:rStyle w:val="Hyperlink"/>
            <w:rFonts w:ascii="TH SarabunPSK" w:hAnsi="TH SarabunPSK" w:cs="TH SarabunPSK"/>
            <w:i w:val="0"/>
            <w:iCs w:val="0"/>
            <w:noProof/>
            <w:sz w:val="32"/>
            <w:szCs w:val="32"/>
            <w:u w:val="none"/>
          </w:rPr>
          <w:t xml:space="preserve">tf-idf </w:t>
        </w:r>
        <w:r w:rsidR="004E1C1F" w:rsidRPr="004E1C1F">
          <w:rPr>
            <w:rStyle w:val="Hyperlink"/>
            <w:rFonts w:ascii="TH SarabunPSK" w:hAnsi="TH SarabunPSK" w:cs="TH SarabunPSK"/>
            <w:i w:val="0"/>
            <w:iCs w:val="0"/>
            <w:noProof/>
            <w:sz w:val="32"/>
            <w:szCs w:val="32"/>
            <w:u w:val="none"/>
            <w:cs/>
          </w:rPr>
          <w:t>ของคำว่า</w:t>
        </w:r>
        <w:r w:rsidR="004E1C1F" w:rsidRPr="004E1C1F">
          <w:rPr>
            <w:rStyle w:val="Hyperlink"/>
            <w:rFonts w:ascii="TH SarabunPSK" w:hAnsi="TH SarabunPSK" w:cs="TH SarabunPSK"/>
            <w:i w:val="0"/>
            <w:iCs w:val="0"/>
            <w:noProof/>
            <w:sz w:val="32"/>
            <w:szCs w:val="32"/>
            <w:u w:val="none"/>
          </w:rPr>
          <w:t xml:space="preserve"> the </w:t>
        </w:r>
        <w:r w:rsidR="004E1C1F" w:rsidRPr="004E1C1F">
          <w:rPr>
            <w:rStyle w:val="Hyperlink"/>
            <w:rFonts w:ascii="TH SarabunPSK" w:hAnsi="TH SarabunPSK" w:cs="TH SarabunPSK"/>
            <w:i w:val="0"/>
            <w:iCs w:val="0"/>
            <w:noProof/>
            <w:sz w:val="32"/>
            <w:szCs w:val="32"/>
            <w:u w:val="none"/>
            <w:cs/>
          </w:rPr>
          <w:t xml:space="preserve">และ </w:t>
        </w:r>
        <w:r w:rsidR="004E1C1F" w:rsidRPr="004E1C1F">
          <w:rPr>
            <w:rStyle w:val="Hyperlink"/>
            <w:rFonts w:ascii="TH SarabunPSK" w:hAnsi="TH SarabunPSK" w:cs="TH SarabunPSK"/>
            <w:i w:val="0"/>
            <w:iCs w:val="0"/>
            <w:noProof/>
            <w:sz w:val="32"/>
            <w:szCs w:val="32"/>
            <w:u w:val="none"/>
          </w:rPr>
          <w:t xml:space="preserve">doctor </w:t>
        </w:r>
        <w:r w:rsidR="004E1C1F" w:rsidRPr="004E1C1F">
          <w:rPr>
            <w:rStyle w:val="Hyperlink"/>
            <w:rFonts w:ascii="TH SarabunPSK" w:hAnsi="TH SarabunPSK" w:cs="TH SarabunPSK"/>
            <w:i w:val="0"/>
            <w:iCs w:val="0"/>
            <w:noProof/>
            <w:sz w:val="32"/>
            <w:szCs w:val="32"/>
            <w:u w:val="none"/>
            <w:cs/>
          </w:rPr>
          <w:t xml:space="preserve">ใน </w:t>
        </w:r>
        <w:r w:rsidR="004E1C1F" w:rsidRPr="004E1C1F">
          <w:rPr>
            <w:rStyle w:val="Hyperlink"/>
            <w:rFonts w:ascii="TH SarabunPSK" w:hAnsi="TH SarabunPSK" w:cs="TH SarabunPSK"/>
            <w:i w:val="0"/>
            <w:iCs w:val="0"/>
            <w:noProof/>
            <w:sz w:val="32"/>
            <w:szCs w:val="32"/>
            <w:u w:val="none"/>
          </w:rPr>
          <w:t xml:space="preserve">document 1 </w:t>
        </w:r>
        <w:r w:rsidR="004E1C1F" w:rsidRPr="004E1C1F">
          <w:rPr>
            <w:rStyle w:val="Hyperlink"/>
            <w:rFonts w:ascii="TH SarabunPSK" w:hAnsi="TH SarabunPSK" w:cs="TH SarabunPSK"/>
            <w:i w:val="0"/>
            <w:iCs w:val="0"/>
            <w:noProof/>
            <w:sz w:val="32"/>
            <w:szCs w:val="32"/>
            <w:u w:val="none"/>
            <w:cs/>
          </w:rPr>
          <w:t xml:space="preserve">และ </w:t>
        </w:r>
        <w:r w:rsidR="004E1C1F" w:rsidRPr="004E1C1F">
          <w:rPr>
            <w:rStyle w:val="Hyperlink"/>
            <w:rFonts w:ascii="TH SarabunPSK" w:hAnsi="TH SarabunPSK" w:cs="TH SarabunPSK"/>
            <w:i w:val="0"/>
            <w:iCs w:val="0"/>
            <w:noProof/>
            <w:sz w:val="32"/>
            <w:szCs w:val="32"/>
            <w:u w:val="none"/>
          </w:rPr>
          <w:t>document 2</w:t>
        </w:r>
        <w:r w:rsidR="004E1C1F" w:rsidRPr="004E1C1F">
          <w:rPr>
            <w:rFonts w:ascii="TH SarabunPSK" w:hAnsi="TH SarabunPSK" w:cs="TH SarabunPSK"/>
            <w:i w:val="0"/>
            <w:iCs w:val="0"/>
            <w:noProof/>
            <w:webHidden/>
            <w:sz w:val="32"/>
            <w:szCs w:val="32"/>
          </w:rPr>
          <w:tab/>
        </w:r>
        <w:r w:rsidR="004E1C1F" w:rsidRPr="004E1C1F">
          <w:rPr>
            <w:rFonts w:ascii="TH SarabunPSK" w:hAnsi="TH SarabunPSK" w:cs="TH SarabunPSK"/>
            <w:i w:val="0"/>
            <w:iCs w:val="0"/>
            <w:noProof/>
            <w:webHidden/>
            <w:sz w:val="32"/>
            <w:szCs w:val="32"/>
          </w:rPr>
          <w:fldChar w:fldCharType="begin"/>
        </w:r>
        <w:r w:rsidR="004E1C1F" w:rsidRPr="004E1C1F">
          <w:rPr>
            <w:rFonts w:ascii="TH SarabunPSK" w:hAnsi="TH SarabunPSK" w:cs="TH SarabunPSK"/>
            <w:i w:val="0"/>
            <w:iCs w:val="0"/>
            <w:noProof/>
            <w:webHidden/>
            <w:sz w:val="32"/>
            <w:szCs w:val="32"/>
          </w:rPr>
          <w:instrText xml:space="preserve"> PAGEREF _Toc61295377 \h </w:instrText>
        </w:r>
        <w:r w:rsidR="004E1C1F" w:rsidRPr="004E1C1F">
          <w:rPr>
            <w:rFonts w:ascii="TH SarabunPSK" w:hAnsi="TH SarabunPSK" w:cs="TH SarabunPSK"/>
            <w:i w:val="0"/>
            <w:iCs w:val="0"/>
            <w:noProof/>
            <w:webHidden/>
            <w:sz w:val="32"/>
            <w:szCs w:val="32"/>
          </w:rPr>
        </w:r>
        <w:r w:rsidR="004E1C1F" w:rsidRPr="004E1C1F">
          <w:rPr>
            <w:rFonts w:ascii="TH SarabunPSK" w:hAnsi="TH SarabunPSK" w:cs="TH SarabunPSK"/>
            <w:i w:val="0"/>
            <w:iCs w:val="0"/>
            <w:noProof/>
            <w:webHidden/>
            <w:sz w:val="32"/>
            <w:szCs w:val="32"/>
          </w:rPr>
          <w:fldChar w:fldCharType="separate"/>
        </w:r>
        <w:r w:rsidR="003A6B14">
          <w:rPr>
            <w:rFonts w:ascii="TH SarabunPSK" w:hAnsi="TH SarabunPSK" w:cs="TH SarabunPSK"/>
            <w:i w:val="0"/>
            <w:iCs w:val="0"/>
            <w:noProof/>
            <w:webHidden/>
            <w:sz w:val="32"/>
            <w:szCs w:val="32"/>
          </w:rPr>
          <w:t>9</w:t>
        </w:r>
        <w:r w:rsidR="004E1C1F" w:rsidRPr="004E1C1F">
          <w:rPr>
            <w:rFonts w:ascii="TH SarabunPSK" w:hAnsi="TH SarabunPSK" w:cs="TH SarabunPSK"/>
            <w:i w:val="0"/>
            <w:iCs w:val="0"/>
            <w:noProof/>
            <w:webHidden/>
            <w:sz w:val="32"/>
            <w:szCs w:val="32"/>
          </w:rPr>
          <w:fldChar w:fldCharType="end"/>
        </w:r>
      </w:hyperlink>
    </w:p>
    <w:p w14:paraId="25757F84" w14:textId="63A01B68" w:rsidR="001119DD" w:rsidRPr="00340C17" w:rsidRDefault="001119DD" w:rsidP="001119DD">
      <w:pPr>
        <w:rPr>
          <w:rFonts w:ascii="Angsana New" w:hAnsi="Angsana New"/>
        </w:rPr>
      </w:pPr>
      <w:r w:rsidRPr="004E1C1F">
        <w:rPr>
          <w:b/>
          <w:bCs/>
        </w:rPr>
        <w:fldChar w:fldCharType="end"/>
      </w:r>
    </w:p>
    <w:p w14:paraId="7C470EC4" w14:textId="4D0E7375" w:rsidR="001119DD" w:rsidRDefault="001119DD" w:rsidP="001119DD">
      <w:pPr>
        <w:rPr>
          <w:rFonts w:ascii="Angsana New" w:hAnsi="Angsana New"/>
        </w:rPr>
      </w:pPr>
    </w:p>
    <w:p w14:paraId="3E702BE4" w14:textId="606D0B40" w:rsidR="001119DD" w:rsidRDefault="001119DD" w:rsidP="001119DD">
      <w:pPr>
        <w:rPr>
          <w:rFonts w:ascii="Angsana New" w:hAnsi="Angsana New"/>
          <w:cs/>
        </w:rPr>
      </w:pPr>
      <w:r>
        <w:rPr>
          <w:rFonts w:ascii="Angsana New" w:hAnsi="Angsana New"/>
          <w:cs/>
        </w:rPr>
        <w:br w:type="page"/>
      </w:r>
    </w:p>
    <w:p w14:paraId="606B67BA" w14:textId="6D045661" w:rsidR="005A1D37" w:rsidRPr="001119DD" w:rsidRDefault="001119DD" w:rsidP="001119DD">
      <w:pPr>
        <w:pStyle w:val="Heading1"/>
      </w:pPr>
      <w:bookmarkStart w:id="6" w:name="_Toc61466279"/>
      <w:r w:rsidRPr="001119DD">
        <w:rPr>
          <w:rFonts w:hint="cs"/>
          <w:cs/>
        </w:rPr>
        <w:lastRenderedPageBreak/>
        <w:t>รายการภาพประกอบ</w:t>
      </w:r>
      <w:bookmarkEnd w:id="6"/>
    </w:p>
    <w:p w14:paraId="10D1EBA6" w14:textId="0BA32B21" w:rsidR="00D277A6" w:rsidRPr="00D277A6" w:rsidRDefault="00EF2517" w:rsidP="00D277A6">
      <w:pPr>
        <w:pStyle w:val="TOC3"/>
        <w:rPr>
          <w:rFonts w:ascii="TH SarabunPSK" w:hAnsi="TH SarabunPSK" w:cs="TH SarabunPSK"/>
          <w:noProof/>
          <w:sz w:val="32"/>
          <w:szCs w:val="32"/>
        </w:rPr>
      </w:pPr>
      <w:r w:rsidRPr="00EF2517">
        <w:rPr>
          <w:rFonts w:ascii="TH SarabunPSK" w:hAnsi="TH SarabunPSK" w:cs="TH SarabunPSK"/>
          <w:sz w:val="32"/>
          <w:szCs w:val="32"/>
          <w:cs/>
        </w:rPr>
        <w:t>หน้า</w:t>
      </w:r>
      <w:r w:rsidR="00E233B0" w:rsidRPr="00EF2517">
        <w:rPr>
          <w:rFonts w:ascii="TH SarabunPSK" w:hAnsi="TH SarabunPSK" w:cs="TH SarabunPSK"/>
          <w:sz w:val="32"/>
          <w:szCs w:val="32"/>
        </w:rPr>
        <w:fldChar w:fldCharType="begin"/>
      </w:r>
      <w:r w:rsidR="00E233B0" w:rsidRPr="00EF2517">
        <w:rPr>
          <w:rFonts w:ascii="TH SarabunPSK" w:hAnsi="TH SarabunPSK" w:cs="TH SarabunPSK"/>
          <w:sz w:val="32"/>
          <w:szCs w:val="32"/>
        </w:rPr>
        <w:instrText xml:space="preserve"> TOC \h \z \t "Title,3,picture 1,1" </w:instrText>
      </w:r>
      <w:r w:rsidR="00E233B0" w:rsidRPr="00EF2517">
        <w:rPr>
          <w:rFonts w:ascii="TH SarabunPSK" w:hAnsi="TH SarabunPSK" w:cs="TH SarabunPSK"/>
          <w:sz w:val="32"/>
          <w:szCs w:val="32"/>
        </w:rPr>
        <w:fldChar w:fldCharType="separate"/>
      </w:r>
    </w:p>
    <w:p w14:paraId="6049E897" w14:textId="195CCD83" w:rsidR="00D277A6" w:rsidRPr="00D277A6" w:rsidRDefault="00DA73FB">
      <w:pPr>
        <w:pStyle w:val="TOC1"/>
        <w:tabs>
          <w:tab w:val="right" w:pos="8990"/>
        </w:tabs>
        <w:rPr>
          <w:rFonts w:ascii="TH SarabunPSK" w:eastAsiaTheme="minorEastAsia" w:hAnsi="TH SarabunPSK" w:cs="TH SarabunPSK"/>
          <w:b w:val="0"/>
          <w:bCs w:val="0"/>
          <w:i w:val="0"/>
          <w:iCs w:val="0"/>
          <w:noProof/>
          <w:sz w:val="32"/>
          <w:szCs w:val="32"/>
        </w:rPr>
      </w:pPr>
      <w:hyperlink w:anchor="_Toc61295410" w:history="1">
        <w:r w:rsidR="00D277A6" w:rsidRPr="00D277A6">
          <w:rPr>
            <w:rStyle w:val="Hyperlink"/>
            <w:rFonts w:ascii="TH SarabunPSK" w:hAnsi="TH SarabunPSK" w:cs="TH SarabunPSK"/>
            <w:i w:val="0"/>
            <w:iCs w:val="0"/>
            <w:noProof/>
            <w:sz w:val="32"/>
            <w:szCs w:val="32"/>
            <w:cs/>
          </w:rPr>
          <w:t xml:space="preserve">ภาพที่ </w:t>
        </w:r>
        <w:r w:rsidR="00D277A6" w:rsidRPr="00D277A6">
          <w:rPr>
            <w:rStyle w:val="Hyperlink"/>
            <w:rFonts w:ascii="TH SarabunPSK" w:hAnsi="TH SarabunPSK" w:cs="TH SarabunPSK"/>
            <w:i w:val="0"/>
            <w:iCs w:val="0"/>
            <w:noProof/>
            <w:sz w:val="32"/>
            <w:szCs w:val="32"/>
          </w:rPr>
          <w:t>2.1</w:t>
        </w:r>
        <w:r w:rsidR="00D277A6" w:rsidRPr="00D277A6">
          <w:rPr>
            <w:rStyle w:val="Hyperlink"/>
            <w:rFonts w:ascii="TH SarabunPSK" w:hAnsi="TH SarabunPSK" w:cs="TH SarabunPSK"/>
            <w:i w:val="0"/>
            <w:iCs w:val="0"/>
            <w:noProof/>
            <w:sz w:val="32"/>
            <w:szCs w:val="32"/>
            <w:cs/>
          </w:rPr>
          <w:t xml:space="preserve"> แสดงตัวอย่างลำดับของคำที่กำหนดให้</w:t>
        </w:r>
        <w:r w:rsidR="00D277A6" w:rsidRPr="00D277A6">
          <w:rPr>
            <w:rFonts w:ascii="TH SarabunPSK" w:hAnsi="TH SarabunPSK" w:cs="TH SarabunPSK"/>
            <w:i w:val="0"/>
            <w:iCs w:val="0"/>
            <w:noProof/>
            <w:webHidden/>
            <w:sz w:val="32"/>
            <w:szCs w:val="32"/>
          </w:rPr>
          <w:tab/>
        </w:r>
        <w:r w:rsidR="00D277A6" w:rsidRPr="00D277A6">
          <w:rPr>
            <w:rFonts w:ascii="TH SarabunPSK" w:hAnsi="TH SarabunPSK" w:cs="TH SarabunPSK"/>
            <w:i w:val="0"/>
            <w:iCs w:val="0"/>
            <w:noProof/>
            <w:webHidden/>
            <w:sz w:val="32"/>
            <w:szCs w:val="32"/>
          </w:rPr>
          <w:fldChar w:fldCharType="begin"/>
        </w:r>
        <w:r w:rsidR="00D277A6" w:rsidRPr="00D277A6">
          <w:rPr>
            <w:rFonts w:ascii="TH SarabunPSK" w:hAnsi="TH SarabunPSK" w:cs="TH SarabunPSK"/>
            <w:i w:val="0"/>
            <w:iCs w:val="0"/>
            <w:noProof/>
            <w:webHidden/>
            <w:sz w:val="32"/>
            <w:szCs w:val="32"/>
          </w:rPr>
          <w:instrText xml:space="preserve"> PAGEREF _Toc61295410 \h </w:instrText>
        </w:r>
        <w:r w:rsidR="00D277A6" w:rsidRPr="00D277A6">
          <w:rPr>
            <w:rFonts w:ascii="TH SarabunPSK" w:hAnsi="TH SarabunPSK" w:cs="TH SarabunPSK"/>
            <w:i w:val="0"/>
            <w:iCs w:val="0"/>
            <w:noProof/>
            <w:webHidden/>
            <w:sz w:val="32"/>
            <w:szCs w:val="32"/>
          </w:rPr>
        </w:r>
        <w:r w:rsidR="00D277A6" w:rsidRPr="00D277A6">
          <w:rPr>
            <w:rFonts w:ascii="TH SarabunPSK" w:hAnsi="TH SarabunPSK" w:cs="TH SarabunPSK"/>
            <w:i w:val="0"/>
            <w:iCs w:val="0"/>
            <w:noProof/>
            <w:webHidden/>
            <w:sz w:val="32"/>
            <w:szCs w:val="32"/>
          </w:rPr>
          <w:fldChar w:fldCharType="separate"/>
        </w:r>
        <w:r w:rsidR="003A6B14">
          <w:rPr>
            <w:rFonts w:ascii="TH SarabunPSK" w:hAnsi="TH SarabunPSK" w:cs="TH SarabunPSK"/>
            <w:i w:val="0"/>
            <w:iCs w:val="0"/>
            <w:noProof/>
            <w:webHidden/>
            <w:sz w:val="32"/>
            <w:szCs w:val="32"/>
          </w:rPr>
          <w:t>6</w:t>
        </w:r>
        <w:r w:rsidR="00D277A6" w:rsidRPr="00D277A6">
          <w:rPr>
            <w:rFonts w:ascii="TH SarabunPSK" w:hAnsi="TH SarabunPSK" w:cs="TH SarabunPSK"/>
            <w:i w:val="0"/>
            <w:iCs w:val="0"/>
            <w:noProof/>
            <w:webHidden/>
            <w:sz w:val="32"/>
            <w:szCs w:val="32"/>
          </w:rPr>
          <w:fldChar w:fldCharType="end"/>
        </w:r>
      </w:hyperlink>
    </w:p>
    <w:p w14:paraId="0E6CC5EB" w14:textId="26DB0339" w:rsidR="00D277A6" w:rsidRPr="00D277A6" w:rsidRDefault="00DA73FB">
      <w:pPr>
        <w:pStyle w:val="TOC1"/>
        <w:tabs>
          <w:tab w:val="right" w:pos="8990"/>
        </w:tabs>
        <w:rPr>
          <w:rFonts w:ascii="TH SarabunPSK" w:eastAsiaTheme="minorEastAsia" w:hAnsi="TH SarabunPSK" w:cs="TH SarabunPSK"/>
          <w:b w:val="0"/>
          <w:bCs w:val="0"/>
          <w:i w:val="0"/>
          <w:iCs w:val="0"/>
          <w:noProof/>
          <w:sz w:val="32"/>
          <w:szCs w:val="32"/>
        </w:rPr>
      </w:pPr>
      <w:hyperlink w:anchor="_Toc61295411" w:history="1">
        <w:r w:rsidR="00D277A6" w:rsidRPr="00D277A6">
          <w:rPr>
            <w:rStyle w:val="Hyperlink"/>
            <w:rFonts w:ascii="TH SarabunPSK" w:hAnsi="TH SarabunPSK" w:cs="TH SarabunPSK"/>
            <w:i w:val="0"/>
            <w:iCs w:val="0"/>
            <w:noProof/>
            <w:sz w:val="32"/>
            <w:szCs w:val="32"/>
            <w:cs/>
          </w:rPr>
          <w:t xml:space="preserve">ภาพที่ </w:t>
        </w:r>
        <w:r w:rsidR="00D277A6" w:rsidRPr="00D277A6">
          <w:rPr>
            <w:rStyle w:val="Hyperlink"/>
            <w:rFonts w:ascii="TH SarabunPSK" w:hAnsi="TH SarabunPSK" w:cs="TH SarabunPSK"/>
            <w:i w:val="0"/>
            <w:iCs w:val="0"/>
            <w:noProof/>
            <w:sz w:val="32"/>
            <w:szCs w:val="32"/>
          </w:rPr>
          <w:t>2.2</w:t>
        </w:r>
        <w:r w:rsidR="00D277A6" w:rsidRPr="00D277A6">
          <w:rPr>
            <w:rStyle w:val="Hyperlink"/>
            <w:rFonts w:ascii="TH SarabunPSK" w:hAnsi="TH SarabunPSK" w:cs="TH SarabunPSK"/>
            <w:i w:val="0"/>
            <w:iCs w:val="0"/>
            <w:noProof/>
            <w:sz w:val="32"/>
            <w:szCs w:val="32"/>
            <w:cs/>
          </w:rPr>
          <w:t xml:space="preserve"> แสดงตัวอย่างของการแทนข้อความด้วยเวกเตอร์จากการค้นหาคำในข้อความ</w:t>
        </w:r>
        <w:r w:rsidR="00D277A6" w:rsidRPr="00D277A6">
          <w:rPr>
            <w:rFonts w:ascii="TH SarabunPSK" w:hAnsi="TH SarabunPSK" w:cs="TH SarabunPSK"/>
            <w:i w:val="0"/>
            <w:iCs w:val="0"/>
            <w:noProof/>
            <w:webHidden/>
            <w:sz w:val="32"/>
            <w:szCs w:val="32"/>
          </w:rPr>
          <w:tab/>
        </w:r>
        <w:r w:rsidR="00D277A6" w:rsidRPr="00D277A6">
          <w:rPr>
            <w:rFonts w:ascii="TH SarabunPSK" w:hAnsi="TH SarabunPSK" w:cs="TH SarabunPSK"/>
            <w:i w:val="0"/>
            <w:iCs w:val="0"/>
            <w:noProof/>
            <w:webHidden/>
            <w:sz w:val="32"/>
            <w:szCs w:val="32"/>
          </w:rPr>
          <w:fldChar w:fldCharType="begin"/>
        </w:r>
        <w:r w:rsidR="00D277A6" w:rsidRPr="00D277A6">
          <w:rPr>
            <w:rFonts w:ascii="TH SarabunPSK" w:hAnsi="TH SarabunPSK" w:cs="TH SarabunPSK"/>
            <w:i w:val="0"/>
            <w:iCs w:val="0"/>
            <w:noProof/>
            <w:webHidden/>
            <w:sz w:val="32"/>
            <w:szCs w:val="32"/>
          </w:rPr>
          <w:instrText xml:space="preserve"> PAGEREF _Toc61295411 \h </w:instrText>
        </w:r>
        <w:r w:rsidR="00D277A6" w:rsidRPr="00D277A6">
          <w:rPr>
            <w:rFonts w:ascii="TH SarabunPSK" w:hAnsi="TH SarabunPSK" w:cs="TH SarabunPSK"/>
            <w:i w:val="0"/>
            <w:iCs w:val="0"/>
            <w:noProof/>
            <w:webHidden/>
            <w:sz w:val="32"/>
            <w:szCs w:val="32"/>
          </w:rPr>
        </w:r>
        <w:r w:rsidR="00D277A6" w:rsidRPr="00D277A6">
          <w:rPr>
            <w:rFonts w:ascii="TH SarabunPSK" w:hAnsi="TH SarabunPSK" w:cs="TH SarabunPSK"/>
            <w:i w:val="0"/>
            <w:iCs w:val="0"/>
            <w:noProof/>
            <w:webHidden/>
            <w:sz w:val="32"/>
            <w:szCs w:val="32"/>
          </w:rPr>
          <w:fldChar w:fldCharType="separate"/>
        </w:r>
        <w:r w:rsidR="003A6B14">
          <w:rPr>
            <w:rFonts w:ascii="TH SarabunPSK" w:hAnsi="TH SarabunPSK" w:cs="TH SarabunPSK"/>
            <w:i w:val="0"/>
            <w:iCs w:val="0"/>
            <w:noProof/>
            <w:webHidden/>
            <w:sz w:val="32"/>
            <w:szCs w:val="32"/>
          </w:rPr>
          <w:t>6</w:t>
        </w:r>
        <w:r w:rsidR="00D277A6" w:rsidRPr="00D277A6">
          <w:rPr>
            <w:rFonts w:ascii="TH SarabunPSK" w:hAnsi="TH SarabunPSK" w:cs="TH SarabunPSK"/>
            <w:i w:val="0"/>
            <w:iCs w:val="0"/>
            <w:noProof/>
            <w:webHidden/>
            <w:sz w:val="32"/>
            <w:szCs w:val="32"/>
          </w:rPr>
          <w:fldChar w:fldCharType="end"/>
        </w:r>
      </w:hyperlink>
    </w:p>
    <w:p w14:paraId="37989DEE" w14:textId="0C9B562D" w:rsidR="00D277A6" w:rsidRPr="00D277A6" w:rsidRDefault="00DA73FB">
      <w:pPr>
        <w:pStyle w:val="TOC1"/>
        <w:tabs>
          <w:tab w:val="right" w:pos="8990"/>
        </w:tabs>
        <w:rPr>
          <w:rFonts w:ascii="TH SarabunPSK" w:eastAsiaTheme="minorEastAsia" w:hAnsi="TH SarabunPSK" w:cs="TH SarabunPSK"/>
          <w:b w:val="0"/>
          <w:bCs w:val="0"/>
          <w:i w:val="0"/>
          <w:iCs w:val="0"/>
          <w:noProof/>
          <w:sz w:val="32"/>
          <w:szCs w:val="32"/>
        </w:rPr>
      </w:pPr>
      <w:hyperlink w:anchor="_Toc61295413" w:history="1">
        <w:r w:rsidR="00D277A6" w:rsidRPr="00D277A6">
          <w:rPr>
            <w:rStyle w:val="Hyperlink"/>
            <w:rFonts w:ascii="TH SarabunPSK" w:hAnsi="TH SarabunPSK" w:cs="TH SarabunPSK"/>
            <w:i w:val="0"/>
            <w:iCs w:val="0"/>
            <w:noProof/>
            <w:sz w:val="32"/>
            <w:szCs w:val="32"/>
            <w:cs/>
          </w:rPr>
          <w:t xml:space="preserve">ภาพที่ </w:t>
        </w:r>
        <w:r w:rsidR="00D277A6" w:rsidRPr="00D277A6">
          <w:rPr>
            <w:rStyle w:val="Hyperlink"/>
            <w:rFonts w:ascii="TH SarabunPSK" w:hAnsi="TH SarabunPSK" w:cs="TH SarabunPSK"/>
            <w:i w:val="0"/>
            <w:iCs w:val="0"/>
            <w:noProof/>
            <w:sz w:val="32"/>
            <w:szCs w:val="32"/>
          </w:rPr>
          <w:t>2.3</w:t>
        </w:r>
        <w:r w:rsidR="00D277A6" w:rsidRPr="00D277A6">
          <w:rPr>
            <w:rStyle w:val="Hyperlink"/>
            <w:rFonts w:ascii="TH SarabunPSK" w:hAnsi="TH SarabunPSK" w:cs="TH SarabunPSK"/>
            <w:i w:val="0"/>
            <w:iCs w:val="0"/>
            <w:noProof/>
            <w:sz w:val="32"/>
            <w:szCs w:val="32"/>
            <w:cs/>
          </w:rPr>
          <w:t xml:space="preserve"> ตัวอย่างข้อความซึ่งอยู่ใน </w:t>
        </w:r>
        <w:r w:rsidR="00D277A6" w:rsidRPr="00D277A6">
          <w:rPr>
            <w:rStyle w:val="Hyperlink"/>
            <w:rFonts w:ascii="TH SarabunPSK" w:hAnsi="TH SarabunPSK" w:cs="TH SarabunPSK"/>
            <w:i w:val="0"/>
            <w:iCs w:val="0"/>
            <w:noProof/>
            <w:sz w:val="32"/>
            <w:szCs w:val="32"/>
          </w:rPr>
          <w:t>document 1</w:t>
        </w:r>
        <w:r w:rsidR="00D277A6" w:rsidRPr="00D277A6">
          <w:rPr>
            <w:rFonts w:ascii="TH SarabunPSK" w:hAnsi="TH SarabunPSK" w:cs="TH SarabunPSK"/>
            <w:i w:val="0"/>
            <w:iCs w:val="0"/>
            <w:noProof/>
            <w:webHidden/>
            <w:sz w:val="32"/>
            <w:szCs w:val="32"/>
          </w:rPr>
          <w:tab/>
        </w:r>
        <w:r w:rsidR="00D277A6" w:rsidRPr="00D277A6">
          <w:rPr>
            <w:rFonts w:ascii="TH SarabunPSK" w:hAnsi="TH SarabunPSK" w:cs="TH SarabunPSK"/>
            <w:i w:val="0"/>
            <w:iCs w:val="0"/>
            <w:noProof/>
            <w:webHidden/>
            <w:sz w:val="32"/>
            <w:szCs w:val="32"/>
          </w:rPr>
          <w:fldChar w:fldCharType="begin"/>
        </w:r>
        <w:r w:rsidR="00D277A6" w:rsidRPr="00D277A6">
          <w:rPr>
            <w:rFonts w:ascii="TH SarabunPSK" w:hAnsi="TH SarabunPSK" w:cs="TH SarabunPSK"/>
            <w:i w:val="0"/>
            <w:iCs w:val="0"/>
            <w:noProof/>
            <w:webHidden/>
            <w:sz w:val="32"/>
            <w:szCs w:val="32"/>
          </w:rPr>
          <w:instrText xml:space="preserve"> PAGEREF _Toc61295413 \h </w:instrText>
        </w:r>
        <w:r w:rsidR="00D277A6" w:rsidRPr="00D277A6">
          <w:rPr>
            <w:rFonts w:ascii="TH SarabunPSK" w:hAnsi="TH SarabunPSK" w:cs="TH SarabunPSK"/>
            <w:i w:val="0"/>
            <w:iCs w:val="0"/>
            <w:noProof/>
            <w:webHidden/>
            <w:sz w:val="32"/>
            <w:szCs w:val="32"/>
          </w:rPr>
        </w:r>
        <w:r w:rsidR="00D277A6" w:rsidRPr="00D277A6">
          <w:rPr>
            <w:rFonts w:ascii="TH SarabunPSK" w:hAnsi="TH SarabunPSK" w:cs="TH SarabunPSK"/>
            <w:i w:val="0"/>
            <w:iCs w:val="0"/>
            <w:noProof/>
            <w:webHidden/>
            <w:sz w:val="32"/>
            <w:szCs w:val="32"/>
          </w:rPr>
          <w:fldChar w:fldCharType="separate"/>
        </w:r>
        <w:r w:rsidR="003A6B14">
          <w:rPr>
            <w:rFonts w:ascii="TH SarabunPSK" w:hAnsi="TH SarabunPSK" w:cs="TH SarabunPSK"/>
            <w:i w:val="0"/>
            <w:iCs w:val="0"/>
            <w:noProof/>
            <w:webHidden/>
            <w:sz w:val="32"/>
            <w:szCs w:val="32"/>
          </w:rPr>
          <w:t>7</w:t>
        </w:r>
        <w:r w:rsidR="00D277A6" w:rsidRPr="00D277A6">
          <w:rPr>
            <w:rFonts w:ascii="TH SarabunPSK" w:hAnsi="TH SarabunPSK" w:cs="TH SarabunPSK"/>
            <w:i w:val="0"/>
            <w:iCs w:val="0"/>
            <w:noProof/>
            <w:webHidden/>
            <w:sz w:val="32"/>
            <w:szCs w:val="32"/>
          </w:rPr>
          <w:fldChar w:fldCharType="end"/>
        </w:r>
      </w:hyperlink>
    </w:p>
    <w:p w14:paraId="74EF91CB" w14:textId="13237B91" w:rsidR="00D277A6" w:rsidRPr="00D277A6" w:rsidRDefault="00DA73FB">
      <w:pPr>
        <w:pStyle w:val="TOC1"/>
        <w:tabs>
          <w:tab w:val="right" w:pos="8990"/>
        </w:tabs>
        <w:rPr>
          <w:rFonts w:ascii="TH SarabunPSK" w:eastAsiaTheme="minorEastAsia" w:hAnsi="TH SarabunPSK" w:cs="TH SarabunPSK"/>
          <w:b w:val="0"/>
          <w:bCs w:val="0"/>
          <w:i w:val="0"/>
          <w:iCs w:val="0"/>
          <w:noProof/>
          <w:sz w:val="32"/>
          <w:szCs w:val="32"/>
        </w:rPr>
      </w:pPr>
      <w:hyperlink w:anchor="_Toc61295414" w:history="1">
        <w:r w:rsidR="00D277A6" w:rsidRPr="00D277A6">
          <w:rPr>
            <w:rStyle w:val="Hyperlink"/>
            <w:rFonts w:ascii="TH SarabunPSK" w:hAnsi="TH SarabunPSK" w:cs="TH SarabunPSK"/>
            <w:i w:val="0"/>
            <w:iCs w:val="0"/>
            <w:noProof/>
            <w:sz w:val="32"/>
            <w:szCs w:val="32"/>
            <w:cs/>
          </w:rPr>
          <w:t xml:space="preserve">ภาพที่ </w:t>
        </w:r>
        <w:r w:rsidR="00D277A6" w:rsidRPr="00D277A6">
          <w:rPr>
            <w:rStyle w:val="Hyperlink"/>
            <w:rFonts w:ascii="TH SarabunPSK" w:hAnsi="TH SarabunPSK" w:cs="TH SarabunPSK"/>
            <w:i w:val="0"/>
            <w:iCs w:val="0"/>
            <w:noProof/>
            <w:sz w:val="32"/>
            <w:szCs w:val="32"/>
          </w:rPr>
          <w:t>2.4</w:t>
        </w:r>
        <w:r w:rsidR="00D277A6" w:rsidRPr="00D277A6">
          <w:rPr>
            <w:rStyle w:val="Hyperlink"/>
            <w:rFonts w:ascii="TH SarabunPSK" w:hAnsi="TH SarabunPSK" w:cs="TH SarabunPSK"/>
            <w:i w:val="0"/>
            <w:iCs w:val="0"/>
            <w:noProof/>
            <w:sz w:val="32"/>
            <w:szCs w:val="32"/>
            <w:cs/>
          </w:rPr>
          <w:t xml:space="preserve"> การนับคำที่ปรากฎในข้อความ</w:t>
        </w:r>
        <w:r w:rsidR="00D277A6" w:rsidRPr="00D277A6">
          <w:rPr>
            <w:rFonts w:ascii="TH SarabunPSK" w:hAnsi="TH SarabunPSK" w:cs="TH SarabunPSK"/>
            <w:i w:val="0"/>
            <w:iCs w:val="0"/>
            <w:noProof/>
            <w:webHidden/>
            <w:sz w:val="32"/>
            <w:szCs w:val="32"/>
          </w:rPr>
          <w:tab/>
        </w:r>
        <w:r w:rsidR="00D277A6" w:rsidRPr="00D277A6">
          <w:rPr>
            <w:rFonts w:ascii="TH SarabunPSK" w:hAnsi="TH SarabunPSK" w:cs="TH SarabunPSK"/>
            <w:i w:val="0"/>
            <w:iCs w:val="0"/>
            <w:noProof/>
            <w:webHidden/>
            <w:sz w:val="32"/>
            <w:szCs w:val="32"/>
          </w:rPr>
          <w:fldChar w:fldCharType="begin"/>
        </w:r>
        <w:r w:rsidR="00D277A6" w:rsidRPr="00D277A6">
          <w:rPr>
            <w:rFonts w:ascii="TH SarabunPSK" w:hAnsi="TH SarabunPSK" w:cs="TH SarabunPSK"/>
            <w:i w:val="0"/>
            <w:iCs w:val="0"/>
            <w:noProof/>
            <w:webHidden/>
            <w:sz w:val="32"/>
            <w:szCs w:val="32"/>
          </w:rPr>
          <w:instrText xml:space="preserve"> PAGEREF _Toc61295414 \h </w:instrText>
        </w:r>
        <w:r w:rsidR="00D277A6" w:rsidRPr="00D277A6">
          <w:rPr>
            <w:rFonts w:ascii="TH SarabunPSK" w:hAnsi="TH SarabunPSK" w:cs="TH SarabunPSK"/>
            <w:i w:val="0"/>
            <w:iCs w:val="0"/>
            <w:noProof/>
            <w:webHidden/>
            <w:sz w:val="32"/>
            <w:szCs w:val="32"/>
          </w:rPr>
        </w:r>
        <w:r w:rsidR="00D277A6" w:rsidRPr="00D277A6">
          <w:rPr>
            <w:rFonts w:ascii="TH SarabunPSK" w:hAnsi="TH SarabunPSK" w:cs="TH SarabunPSK"/>
            <w:i w:val="0"/>
            <w:iCs w:val="0"/>
            <w:noProof/>
            <w:webHidden/>
            <w:sz w:val="32"/>
            <w:szCs w:val="32"/>
          </w:rPr>
          <w:fldChar w:fldCharType="separate"/>
        </w:r>
        <w:r w:rsidR="003A6B14">
          <w:rPr>
            <w:rFonts w:ascii="TH SarabunPSK" w:hAnsi="TH SarabunPSK" w:cs="TH SarabunPSK"/>
            <w:i w:val="0"/>
            <w:iCs w:val="0"/>
            <w:noProof/>
            <w:webHidden/>
            <w:sz w:val="32"/>
            <w:szCs w:val="32"/>
          </w:rPr>
          <w:t>7</w:t>
        </w:r>
        <w:r w:rsidR="00D277A6" w:rsidRPr="00D277A6">
          <w:rPr>
            <w:rFonts w:ascii="TH SarabunPSK" w:hAnsi="TH SarabunPSK" w:cs="TH SarabunPSK"/>
            <w:i w:val="0"/>
            <w:iCs w:val="0"/>
            <w:noProof/>
            <w:webHidden/>
            <w:sz w:val="32"/>
            <w:szCs w:val="32"/>
          </w:rPr>
          <w:fldChar w:fldCharType="end"/>
        </w:r>
      </w:hyperlink>
    </w:p>
    <w:p w14:paraId="25B90CE3" w14:textId="13B24EE4" w:rsidR="00D277A6" w:rsidRPr="00D277A6" w:rsidRDefault="00DA73FB">
      <w:pPr>
        <w:pStyle w:val="TOC1"/>
        <w:tabs>
          <w:tab w:val="right" w:pos="8990"/>
        </w:tabs>
        <w:rPr>
          <w:rFonts w:ascii="TH SarabunPSK" w:eastAsiaTheme="minorEastAsia" w:hAnsi="TH SarabunPSK" w:cs="TH SarabunPSK"/>
          <w:b w:val="0"/>
          <w:bCs w:val="0"/>
          <w:i w:val="0"/>
          <w:iCs w:val="0"/>
          <w:noProof/>
          <w:sz w:val="32"/>
          <w:szCs w:val="32"/>
        </w:rPr>
      </w:pPr>
      <w:hyperlink w:anchor="_Toc61295415" w:history="1">
        <w:r w:rsidR="00D277A6" w:rsidRPr="00D277A6">
          <w:rPr>
            <w:rStyle w:val="Hyperlink"/>
            <w:rFonts w:ascii="TH SarabunPSK" w:hAnsi="TH SarabunPSK" w:cs="TH SarabunPSK"/>
            <w:i w:val="0"/>
            <w:iCs w:val="0"/>
            <w:noProof/>
            <w:sz w:val="32"/>
            <w:szCs w:val="32"/>
            <w:cs/>
          </w:rPr>
          <w:t xml:space="preserve">ภาพที่ </w:t>
        </w:r>
        <w:r w:rsidR="00D277A6" w:rsidRPr="00D277A6">
          <w:rPr>
            <w:rStyle w:val="Hyperlink"/>
            <w:rFonts w:ascii="TH SarabunPSK" w:hAnsi="TH SarabunPSK" w:cs="TH SarabunPSK"/>
            <w:i w:val="0"/>
            <w:iCs w:val="0"/>
            <w:noProof/>
            <w:sz w:val="32"/>
            <w:szCs w:val="32"/>
          </w:rPr>
          <w:t>2.5</w:t>
        </w:r>
        <w:r w:rsidR="00D277A6" w:rsidRPr="00D277A6">
          <w:rPr>
            <w:rStyle w:val="Hyperlink"/>
            <w:rFonts w:ascii="TH SarabunPSK" w:hAnsi="TH SarabunPSK" w:cs="TH SarabunPSK"/>
            <w:i w:val="0"/>
            <w:iCs w:val="0"/>
            <w:noProof/>
            <w:sz w:val="32"/>
            <w:szCs w:val="32"/>
            <w:cs/>
          </w:rPr>
          <w:t xml:space="preserve"> การทำค่า </w:t>
        </w:r>
        <w:r w:rsidR="00D277A6" w:rsidRPr="00D277A6">
          <w:rPr>
            <w:rStyle w:val="Hyperlink"/>
            <w:rFonts w:ascii="TH SarabunPSK" w:hAnsi="TH SarabunPSK" w:cs="TH SarabunPSK"/>
            <w:i w:val="0"/>
            <w:iCs w:val="0"/>
            <w:noProof/>
            <w:sz w:val="32"/>
            <w:szCs w:val="32"/>
          </w:rPr>
          <w:t>tf</w:t>
        </w:r>
        <w:r w:rsidR="00D277A6" w:rsidRPr="00D277A6">
          <w:rPr>
            <w:rStyle w:val="Hyperlink"/>
            <w:rFonts w:ascii="TH SarabunPSK" w:hAnsi="TH SarabunPSK" w:cs="TH SarabunPSK"/>
            <w:i w:val="0"/>
            <w:iCs w:val="0"/>
            <w:noProof/>
            <w:sz w:val="32"/>
            <w:szCs w:val="32"/>
            <w:vertAlign w:val="subscript"/>
          </w:rPr>
          <w:t>t,d</w:t>
        </w:r>
        <w:r w:rsidR="00D277A6" w:rsidRPr="00D277A6">
          <w:rPr>
            <w:rStyle w:val="Hyperlink"/>
            <w:rFonts w:ascii="TH SarabunPSK" w:hAnsi="TH SarabunPSK" w:cs="TH SarabunPSK"/>
            <w:i w:val="0"/>
            <w:iCs w:val="0"/>
            <w:noProof/>
            <w:sz w:val="32"/>
            <w:szCs w:val="32"/>
            <w:cs/>
          </w:rPr>
          <w:t xml:space="preserve"> จาก</w:t>
        </w:r>
        <w:r w:rsidR="00D277A6" w:rsidRPr="00D277A6">
          <w:rPr>
            <w:rStyle w:val="Hyperlink"/>
            <w:rFonts w:ascii="TH SarabunPSK" w:hAnsi="TH SarabunPSK" w:cs="TH SarabunPSK"/>
            <w:i w:val="0"/>
            <w:iCs w:val="0"/>
            <w:noProof/>
            <w:sz w:val="32"/>
            <w:szCs w:val="32"/>
          </w:rPr>
          <w:t xml:space="preserve"> document 1</w:t>
        </w:r>
        <w:r w:rsidR="00D277A6" w:rsidRPr="00D277A6">
          <w:rPr>
            <w:rFonts w:ascii="TH SarabunPSK" w:hAnsi="TH SarabunPSK" w:cs="TH SarabunPSK"/>
            <w:i w:val="0"/>
            <w:iCs w:val="0"/>
            <w:noProof/>
            <w:webHidden/>
            <w:sz w:val="32"/>
            <w:szCs w:val="32"/>
          </w:rPr>
          <w:tab/>
        </w:r>
        <w:r w:rsidR="00D277A6" w:rsidRPr="00D277A6">
          <w:rPr>
            <w:rFonts w:ascii="TH SarabunPSK" w:hAnsi="TH SarabunPSK" w:cs="TH SarabunPSK"/>
            <w:i w:val="0"/>
            <w:iCs w:val="0"/>
            <w:noProof/>
            <w:webHidden/>
            <w:sz w:val="32"/>
            <w:szCs w:val="32"/>
          </w:rPr>
          <w:fldChar w:fldCharType="begin"/>
        </w:r>
        <w:r w:rsidR="00D277A6" w:rsidRPr="00D277A6">
          <w:rPr>
            <w:rFonts w:ascii="TH SarabunPSK" w:hAnsi="TH SarabunPSK" w:cs="TH SarabunPSK"/>
            <w:i w:val="0"/>
            <w:iCs w:val="0"/>
            <w:noProof/>
            <w:webHidden/>
            <w:sz w:val="32"/>
            <w:szCs w:val="32"/>
          </w:rPr>
          <w:instrText xml:space="preserve"> PAGEREF _Toc61295415 \h </w:instrText>
        </w:r>
        <w:r w:rsidR="00D277A6" w:rsidRPr="00D277A6">
          <w:rPr>
            <w:rFonts w:ascii="TH SarabunPSK" w:hAnsi="TH SarabunPSK" w:cs="TH SarabunPSK"/>
            <w:i w:val="0"/>
            <w:iCs w:val="0"/>
            <w:noProof/>
            <w:webHidden/>
            <w:sz w:val="32"/>
            <w:szCs w:val="32"/>
          </w:rPr>
        </w:r>
        <w:r w:rsidR="00D277A6" w:rsidRPr="00D277A6">
          <w:rPr>
            <w:rFonts w:ascii="TH SarabunPSK" w:hAnsi="TH SarabunPSK" w:cs="TH SarabunPSK"/>
            <w:i w:val="0"/>
            <w:iCs w:val="0"/>
            <w:noProof/>
            <w:webHidden/>
            <w:sz w:val="32"/>
            <w:szCs w:val="32"/>
          </w:rPr>
          <w:fldChar w:fldCharType="separate"/>
        </w:r>
        <w:r w:rsidR="003A6B14">
          <w:rPr>
            <w:rFonts w:ascii="TH SarabunPSK" w:hAnsi="TH SarabunPSK" w:cs="TH SarabunPSK"/>
            <w:i w:val="0"/>
            <w:iCs w:val="0"/>
            <w:noProof/>
            <w:webHidden/>
            <w:sz w:val="32"/>
            <w:szCs w:val="32"/>
          </w:rPr>
          <w:t>8</w:t>
        </w:r>
        <w:r w:rsidR="00D277A6" w:rsidRPr="00D277A6">
          <w:rPr>
            <w:rFonts w:ascii="TH SarabunPSK" w:hAnsi="TH SarabunPSK" w:cs="TH SarabunPSK"/>
            <w:i w:val="0"/>
            <w:iCs w:val="0"/>
            <w:noProof/>
            <w:webHidden/>
            <w:sz w:val="32"/>
            <w:szCs w:val="32"/>
          </w:rPr>
          <w:fldChar w:fldCharType="end"/>
        </w:r>
      </w:hyperlink>
    </w:p>
    <w:p w14:paraId="1D9EB204" w14:textId="3D605DBB" w:rsidR="00D277A6" w:rsidRPr="00D277A6" w:rsidRDefault="00DA73FB">
      <w:pPr>
        <w:pStyle w:val="TOC1"/>
        <w:tabs>
          <w:tab w:val="right" w:pos="8990"/>
        </w:tabs>
        <w:rPr>
          <w:rFonts w:ascii="TH SarabunPSK" w:eastAsiaTheme="minorEastAsia" w:hAnsi="TH SarabunPSK" w:cs="TH SarabunPSK"/>
          <w:b w:val="0"/>
          <w:bCs w:val="0"/>
          <w:i w:val="0"/>
          <w:iCs w:val="0"/>
          <w:noProof/>
          <w:sz w:val="32"/>
          <w:szCs w:val="32"/>
        </w:rPr>
      </w:pPr>
      <w:hyperlink w:anchor="_Toc61295417" w:history="1">
        <w:r w:rsidR="00D277A6" w:rsidRPr="00D277A6">
          <w:rPr>
            <w:rStyle w:val="Hyperlink"/>
            <w:rFonts w:ascii="TH SarabunPSK" w:hAnsi="TH SarabunPSK" w:cs="TH SarabunPSK"/>
            <w:i w:val="0"/>
            <w:iCs w:val="0"/>
            <w:noProof/>
            <w:sz w:val="32"/>
            <w:szCs w:val="32"/>
            <w:cs/>
          </w:rPr>
          <w:t xml:space="preserve">ภาพที่ </w:t>
        </w:r>
        <w:r w:rsidR="00D277A6" w:rsidRPr="00D277A6">
          <w:rPr>
            <w:rStyle w:val="Hyperlink"/>
            <w:rFonts w:ascii="TH SarabunPSK" w:hAnsi="TH SarabunPSK" w:cs="TH SarabunPSK"/>
            <w:i w:val="0"/>
            <w:iCs w:val="0"/>
            <w:noProof/>
            <w:sz w:val="32"/>
            <w:szCs w:val="32"/>
          </w:rPr>
          <w:t>2.6</w:t>
        </w:r>
        <w:r w:rsidR="00D277A6" w:rsidRPr="00D277A6">
          <w:rPr>
            <w:rStyle w:val="Hyperlink"/>
            <w:rFonts w:ascii="TH SarabunPSK" w:hAnsi="TH SarabunPSK" w:cs="TH SarabunPSK"/>
            <w:i w:val="0"/>
            <w:iCs w:val="0"/>
            <w:noProof/>
            <w:sz w:val="32"/>
            <w:szCs w:val="32"/>
            <w:cs/>
          </w:rPr>
          <w:t xml:space="preserve"> ตัวอย่างข้อความที่มีคำเหมือนและต่างกัน</w:t>
        </w:r>
        <w:r w:rsidR="00D277A6" w:rsidRPr="00D277A6">
          <w:rPr>
            <w:rFonts w:ascii="TH SarabunPSK" w:hAnsi="TH SarabunPSK" w:cs="TH SarabunPSK"/>
            <w:i w:val="0"/>
            <w:iCs w:val="0"/>
            <w:noProof/>
            <w:webHidden/>
            <w:sz w:val="32"/>
            <w:szCs w:val="32"/>
          </w:rPr>
          <w:tab/>
        </w:r>
        <w:r w:rsidR="00D277A6" w:rsidRPr="00D277A6">
          <w:rPr>
            <w:rFonts w:ascii="TH SarabunPSK" w:hAnsi="TH SarabunPSK" w:cs="TH SarabunPSK"/>
            <w:i w:val="0"/>
            <w:iCs w:val="0"/>
            <w:noProof/>
            <w:webHidden/>
            <w:sz w:val="32"/>
            <w:szCs w:val="32"/>
          </w:rPr>
          <w:fldChar w:fldCharType="begin"/>
        </w:r>
        <w:r w:rsidR="00D277A6" w:rsidRPr="00D277A6">
          <w:rPr>
            <w:rFonts w:ascii="TH SarabunPSK" w:hAnsi="TH SarabunPSK" w:cs="TH SarabunPSK"/>
            <w:i w:val="0"/>
            <w:iCs w:val="0"/>
            <w:noProof/>
            <w:webHidden/>
            <w:sz w:val="32"/>
            <w:szCs w:val="32"/>
          </w:rPr>
          <w:instrText xml:space="preserve"> PAGEREF _Toc61295417 \h </w:instrText>
        </w:r>
        <w:r w:rsidR="00D277A6" w:rsidRPr="00D277A6">
          <w:rPr>
            <w:rFonts w:ascii="TH SarabunPSK" w:hAnsi="TH SarabunPSK" w:cs="TH SarabunPSK"/>
            <w:i w:val="0"/>
            <w:iCs w:val="0"/>
            <w:noProof/>
            <w:webHidden/>
            <w:sz w:val="32"/>
            <w:szCs w:val="32"/>
          </w:rPr>
        </w:r>
        <w:r w:rsidR="00D277A6" w:rsidRPr="00D277A6">
          <w:rPr>
            <w:rFonts w:ascii="TH SarabunPSK" w:hAnsi="TH SarabunPSK" w:cs="TH SarabunPSK"/>
            <w:i w:val="0"/>
            <w:iCs w:val="0"/>
            <w:noProof/>
            <w:webHidden/>
            <w:sz w:val="32"/>
            <w:szCs w:val="32"/>
          </w:rPr>
          <w:fldChar w:fldCharType="separate"/>
        </w:r>
        <w:r w:rsidR="003A6B14">
          <w:rPr>
            <w:rFonts w:ascii="TH SarabunPSK" w:hAnsi="TH SarabunPSK" w:cs="TH SarabunPSK"/>
            <w:i w:val="0"/>
            <w:iCs w:val="0"/>
            <w:noProof/>
            <w:webHidden/>
            <w:sz w:val="32"/>
            <w:szCs w:val="32"/>
          </w:rPr>
          <w:t>8</w:t>
        </w:r>
        <w:r w:rsidR="00D277A6" w:rsidRPr="00D277A6">
          <w:rPr>
            <w:rFonts w:ascii="TH SarabunPSK" w:hAnsi="TH SarabunPSK" w:cs="TH SarabunPSK"/>
            <w:i w:val="0"/>
            <w:iCs w:val="0"/>
            <w:noProof/>
            <w:webHidden/>
            <w:sz w:val="32"/>
            <w:szCs w:val="32"/>
          </w:rPr>
          <w:fldChar w:fldCharType="end"/>
        </w:r>
      </w:hyperlink>
    </w:p>
    <w:p w14:paraId="6C1FF37B" w14:textId="43163E1A" w:rsidR="00D277A6" w:rsidRPr="00D277A6" w:rsidRDefault="00DA73FB">
      <w:pPr>
        <w:pStyle w:val="TOC1"/>
        <w:tabs>
          <w:tab w:val="right" w:pos="8990"/>
        </w:tabs>
        <w:rPr>
          <w:rFonts w:ascii="TH SarabunPSK" w:eastAsiaTheme="minorEastAsia" w:hAnsi="TH SarabunPSK" w:cs="TH SarabunPSK"/>
          <w:b w:val="0"/>
          <w:bCs w:val="0"/>
          <w:i w:val="0"/>
          <w:iCs w:val="0"/>
          <w:noProof/>
          <w:sz w:val="32"/>
          <w:szCs w:val="32"/>
        </w:rPr>
      </w:pPr>
      <w:hyperlink w:anchor="_Toc61295418" w:history="1">
        <w:r w:rsidR="00D277A6" w:rsidRPr="00D277A6">
          <w:rPr>
            <w:rStyle w:val="Hyperlink"/>
            <w:rFonts w:ascii="TH SarabunPSK" w:hAnsi="TH SarabunPSK" w:cs="TH SarabunPSK"/>
            <w:i w:val="0"/>
            <w:iCs w:val="0"/>
            <w:noProof/>
            <w:sz w:val="32"/>
            <w:szCs w:val="32"/>
            <w:cs/>
          </w:rPr>
          <w:t xml:space="preserve">ภาพที่ </w:t>
        </w:r>
        <w:r w:rsidR="00D277A6" w:rsidRPr="00D277A6">
          <w:rPr>
            <w:rStyle w:val="Hyperlink"/>
            <w:rFonts w:ascii="TH SarabunPSK" w:hAnsi="TH SarabunPSK" w:cs="TH SarabunPSK"/>
            <w:i w:val="0"/>
            <w:iCs w:val="0"/>
            <w:noProof/>
            <w:sz w:val="32"/>
            <w:szCs w:val="32"/>
          </w:rPr>
          <w:t>2.7</w:t>
        </w:r>
        <w:r w:rsidR="00D277A6" w:rsidRPr="00D277A6">
          <w:rPr>
            <w:rStyle w:val="Hyperlink"/>
            <w:rFonts w:ascii="TH SarabunPSK" w:hAnsi="TH SarabunPSK" w:cs="TH SarabunPSK"/>
            <w:i w:val="0"/>
            <w:iCs w:val="0"/>
            <w:noProof/>
            <w:sz w:val="32"/>
            <w:szCs w:val="32"/>
            <w:cs/>
          </w:rPr>
          <w:t xml:space="preserve"> ตัวอย่างการหาค่า </w:t>
        </w:r>
        <w:r w:rsidR="00D277A6" w:rsidRPr="00D277A6">
          <w:rPr>
            <w:rStyle w:val="Hyperlink"/>
            <w:rFonts w:ascii="TH SarabunPSK" w:hAnsi="TH SarabunPSK" w:cs="TH SarabunPSK"/>
            <w:i w:val="0"/>
            <w:iCs w:val="0"/>
            <w:noProof/>
            <w:sz w:val="32"/>
            <w:szCs w:val="32"/>
          </w:rPr>
          <w:t xml:space="preserve">idf </w:t>
        </w:r>
        <w:r w:rsidR="00D277A6" w:rsidRPr="00D277A6">
          <w:rPr>
            <w:rStyle w:val="Hyperlink"/>
            <w:rFonts w:ascii="TH SarabunPSK" w:hAnsi="TH SarabunPSK" w:cs="TH SarabunPSK"/>
            <w:i w:val="0"/>
            <w:iCs w:val="0"/>
            <w:noProof/>
            <w:sz w:val="32"/>
            <w:szCs w:val="32"/>
            <w:cs/>
          </w:rPr>
          <w:t>ของคำที่สนใจ</w:t>
        </w:r>
        <w:r w:rsidR="00D277A6" w:rsidRPr="00D277A6">
          <w:rPr>
            <w:rFonts w:ascii="TH SarabunPSK" w:hAnsi="TH SarabunPSK" w:cs="TH SarabunPSK"/>
            <w:i w:val="0"/>
            <w:iCs w:val="0"/>
            <w:noProof/>
            <w:webHidden/>
            <w:sz w:val="32"/>
            <w:szCs w:val="32"/>
          </w:rPr>
          <w:tab/>
        </w:r>
        <w:r w:rsidR="00D277A6" w:rsidRPr="00D277A6">
          <w:rPr>
            <w:rFonts w:ascii="TH SarabunPSK" w:hAnsi="TH SarabunPSK" w:cs="TH SarabunPSK"/>
            <w:i w:val="0"/>
            <w:iCs w:val="0"/>
            <w:noProof/>
            <w:webHidden/>
            <w:sz w:val="32"/>
            <w:szCs w:val="32"/>
          </w:rPr>
          <w:fldChar w:fldCharType="begin"/>
        </w:r>
        <w:r w:rsidR="00D277A6" w:rsidRPr="00D277A6">
          <w:rPr>
            <w:rFonts w:ascii="TH SarabunPSK" w:hAnsi="TH SarabunPSK" w:cs="TH SarabunPSK"/>
            <w:i w:val="0"/>
            <w:iCs w:val="0"/>
            <w:noProof/>
            <w:webHidden/>
            <w:sz w:val="32"/>
            <w:szCs w:val="32"/>
          </w:rPr>
          <w:instrText xml:space="preserve"> PAGEREF _Toc61295418 \h </w:instrText>
        </w:r>
        <w:r w:rsidR="00D277A6" w:rsidRPr="00D277A6">
          <w:rPr>
            <w:rFonts w:ascii="TH SarabunPSK" w:hAnsi="TH SarabunPSK" w:cs="TH SarabunPSK"/>
            <w:i w:val="0"/>
            <w:iCs w:val="0"/>
            <w:noProof/>
            <w:webHidden/>
            <w:sz w:val="32"/>
            <w:szCs w:val="32"/>
          </w:rPr>
        </w:r>
        <w:r w:rsidR="00D277A6" w:rsidRPr="00D277A6">
          <w:rPr>
            <w:rFonts w:ascii="TH SarabunPSK" w:hAnsi="TH SarabunPSK" w:cs="TH SarabunPSK"/>
            <w:i w:val="0"/>
            <w:iCs w:val="0"/>
            <w:noProof/>
            <w:webHidden/>
            <w:sz w:val="32"/>
            <w:szCs w:val="32"/>
          </w:rPr>
          <w:fldChar w:fldCharType="separate"/>
        </w:r>
        <w:r w:rsidR="003A6B14">
          <w:rPr>
            <w:rFonts w:ascii="TH SarabunPSK" w:hAnsi="TH SarabunPSK" w:cs="TH SarabunPSK"/>
            <w:i w:val="0"/>
            <w:iCs w:val="0"/>
            <w:noProof/>
            <w:webHidden/>
            <w:sz w:val="32"/>
            <w:szCs w:val="32"/>
          </w:rPr>
          <w:t>9</w:t>
        </w:r>
        <w:r w:rsidR="00D277A6" w:rsidRPr="00D277A6">
          <w:rPr>
            <w:rFonts w:ascii="TH SarabunPSK" w:hAnsi="TH SarabunPSK" w:cs="TH SarabunPSK"/>
            <w:i w:val="0"/>
            <w:iCs w:val="0"/>
            <w:noProof/>
            <w:webHidden/>
            <w:sz w:val="32"/>
            <w:szCs w:val="32"/>
          </w:rPr>
          <w:fldChar w:fldCharType="end"/>
        </w:r>
      </w:hyperlink>
    </w:p>
    <w:p w14:paraId="022A94ED" w14:textId="455F633A" w:rsidR="00D277A6" w:rsidRPr="00D277A6" w:rsidRDefault="00DA73FB">
      <w:pPr>
        <w:pStyle w:val="TOC1"/>
        <w:tabs>
          <w:tab w:val="right" w:pos="8990"/>
        </w:tabs>
        <w:rPr>
          <w:rFonts w:ascii="TH SarabunPSK" w:eastAsiaTheme="minorEastAsia" w:hAnsi="TH SarabunPSK" w:cs="TH SarabunPSK"/>
          <w:b w:val="0"/>
          <w:bCs w:val="0"/>
          <w:i w:val="0"/>
          <w:iCs w:val="0"/>
          <w:noProof/>
          <w:sz w:val="32"/>
          <w:szCs w:val="32"/>
        </w:rPr>
      </w:pPr>
      <w:hyperlink w:anchor="_Toc61295421" w:history="1">
        <w:r w:rsidR="00D277A6" w:rsidRPr="00D277A6">
          <w:rPr>
            <w:rStyle w:val="Hyperlink"/>
            <w:rFonts w:ascii="TH SarabunPSK" w:hAnsi="TH SarabunPSK" w:cs="TH SarabunPSK"/>
            <w:i w:val="0"/>
            <w:iCs w:val="0"/>
            <w:noProof/>
            <w:sz w:val="32"/>
            <w:szCs w:val="32"/>
            <w:cs/>
          </w:rPr>
          <w:t xml:space="preserve">ภาพที่ </w:t>
        </w:r>
        <w:r w:rsidR="00D277A6" w:rsidRPr="00D277A6">
          <w:rPr>
            <w:rStyle w:val="Hyperlink"/>
            <w:rFonts w:ascii="TH SarabunPSK" w:hAnsi="TH SarabunPSK" w:cs="TH SarabunPSK"/>
            <w:i w:val="0"/>
            <w:iCs w:val="0"/>
            <w:noProof/>
            <w:sz w:val="32"/>
            <w:szCs w:val="32"/>
          </w:rPr>
          <w:t>2.8</w:t>
        </w:r>
        <w:r w:rsidR="00D277A6" w:rsidRPr="00D277A6">
          <w:rPr>
            <w:rStyle w:val="Hyperlink"/>
            <w:rFonts w:ascii="TH SarabunPSK" w:hAnsi="TH SarabunPSK" w:cs="TH SarabunPSK"/>
            <w:i w:val="0"/>
            <w:iCs w:val="0"/>
            <w:noProof/>
            <w:sz w:val="32"/>
            <w:szCs w:val="32"/>
            <w:cs/>
          </w:rPr>
          <w:t xml:space="preserve"> ภาพวิธีการหาความคล้ายกันของ </w:t>
        </w:r>
        <w:r w:rsidR="00D277A6" w:rsidRPr="00D277A6">
          <w:rPr>
            <w:rStyle w:val="Hyperlink"/>
            <w:rFonts w:ascii="TH SarabunPSK" w:hAnsi="TH SarabunPSK" w:cs="TH SarabunPSK"/>
            <w:i w:val="0"/>
            <w:iCs w:val="0"/>
            <w:noProof/>
            <w:sz w:val="32"/>
            <w:szCs w:val="32"/>
          </w:rPr>
          <w:t>Jaccard similarity</w:t>
        </w:r>
        <w:r w:rsidR="00D277A6" w:rsidRPr="00D277A6">
          <w:rPr>
            <w:rFonts w:ascii="TH SarabunPSK" w:hAnsi="TH SarabunPSK" w:cs="TH SarabunPSK"/>
            <w:i w:val="0"/>
            <w:iCs w:val="0"/>
            <w:noProof/>
            <w:webHidden/>
            <w:sz w:val="32"/>
            <w:szCs w:val="32"/>
          </w:rPr>
          <w:tab/>
        </w:r>
        <w:r w:rsidR="00D277A6" w:rsidRPr="00D277A6">
          <w:rPr>
            <w:rFonts w:ascii="TH SarabunPSK" w:hAnsi="TH SarabunPSK" w:cs="TH SarabunPSK"/>
            <w:i w:val="0"/>
            <w:iCs w:val="0"/>
            <w:noProof/>
            <w:webHidden/>
            <w:sz w:val="32"/>
            <w:szCs w:val="32"/>
          </w:rPr>
          <w:fldChar w:fldCharType="begin"/>
        </w:r>
        <w:r w:rsidR="00D277A6" w:rsidRPr="00D277A6">
          <w:rPr>
            <w:rFonts w:ascii="TH SarabunPSK" w:hAnsi="TH SarabunPSK" w:cs="TH SarabunPSK"/>
            <w:i w:val="0"/>
            <w:iCs w:val="0"/>
            <w:noProof/>
            <w:webHidden/>
            <w:sz w:val="32"/>
            <w:szCs w:val="32"/>
          </w:rPr>
          <w:instrText xml:space="preserve"> PAGEREF _Toc61295421 \h </w:instrText>
        </w:r>
        <w:r w:rsidR="00D277A6" w:rsidRPr="00D277A6">
          <w:rPr>
            <w:rFonts w:ascii="TH SarabunPSK" w:hAnsi="TH SarabunPSK" w:cs="TH SarabunPSK"/>
            <w:i w:val="0"/>
            <w:iCs w:val="0"/>
            <w:noProof/>
            <w:webHidden/>
            <w:sz w:val="32"/>
            <w:szCs w:val="32"/>
          </w:rPr>
        </w:r>
        <w:r w:rsidR="00D277A6" w:rsidRPr="00D277A6">
          <w:rPr>
            <w:rFonts w:ascii="TH SarabunPSK" w:hAnsi="TH SarabunPSK" w:cs="TH SarabunPSK"/>
            <w:i w:val="0"/>
            <w:iCs w:val="0"/>
            <w:noProof/>
            <w:webHidden/>
            <w:sz w:val="32"/>
            <w:szCs w:val="32"/>
          </w:rPr>
          <w:fldChar w:fldCharType="separate"/>
        </w:r>
        <w:r w:rsidR="003A6B14">
          <w:rPr>
            <w:rFonts w:ascii="TH SarabunPSK" w:hAnsi="TH SarabunPSK" w:cs="TH SarabunPSK"/>
            <w:i w:val="0"/>
            <w:iCs w:val="0"/>
            <w:noProof/>
            <w:webHidden/>
            <w:sz w:val="32"/>
            <w:szCs w:val="32"/>
          </w:rPr>
          <w:t>10</w:t>
        </w:r>
        <w:r w:rsidR="00D277A6" w:rsidRPr="00D277A6">
          <w:rPr>
            <w:rFonts w:ascii="TH SarabunPSK" w:hAnsi="TH SarabunPSK" w:cs="TH SarabunPSK"/>
            <w:i w:val="0"/>
            <w:iCs w:val="0"/>
            <w:noProof/>
            <w:webHidden/>
            <w:sz w:val="32"/>
            <w:szCs w:val="32"/>
          </w:rPr>
          <w:fldChar w:fldCharType="end"/>
        </w:r>
      </w:hyperlink>
    </w:p>
    <w:p w14:paraId="31AE51A6" w14:textId="6740C4E1" w:rsidR="00D277A6" w:rsidRPr="00D277A6" w:rsidRDefault="00DA73FB">
      <w:pPr>
        <w:pStyle w:val="TOC1"/>
        <w:tabs>
          <w:tab w:val="right" w:pos="8990"/>
        </w:tabs>
        <w:rPr>
          <w:rFonts w:ascii="TH SarabunPSK" w:eastAsiaTheme="minorEastAsia" w:hAnsi="TH SarabunPSK" w:cs="TH SarabunPSK"/>
          <w:b w:val="0"/>
          <w:bCs w:val="0"/>
          <w:i w:val="0"/>
          <w:iCs w:val="0"/>
          <w:noProof/>
          <w:sz w:val="32"/>
          <w:szCs w:val="32"/>
        </w:rPr>
      </w:pPr>
      <w:hyperlink w:anchor="_Toc61295423" w:history="1">
        <w:r w:rsidR="00D277A6" w:rsidRPr="00D277A6">
          <w:rPr>
            <w:rStyle w:val="Hyperlink"/>
            <w:rFonts w:ascii="TH SarabunPSK" w:hAnsi="TH SarabunPSK" w:cs="TH SarabunPSK"/>
            <w:i w:val="0"/>
            <w:iCs w:val="0"/>
            <w:noProof/>
            <w:sz w:val="32"/>
            <w:szCs w:val="32"/>
            <w:cs/>
          </w:rPr>
          <w:t xml:space="preserve">ภาพที่ </w:t>
        </w:r>
        <w:r w:rsidR="00D277A6" w:rsidRPr="00D277A6">
          <w:rPr>
            <w:rStyle w:val="Hyperlink"/>
            <w:rFonts w:ascii="TH SarabunPSK" w:hAnsi="TH SarabunPSK" w:cs="TH SarabunPSK"/>
            <w:i w:val="0"/>
            <w:iCs w:val="0"/>
            <w:noProof/>
            <w:sz w:val="32"/>
            <w:szCs w:val="32"/>
          </w:rPr>
          <w:t>2.9</w:t>
        </w:r>
        <w:r w:rsidR="00D277A6" w:rsidRPr="00D277A6">
          <w:rPr>
            <w:rStyle w:val="Hyperlink"/>
            <w:rFonts w:ascii="TH SarabunPSK" w:hAnsi="TH SarabunPSK" w:cs="TH SarabunPSK"/>
            <w:i w:val="0"/>
            <w:iCs w:val="0"/>
            <w:noProof/>
            <w:sz w:val="32"/>
            <w:szCs w:val="32"/>
            <w:cs/>
          </w:rPr>
          <w:t xml:space="preserve"> การวัดระยะทางแบบ </w:t>
        </w:r>
        <w:r w:rsidR="00D277A6" w:rsidRPr="00D277A6">
          <w:rPr>
            <w:rStyle w:val="Hyperlink"/>
            <w:rFonts w:ascii="TH SarabunPSK" w:hAnsi="TH SarabunPSK" w:cs="TH SarabunPSK"/>
            <w:i w:val="0"/>
            <w:iCs w:val="0"/>
            <w:noProof/>
            <w:sz w:val="32"/>
            <w:szCs w:val="32"/>
          </w:rPr>
          <w:t>Manhattan distance</w:t>
        </w:r>
        <w:r w:rsidR="00D277A6" w:rsidRPr="00D277A6">
          <w:rPr>
            <w:rFonts w:ascii="TH SarabunPSK" w:hAnsi="TH SarabunPSK" w:cs="TH SarabunPSK"/>
            <w:i w:val="0"/>
            <w:iCs w:val="0"/>
            <w:noProof/>
            <w:webHidden/>
            <w:sz w:val="32"/>
            <w:szCs w:val="32"/>
          </w:rPr>
          <w:tab/>
        </w:r>
        <w:r w:rsidR="00D277A6" w:rsidRPr="00D277A6">
          <w:rPr>
            <w:rFonts w:ascii="TH SarabunPSK" w:hAnsi="TH SarabunPSK" w:cs="TH SarabunPSK"/>
            <w:i w:val="0"/>
            <w:iCs w:val="0"/>
            <w:noProof/>
            <w:webHidden/>
            <w:sz w:val="32"/>
            <w:szCs w:val="32"/>
          </w:rPr>
          <w:fldChar w:fldCharType="begin"/>
        </w:r>
        <w:r w:rsidR="00D277A6" w:rsidRPr="00D277A6">
          <w:rPr>
            <w:rFonts w:ascii="TH SarabunPSK" w:hAnsi="TH SarabunPSK" w:cs="TH SarabunPSK"/>
            <w:i w:val="0"/>
            <w:iCs w:val="0"/>
            <w:noProof/>
            <w:webHidden/>
            <w:sz w:val="32"/>
            <w:szCs w:val="32"/>
          </w:rPr>
          <w:instrText xml:space="preserve"> PAGEREF _Toc61295423 \h </w:instrText>
        </w:r>
        <w:r w:rsidR="00D277A6" w:rsidRPr="00D277A6">
          <w:rPr>
            <w:rFonts w:ascii="TH SarabunPSK" w:hAnsi="TH SarabunPSK" w:cs="TH SarabunPSK"/>
            <w:i w:val="0"/>
            <w:iCs w:val="0"/>
            <w:noProof/>
            <w:webHidden/>
            <w:sz w:val="32"/>
            <w:szCs w:val="32"/>
          </w:rPr>
        </w:r>
        <w:r w:rsidR="00D277A6" w:rsidRPr="00D277A6">
          <w:rPr>
            <w:rFonts w:ascii="TH SarabunPSK" w:hAnsi="TH SarabunPSK" w:cs="TH SarabunPSK"/>
            <w:i w:val="0"/>
            <w:iCs w:val="0"/>
            <w:noProof/>
            <w:webHidden/>
            <w:sz w:val="32"/>
            <w:szCs w:val="32"/>
          </w:rPr>
          <w:fldChar w:fldCharType="separate"/>
        </w:r>
        <w:r w:rsidR="003A6B14">
          <w:rPr>
            <w:rFonts w:ascii="TH SarabunPSK" w:hAnsi="TH SarabunPSK" w:cs="TH SarabunPSK"/>
            <w:i w:val="0"/>
            <w:iCs w:val="0"/>
            <w:noProof/>
            <w:webHidden/>
            <w:sz w:val="32"/>
            <w:szCs w:val="32"/>
          </w:rPr>
          <w:t>11</w:t>
        </w:r>
        <w:r w:rsidR="00D277A6" w:rsidRPr="00D277A6">
          <w:rPr>
            <w:rFonts w:ascii="TH SarabunPSK" w:hAnsi="TH SarabunPSK" w:cs="TH SarabunPSK"/>
            <w:i w:val="0"/>
            <w:iCs w:val="0"/>
            <w:noProof/>
            <w:webHidden/>
            <w:sz w:val="32"/>
            <w:szCs w:val="32"/>
          </w:rPr>
          <w:fldChar w:fldCharType="end"/>
        </w:r>
      </w:hyperlink>
    </w:p>
    <w:p w14:paraId="077F1564" w14:textId="08F84D31" w:rsidR="00D277A6" w:rsidRPr="00D277A6" w:rsidRDefault="00DA73FB">
      <w:pPr>
        <w:pStyle w:val="TOC1"/>
        <w:tabs>
          <w:tab w:val="right" w:pos="8990"/>
        </w:tabs>
        <w:rPr>
          <w:rFonts w:ascii="TH SarabunPSK" w:eastAsiaTheme="minorEastAsia" w:hAnsi="TH SarabunPSK" w:cs="TH SarabunPSK"/>
          <w:b w:val="0"/>
          <w:bCs w:val="0"/>
          <w:i w:val="0"/>
          <w:iCs w:val="0"/>
          <w:noProof/>
          <w:sz w:val="32"/>
          <w:szCs w:val="32"/>
        </w:rPr>
      </w:pPr>
      <w:hyperlink w:anchor="_Toc61295424" w:history="1">
        <w:r w:rsidR="00D277A6" w:rsidRPr="00D277A6">
          <w:rPr>
            <w:rStyle w:val="Hyperlink"/>
            <w:rFonts w:ascii="TH SarabunPSK" w:hAnsi="TH SarabunPSK" w:cs="TH SarabunPSK"/>
            <w:i w:val="0"/>
            <w:iCs w:val="0"/>
            <w:noProof/>
            <w:sz w:val="32"/>
            <w:szCs w:val="32"/>
            <w:cs/>
          </w:rPr>
          <w:t>ภาพที่</w:t>
        </w:r>
        <w:r w:rsidR="00D277A6" w:rsidRPr="00D277A6">
          <w:rPr>
            <w:rStyle w:val="Hyperlink"/>
            <w:rFonts w:ascii="TH SarabunPSK" w:hAnsi="TH SarabunPSK" w:cs="TH SarabunPSK"/>
            <w:i w:val="0"/>
            <w:iCs w:val="0"/>
            <w:noProof/>
            <w:sz w:val="32"/>
            <w:szCs w:val="32"/>
          </w:rPr>
          <w:t xml:space="preserve"> 2.10</w:t>
        </w:r>
        <w:r w:rsidR="00D277A6" w:rsidRPr="00D277A6">
          <w:rPr>
            <w:rStyle w:val="Hyperlink"/>
            <w:rFonts w:ascii="TH SarabunPSK" w:hAnsi="TH SarabunPSK" w:cs="TH SarabunPSK"/>
            <w:i w:val="0"/>
            <w:iCs w:val="0"/>
            <w:noProof/>
            <w:sz w:val="32"/>
            <w:szCs w:val="32"/>
            <w:cs/>
          </w:rPr>
          <w:t xml:space="preserve"> การวัดระยะทางแบบ </w:t>
        </w:r>
        <w:r w:rsidR="00D277A6" w:rsidRPr="00D277A6">
          <w:rPr>
            <w:rStyle w:val="Hyperlink"/>
            <w:rFonts w:ascii="TH SarabunPSK" w:hAnsi="TH SarabunPSK" w:cs="TH SarabunPSK"/>
            <w:i w:val="0"/>
            <w:iCs w:val="0"/>
            <w:noProof/>
            <w:sz w:val="32"/>
            <w:szCs w:val="32"/>
          </w:rPr>
          <w:t>Euclidean distance</w:t>
        </w:r>
        <w:r w:rsidR="00D277A6" w:rsidRPr="00D277A6">
          <w:rPr>
            <w:rFonts w:ascii="TH SarabunPSK" w:hAnsi="TH SarabunPSK" w:cs="TH SarabunPSK"/>
            <w:i w:val="0"/>
            <w:iCs w:val="0"/>
            <w:noProof/>
            <w:webHidden/>
            <w:sz w:val="32"/>
            <w:szCs w:val="32"/>
          </w:rPr>
          <w:tab/>
        </w:r>
        <w:r w:rsidR="00D277A6" w:rsidRPr="00D277A6">
          <w:rPr>
            <w:rFonts w:ascii="TH SarabunPSK" w:hAnsi="TH SarabunPSK" w:cs="TH SarabunPSK"/>
            <w:i w:val="0"/>
            <w:iCs w:val="0"/>
            <w:noProof/>
            <w:webHidden/>
            <w:sz w:val="32"/>
            <w:szCs w:val="32"/>
          </w:rPr>
          <w:fldChar w:fldCharType="begin"/>
        </w:r>
        <w:r w:rsidR="00D277A6" w:rsidRPr="00D277A6">
          <w:rPr>
            <w:rFonts w:ascii="TH SarabunPSK" w:hAnsi="TH SarabunPSK" w:cs="TH SarabunPSK"/>
            <w:i w:val="0"/>
            <w:iCs w:val="0"/>
            <w:noProof/>
            <w:webHidden/>
            <w:sz w:val="32"/>
            <w:szCs w:val="32"/>
          </w:rPr>
          <w:instrText xml:space="preserve"> PAGEREF _Toc61295424 \h </w:instrText>
        </w:r>
        <w:r w:rsidR="00D277A6" w:rsidRPr="00D277A6">
          <w:rPr>
            <w:rFonts w:ascii="TH SarabunPSK" w:hAnsi="TH SarabunPSK" w:cs="TH SarabunPSK"/>
            <w:i w:val="0"/>
            <w:iCs w:val="0"/>
            <w:noProof/>
            <w:webHidden/>
            <w:sz w:val="32"/>
            <w:szCs w:val="32"/>
          </w:rPr>
        </w:r>
        <w:r w:rsidR="00D277A6" w:rsidRPr="00D277A6">
          <w:rPr>
            <w:rFonts w:ascii="TH SarabunPSK" w:hAnsi="TH SarabunPSK" w:cs="TH SarabunPSK"/>
            <w:i w:val="0"/>
            <w:iCs w:val="0"/>
            <w:noProof/>
            <w:webHidden/>
            <w:sz w:val="32"/>
            <w:szCs w:val="32"/>
          </w:rPr>
          <w:fldChar w:fldCharType="separate"/>
        </w:r>
        <w:r w:rsidR="003A6B14">
          <w:rPr>
            <w:rFonts w:ascii="TH SarabunPSK" w:hAnsi="TH SarabunPSK" w:cs="TH SarabunPSK"/>
            <w:i w:val="0"/>
            <w:iCs w:val="0"/>
            <w:noProof/>
            <w:webHidden/>
            <w:sz w:val="32"/>
            <w:szCs w:val="32"/>
          </w:rPr>
          <w:t>12</w:t>
        </w:r>
        <w:r w:rsidR="00D277A6" w:rsidRPr="00D277A6">
          <w:rPr>
            <w:rFonts w:ascii="TH SarabunPSK" w:hAnsi="TH SarabunPSK" w:cs="TH SarabunPSK"/>
            <w:i w:val="0"/>
            <w:iCs w:val="0"/>
            <w:noProof/>
            <w:webHidden/>
            <w:sz w:val="32"/>
            <w:szCs w:val="32"/>
          </w:rPr>
          <w:fldChar w:fldCharType="end"/>
        </w:r>
      </w:hyperlink>
    </w:p>
    <w:p w14:paraId="6EFB91D6" w14:textId="3A8CA0EE" w:rsidR="00D277A6" w:rsidRPr="00D277A6" w:rsidRDefault="00DA73FB">
      <w:pPr>
        <w:pStyle w:val="TOC1"/>
        <w:tabs>
          <w:tab w:val="right" w:pos="8990"/>
        </w:tabs>
        <w:rPr>
          <w:rFonts w:ascii="TH SarabunPSK" w:eastAsiaTheme="minorEastAsia" w:hAnsi="TH SarabunPSK" w:cs="TH SarabunPSK"/>
          <w:b w:val="0"/>
          <w:bCs w:val="0"/>
          <w:i w:val="0"/>
          <w:iCs w:val="0"/>
          <w:noProof/>
          <w:sz w:val="32"/>
          <w:szCs w:val="32"/>
        </w:rPr>
      </w:pPr>
      <w:hyperlink w:anchor="_Toc61295426" w:history="1">
        <w:r w:rsidR="00D277A6" w:rsidRPr="00D277A6">
          <w:rPr>
            <w:rStyle w:val="Hyperlink"/>
            <w:rFonts w:ascii="TH SarabunPSK" w:eastAsiaTheme="minorHAnsi" w:hAnsi="TH SarabunPSK" w:cs="TH SarabunPSK"/>
            <w:i w:val="0"/>
            <w:iCs w:val="0"/>
            <w:noProof/>
            <w:sz w:val="32"/>
            <w:szCs w:val="32"/>
            <w:cs/>
          </w:rPr>
          <w:t xml:space="preserve">ภาพที่ </w:t>
        </w:r>
        <w:r w:rsidR="00D277A6" w:rsidRPr="00D277A6">
          <w:rPr>
            <w:rStyle w:val="Hyperlink"/>
            <w:rFonts w:ascii="TH SarabunPSK" w:eastAsiaTheme="minorHAnsi" w:hAnsi="TH SarabunPSK" w:cs="TH SarabunPSK"/>
            <w:i w:val="0"/>
            <w:iCs w:val="0"/>
            <w:noProof/>
            <w:sz w:val="32"/>
            <w:szCs w:val="32"/>
          </w:rPr>
          <w:t xml:space="preserve">2.11 </w:t>
        </w:r>
        <w:r w:rsidR="00D277A6" w:rsidRPr="00D277A6">
          <w:rPr>
            <w:rStyle w:val="Hyperlink"/>
            <w:rFonts w:ascii="TH SarabunPSK" w:eastAsiaTheme="minorHAnsi" w:hAnsi="TH SarabunPSK" w:cs="TH SarabunPSK"/>
            <w:i w:val="0"/>
            <w:iCs w:val="0"/>
            <w:noProof/>
            <w:sz w:val="32"/>
            <w:szCs w:val="32"/>
            <w:cs/>
          </w:rPr>
          <w:t xml:space="preserve">ภาพอธิบายขั้นตอนของ </w:t>
        </w:r>
        <w:r w:rsidR="00D277A6" w:rsidRPr="00D277A6">
          <w:rPr>
            <w:rStyle w:val="Hyperlink"/>
            <w:rFonts w:ascii="TH SarabunPSK" w:eastAsiaTheme="minorHAnsi" w:hAnsi="TH SarabunPSK" w:cs="TH SarabunPSK"/>
            <w:i w:val="0"/>
            <w:iCs w:val="0"/>
            <w:noProof/>
            <w:sz w:val="32"/>
            <w:szCs w:val="32"/>
          </w:rPr>
          <w:t>K-Means Clustering</w:t>
        </w:r>
        <w:r w:rsidR="00D277A6" w:rsidRPr="00D277A6">
          <w:rPr>
            <w:rFonts w:ascii="TH SarabunPSK" w:hAnsi="TH SarabunPSK" w:cs="TH SarabunPSK"/>
            <w:i w:val="0"/>
            <w:iCs w:val="0"/>
            <w:noProof/>
            <w:webHidden/>
            <w:sz w:val="32"/>
            <w:szCs w:val="32"/>
          </w:rPr>
          <w:tab/>
        </w:r>
        <w:r w:rsidR="00D277A6" w:rsidRPr="00D277A6">
          <w:rPr>
            <w:rFonts w:ascii="TH SarabunPSK" w:hAnsi="TH SarabunPSK" w:cs="TH SarabunPSK"/>
            <w:i w:val="0"/>
            <w:iCs w:val="0"/>
            <w:noProof/>
            <w:webHidden/>
            <w:sz w:val="32"/>
            <w:szCs w:val="32"/>
          </w:rPr>
          <w:fldChar w:fldCharType="begin"/>
        </w:r>
        <w:r w:rsidR="00D277A6" w:rsidRPr="00D277A6">
          <w:rPr>
            <w:rFonts w:ascii="TH SarabunPSK" w:hAnsi="TH SarabunPSK" w:cs="TH SarabunPSK"/>
            <w:i w:val="0"/>
            <w:iCs w:val="0"/>
            <w:noProof/>
            <w:webHidden/>
            <w:sz w:val="32"/>
            <w:szCs w:val="32"/>
          </w:rPr>
          <w:instrText xml:space="preserve"> PAGEREF _Toc61295426 \h </w:instrText>
        </w:r>
        <w:r w:rsidR="00D277A6" w:rsidRPr="00D277A6">
          <w:rPr>
            <w:rFonts w:ascii="TH SarabunPSK" w:hAnsi="TH SarabunPSK" w:cs="TH SarabunPSK"/>
            <w:i w:val="0"/>
            <w:iCs w:val="0"/>
            <w:noProof/>
            <w:webHidden/>
            <w:sz w:val="32"/>
            <w:szCs w:val="32"/>
          </w:rPr>
        </w:r>
        <w:r w:rsidR="00D277A6" w:rsidRPr="00D277A6">
          <w:rPr>
            <w:rFonts w:ascii="TH SarabunPSK" w:hAnsi="TH SarabunPSK" w:cs="TH SarabunPSK"/>
            <w:i w:val="0"/>
            <w:iCs w:val="0"/>
            <w:noProof/>
            <w:webHidden/>
            <w:sz w:val="32"/>
            <w:szCs w:val="32"/>
          </w:rPr>
          <w:fldChar w:fldCharType="separate"/>
        </w:r>
        <w:r w:rsidR="003A6B14">
          <w:rPr>
            <w:rFonts w:ascii="TH SarabunPSK" w:hAnsi="TH SarabunPSK" w:cs="TH SarabunPSK"/>
            <w:i w:val="0"/>
            <w:iCs w:val="0"/>
            <w:noProof/>
            <w:webHidden/>
            <w:sz w:val="32"/>
            <w:szCs w:val="32"/>
          </w:rPr>
          <w:t>13</w:t>
        </w:r>
        <w:r w:rsidR="00D277A6" w:rsidRPr="00D277A6">
          <w:rPr>
            <w:rFonts w:ascii="TH SarabunPSK" w:hAnsi="TH SarabunPSK" w:cs="TH SarabunPSK"/>
            <w:i w:val="0"/>
            <w:iCs w:val="0"/>
            <w:noProof/>
            <w:webHidden/>
            <w:sz w:val="32"/>
            <w:szCs w:val="32"/>
          </w:rPr>
          <w:fldChar w:fldCharType="end"/>
        </w:r>
      </w:hyperlink>
    </w:p>
    <w:p w14:paraId="4416A744" w14:textId="5944765E" w:rsidR="00D277A6" w:rsidRPr="00D277A6" w:rsidRDefault="00DA73FB">
      <w:pPr>
        <w:pStyle w:val="TOC1"/>
        <w:tabs>
          <w:tab w:val="right" w:pos="8990"/>
        </w:tabs>
        <w:rPr>
          <w:rFonts w:ascii="TH SarabunPSK" w:eastAsiaTheme="minorEastAsia" w:hAnsi="TH SarabunPSK" w:cs="TH SarabunPSK"/>
          <w:b w:val="0"/>
          <w:bCs w:val="0"/>
          <w:i w:val="0"/>
          <w:iCs w:val="0"/>
          <w:noProof/>
          <w:sz w:val="32"/>
          <w:szCs w:val="32"/>
        </w:rPr>
      </w:pPr>
      <w:hyperlink w:anchor="_Toc61295427" w:history="1">
        <w:r w:rsidR="00D277A6" w:rsidRPr="00D277A6">
          <w:rPr>
            <w:rStyle w:val="Hyperlink"/>
            <w:rFonts w:ascii="TH SarabunPSK" w:eastAsiaTheme="minorHAnsi" w:hAnsi="TH SarabunPSK" w:cs="TH SarabunPSK"/>
            <w:i w:val="0"/>
            <w:iCs w:val="0"/>
            <w:noProof/>
            <w:sz w:val="32"/>
            <w:szCs w:val="32"/>
            <w:cs/>
          </w:rPr>
          <w:t xml:space="preserve">ภาพที่ </w:t>
        </w:r>
        <w:r w:rsidR="00D277A6" w:rsidRPr="00D277A6">
          <w:rPr>
            <w:rStyle w:val="Hyperlink"/>
            <w:rFonts w:ascii="TH SarabunPSK" w:eastAsiaTheme="minorHAnsi" w:hAnsi="TH SarabunPSK" w:cs="TH SarabunPSK"/>
            <w:i w:val="0"/>
            <w:iCs w:val="0"/>
            <w:noProof/>
            <w:sz w:val="32"/>
            <w:szCs w:val="32"/>
          </w:rPr>
          <w:t xml:space="preserve">2.12 </w:t>
        </w:r>
        <w:r w:rsidR="00D277A6" w:rsidRPr="00D277A6">
          <w:rPr>
            <w:rStyle w:val="Hyperlink"/>
            <w:rFonts w:ascii="TH SarabunPSK" w:eastAsiaTheme="minorHAnsi" w:hAnsi="TH SarabunPSK" w:cs="TH SarabunPSK"/>
            <w:i w:val="0"/>
            <w:iCs w:val="0"/>
            <w:noProof/>
            <w:sz w:val="32"/>
            <w:szCs w:val="32"/>
            <w:cs/>
          </w:rPr>
          <w:t xml:space="preserve">ภาพตัวอย่างชุดข้อมูลที่ใช้กับ </w:t>
        </w:r>
        <w:r w:rsidR="00D277A6" w:rsidRPr="00D277A6">
          <w:rPr>
            <w:rStyle w:val="Hyperlink"/>
            <w:rFonts w:ascii="TH SarabunPSK" w:eastAsiaTheme="minorHAnsi" w:hAnsi="TH SarabunPSK" w:cs="TH SarabunPSK"/>
            <w:i w:val="0"/>
            <w:iCs w:val="0"/>
            <w:noProof/>
            <w:sz w:val="32"/>
            <w:szCs w:val="32"/>
          </w:rPr>
          <w:t>DBSCAN</w:t>
        </w:r>
        <w:r w:rsidR="00D277A6" w:rsidRPr="00D277A6">
          <w:rPr>
            <w:rFonts w:ascii="TH SarabunPSK" w:hAnsi="TH SarabunPSK" w:cs="TH SarabunPSK"/>
            <w:i w:val="0"/>
            <w:iCs w:val="0"/>
            <w:noProof/>
            <w:webHidden/>
            <w:sz w:val="32"/>
            <w:szCs w:val="32"/>
          </w:rPr>
          <w:tab/>
        </w:r>
        <w:r w:rsidR="00D277A6" w:rsidRPr="00D277A6">
          <w:rPr>
            <w:rFonts w:ascii="TH SarabunPSK" w:hAnsi="TH SarabunPSK" w:cs="TH SarabunPSK"/>
            <w:i w:val="0"/>
            <w:iCs w:val="0"/>
            <w:noProof/>
            <w:webHidden/>
            <w:sz w:val="32"/>
            <w:szCs w:val="32"/>
          </w:rPr>
          <w:fldChar w:fldCharType="begin"/>
        </w:r>
        <w:r w:rsidR="00D277A6" w:rsidRPr="00D277A6">
          <w:rPr>
            <w:rFonts w:ascii="TH SarabunPSK" w:hAnsi="TH SarabunPSK" w:cs="TH SarabunPSK"/>
            <w:i w:val="0"/>
            <w:iCs w:val="0"/>
            <w:noProof/>
            <w:webHidden/>
            <w:sz w:val="32"/>
            <w:szCs w:val="32"/>
          </w:rPr>
          <w:instrText xml:space="preserve"> PAGEREF _Toc61295427 \h </w:instrText>
        </w:r>
        <w:r w:rsidR="00D277A6" w:rsidRPr="00D277A6">
          <w:rPr>
            <w:rFonts w:ascii="TH SarabunPSK" w:hAnsi="TH SarabunPSK" w:cs="TH SarabunPSK"/>
            <w:i w:val="0"/>
            <w:iCs w:val="0"/>
            <w:noProof/>
            <w:webHidden/>
            <w:sz w:val="32"/>
            <w:szCs w:val="32"/>
          </w:rPr>
        </w:r>
        <w:r w:rsidR="00D277A6" w:rsidRPr="00D277A6">
          <w:rPr>
            <w:rFonts w:ascii="TH SarabunPSK" w:hAnsi="TH SarabunPSK" w:cs="TH SarabunPSK"/>
            <w:i w:val="0"/>
            <w:iCs w:val="0"/>
            <w:noProof/>
            <w:webHidden/>
            <w:sz w:val="32"/>
            <w:szCs w:val="32"/>
          </w:rPr>
          <w:fldChar w:fldCharType="separate"/>
        </w:r>
        <w:r w:rsidR="003A6B14">
          <w:rPr>
            <w:rFonts w:ascii="TH SarabunPSK" w:hAnsi="TH SarabunPSK" w:cs="TH SarabunPSK"/>
            <w:i w:val="0"/>
            <w:iCs w:val="0"/>
            <w:noProof/>
            <w:webHidden/>
            <w:sz w:val="32"/>
            <w:szCs w:val="32"/>
          </w:rPr>
          <w:t>14</w:t>
        </w:r>
        <w:r w:rsidR="00D277A6" w:rsidRPr="00D277A6">
          <w:rPr>
            <w:rFonts w:ascii="TH SarabunPSK" w:hAnsi="TH SarabunPSK" w:cs="TH SarabunPSK"/>
            <w:i w:val="0"/>
            <w:iCs w:val="0"/>
            <w:noProof/>
            <w:webHidden/>
            <w:sz w:val="32"/>
            <w:szCs w:val="32"/>
          </w:rPr>
          <w:fldChar w:fldCharType="end"/>
        </w:r>
      </w:hyperlink>
    </w:p>
    <w:p w14:paraId="341BC487" w14:textId="22A14E90" w:rsidR="00D277A6" w:rsidRPr="00D277A6" w:rsidRDefault="00DA73FB">
      <w:pPr>
        <w:pStyle w:val="TOC1"/>
        <w:tabs>
          <w:tab w:val="right" w:pos="8990"/>
        </w:tabs>
        <w:rPr>
          <w:rFonts w:ascii="TH SarabunPSK" w:eastAsiaTheme="minorEastAsia" w:hAnsi="TH SarabunPSK" w:cs="TH SarabunPSK"/>
          <w:b w:val="0"/>
          <w:bCs w:val="0"/>
          <w:i w:val="0"/>
          <w:iCs w:val="0"/>
          <w:noProof/>
          <w:sz w:val="32"/>
          <w:szCs w:val="32"/>
        </w:rPr>
      </w:pPr>
      <w:hyperlink w:anchor="_Toc61295428" w:history="1">
        <w:r w:rsidR="00D277A6" w:rsidRPr="00D277A6">
          <w:rPr>
            <w:rStyle w:val="Hyperlink"/>
            <w:rFonts w:ascii="TH SarabunPSK" w:eastAsiaTheme="minorHAnsi" w:hAnsi="TH SarabunPSK" w:cs="TH SarabunPSK"/>
            <w:i w:val="0"/>
            <w:iCs w:val="0"/>
            <w:noProof/>
            <w:sz w:val="32"/>
            <w:szCs w:val="32"/>
            <w:cs/>
          </w:rPr>
          <w:t xml:space="preserve">ภาพที่ </w:t>
        </w:r>
        <w:r w:rsidR="00D277A6" w:rsidRPr="00D277A6">
          <w:rPr>
            <w:rStyle w:val="Hyperlink"/>
            <w:rFonts w:ascii="TH SarabunPSK" w:eastAsiaTheme="minorHAnsi" w:hAnsi="TH SarabunPSK" w:cs="TH SarabunPSK"/>
            <w:i w:val="0"/>
            <w:iCs w:val="0"/>
            <w:noProof/>
            <w:sz w:val="32"/>
            <w:szCs w:val="32"/>
          </w:rPr>
          <w:t xml:space="preserve">2.13 </w:t>
        </w:r>
        <w:r w:rsidR="00D277A6" w:rsidRPr="00D277A6">
          <w:rPr>
            <w:rStyle w:val="Hyperlink"/>
            <w:rFonts w:ascii="TH SarabunPSK" w:eastAsiaTheme="minorHAnsi" w:hAnsi="TH SarabunPSK" w:cs="TH SarabunPSK"/>
            <w:i w:val="0"/>
            <w:iCs w:val="0"/>
            <w:noProof/>
            <w:sz w:val="32"/>
            <w:szCs w:val="32"/>
            <w:cs/>
          </w:rPr>
          <w:t xml:space="preserve">ตัวอย่าง </w:t>
        </w:r>
        <w:r w:rsidR="00D277A6" w:rsidRPr="00D277A6">
          <w:rPr>
            <w:rStyle w:val="Hyperlink"/>
            <w:rFonts w:ascii="TH SarabunPSK" w:eastAsiaTheme="minorHAnsi" w:hAnsi="TH SarabunPSK" w:cs="TH SarabunPSK"/>
            <w:i w:val="0"/>
            <w:iCs w:val="0"/>
            <w:noProof/>
            <w:sz w:val="32"/>
            <w:szCs w:val="32"/>
          </w:rPr>
          <w:t>DBSCAN</w:t>
        </w:r>
        <w:r w:rsidR="00D277A6" w:rsidRPr="00D277A6">
          <w:rPr>
            <w:rFonts w:ascii="TH SarabunPSK" w:hAnsi="TH SarabunPSK" w:cs="TH SarabunPSK"/>
            <w:i w:val="0"/>
            <w:iCs w:val="0"/>
            <w:noProof/>
            <w:webHidden/>
            <w:sz w:val="32"/>
            <w:szCs w:val="32"/>
          </w:rPr>
          <w:tab/>
        </w:r>
        <w:r w:rsidR="00D277A6" w:rsidRPr="00D277A6">
          <w:rPr>
            <w:rFonts w:ascii="TH SarabunPSK" w:hAnsi="TH SarabunPSK" w:cs="TH SarabunPSK"/>
            <w:i w:val="0"/>
            <w:iCs w:val="0"/>
            <w:noProof/>
            <w:webHidden/>
            <w:sz w:val="32"/>
            <w:szCs w:val="32"/>
          </w:rPr>
          <w:fldChar w:fldCharType="begin"/>
        </w:r>
        <w:r w:rsidR="00D277A6" w:rsidRPr="00D277A6">
          <w:rPr>
            <w:rFonts w:ascii="TH SarabunPSK" w:hAnsi="TH SarabunPSK" w:cs="TH SarabunPSK"/>
            <w:i w:val="0"/>
            <w:iCs w:val="0"/>
            <w:noProof/>
            <w:webHidden/>
            <w:sz w:val="32"/>
            <w:szCs w:val="32"/>
          </w:rPr>
          <w:instrText xml:space="preserve"> PAGEREF _Toc61295428 \h </w:instrText>
        </w:r>
        <w:r w:rsidR="00D277A6" w:rsidRPr="00D277A6">
          <w:rPr>
            <w:rFonts w:ascii="TH SarabunPSK" w:hAnsi="TH SarabunPSK" w:cs="TH SarabunPSK"/>
            <w:i w:val="0"/>
            <w:iCs w:val="0"/>
            <w:noProof/>
            <w:webHidden/>
            <w:sz w:val="32"/>
            <w:szCs w:val="32"/>
          </w:rPr>
        </w:r>
        <w:r w:rsidR="00D277A6" w:rsidRPr="00D277A6">
          <w:rPr>
            <w:rFonts w:ascii="TH SarabunPSK" w:hAnsi="TH SarabunPSK" w:cs="TH SarabunPSK"/>
            <w:i w:val="0"/>
            <w:iCs w:val="0"/>
            <w:noProof/>
            <w:webHidden/>
            <w:sz w:val="32"/>
            <w:szCs w:val="32"/>
          </w:rPr>
          <w:fldChar w:fldCharType="separate"/>
        </w:r>
        <w:r w:rsidR="003A6B14">
          <w:rPr>
            <w:rFonts w:ascii="TH SarabunPSK" w:hAnsi="TH SarabunPSK" w:cs="TH SarabunPSK"/>
            <w:i w:val="0"/>
            <w:iCs w:val="0"/>
            <w:noProof/>
            <w:webHidden/>
            <w:sz w:val="32"/>
            <w:szCs w:val="32"/>
          </w:rPr>
          <w:t>15</w:t>
        </w:r>
        <w:r w:rsidR="00D277A6" w:rsidRPr="00D277A6">
          <w:rPr>
            <w:rFonts w:ascii="TH SarabunPSK" w:hAnsi="TH SarabunPSK" w:cs="TH SarabunPSK"/>
            <w:i w:val="0"/>
            <w:iCs w:val="0"/>
            <w:noProof/>
            <w:webHidden/>
            <w:sz w:val="32"/>
            <w:szCs w:val="32"/>
          </w:rPr>
          <w:fldChar w:fldCharType="end"/>
        </w:r>
      </w:hyperlink>
    </w:p>
    <w:p w14:paraId="05557026" w14:textId="08BB0529" w:rsidR="00D277A6" w:rsidRPr="00D277A6" w:rsidRDefault="00DA73FB">
      <w:pPr>
        <w:pStyle w:val="TOC1"/>
        <w:tabs>
          <w:tab w:val="right" w:pos="8990"/>
        </w:tabs>
        <w:rPr>
          <w:rFonts w:ascii="TH SarabunPSK" w:eastAsiaTheme="minorEastAsia" w:hAnsi="TH SarabunPSK" w:cs="TH SarabunPSK"/>
          <w:b w:val="0"/>
          <w:bCs w:val="0"/>
          <w:i w:val="0"/>
          <w:iCs w:val="0"/>
          <w:noProof/>
          <w:sz w:val="32"/>
          <w:szCs w:val="32"/>
        </w:rPr>
      </w:pPr>
      <w:hyperlink w:anchor="_Toc61295430" w:history="1">
        <w:r w:rsidR="00D277A6" w:rsidRPr="00D277A6">
          <w:rPr>
            <w:rStyle w:val="Hyperlink"/>
            <w:rFonts w:ascii="TH SarabunPSK" w:eastAsiaTheme="minorHAnsi" w:hAnsi="TH SarabunPSK" w:cs="TH SarabunPSK"/>
            <w:i w:val="0"/>
            <w:iCs w:val="0"/>
            <w:noProof/>
            <w:sz w:val="32"/>
            <w:szCs w:val="32"/>
            <w:cs/>
          </w:rPr>
          <w:t>ภาพที่</w:t>
        </w:r>
        <w:r w:rsidR="00D277A6" w:rsidRPr="00D277A6">
          <w:rPr>
            <w:rStyle w:val="Hyperlink"/>
            <w:rFonts w:ascii="TH SarabunPSK" w:eastAsiaTheme="minorHAnsi" w:hAnsi="TH SarabunPSK" w:cs="TH SarabunPSK"/>
            <w:i w:val="0"/>
            <w:iCs w:val="0"/>
            <w:noProof/>
            <w:sz w:val="32"/>
            <w:szCs w:val="32"/>
          </w:rPr>
          <w:t xml:space="preserve"> 2.14</w:t>
        </w:r>
        <w:r w:rsidR="00D277A6" w:rsidRPr="00D277A6">
          <w:rPr>
            <w:rStyle w:val="Hyperlink"/>
            <w:rFonts w:ascii="TH SarabunPSK" w:eastAsiaTheme="minorHAnsi" w:hAnsi="TH SarabunPSK" w:cs="TH SarabunPSK"/>
            <w:i w:val="0"/>
            <w:iCs w:val="0"/>
            <w:noProof/>
            <w:sz w:val="32"/>
            <w:szCs w:val="32"/>
            <w:cs/>
          </w:rPr>
          <w:t xml:space="preserve"> ตัวอย่าง </w:t>
        </w:r>
        <w:r w:rsidR="00D277A6" w:rsidRPr="00D277A6">
          <w:rPr>
            <w:rStyle w:val="Hyperlink"/>
            <w:rFonts w:ascii="TH SarabunPSK" w:eastAsiaTheme="minorHAnsi" w:hAnsi="TH SarabunPSK" w:cs="TH SarabunPSK"/>
            <w:i w:val="0"/>
            <w:iCs w:val="0"/>
            <w:noProof/>
            <w:sz w:val="32"/>
            <w:szCs w:val="32"/>
          </w:rPr>
          <w:t>Decision tree</w:t>
        </w:r>
        <w:r w:rsidR="00D277A6" w:rsidRPr="00D277A6">
          <w:rPr>
            <w:rFonts w:ascii="TH SarabunPSK" w:hAnsi="TH SarabunPSK" w:cs="TH SarabunPSK"/>
            <w:i w:val="0"/>
            <w:iCs w:val="0"/>
            <w:noProof/>
            <w:webHidden/>
            <w:sz w:val="32"/>
            <w:szCs w:val="32"/>
          </w:rPr>
          <w:tab/>
        </w:r>
        <w:r w:rsidR="00D277A6" w:rsidRPr="00D277A6">
          <w:rPr>
            <w:rFonts w:ascii="TH SarabunPSK" w:hAnsi="TH SarabunPSK" w:cs="TH SarabunPSK"/>
            <w:i w:val="0"/>
            <w:iCs w:val="0"/>
            <w:noProof/>
            <w:webHidden/>
            <w:sz w:val="32"/>
            <w:szCs w:val="32"/>
          </w:rPr>
          <w:fldChar w:fldCharType="begin"/>
        </w:r>
        <w:r w:rsidR="00D277A6" w:rsidRPr="00D277A6">
          <w:rPr>
            <w:rFonts w:ascii="TH SarabunPSK" w:hAnsi="TH SarabunPSK" w:cs="TH SarabunPSK"/>
            <w:i w:val="0"/>
            <w:iCs w:val="0"/>
            <w:noProof/>
            <w:webHidden/>
            <w:sz w:val="32"/>
            <w:szCs w:val="32"/>
          </w:rPr>
          <w:instrText xml:space="preserve"> PAGEREF _Toc61295430 \h </w:instrText>
        </w:r>
        <w:r w:rsidR="00D277A6" w:rsidRPr="00D277A6">
          <w:rPr>
            <w:rFonts w:ascii="TH SarabunPSK" w:hAnsi="TH SarabunPSK" w:cs="TH SarabunPSK"/>
            <w:i w:val="0"/>
            <w:iCs w:val="0"/>
            <w:noProof/>
            <w:webHidden/>
            <w:sz w:val="32"/>
            <w:szCs w:val="32"/>
          </w:rPr>
        </w:r>
        <w:r w:rsidR="00D277A6" w:rsidRPr="00D277A6">
          <w:rPr>
            <w:rFonts w:ascii="TH SarabunPSK" w:hAnsi="TH SarabunPSK" w:cs="TH SarabunPSK"/>
            <w:i w:val="0"/>
            <w:iCs w:val="0"/>
            <w:noProof/>
            <w:webHidden/>
            <w:sz w:val="32"/>
            <w:szCs w:val="32"/>
          </w:rPr>
          <w:fldChar w:fldCharType="separate"/>
        </w:r>
        <w:r w:rsidR="003A6B14">
          <w:rPr>
            <w:rFonts w:ascii="TH SarabunPSK" w:hAnsi="TH SarabunPSK" w:cs="TH SarabunPSK"/>
            <w:i w:val="0"/>
            <w:iCs w:val="0"/>
            <w:noProof/>
            <w:webHidden/>
            <w:sz w:val="32"/>
            <w:szCs w:val="32"/>
          </w:rPr>
          <w:t>16</w:t>
        </w:r>
        <w:r w:rsidR="00D277A6" w:rsidRPr="00D277A6">
          <w:rPr>
            <w:rFonts w:ascii="TH SarabunPSK" w:hAnsi="TH SarabunPSK" w:cs="TH SarabunPSK"/>
            <w:i w:val="0"/>
            <w:iCs w:val="0"/>
            <w:noProof/>
            <w:webHidden/>
            <w:sz w:val="32"/>
            <w:szCs w:val="32"/>
          </w:rPr>
          <w:fldChar w:fldCharType="end"/>
        </w:r>
      </w:hyperlink>
    </w:p>
    <w:p w14:paraId="39BC07DE" w14:textId="63804AB8" w:rsidR="00D277A6" w:rsidRPr="00D277A6" w:rsidRDefault="00DA73FB">
      <w:pPr>
        <w:pStyle w:val="TOC1"/>
        <w:tabs>
          <w:tab w:val="right" w:pos="8990"/>
        </w:tabs>
        <w:rPr>
          <w:rFonts w:ascii="TH SarabunPSK" w:eastAsiaTheme="minorEastAsia" w:hAnsi="TH SarabunPSK" w:cs="TH SarabunPSK"/>
          <w:b w:val="0"/>
          <w:bCs w:val="0"/>
          <w:i w:val="0"/>
          <w:iCs w:val="0"/>
          <w:noProof/>
          <w:sz w:val="32"/>
          <w:szCs w:val="32"/>
        </w:rPr>
      </w:pPr>
      <w:hyperlink w:anchor="_Toc61295431" w:history="1">
        <w:r w:rsidR="00D277A6" w:rsidRPr="00D277A6">
          <w:rPr>
            <w:rStyle w:val="Hyperlink"/>
            <w:rFonts w:ascii="TH SarabunPSK" w:hAnsi="TH SarabunPSK" w:cs="TH SarabunPSK"/>
            <w:i w:val="0"/>
            <w:iCs w:val="0"/>
            <w:noProof/>
            <w:sz w:val="32"/>
            <w:szCs w:val="32"/>
            <w:cs/>
          </w:rPr>
          <w:t>ภาพที่</w:t>
        </w:r>
        <w:r w:rsidR="00D277A6" w:rsidRPr="00D277A6">
          <w:rPr>
            <w:rStyle w:val="Hyperlink"/>
            <w:rFonts w:ascii="TH SarabunPSK" w:hAnsi="TH SarabunPSK" w:cs="TH SarabunPSK"/>
            <w:i w:val="0"/>
            <w:iCs w:val="0"/>
            <w:noProof/>
            <w:sz w:val="32"/>
            <w:szCs w:val="32"/>
          </w:rPr>
          <w:t xml:space="preserve"> 2.15</w:t>
        </w:r>
        <w:r w:rsidR="00D277A6" w:rsidRPr="00D277A6">
          <w:rPr>
            <w:rStyle w:val="Hyperlink"/>
            <w:rFonts w:ascii="TH SarabunPSK" w:hAnsi="TH SarabunPSK" w:cs="TH SarabunPSK"/>
            <w:i w:val="0"/>
            <w:iCs w:val="0"/>
            <w:noProof/>
            <w:sz w:val="32"/>
            <w:szCs w:val="32"/>
            <w:cs/>
          </w:rPr>
          <w:t xml:space="preserve"> ตัวอย่างของฟังก์ชันการแปลง</w:t>
        </w:r>
        <w:r w:rsidR="00D277A6" w:rsidRPr="00D277A6">
          <w:rPr>
            <w:rFonts w:ascii="TH SarabunPSK" w:hAnsi="TH SarabunPSK" w:cs="TH SarabunPSK"/>
            <w:i w:val="0"/>
            <w:iCs w:val="0"/>
            <w:noProof/>
            <w:webHidden/>
            <w:sz w:val="32"/>
            <w:szCs w:val="32"/>
          </w:rPr>
          <w:tab/>
        </w:r>
        <w:r w:rsidR="00D277A6" w:rsidRPr="00D277A6">
          <w:rPr>
            <w:rFonts w:ascii="TH SarabunPSK" w:hAnsi="TH SarabunPSK" w:cs="TH SarabunPSK"/>
            <w:i w:val="0"/>
            <w:iCs w:val="0"/>
            <w:noProof/>
            <w:webHidden/>
            <w:sz w:val="32"/>
            <w:szCs w:val="32"/>
          </w:rPr>
          <w:fldChar w:fldCharType="begin"/>
        </w:r>
        <w:r w:rsidR="00D277A6" w:rsidRPr="00D277A6">
          <w:rPr>
            <w:rFonts w:ascii="TH SarabunPSK" w:hAnsi="TH SarabunPSK" w:cs="TH SarabunPSK"/>
            <w:i w:val="0"/>
            <w:iCs w:val="0"/>
            <w:noProof/>
            <w:webHidden/>
            <w:sz w:val="32"/>
            <w:szCs w:val="32"/>
          </w:rPr>
          <w:instrText xml:space="preserve"> PAGEREF _Toc61295431 \h </w:instrText>
        </w:r>
        <w:r w:rsidR="00D277A6" w:rsidRPr="00D277A6">
          <w:rPr>
            <w:rFonts w:ascii="TH SarabunPSK" w:hAnsi="TH SarabunPSK" w:cs="TH SarabunPSK"/>
            <w:i w:val="0"/>
            <w:iCs w:val="0"/>
            <w:noProof/>
            <w:webHidden/>
            <w:sz w:val="32"/>
            <w:szCs w:val="32"/>
          </w:rPr>
        </w:r>
        <w:r w:rsidR="00D277A6" w:rsidRPr="00D277A6">
          <w:rPr>
            <w:rFonts w:ascii="TH SarabunPSK" w:hAnsi="TH SarabunPSK" w:cs="TH SarabunPSK"/>
            <w:i w:val="0"/>
            <w:iCs w:val="0"/>
            <w:noProof/>
            <w:webHidden/>
            <w:sz w:val="32"/>
            <w:szCs w:val="32"/>
          </w:rPr>
          <w:fldChar w:fldCharType="separate"/>
        </w:r>
        <w:r w:rsidR="003A6B14">
          <w:rPr>
            <w:rFonts w:ascii="TH SarabunPSK" w:hAnsi="TH SarabunPSK" w:cs="TH SarabunPSK"/>
            <w:i w:val="0"/>
            <w:iCs w:val="0"/>
            <w:noProof/>
            <w:webHidden/>
            <w:sz w:val="32"/>
            <w:szCs w:val="32"/>
          </w:rPr>
          <w:t>17</w:t>
        </w:r>
        <w:r w:rsidR="00D277A6" w:rsidRPr="00D277A6">
          <w:rPr>
            <w:rFonts w:ascii="TH SarabunPSK" w:hAnsi="TH SarabunPSK" w:cs="TH SarabunPSK"/>
            <w:i w:val="0"/>
            <w:iCs w:val="0"/>
            <w:noProof/>
            <w:webHidden/>
            <w:sz w:val="32"/>
            <w:szCs w:val="32"/>
          </w:rPr>
          <w:fldChar w:fldCharType="end"/>
        </w:r>
      </w:hyperlink>
    </w:p>
    <w:p w14:paraId="7D86B3F9" w14:textId="0853BD8E" w:rsidR="00D277A6" w:rsidRPr="00D277A6" w:rsidRDefault="00DA73FB">
      <w:pPr>
        <w:pStyle w:val="TOC1"/>
        <w:tabs>
          <w:tab w:val="right" w:pos="8990"/>
        </w:tabs>
        <w:rPr>
          <w:rFonts w:ascii="TH SarabunPSK" w:eastAsiaTheme="minorEastAsia" w:hAnsi="TH SarabunPSK" w:cs="TH SarabunPSK"/>
          <w:b w:val="0"/>
          <w:bCs w:val="0"/>
          <w:i w:val="0"/>
          <w:iCs w:val="0"/>
          <w:noProof/>
          <w:sz w:val="32"/>
          <w:szCs w:val="32"/>
        </w:rPr>
      </w:pPr>
      <w:hyperlink w:anchor="_Toc61295432" w:history="1">
        <w:r w:rsidR="00D277A6" w:rsidRPr="00D277A6">
          <w:rPr>
            <w:rStyle w:val="Hyperlink"/>
            <w:rFonts w:ascii="TH SarabunPSK" w:hAnsi="TH SarabunPSK" w:cs="TH SarabunPSK"/>
            <w:i w:val="0"/>
            <w:iCs w:val="0"/>
            <w:noProof/>
            <w:sz w:val="32"/>
            <w:szCs w:val="32"/>
            <w:cs/>
          </w:rPr>
          <w:t xml:space="preserve">ภาพที่ </w:t>
        </w:r>
        <w:r w:rsidR="00D277A6" w:rsidRPr="00D277A6">
          <w:rPr>
            <w:rStyle w:val="Hyperlink"/>
            <w:rFonts w:ascii="TH SarabunPSK" w:hAnsi="TH SarabunPSK" w:cs="TH SarabunPSK"/>
            <w:i w:val="0"/>
            <w:iCs w:val="0"/>
            <w:noProof/>
            <w:sz w:val="32"/>
            <w:szCs w:val="32"/>
          </w:rPr>
          <w:t>2.16</w:t>
        </w:r>
        <w:r w:rsidR="00D277A6" w:rsidRPr="00D277A6">
          <w:rPr>
            <w:rStyle w:val="Hyperlink"/>
            <w:rFonts w:ascii="TH SarabunPSK" w:hAnsi="TH SarabunPSK" w:cs="TH SarabunPSK"/>
            <w:i w:val="0"/>
            <w:iCs w:val="0"/>
            <w:noProof/>
            <w:sz w:val="32"/>
            <w:szCs w:val="32"/>
            <w:cs/>
          </w:rPr>
          <w:t xml:space="preserve"> </w:t>
        </w:r>
        <w:r w:rsidR="00D277A6" w:rsidRPr="00D277A6">
          <w:rPr>
            <w:rStyle w:val="Hyperlink"/>
            <w:rFonts w:ascii="TH SarabunPSK" w:hAnsi="TH SarabunPSK" w:cs="TH SarabunPSK"/>
            <w:i w:val="0"/>
            <w:iCs w:val="0"/>
            <w:noProof/>
            <w:sz w:val="32"/>
            <w:szCs w:val="32"/>
          </w:rPr>
          <w:t xml:space="preserve">Neural Network </w:t>
        </w:r>
        <w:r w:rsidR="00D277A6" w:rsidRPr="00D277A6">
          <w:rPr>
            <w:rStyle w:val="Hyperlink"/>
            <w:rFonts w:ascii="TH SarabunPSK" w:hAnsi="TH SarabunPSK" w:cs="TH SarabunPSK"/>
            <w:i w:val="0"/>
            <w:iCs w:val="0"/>
            <w:noProof/>
            <w:sz w:val="32"/>
            <w:szCs w:val="32"/>
            <w:cs/>
          </w:rPr>
          <w:t>แบบชั้นเดียว</w:t>
        </w:r>
        <w:r w:rsidR="00D277A6" w:rsidRPr="00D277A6">
          <w:rPr>
            <w:rFonts w:ascii="TH SarabunPSK" w:hAnsi="TH SarabunPSK" w:cs="TH SarabunPSK"/>
            <w:i w:val="0"/>
            <w:iCs w:val="0"/>
            <w:noProof/>
            <w:webHidden/>
            <w:sz w:val="32"/>
            <w:szCs w:val="32"/>
          </w:rPr>
          <w:tab/>
        </w:r>
        <w:r w:rsidR="00D277A6" w:rsidRPr="00D277A6">
          <w:rPr>
            <w:rFonts w:ascii="TH SarabunPSK" w:hAnsi="TH SarabunPSK" w:cs="TH SarabunPSK"/>
            <w:i w:val="0"/>
            <w:iCs w:val="0"/>
            <w:noProof/>
            <w:webHidden/>
            <w:sz w:val="32"/>
            <w:szCs w:val="32"/>
          </w:rPr>
          <w:fldChar w:fldCharType="begin"/>
        </w:r>
        <w:r w:rsidR="00D277A6" w:rsidRPr="00D277A6">
          <w:rPr>
            <w:rFonts w:ascii="TH SarabunPSK" w:hAnsi="TH SarabunPSK" w:cs="TH SarabunPSK"/>
            <w:i w:val="0"/>
            <w:iCs w:val="0"/>
            <w:noProof/>
            <w:webHidden/>
            <w:sz w:val="32"/>
            <w:szCs w:val="32"/>
          </w:rPr>
          <w:instrText xml:space="preserve"> PAGEREF _Toc61295432 \h </w:instrText>
        </w:r>
        <w:r w:rsidR="00D277A6" w:rsidRPr="00D277A6">
          <w:rPr>
            <w:rFonts w:ascii="TH SarabunPSK" w:hAnsi="TH SarabunPSK" w:cs="TH SarabunPSK"/>
            <w:i w:val="0"/>
            <w:iCs w:val="0"/>
            <w:noProof/>
            <w:webHidden/>
            <w:sz w:val="32"/>
            <w:szCs w:val="32"/>
          </w:rPr>
        </w:r>
        <w:r w:rsidR="00D277A6" w:rsidRPr="00D277A6">
          <w:rPr>
            <w:rFonts w:ascii="TH SarabunPSK" w:hAnsi="TH SarabunPSK" w:cs="TH SarabunPSK"/>
            <w:i w:val="0"/>
            <w:iCs w:val="0"/>
            <w:noProof/>
            <w:webHidden/>
            <w:sz w:val="32"/>
            <w:szCs w:val="32"/>
          </w:rPr>
          <w:fldChar w:fldCharType="separate"/>
        </w:r>
        <w:r w:rsidR="003A6B14">
          <w:rPr>
            <w:rFonts w:ascii="TH SarabunPSK" w:hAnsi="TH SarabunPSK" w:cs="TH SarabunPSK"/>
            <w:i w:val="0"/>
            <w:iCs w:val="0"/>
            <w:noProof/>
            <w:webHidden/>
            <w:sz w:val="32"/>
            <w:szCs w:val="32"/>
          </w:rPr>
          <w:t>18</w:t>
        </w:r>
        <w:r w:rsidR="00D277A6" w:rsidRPr="00D277A6">
          <w:rPr>
            <w:rFonts w:ascii="TH SarabunPSK" w:hAnsi="TH SarabunPSK" w:cs="TH SarabunPSK"/>
            <w:i w:val="0"/>
            <w:iCs w:val="0"/>
            <w:noProof/>
            <w:webHidden/>
            <w:sz w:val="32"/>
            <w:szCs w:val="32"/>
          </w:rPr>
          <w:fldChar w:fldCharType="end"/>
        </w:r>
      </w:hyperlink>
    </w:p>
    <w:p w14:paraId="33B35FFA" w14:textId="62E5F4FB" w:rsidR="00D277A6" w:rsidRPr="00D277A6" w:rsidRDefault="00DA73FB">
      <w:pPr>
        <w:pStyle w:val="TOC1"/>
        <w:tabs>
          <w:tab w:val="right" w:pos="8990"/>
        </w:tabs>
        <w:rPr>
          <w:rFonts w:ascii="TH SarabunPSK" w:eastAsiaTheme="minorEastAsia" w:hAnsi="TH SarabunPSK" w:cs="TH SarabunPSK"/>
          <w:b w:val="0"/>
          <w:bCs w:val="0"/>
          <w:i w:val="0"/>
          <w:iCs w:val="0"/>
          <w:noProof/>
          <w:sz w:val="32"/>
          <w:szCs w:val="32"/>
        </w:rPr>
      </w:pPr>
      <w:hyperlink w:anchor="_Toc61295433" w:history="1">
        <w:r w:rsidR="00D277A6" w:rsidRPr="00D277A6">
          <w:rPr>
            <w:rStyle w:val="Hyperlink"/>
            <w:rFonts w:ascii="TH SarabunPSK" w:hAnsi="TH SarabunPSK" w:cs="TH SarabunPSK"/>
            <w:i w:val="0"/>
            <w:iCs w:val="0"/>
            <w:noProof/>
            <w:sz w:val="32"/>
            <w:szCs w:val="32"/>
            <w:cs/>
          </w:rPr>
          <w:t xml:space="preserve">ภาพที่ </w:t>
        </w:r>
        <w:r w:rsidR="00D277A6" w:rsidRPr="00D277A6">
          <w:rPr>
            <w:rStyle w:val="Hyperlink"/>
            <w:rFonts w:ascii="TH SarabunPSK" w:hAnsi="TH SarabunPSK" w:cs="TH SarabunPSK"/>
            <w:i w:val="0"/>
            <w:iCs w:val="0"/>
            <w:noProof/>
            <w:sz w:val="32"/>
            <w:szCs w:val="32"/>
          </w:rPr>
          <w:t>2.17</w:t>
        </w:r>
        <w:r w:rsidR="00D277A6" w:rsidRPr="00D277A6">
          <w:rPr>
            <w:rStyle w:val="Hyperlink"/>
            <w:rFonts w:ascii="TH SarabunPSK" w:hAnsi="TH SarabunPSK" w:cs="TH SarabunPSK"/>
            <w:i w:val="0"/>
            <w:iCs w:val="0"/>
            <w:noProof/>
            <w:sz w:val="32"/>
            <w:szCs w:val="32"/>
            <w:cs/>
          </w:rPr>
          <w:t xml:space="preserve"> </w:t>
        </w:r>
        <w:r w:rsidR="00D277A6" w:rsidRPr="00D277A6">
          <w:rPr>
            <w:rStyle w:val="Hyperlink"/>
            <w:rFonts w:ascii="TH SarabunPSK" w:hAnsi="TH SarabunPSK" w:cs="TH SarabunPSK"/>
            <w:i w:val="0"/>
            <w:iCs w:val="0"/>
            <w:noProof/>
            <w:sz w:val="32"/>
            <w:szCs w:val="32"/>
          </w:rPr>
          <w:t xml:space="preserve">Neural Network </w:t>
        </w:r>
        <w:r w:rsidR="00D277A6" w:rsidRPr="00D277A6">
          <w:rPr>
            <w:rStyle w:val="Hyperlink"/>
            <w:rFonts w:ascii="TH SarabunPSK" w:hAnsi="TH SarabunPSK" w:cs="TH SarabunPSK"/>
            <w:i w:val="0"/>
            <w:iCs w:val="0"/>
            <w:noProof/>
            <w:sz w:val="32"/>
            <w:szCs w:val="32"/>
            <w:cs/>
          </w:rPr>
          <w:t>แบบหลายชั้น</w:t>
        </w:r>
        <w:r w:rsidR="00D277A6" w:rsidRPr="00D277A6">
          <w:rPr>
            <w:rFonts w:ascii="TH SarabunPSK" w:hAnsi="TH SarabunPSK" w:cs="TH SarabunPSK"/>
            <w:i w:val="0"/>
            <w:iCs w:val="0"/>
            <w:noProof/>
            <w:webHidden/>
            <w:sz w:val="32"/>
            <w:szCs w:val="32"/>
          </w:rPr>
          <w:tab/>
        </w:r>
        <w:r w:rsidR="00D277A6" w:rsidRPr="00D277A6">
          <w:rPr>
            <w:rFonts w:ascii="TH SarabunPSK" w:hAnsi="TH SarabunPSK" w:cs="TH SarabunPSK"/>
            <w:i w:val="0"/>
            <w:iCs w:val="0"/>
            <w:noProof/>
            <w:webHidden/>
            <w:sz w:val="32"/>
            <w:szCs w:val="32"/>
          </w:rPr>
          <w:fldChar w:fldCharType="begin"/>
        </w:r>
        <w:r w:rsidR="00D277A6" w:rsidRPr="00D277A6">
          <w:rPr>
            <w:rFonts w:ascii="TH SarabunPSK" w:hAnsi="TH SarabunPSK" w:cs="TH SarabunPSK"/>
            <w:i w:val="0"/>
            <w:iCs w:val="0"/>
            <w:noProof/>
            <w:webHidden/>
            <w:sz w:val="32"/>
            <w:szCs w:val="32"/>
          </w:rPr>
          <w:instrText xml:space="preserve"> PAGEREF _Toc61295433 \h </w:instrText>
        </w:r>
        <w:r w:rsidR="00D277A6" w:rsidRPr="00D277A6">
          <w:rPr>
            <w:rFonts w:ascii="TH SarabunPSK" w:hAnsi="TH SarabunPSK" w:cs="TH SarabunPSK"/>
            <w:i w:val="0"/>
            <w:iCs w:val="0"/>
            <w:noProof/>
            <w:webHidden/>
            <w:sz w:val="32"/>
            <w:szCs w:val="32"/>
          </w:rPr>
        </w:r>
        <w:r w:rsidR="00D277A6" w:rsidRPr="00D277A6">
          <w:rPr>
            <w:rFonts w:ascii="TH SarabunPSK" w:hAnsi="TH SarabunPSK" w:cs="TH SarabunPSK"/>
            <w:i w:val="0"/>
            <w:iCs w:val="0"/>
            <w:noProof/>
            <w:webHidden/>
            <w:sz w:val="32"/>
            <w:szCs w:val="32"/>
          </w:rPr>
          <w:fldChar w:fldCharType="separate"/>
        </w:r>
        <w:r w:rsidR="003A6B14">
          <w:rPr>
            <w:rFonts w:ascii="TH SarabunPSK" w:hAnsi="TH SarabunPSK" w:cs="TH SarabunPSK"/>
            <w:i w:val="0"/>
            <w:iCs w:val="0"/>
            <w:noProof/>
            <w:webHidden/>
            <w:sz w:val="32"/>
            <w:szCs w:val="32"/>
          </w:rPr>
          <w:t>18</w:t>
        </w:r>
        <w:r w:rsidR="00D277A6" w:rsidRPr="00D277A6">
          <w:rPr>
            <w:rFonts w:ascii="TH SarabunPSK" w:hAnsi="TH SarabunPSK" w:cs="TH SarabunPSK"/>
            <w:i w:val="0"/>
            <w:iCs w:val="0"/>
            <w:noProof/>
            <w:webHidden/>
            <w:sz w:val="32"/>
            <w:szCs w:val="32"/>
          </w:rPr>
          <w:fldChar w:fldCharType="end"/>
        </w:r>
      </w:hyperlink>
    </w:p>
    <w:p w14:paraId="5A00CF2B" w14:textId="73727331" w:rsidR="00D277A6" w:rsidRPr="00D277A6" w:rsidRDefault="00DA73FB">
      <w:pPr>
        <w:pStyle w:val="TOC1"/>
        <w:tabs>
          <w:tab w:val="right" w:pos="8990"/>
        </w:tabs>
        <w:rPr>
          <w:rFonts w:ascii="TH SarabunPSK" w:eastAsiaTheme="minorEastAsia" w:hAnsi="TH SarabunPSK" w:cs="TH SarabunPSK"/>
          <w:b w:val="0"/>
          <w:bCs w:val="0"/>
          <w:i w:val="0"/>
          <w:iCs w:val="0"/>
          <w:noProof/>
          <w:sz w:val="32"/>
          <w:szCs w:val="32"/>
        </w:rPr>
      </w:pPr>
      <w:hyperlink w:anchor="_Toc61295435" w:history="1">
        <w:r w:rsidR="00D277A6" w:rsidRPr="00D277A6">
          <w:rPr>
            <w:rStyle w:val="Hyperlink"/>
            <w:rFonts w:ascii="TH SarabunPSK" w:hAnsi="TH SarabunPSK" w:cs="TH SarabunPSK"/>
            <w:i w:val="0"/>
            <w:iCs w:val="0"/>
            <w:noProof/>
            <w:sz w:val="32"/>
            <w:szCs w:val="32"/>
            <w:cs/>
          </w:rPr>
          <w:t xml:space="preserve">ภาพที่ </w:t>
        </w:r>
        <w:r w:rsidR="00D277A6" w:rsidRPr="00D277A6">
          <w:rPr>
            <w:rStyle w:val="Hyperlink"/>
            <w:rFonts w:ascii="TH SarabunPSK" w:hAnsi="TH SarabunPSK" w:cs="TH SarabunPSK"/>
            <w:i w:val="0"/>
            <w:iCs w:val="0"/>
            <w:noProof/>
            <w:sz w:val="32"/>
            <w:szCs w:val="32"/>
          </w:rPr>
          <w:t xml:space="preserve">2.18 </w:t>
        </w:r>
        <w:r w:rsidR="00D277A6" w:rsidRPr="00D277A6">
          <w:rPr>
            <w:rStyle w:val="Hyperlink"/>
            <w:rFonts w:ascii="TH SarabunPSK" w:hAnsi="TH SarabunPSK" w:cs="TH SarabunPSK"/>
            <w:i w:val="0"/>
            <w:iCs w:val="0"/>
            <w:noProof/>
            <w:sz w:val="32"/>
            <w:szCs w:val="32"/>
            <w:cs/>
          </w:rPr>
          <w:t xml:space="preserve">หน้าจอ </w:t>
        </w:r>
        <w:r w:rsidR="00D277A6" w:rsidRPr="00D277A6">
          <w:rPr>
            <w:rStyle w:val="Hyperlink"/>
            <w:rFonts w:ascii="TH SarabunPSK" w:hAnsi="TH SarabunPSK" w:cs="TH SarabunPSK"/>
            <w:i w:val="0"/>
            <w:iCs w:val="0"/>
            <w:noProof/>
            <w:sz w:val="32"/>
            <w:szCs w:val="32"/>
          </w:rPr>
          <w:t xml:space="preserve">intent </w:t>
        </w:r>
        <w:r w:rsidR="00D277A6" w:rsidRPr="00D277A6">
          <w:rPr>
            <w:rStyle w:val="Hyperlink"/>
            <w:rFonts w:ascii="TH SarabunPSK" w:hAnsi="TH SarabunPSK" w:cs="TH SarabunPSK"/>
            <w:i w:val="0"/>
            <w:iCs w:val="0"/>
            <w:noProof/>
            <w:sz w:val="32"/>
            <w:szCs w:val="32"/>
            <w:cs/>
          </w:rPr>
          <w:t xml:space="preserve">ส่วนของ </w:t>
        </w:r>
        <w:r w:rsidR="00D277A6" w:rsidRPr="00D277A6">
          <w:rPr>
            <w:rStyle w:val="Hyperlink"/>
            <w:rFonts w:ascii="TH SarabunPSK" w:hAnsi="TH SarabunPSK" w:cs="TH SarabunPSK"/>
            <w:i w:val="0"/>
            <w:iCs w:val="0"/>
            <w:noProof/>
            <w:sz w:val="32"/>
            <w:szCs w:val="32"/>
          </w:rPr>
          <w:t>contexts</w:t>
        </w:r>
        <w:r w:rsidR="00D277A6" w:rsidRPr="00D277A6">
          <w:rPr>
            <w:rFonts w:ascii="TH SarabunPSK" w:hAnsi="TH SarabunPSK" w:cs="TH SarabunPSK"/>
            <w:i w:val="0"/>
            <w:iCs w:val="0"/>
            <w:noProof/>
            <w:webHidden/>
            <w:sz w:val="32"/>
            <w:szCs w:val="32"/>
          </w:rPr>
          <w:tab/>
        </w:r>
        <w:r w:rsidR="00D277A6" w:rsidRPr="00D277A6">
          <w:rPr>
            <w:rFonts w:ascii="TH SarabunPSK" w:hAnsi="TH SarabunPSK" w:cs="TH SarabunPSK"/>
            <w:i w:val="0"/>
            <w:iCs w:val="0"/>
            <w:noProof/>
            <w:webHidden/>
            <w:sz w:val="32"/>
            <w:szCs w:val="32"/>
          </w:rPr>
          <w:fldChar w:fldCharType="begin"/>
        </w:r>
        <w:r w:rsidR="00D277A6" w:rsidRPr="00D277A6">
          <w:rPr>
            <w:rFonts w:ascii="TH SarabunPSK" w:hAnsi="TH SarabunPSK" w:cs="TH SarabunPSK"/>
            <w:i w:val="0"/>
            <w:iCs w:val="0"/>
            <w:noProof/>
            <w:webHidden/>
            <w:sz w:val="32"/>
            <w:szCs w:val="32"/>
          </w:rPr>
          <w:instrText xml:space="preserve"> PAGEREF _Toc61295435 \h </w:instrText>
        </w:r>
        <w:r w:rsidR="00D277A6" w:rsidRPr="00D277A6">
          <w:rPr>
            <w:rFonts w:ascii="TH SarabunPSK" w:hAnsi="TH SarabunPSK" w:cs="TH SarabunPSK"/>
            <w:i w:val="0"/>
            <w:iCs w:val="0"/>
            <w:noProof/>
            <w:webHidden/>
            <w:sz w:val="32"/>
            <w:szCs w:val="32"/>
          </w:rPr>
        </w:r>
        <w:r w:rsidR="00D277A6" w:rsidRPr="00D277A6">
          <w:rPr>
            <w:rFonts w:ascii="TH SarabunPSK" w:hAnsi="TH SarabunPSK" w:cs="TH SarabunPSK"/>
            <w:i w:val="0"/>
            <w:iCs w:val="0"/>
            <w:noProof/>
            <w:webHidden/>
            <w:sz w:val="32"/>
            <w:szCs w:val="32"/>
          </w:rPr>
          <w:fldChar w:fldCharType="separate"/>
        </w:r>
        <w:r w:rsidR="003A6B14">
          <w:rPr>
            <w:rFonts w:ascii="TH SarabunPSK" w:hAnsi="TH SarabunPSK" w:cs="TH SarabunPSK"/>
            <w:i w:val="0"/>
            <w:iCs w:val="0"/>
            <w:noProof/>
            <w:webHidden/>
            <w:sz w:val="32"/>
            <w:szCs w:val="32"/>
          </w:rPr>
          <w:t>20</w:t>
        </w:r>
        <w:r w:rsidR="00D277A6" w:rsidRPr="00D277A6">
          <w:rPr>
            <w:rFonts w:ascii="TH SarabunPSK" w:hAnsi="TH SarabunPSK" w:cs="TH SarabunPSK"/>
            <w:i w:val="0"/>
            <w:iCs w:val="0"/>
            <w:noProof/>
            <w:webHidden/>
            <w:sz w:val="32"/>
            <w:szCs w:val="32"/>
          </w:rPr>
          <w:fldChar w:fldCharType="end"/>
        </w:r>
      </w:hyperlink>
    </w:p>
    <w:p w14:paraId="6C189430" w14:textId="6550119C" w:rsidR="00D277A6" w:rsidRPr="00D277A6" w:rsidRDefault="00DA73FB">
      <w:pPr>
        <w:pStyle w:val="TOC1"/>
        <w:tabs>
          <w:tab w:val="right" w:pos="8990"/>
        </w:tabs>
        <w:rPr>
          <w:rFonts w:ascii="TH SarabunPSK" w:eastAsiaTheme="minorEastAsia" w:hAnsi="TH SarabunPSK" w:cs="TH SarabunPSK"/>
          <w:b w:val="0"/>
          <w:bCs w:val="0"/>
          <w:i w:val="0"/>
          <w:iCs w:val="0"/>
          <w:noProof/>
          <w:sz w:val="32"/>
          <w:szCs w:val="32"/>
        </w:rPr>
      </w:pPr>
      <w:hyperlink w:anchor="_Toc61295436" w:history="1">
        <w:r w:rsidR="00D277A6" w:rsidRPr="00D277A6">
          <w:rPr>
            <w:rStyle w:val="Hyperlink"/>
            <w:rFonts w:ascii="TH SarabunPSK" w:hAnsi="TH SarabunPSK" w:cs="TH SarabunPSK"/>
            <w:i w:val="0"/>
            <w:iCs w:val="0"/>
            <w:noProof/>
            <w:sz w:val="32"/>
            <w:szCs w:val="32"/>
            <w:cs/>
          </w:rPr>
          <w:t>ภาพที่</w:t>
        </w:r>
        <w:r w:rsidR="00D277A6" w:rsidRPr="00D277A6">
          <w:rPr>
            <w:rStyle w:val="Hyperlink"/>
            <w:rFonts w:ascii="TH SarabunPSK" w:hAnsi="TH SarabunPSK" w:cs="TH SarabunPSK"/>
            <w:i w:val="0"/>
            <w:iCs w:val="0"/>
            <w:noProof/>
            <w:sz w:val="32"/>
            <w:szCs w:val="32"/>
          </w:rPr>
          <w:t xml:space="preserve"> 2.19 </w:t>
        </w:r>
        <w:r w:rsidR="00D277A6" w:rsidRPr="00D277A6">
          <w:rPr>
            <w:rStyle w:val="Hyperlink"/>
            <w:rFonts w:ascii="TH SarabunPSK" w:hAnsi="TH SarabunPSK" w:cs="TH SarabunPSK"/>
            <w:i w:val="0"/>
            <w:iCs w:val="0"/>
            <w:noProof/>
            <w:sz w:val="32"/>
            <w:szCs w:val="32"/>
            <w:cs/>
          </w:rPr>
          <w:t xml:space="preserve">หน้าจอแสดงผลการทดสอบแชทบอท </w:t>
        </w:r>
        <w:r w:rsidR="00D277A6" w:rsidRPr="00D277A6">
          <w:rPr>
            <w:rStyle w:val="Hyperlink"/>
            <w:rFonts w:ascii="TH SarabunPSK" w:hAnsi="TH SarabunPSK" w:cs="TH SarabunPSK"/>
            <w:i w:val="0"/>
            <w:iCs w:val="0"/>
            <w:noProof/>
            <w:sz w:val="32"/>
            <w:szCs w:val="32"/>
          </w:rPr>
          <w:t>Dialogflow (1)</w:t>
        </w:r>
        <w:r w:rsidR="00D277A6" w:rsidRPr="00D277A6">
          <w:rPr>
            <w:rFonts w:ascii="TH SarabunPSK" w:hAnsi="TH SarabunPSK" w:cs="TH SarabunPSK"/>
            <w:i w:val="0"/>
            <w:iCs w:val="0"/>
            <w:noProof/>
            <w:webHidden/>
            <w:sz w:val="32"/>
            <w:szCs w:val="32"/>
          </w:rPr>
          <w:tab/>
        </w:r>
        <w:r w:rsidR="00D277A6" w:rsidRPr="00D277A6">
          <w:rPr>
            <w:rFonts w:ascii="TH SarabunPSK" w:hAnsi="TH SarabunPSK" w:cs="TH SarabunPSK"/>
            <w:i w:val="0"/>
            <w:iCs w:val="0"/>
            <w:noProof/>
            <w:webHidden/>
            <w:sz w:val="32"/>
            <w:szCs w:val="32"/>
          </w:rPr>
          <w:fldChar w:fldCharType="begin"/>
        </w:r>
        <w:r w:rsidR="00D277A6" w:rsidRPr="00D277A6">
          <w:rPr>
            <w:rFonts w:ascii="TH SarabunPSK" w:hAnsi="TH SarabunPSK" w:cs="TH SarabunPSK"/>
            <w:i w:val="0"/>
            <w:iCs w:val="0"/>
            <w:noProof/>
            <w:webHidden/>
            <w:sz w:val="32"/>
            <w:szCs w:val="32"/>
          </w:rPr>
          <w:instrText xml:space="preserve"> PAGEREF _Toc61295436 \h </w:instrText>
        </w:r>
        <w:r w:rsidR="00D277A6" w:rsidRPr="00D277A6">
          <w:rPr>
            <w:rFonts w:ascii="TH SarabunPSK" w:hAnsi="TH SarabunPSK" w:cs="TH SarabunPSK"/>
            <w:i w:val="0"/>
            <w:iCs w:val="0"/>
            <w:noProof/>
            <w:webHidden/>
            <w:sz w:val="32"/>
            <w:szCs w:val="32"/>
          </w:rPr>
        </w:r>
        <w:r w:rsidR="00D277A6" w:rsidRPr="00D277A6">
          <w:rPr>
            <w:rFonts w:ascii="TH SarabunPSK" w:hAnsi="TH SarabunPSK" w:cs="TH SarabunPSK"/>
            <w:i w:val="0"/>
            <w:iCs w:val="0"/>
            <w:noProof/>
            <w:webHidden/>
            <w:sz w:val="32"/>
            <w:szCs w:val="32"/>
          </w:rPr>
          <w:fldChar w:fldCharType="separate"/>
        </w:r>
        <w:r w:rsidR="003A6B14">
          <w:rPr>
            <w:rFonts w:ascii="TH SarabunPSK" w:hAnsi="TH SarabunPSK" w:cs="TH SarabunPSK"/>
            <w:i w:val="0"/>
            <w:iCs w:val="0"/>
            <w:noProof/>
            <w:webHidden/>
            <w:sz w:val="32"/>
            <w:szCs w:val="32"/>
          </w:rPr>
          <w:t>20</w:t>
        </w:r>
        <w:r w:rsidR="00D277A6" w:rsidRPr="00D277A6">
          <w:rPr>
            <w:rFonts w:ascii="TH SarabunPSK" w:hAnsi="TH SarabunPSK" w:cs="TH SarabunPSK"/>
            <w:i w:val="0"/>
            <w:iCs w:val="0"/>
            <w:noProof/>
            <w:webHidden/>
            <w:sz w:val="32"/>
            <w:szCs w:val="32"/>
          </w:rPr>
          <w:fldChar w:fldCharType="end"/>
        </w:r>
      </w:hyperlink>
    </w:p>
    <w:p w14:paraId="05F9E10A" w14:textId="3443853B" w:rsidR="00D277A6" w:rsidRPr="00D277A6" w:rsidRDefault="00DA73FB">
      <w:pPr>
        <w:pStyle w:val="TOC1"/>
        <w:tabs>
          <w:tab w:val="right" w:pos="8990"/>
        </w:tabs>
        <w:rPr>
          <w:rFonts w:ascii="TH SarabunPSK" w:eastAsiaTheme="minorEastAsia" w:hAnsi="TH SarabunPSK" w:cs="TH SarabunPSK"/>
          <w:b w:val="0"/>
          <w:bCs w:val="0"/>
          <w:i w:val="0"/>
          <w:iCs w:val="0"/>
          <w:noProof/>
          <w:sz w:val="32"/>
          <w:szCs w:val="32"/>
        </w:rPr>
      </w:pPr>
      <w:hyperlink w:anchor="_Toc61295437" w:history="1">
        <w:r w:rsidR="00D277A6" w:rsidRPr="00D277A6">
          <w:rPr>
            <w:rStyle w:val="Hyperlink"/>
            <w:rFonts w:ascii="TH SarabunPSK" w:hAnsi="TH SarabunPSK" w:cs="TH SarabunPSK"/>
            <w:i w:val="0"/>
            <w:iCs w:val="0"/>
            <w:noProof/>
            <w:sz w:val="32"/>
            <w:szCs w:val="32"/>
            <w:cs/>
          </w:rPr>
          <w:t>ภาพที่</w:t>
        </w:r>
        <w:r w:rsidR="00D277A6" w:rsidRPr="00D277A6">
          <w:rPr>
            <w:rStyle w:val="Hyperlink"/>
            <w:rFonts w:ascii="TH SarabunPSK" w:hAnsi="TH SarabunPSK" w:cs="TH SarabunPSK"/>
            <w:i w:val="0"/>
            <w:iCs w:val="0"/>
            <w:noProof/>
            <w:sz w:val="32"/>
            <w:szCs w:val="32"/>
          </w:rPr>
          <w:t xml:space="preserve"> 2.20 </w:t>
        </w:r>
        <w:r w:rsidR="00D277A6" w:rsidRPr="00D277A6">
          <w:rPr>
            <w:rStyle w:val="Hyperlink"/>
            <w:rFonts w:ascii="TH SarabunPSK" w:hAnsi="TH SarabunPSK" w:cs="TH SarabunPSK"/>
            <w:i w:val="0"/>
            <w:iCs w:val="0"/>
            <w:noProof/>
            <w:sz w:val="32"/>
            <w:szCs w:val="32"/>
            <w:cs/>
          </w:rPr>
          <w:t xml:space="preserve">หน้าจอแสดงผลการทดสอบแชทบอท </w:t>
        </w:r>
        <w:r w:rsidR="00D277A6" w:rsidRPr="00D277A6">
          <w:rPr>
            <w:rStyle w:val="Hyperlink"/>
            <w:rFonts w:ascii="TH SarabunPSK" w:hAnsi="TH SarabunPSK" w:cs="TH SarabunPSK"/>
            <w:i w:val="0"/>
            <w:iCs w:val="0"/>
            <w:noProof/>
            <w:sz w:val="32"/>
            <w:szCs w:val="32"/>
          </w:rPr>
          <w:t>Dialogflow (2)</w:t>
        </w:r>
        <w:r w:rsidR="00D277A6" w:rsidRPr="00D277A6">
          <w:rPr>
            <w:rFonts w:ascii="TH SarabunPSK" w:hAnsi="TH SarabunPSK" w:cs="TH SarabunPSK"/>
            <w:i w:val="0"/>
            <w:iCs w:val="0"/>
            <w:noProof/>
            <w:webHidden/>
            <w:sz w:val="32"/>
            <w:szCs w:val="32"/>
          </w:rPr>
          <w:tab/>
        </w:r>
        <w:r w:rsidR="00D277A6" w:rsidRPr="00D277A6">
          <w:rPr>
            <w:rFonts w:ascii="TH SarabunPSK" w:hAnsi="TH SarabunPSK" w:cs="TH SarabunPSK"/>
            <w:i w:val="0"/>
            <w:iCs w:val="0"/>
            <w:noProof/>
            <w:webHidden/>
            <w:sz w:val="32"/>
            <w:szCs w:val="32"/>
          </w:rPr>
          <w:fldChar w:fldCharType="begin"/>
        </w:r>
        <w:r w:rsidR="00D277A6" w:rsidRPr="00D277A6">
          <w:rPr>
            <w:rFonts w:ascii="TH SarabunPSK" w:hAnsi="TH SarabunPSK" w:cs="TH SarabunPSK"/>
            <w:i w:val="0"/>
            <w:iCs w:val="0"/>
            <w:noProof/>
            <w:webHidden/>
            <w:sz w:val="32"/>
            <w:szCs w:val="32"/>
          </w:rPr>
          <w:instrText xml:space="preserve"> PAGEREF _Toc61295437 \h </w:instrText>
        </w:r>
        <w:r w:rsidR="00D277A6" w:rsidRPr="00D277A6">
          <w:rPr>
            <w:rFonts w:ascii="TH SarabunPSK" w:hAnsi="TH SarabunPSK" w:cs="TH SarabunPSK"/>
            <w:i w:val="0"/>
            <w:iCs w:val="0"/>
            <w:noProof/>
            <w:webHidden/>
            <w:sz w:val="32"/>
            <w:szCs w:val="32"/>
          </w:rPr>
        </w:r>
        <w:r w:rsidR="00D277A6" w:rsidRPr="00D277A6">
          <w:rPr>
            <w:rFonts w:ascii="TH SarabunPSK" w:hAnsi="TH SarabunPSK" w:cs="TH SarabunPSK"/>
            <w:i w:val="0"/>
            <w:iCs w:val="0"/>
            <w:noProof/>
            <w:webHidden/>
            <w:sz w:val="32"/>
            <w:szCs w:val="32"/>
          </w:rPr>
          <w:fldChar w:fldCharType="separate"/>
        </w:r>
        <w:r w:rsidR="003A6B14">
          <w:rPr>
            <w:rFonts w:ascii="TH SarabunPSK" w:hAnsi="TH SarabunPSK" w:cs="TH SarabunPSK"/>
            <w:i w:val="0"/>
            <w:iCs w:val="0"/>
            <w:noProof/>
            <w:webHidden/>
            <w:sz w:val="32"/>
            <w:szCs w:val="32"/>
          </w:rPr>
          <w:t>21</w:t>
        </w:r>
        <w:r w:rsidR="00D277A6" w:rsidRPr="00D277A6">
          <w:rPr>
            <w:rFonts w:ascii="TH SarabunPSK" w:hAnsi="TH SarabunPSK" w:cs="TH SarabunPSK"/>
            <w:i w:val="0"/>
            <w:iCs w:val="0"/>
            <w:noProof/>
            <w:webHidden/>
            <w:sz w:val="32"/>
            <w:szCs w:val="32"/>
          </w:rPr>
          <w:fldChar w:fldCharType="end"/>
        </w:r>
      </w:hyperlink>
    </w:p>
    <w:p w14:paraId="1528BEB6" w14:textId="453CC294" w:rsidR="00D277A6" w:rsidRPr="00D277A6" w:rsidRDefault="00DA73FB">
      <w:pPr>
        <w:pStyle w:val="TOC1"/>
        <w:tabs>
          <w:tab w:val="right" w:pos="8990"/>
        </w:tabs>
        <w:rPr>
          <w:rFonts w:ascii="TH SarabunPSK" w:eastAsiaTheme="minorEastAsia" w:hAnsi="TH SarabunPSK" w:cs="TH SarabunPSK"/>
          <w:b w:val="0"/>
          <w:bCs w:val="0"/>
          <w:i w:val="0"/>
          <w:iCs w:val="0"/>
          <w:noProof/>
          <w:sz w:val="32"/>
          <w:szCs w:val="32"/>
        </w:rPr>
      </w:pPr>
      <w:hyperlink w:anchor="_Toc61295439" w:history="1">
        <w:r w:rsidR="00D277A6" w:rsidRPr="00D277A6">
          <w:rPr>
            <w:rStyle w:val="Hyperlink"/>
            <w:rFonts w:ascii="TH SarabunPSK" w:hAnsi="TH SarabunPSK" w:cs="TH SarabunPSK"/>
            <w:i w:val="0"/>
            <w:iCs w:val="0"/>
            <w:noProof/>
            <w:sz w:val="32"/>
            <w:szCs w:val="32"/>
            <w:cs/>
          </w:rPr>
          <w:t xml:space="preserve">ภาพที่ </w:t>
        </w:r>
        <w:r w:rsidR="00D277A6" w:rsidRPr="00D277A6">
          <w:rPr>
            <w:rStyle w:val="Hyperlink"/>
            <w:rFonts w:ascii="TH SarabunPSK" w:hAnsi="TH SarabunPSK" w:cs="TH SarabunPSK"/>
            <w:i w:val="0"/>
            <w:iCs w:val="0"/>
            <w:noProof/>
            <w:sz w:val="32"/>
            <w:szCs w:val="32"/>
          </w:rPr>
          <w:t>2.21</w:t>
        </w:r>
        <w:r w:rsidR="00D277A6" w:rsidRPr="00D277A6">
          <w:rPr>
            <w:rStyle w:val="Hyperlink"/>
            <w:rFonts w:ascii="TH SarabunPSK" w:hAnsi="TH SarabunPSK" w:cs="TH SarabunPSK"/>
            <w:i w:val="0"/>
            <w:iCs w:val="0"/>
            <w:noProof/>
            <w:sz w:val="32"/>
            <w:szCs w:val="32"/>
            <w:cs/>
          </w:rPr>
          <w:t xml:space="preserve"> หน้าจอโปรแกรมเขียน </w:t>
        </w:r>
        <w:r w:rsidR="00D277A6" w:rsidRPr="00D277A6">
          <w:rPr>
            <w:rStyle w:val="Hyperlink"/>
            <w:rFonts w:ascii="TH SarabunPSK" w:hAnsi="TH SarabunPSK" w:cs="TH SarabunPSK"/>
            <w:i w:val="0"/>
            <w:iCs w:val="0"/>
            <w:noProof/>
            <w:sz w:val="32"/>
            <w:szCs w:val="32"/>
          </w:rPr>
          <w:t xml:space="preserve">train </w:t>
        </w:r>
        <w:r w:rsidR="00D277A6" w:rsidRPr="00D277A6">
          <w:rPr>
            <w:rStyle w:val="Hyperlink"/>
            <w:rFonts w:ascii="TH SarabunPSK" w:hAnsi="TH SarabunPSK" w:cs="TH SarabunPSK"/>
            <w:i w:val="0"/>
            <w:iCs w:val="0"/>
            <w:noProof/>
            <w:sz w:val="32"/>
            <w:szCs w:val="32"/>
            <w:cs/>
          </w:rPr>
          <w:t xml:space="preserve">ให้กับ </w:t>
        </w:r>
        <w:r w:rsidR="00D277A6" w:rsidRPr="00D277A6">
          <w:rPr>
            <w:rStyle w:val="Hyperlink"/>
            <w:rFonts w:ascii="TH SarabunPSK" w:hAnsi="TH SarabunPSK" w:cs="TH SarabunPSK"/>
            <w:i w:val="0"/>
            <w:iCs w:val="0"/>
            <w:noProof/>
            <w:sz w:val="32"/>
            <w:szCs w:val="32"/>
          </w:rPr>
          <w:t>chatbot</w:t>
        </w:r>
        <w:r w:rsidR="00D277A6" w:rsidRPr="00D277A6">
          <w:rPr>
            <w:rFonts w:ascii="TH SarabunPSK" w:hAnsi="TH SarabunPSK" w:cs="TH SarabunPSK"/>
            <w:i w:val="0"/>
            <w:iCs w:val="0"/>
            <w:noProof/>
            <w:webHidden/>
            <w:sz w:val="32"/>
            <w:szCs w:val="32"/>
          </w:rPr>
          <w:tab/>
        </w:r>
        <w:r w:rsidR="00D277A6" w:rsidRPr="00D277A6">
          <w:rPr>
            <w:rFonts w:ascii="TH SarabunPSK" w:hAnsi="TH SarabunPSK" w:cs="TH SarabunPSK"/>
            <w:i w:val="0"/>
            <w:iCs w:val="0"/>
            <w:noProof/>
            <w:webHidden/>
            <w:sz w:val="32"/>
            <w:szCs w:val="32"/>
          </w:rPr>
          <w:fldChar w:fldCharType="begin"/>
        </w:r>
        <w:r w:rsidR="00D277A6" w:rsidRPr="00D277A6">
          <w:rPr>
            <w:rFonts w:ascii="TH SarabunPSK" w:hAnsi="TH SarabunPSK" w:cs="TH SarabunPSK"/>
            <w:i w:val="0"/>
            <w:iCs w:val="0"/>
            <w:noProof/>
            <w:webHidden/>
            <w:sz w:val="32"/>
            <w:szCs w:val="32"/>
          </w:rPr>
          <w:instrText xml:space="preserve"> PAGEREF _Toc61295439 \h </w:instrText>
        </w:r>
        <w:r w:rsidR="00D277A6" w:rsidRPr="00D277A6">
          <w:rPr>
            <w:rFonts w:ascii="TH SarabunPSK" w:hAnsi="TH SarabunPSK" w:cs="TH SarabunPSK"/>
            <w:i w:val="0"/>
            <w:iCs w:val="0"/>
            <w:noProof/>
            <w:webHidden/>
            <w:sz w:val="32"/>
            <w:szCs w:val="32"/>
          </w:rPr>
        </w:r>
        <w:r w:rsidR="00D277A6" w:rsidRPr="00D277A6">
          <w:rPr>
            <w:rFonts w:ascii="TH SarabunPSK" w:hAnsi="TH SarabunPSK" w:cs="TH SarabunPSK"/>
            <w:i w:val="0"/>
            <w:iCs w:val="0"/>
            <w:noProof/>
            <w:webHidden/>
            <w:sz w:val="32"/>
            <w:szCs w:val="32"/>
          </w:rPr>
          <w:fldChar w:fldCharType="separate"/>
        </w:r>
        <w:r w:rsidR="003A6B14">
          <w:rPr>
            <w:rFonts w:ascii="TH SarabunPSK" w:hAnsi="TH SarabunPSK" w:cs="TH SarabunPSK"/>
            <w:i w:val="0"/>
            <w:iCs w:val="0"/>
            <w:noProof/>
            <w:webHidden/>
            <w:sz w:val="32"/>
            <w:szCs w:val="32"/>
          </w:rPr>
          <w:t>22</w:t>
        </w:r>
        <w:r w:rsidR="00D277A6" w:rsidRPr="00D277A6">
          <w:rPr>
            <w:rFonts w:ascii="TH SarabunPSK" w:hAnsi="TH SarabunPSK" w:cs="TH SarabunPSK"/>
            <w:i w:val="0"/>
            <w:iCs w:val="0"/>
            <w:noProof/>
            <w:webHidden/>
            <w:sz w:val="32"/>
            <w:szCs w:val="32"/>
          </w:rPr>
          <w:fldChar w:fldCharType="end"/>
        </w:r>
      </w:hyperlink>
    </w:p>
    <w:p w14:paraId="5729000B" w14:textId="20B33F06" w:rsidR="00D277A6" w:rsidRPr="00D277A6" w:rsidRDefault="00DA73FB">
      <w:pPr>
        <w:pStyle w:val="TOC1"/>
        <w:tabs>
          <w:tab w:val="right" w:pos="8990"/>
        </w:tabs>
        <w:rPr>
          <w:rFonts w:ascii="TH SarabunPSK" w:eastAsiaTheme="minorEastAsia" w:hAnsi="TH SarabunPSK" w:cs="TH SarabunPSK"/>
          <w:b w:val="0"/>
          <w:bCs w:val="0"/>
          <w:i w:val="0"/>
          <w:iCs w:val="0"/>
          <w:noProof/>
          <w:sz w:val="32"/>
          <w:szCs w:val="32"/>
        </w:rPr>
      </w:pPr>
      <w:hyperlink w:anchor="_Toc61295440" w:history="1">
        <w:r w:rsidR="00D277A6" w:rsidRPr="00D277A6">
          <w:rPr>
            <w:rStyle w:val="Hyperlink"/>
            <w:rFonts w:ascii="TH SarabunPSK" w:hAnsi="TH SarabunPSK" w:cs="TH SarabunPSK"/>
            <w:i w:val="0"/>
            <w:iCs w:val="0"/>
            <w:noProof/>
            <w:sz w:val="32"/>
            <w:szCs w:val="32"/>
            <w:cs/>
          </w:rPr>
          <w:t xml:space="preserve">ภาพที่ </w:t>
        </w:r>
        <w:r w:rsidR="00D277A6" w:rsidRPr="00D277A6">
          <w:rPr>
            <w:rStyle w:val="Hyperlink"/>
            <w:rFonts w:ascii="TH SarabunPSK" w:hAnsi="TH SarabunPSK" w:cs="TH SarabunPSK"/>
            <w:i w:val="0"/>
            <w:iCs w:val="0"/>
            <w:noProof/>
            <w:sz w:val="32"/>
            <w:szCs w:val="32"/>
          </w:rPr>
          <w:t>2.22</w:t>
        </w:r>
        <w:r w:rsidR="00D277A6" w:rsidRPr="00D277A6">
          <w:rPr>
            <w:rStyle w:val="Hyperlink"/>
            <w:rFonts w:ascii="TH SarabunPSK" w:hAnsi="TH SarabunPSK" w:cs="TH SarabunPSK"/>
            <w:i w:val="0"/>
            <w:iCs w:val="0"/>
            <w:noProof/>
            <w:sz w:val="32"/>
            <w:szCs w:val="32"/>
            <w:cs/>
          </w:rPr>
          <w:t xml:space="preserve"> หน้าจอผลลัพธ์จากการรันโปรแกรมที่เขียนด้วย </w:t>
        </w:r>
        <w:r w:rsidR="00D277A6" w:rsidRPr="00D277A6">
          <w:rPr>
            <w:rStyle w:val="Hyperlink"/>
            <w:rFonts w:ascii="TH SarabunPSK" w:hAnsi="TH SarabunPSK" w:cs="TH SarabunPSK"/>
            <w:i w:val="0"/>
            <w:iCs w:val="0"/>
            <w:noProof/>
            <w:sz w:val="32"/>
            <w:szCs w:val="32"/>
          </w:rPr>
          <w:t>chatterbot</w:t>
        </w:r>
        <w:r w:rsidR="00D277A6" w:rsidRPr="00D277A6">
          <w:rPr>
            <w:rFonts w:ascii="TH SarabunPSK" w:hAnsi="TH SarabunPSK" w:cs="TH SarabunPSK"/>
            <w:i w:val="0"/>
            <w:iCs w:val="0"/>
            <w:noProof/>
            <w:webHidden/>
            <w:sz w:val="32"/>
            <w:szCs w:val="32"/>
          </w:rPr>
          <w:tab/>
        </w:r>
        <w:r w:rsidR="00D277A6" w:rsidRPr="00D277A6">
          <w:rPr>
            <w:rFonts w:ascii="TH SarabunPSK" w:hAnsi="TH SarabunPSK" w:cs="TH SarabunPSK"/>
            <w:i w:val="0"/>
            <w:iCs w:val="0"/>
            <w:noProof/>
            <w:webHidden/>
            <w:sz w:val="32"/>
            <w:szCs w:val="32"/>
          </w:rPr>
          <w:fldChar w:fldCharType="begin"/>
        </w:r>
        <w:r w:rsidR="00D277A6" w:rsidRPr="00D277A6">
          <w:rPr>
            <w:rFonts w:ascii="TH SarabunPSK" w:hAnsi="TH SarabunPSK" w:cs="TH SarabunPSK"/>
            <w:i w:val="0"/>
            <w:iCs w:val="0"/>
            <w:noProof/>
            <w:webHidden/>
            <w:sz w:val="32"/>
            <w:szCs w:val="32"/>
          </w:rPr>
          <w:instrText xml:space="preserve"> PAGEREF _Toc61295440 \h </w:instrText>
        </w:r>
        <w:r w:rsidR="00D277A6" w:rsidRPr="00D277A6">
          <w:rPr>
            <w:rFonts w:ascii="TH SarabunPSK" w:hAnsi="TH SarabunPSK" w:cs="TH SarabunPSK"/>
            <w:i w:val="0"/>
            <w:iCs w:val="0"/>
            <w:noProof/>
            <w:webHidden/>
            <w:sz w:val="32"/>
            <w:szCs w:val="32"/>
          </w:rPr>
        </w:r>
        <w:r w:rsidR="00D277A6" w:rsidRPr="00D277A6">
          <w:rPr>
            <w:rFonts w:ascii="TH SarabunPSK" w:hAnsi="TH SarabunPSK" w:cs="TH SarabunPSK"/>
            <w:i w:val="0"/>
            <w:iCs w:val="0"/>
            <w:noProof/>
            <w:webHidden/>
            <w:sz w:val="32"/>
            <w:szCs w:val="32"/>
          </w:rPr>
          <w:fldChar w:fldCharType="separate"/>
        </w:r>
        <w:r w:rsidR="003A6B14">
          <w:rPr>
            <w:rFonts w:ascii="TH SarabunPSK" w:hAnsi="TH SarabunPSK" w:cs="TH SarabunPSK"/>
            <w:i w:val="0"/>
            <w:iCs w:val="0"/>
            <w:noProof/>
            <w:webHidden/>
            <w:sz w:val="32"/>
            <w:szCs w:val="32"/>
          </w:rPr>
          <w:t>22</w:t>
        </w:r>
        <w:r w:rsidR="00D277A6" w:rsidRPr="00D277A6">
          <w:rPr>
            <w:rFonts w:ascii="TH SarabunPSK" w:hAnsi="TH SarabunPSK" w:cs="TH SarabunPSK"/>
            <w:i w:val="0"/>
            <w:iCs w:val="0"/>
            <w:noProof/>
            <w:webHidden/>
            <w:sz w:val="32"/>
            <w:szCs w:val="32"/>
          </w:rPr>
          <w:fldChar w:fldCharType="end"/>
        </w:r>
      </w:hyperlink>
    </w:p>
    <w:p w14:paraId="49C6EE90" w14:textId="7B2AFB3D" w:rsidR="00D277A6" w:rsidRPr="00D277A6" w:rsidRDefault="00DA73FB">
      <w:pPr>
        <w:pStyle w:val="TOC1"/>
        <w:tabs>
          <w:tab w:val="right" w:pos="8990"/>
        </w:tabs>
        <w:rPr>
          <w:rFonts w:ascii="TH SarabunPSK" w:eastAsiaTheme="minorEastAsia" w:hAnsi="TH SarabunPSK" w:cs="TH SarabunPSK"/>
          <w:b w:val="0"/>
          <w:bCs w:val="0"/>
          <w:i w:val="0"/>
          <w:iCs w:val="0"/>
          <w:noProof/>
          <w:sz w:val="32"/>
          <w:szCs w:val="32"/>
        </w:rPr>
      </w:pPr>
      <w:hyperlink w:anchor="_Toc61295442" w:history="1">
        <w:r w:rsidR="00D277A6" w:rsidRPr="00D277A6">
          <w:rPr>
            <w:rStyle w:val="Hyperlink"/>
            <w:rFonts w:ascii="TH SarabunPSK" w:hAnsi="TH SarabunPSK" w:cs="TH SarabunPSK"/>
            <w:i w:val="0"/>
            <w:iCs w:val="0"/>
            <w:noProof/>
            <w:sz w:val="32"/>
            <w:szCs w:val="32"/>
            <w:cs/>
          </w:rPr>
          <w:t xml:space="preserve">ภาพที่ </w:t>
        </w:r>
        <w:r w:rsidR="00D277A6" w:rsidRPr="00D277A6">
          <w:rPr>
            <w:rStyle w:val="Hyperlink"/>
            <w:rFonts w:ascii="TH SarabunPSK" w:hAnsi="TH SarabunPSK" w:cs="TH SarabunPSK"/>
            <w:i w:val="0"/>
            <w:iCs w:val="0"/>
            <w:noProof/>
            <w:sz w:val="32"/>
            <w:szCs w:val="32"/>
          </w:rPr>
          <w:t>2.23</w:t>
        </w:r>
        <w:r w:rsidR="00D277A6" w:rsidRPr="00D277A6">
          <w:rPr>
            <w:rStyle w:val="Hyperlink"/>
            <w:rFonts w:ascii="TH SarabunPSK" w:hAnsi="TH SarabunPSK" w:cs="TH SarabunPSK"/>
            <w:i w:val="0"/>
            <w:iCs w:val="0"/>
            <w:noProof/>
            <w:sz w:val="32"/>
            <w:szCs w:val="32"/>
            <w:cs/>
          </w:rPr>
          <w:t xml:space="preserve"> หน้าจอหลักของ </w:t>
        </w:r>
        <w:r w:rsidR="00D277A6" w:rsidRPr="00D277A6">
          <w:rPr>
            <w:rStyle w:val="Hyperlink"/>
            <w:rFonts w:ascii="TH SarabunPSK" w:hAnsi="TH SarabunPSK" w:cs="TH SarabunPSK"/>
            <w:i w:val="0"/>
            <w:iCs w:val="0"/>
            <w:noProof/>
            <w:sz w:val="32"/>
            <w:szCs w:val="32"/>
          </w:rPr>
          <w:t>flow.ai</w:t>
        </w:r>
        <w:r w:rsidR="00D277A6" w:rsidRPr="00D277A6">
          <w:rPr>
            <w:rFonts w:ascii="TH SarabunPSK" w:hAnsi="TH SarabunPSK" w:cs="TH SarabunPSK"/>
            <w:i w:val="0"/>
            <w:iCs w:val="0"/>
            <w:noProof/>
            <w:webHidden/>
            <w:sz w:val="32"/>
            <w:szCs w:val="32"/>
          </w:rPr>
          <w:tab/>
        </w:r>
        <w:r w:rsidR="00D277A6" w:rsidRPr="00D277A6">
          <w:rPr>
            <w:rFonts w:ascii="TH SarabunPSK" w:hAnsi="TH SarabunPSK" w:cs="TH SarabunPSK"/>
            <w:i w:val="0"/>
            <w:iCs w:val="0"/>
            <w:noProof/>
            <w:webHidden/>
            <w:sz w:val="32"/>
            <w:szCs w:val="32"/>
          </w:rPr>
          <w:fldChar w:fldCharType="begin"/>
        </w:r>
        <w:r w:rsidR="00D277A6" w:rsidRPr="00D277A6">
          <w:rPr>
            <w:rFonts w:ascii="TH SarabunPSK" w:hAnsi="TH SarabunPSK" w:cs="TH SarabunPSK"/>
            <w:i w:val="0"/>
            <w:iCs w:val="0"/>
            <w:noProof/>
            <w:webHidden/>
            <w:sz w:val="32"/>
            <w:szCs w:val="32"/>
          </w:rPr>
          <w:instrText xml:space="preserve"> PAGEREF _Toc61295442 \h </w:instrText>
        </w:r>
        <w:r w:rsidR="00D277A6" w:rsidRPr="00D277A6">
          <w:rPr>
            <w:rFonts w:ascii="TH SarabunPSK" w:hAnsi="TH SarabunPSK" w:cs="TH SarabunPSK"/>
            <w:i w:val="0"/>
            <w:iCs w:val="0"/>
            <w:noProof/>
            <w:webHidden/>
            <w:sz w:val="32"/>
            <w:szCs w:val="32"/>
          </w:rPr>
        </w:r>
        <w:r w:rsidR="00D277A6" w:rsidRPr="00D277A6">
          <w:rPr>
            <w:rFonts w:ascii="TH SarabunPSK" w:hAnsi="TH SarabunPSK" w:cs="TH SarabunPSK"/>
            <w:i w:val="0"/>
            <w:iCs w:val="0"/>
            <w:noProof/>
            <w:webHidden/>
            <w:sz w:val="32"/>
            <w:szCs w:val="32"/>
          </w:rPr>
          <w:fldChar w:fldCharType="separate"/>
        </w:r>
        <w:r w:rsidR="003A6B14">
          <w:rPr>
            <w:rFonts w:ascii="TH SarabunPSK" w:hAnsi="TH SarabunPSK" w:cs="TH SarabunPSK"/>
            <w:i w:val="0"/>
            <w:iCs w:val="0"/>
            <w:noProof/>
            <w:webHidden/>
            <w:sz w:val="32"/>
            <w:szCs w:val="32"/>
          </w:rPr>
          <w:t>23</w:t>
        </w:r>
        <w:r w:rsidR="00D277A6" w:rsidRPr="00D277A6">
          <w:rPr>
            <w:rFonts w:ascii="TH SarabunPSK" w:hAnsi="TH SarabunPSK" w:cs="TH SarabunPSK"/>
            <w:i w:val="0"/>
            <w:iCs w:val="0"/>
            <w:noProof/>
            <w:webHidden/>
            <w:sz w:val="32"/>
            <w:szCs w:val="32"/>
          </w:rPr>
          <w:fldChar w:fldCharType="end"/>
        </w:r>
      </w:hyperlink>
    </w:p>
    <w:p w14:paraId="6FBADAC8" w14:textId="6E0AE54B" w:rsidR="00D277A6" w:rsidRPr="00D277A6" w:rsidRDefault="00DA73FB">
      <w:pPr>
        <w:pStyle w:val="TOC1"/>
        <w:tabs>
          <w:tab w:val="right" w:pos="8990"/>
        </w:tabs>
        <w:rPr>
          <w:rFonts w:ascii="TH SarabunPSK" w:eastAsiaTheme="minorEastAsia" w:hAnsi="TH SarabunPSK" w:cs="TH SarabunPSK"/>
          <w:b w:val="0"/>
          <w:bCs w:val="0"/>
          <w:i w:val="0"/>
          <w:iCs w:val="0"/>
          <w:noProof/>
          <w:sz w:val="32"/>
          <w:szCs w:val="32"/>
        </w:rPr>
      </w:pPr>
      <w:hyperlink w:anchor="_Toc61295443" w:history="1">
        <w:r w:rsidR="00D277A6" w:rsidRPr="00D277A6">
          <w:rPr>
            <w:rStyle w:val="Hyperlink"/>
            <w:rFonts w:ascii="TH SarabunPSK" w:hAnsi="TH SarabunPSK" w:cs="TH SarabunPSK"/>
            <w:i w:val="0"/>
            <w:iCs w:val="0"/>
            <w:noProof/>
            <w:sz w:val="32"/>
            <w:szCs w:val="32"/>
            <w:cs/>
          </w:rPr>
          <w:t xml:space="preserve">ภาพที่ </w:t>
        </w:r>
        <w:r w:rsidR="00D277A6" w:rsidRPr="00D277A6">
          <w:rPr>
            <w:rStyle w:val="Hyperlink"/>
            <w:rFonts w:ascii="TH SarabunPSK" w:hAnsi="TH SarabunPSK" w:cs="TH SarabunPSK"/>
            <w:i w:val="0"/>
            <w:iCs w:val="0"/>
            <w:noProof/>
            <w:sz w:val="32"/>
            <w:szCs w:val="32"/>
          </w:rPr>
          <w:t>2.24</w:t>
        </w:r>
        <w:r w:rsidR="00D277A6" w:rsidRPr="00D277A6">
          <w:rPr>
            <w:rStyle w:val="Hyperlink"/>
            <w:rFonts w:ascii="TH SarabunPSK" w:hAnsi="TH SarabunPSK" w:cs="TH SarabunPSK"/>
            <w:i w:val="0"/>
            <w:iCs w:val="0"/>
            <w:noProof/>
            <w:sz w:val="32"/>
            <w:szCs w:val="32"/>
            <w:cs/>
          </w:rPr>
          <w:t xml:space="preserve"> หน้าจอแสดงผลการรันของ </w:t>
        </w:r>
        <w:r w:rsidR="00D277A6" w:rsidRPr="00D277A6">
          <w:rPr>
            <w:rStyle w:val="Hyperlink"/>
            <w:rFonts w:ascii="TH SarabunPSK" w:hAnsi="TH SarabunPSK" w:cs="TH SarabunPSK"/>
            <w:i w:val="0"/>
            <w:iCs w:val="0"/>
            <w:noProof/>
            <w:sz w:val="32"/>
            <w:szCs w:val="32"/>
          </w:rPr>
          <w:t>flow.ai</w:t>
        </w:r>
        <w:r w:rsidR="00D277A6" w:rsidRPr="00D277A6">
          <w:rPr>
            <w:rFonts w:ascii="TH SarabunPSK" w:hAnsi="TH SarabunPSK" w:cs="TH SarabunPSK"/>
            <w:i w:val="0"/>
            <w:iCs w:val="0"/>
            <w:noProof/>
            <w:webHidden/>
            <w:sz w:val="32"/>
            <w:szCs w:val="32"/>
          </w:rPr>
          <w:tab/>
        </w:r>
        <w:r w:rsidR="00D277A6" w:rsidRPr="00D277A6">
          <w:rPr>
            <w:rFonts w:ascii="TH SarabunPSK" w:hAnsi="TH SarabunPSK" w:cs="TH SarabunPSK"/>
            <w:i w:val="0"/>
            <w:iCs w:val="0"/>
            <w:noProof/>
            <w:webHidden/>
            <w:sz w:val="32"/>
            <w:szCs w:val="32"/>
          </w:rPr>
          <w:fldChar w:fldCharType="begin"/>
        </w:r>
        <w:r w:rsidR="00D277A6" w:rsidRPr="00D277A6">
          <w:rPr>
            <w:rFonts w:ascii="TH SarabunPSK" w:hAnsi="TH SarabunPSK" w:cs="TH SarabunPSK"/>
            <w:i w:val="0"/>
            <w:iCs w:val="0"/>
            <w:noProof/>
            <w:webHidden/>
            <w:sz w:val="32"/>
            <w:szCs w:val="32"/>
          </w:rPr>
          <w:instrText xml:space="preserve"> PAGEREF _Toc61295443 \h </w:instrText>
        </w:r>
        <w:r w:rsidR="00D277A6" w:rsidRPr="00D277A6">
          <w:rPr>
            <w:rFonts w:ascii="TH SarabunPSK" w:hAnsi="TH SarabunPSK" w:cs="TH SarabunPSK"/>
            <w:i w:val="0"/>
            <w:iCs w:val="0"/>
            <w:noProof/>
            <w:webHidden/>
            <w:sz w:val="32"/>
            <w:szCs w:val="32"/>
          </w:rPr>
        </w:r>
        <w:r w:rsidR="00D277A6" w:rsidRPr="00D277A6">
          <w:rPr>
            <w:rFonts w:ascii="TH SarabunPSK" w:hAnsi="TH SarabunPSK" w:cs="TH SarabunPSK"/>
            <w:i w:val="0"/>
            <w:iCs w:val="0"/>
            <w:noProof/>
            <w:webHidden/>
            <w:sz w:val="32"/>
            <w:szCs w:val="32"/>
          </w:rPr>
          <w:fldChar w:fldCharType="separate"/>
        </w:r>
        <w:r w:rsidR="003A6B14">
          <w:rPr>
            <w:rFonts w:ascii="TH SarabunPSK" w:hAnsi="TH SarabunPSK" w:cs="TH SarabunPSK"/>
            <w:i w:val="0"/>
            <w:iCs w:val="0"/>
            <w:noProof/>
            <w:webHidden/>
            <w:sz w:val="32"/>
            <w:szCs w:val="32"/>
          </w:rPr>
          <w:t>24</w:t>
        </w:r>
        <w:r w:rsidR="00D277A6" w:rsidRPr="00D277A6">
          <w:rPr>
            <w:rFonts w:ascii="TH SarabunPSK" w:hAnsi="TH SarabunPSK" w:cs="TH SarabunPSK"/>
            <w:i w:val="0"/>
            <w:iCs w:val="0"/>
            <w:noProof/>
            <w:webHidden/>
            <w:sz w:val="32"/>
            <w:szCs w:val="32"/>
          </w:rPr>
          <w:fldChar w:fldCharType="end"/>
        </w:r>
      </w:hyperlink>
    </w:p>
    <w:p w14:paraId="52B1520F" w14:textId="7F8A5134" w:rsidR="00E233B0" w:rsidRDefault="00E233B0" w:rsidP="00E233B0">
      <w:pPr>
        <w:rPr>
          <w:rFonts w:ascii="Angsana New" w:hAnsi="Angsana New"/>
        </w:rPr>
        <w:sectPr w:rsidR="00E233B0" w:rsidSect="007E7AFE">
          <w:headerReference w:type="default" r:id="rId9"/>
          <w:pgSz w:w="11906" w:h="16838"/>
          <w:pgMar w:top="1440" w:right="1106" w:bottom="1079" w:left="1800" w:header="708" w:footer="708" w:gutter="0"/>
          <w:pgNumType w:start="1"/>
          <w:cols w:space="708"/>
          <w:docGrid w:linePitch="360"/>
        </w:sectPr>
      </w:pPr>
      <w:r w:rsidRPr="00EF2517">
        <w:fldChar w:fldCharType="end"/>
      </w:r>
    </w:p>
    <w:p w14:paraId="77A5DA72" w14:textId="2B7ABD7E" w:rsidR="00B979A7" w:rsidRPr="0041586C" w:rsidRDefault="00850603" w:rsidP="0041586C">
      <w:pPr>
        <w:pStyle w:val="Heading1"/>
      </w:pPr>
      <w:bookmarkStart w:id="7" w:name="_Toc61186620"/>
      <w:bookmarkStart w:id="8" w:name="_Toc61466280"/>
      <w:r w:rsidRPr="0041586C">
        <w:rPr>
          <w:rFonts w:hint="cs"/>
          <w:cs/>
        </w:rPr>
        <w:lastRenderedPageBreak/>
        <w:t xml:space="preserve">บทที่ </w:t>
      </w:r>
      <w:r w:rsidRPr="0041586C">
        <w:t>1</w:t>
      </w:r>
      <w:r w:rsidR="00217AA4" w:rsidRPr="0041586C">
        <w:rPr>
          <w:rFonts w:hint="cs"/>
          <w:cs/>
        </w:rPr>
        <w:t xml:space="preserve"> </w:t>
      </w:r>
      <w:r w:rsidR="008E689E" w:rsidRPr="0041586C">
        <w:rPr>
          <w:cs/>
        </w:rPr>
        <w:br/>
      </w:r>
      <w:r w:rsidR="00217AA4" w:rsidRPr="0041586C">
        <w:rPr>
          <w:rFonts w:hint="cs"/>
          <w:cs/>
        </w:rPr>
        <w:t>บทนำ</w:t>
      </w:r>
      <w:bookmarkEnd w:id="7"/>
      <w:bookmarkEnd w:id="8"/>
    </w:p>
    <w:p w14:paraId="30BA2ED1" w14:textId="29DE1B83" w:rsidR="00B979A7" w:rsidRPr="008E689E" w:rsidRDefault="00B979A7" w:rsidP="001D3245">
      <w:pPr>
        <w:pStyle w:val="Heading2"/>
        <w:rPr>
          <w:cs/>
        </w:rPr>
      </w:pPr>
      <w:bookmarkStart w:id="9" w:name="_Toc61186621"/>
      <w:bookmarkStart w:id="10" w:name="_Toc61466281"/>
      <w:r w:rsidRPr="008E689E">
        <w:t xml:space="preserve">1.1 </w:t>
      </w:r>
      <w:r w:rsidRPr="008E689E">
        <w:rPr>
          <w:rFonts w:hint="cs"/>
          <w:cs/>
        </w:rPr>
        <w:t>ความเป็นมาของโครงงาน</w:t>
      </w:r>
      <w:bookmarkEnd w:id="9"/>
      <w:bookmarkEnd w:id="10"/>
    </w:p>
    <w:p w14:paraId="71A2D4E0" w14:textId="6EB7E3D1" w:rsidR="00437CF2" w:rsidRDefault="00437CF2" w:rsidP="00045368">
      <w:pPr>
        <w:ind w:firstLine="720"/>
        <w:jc w:val="thaiDistribute"/>
      </w:pPr>
      <w:r>
        <w:rPr>
          <w:rFonts w:hint="cs"/>
          <w:cs/>
        </w:rPr>
        <w:t>การตอบข้อความของลูกค้าหรือผู้ที่เข้ามาสอบถามเป็นส่วนหนึ่งของงาน</w:t>
      </w:r>
      <w:r w:rsidR="009A5EAD">
        <w:rPr>
          <w:rFonts w:hint="cs"/>
          <w:cs/>
        </w:rPr>
        <w:t>ที่มี</w:t>
      </w:r>
      <w:r>
        <w:rPr>
          <w:rFonts w:hint="cs"/>
          <w:cs/>
        </w:rPr>
        <w:t xml:space="preserve">เจ้าหน้าที่คอยให้บริการอยู่เสมอ </w:t>
      </w:r>
      <w:r w:rsidR="009A5EAD">
        <w:rPr>
          <w:rFonts w:hint="cs"/>
          <w:cs/>
        </w:rPr>
        <w:t>แต่ในการตอบกลับเหล่านั้น</w:t>
      </w:r>
      <w:r>
        <w:rPr>
          <w:rFonts w:hint="cs"/>
          <w:cs/>
        </w:rPr>
        <w:t>ยังมีข้อจำกัด</w:t>
      </w:r>
      <w:r w:rsidR="009A5EAD">
        <w:rPr>
          <w:rFonts w:hint="cs"/>
          <w:cs/>
        </w:rPr>
        <w:t>ในหลายๆ ด้าน</w:t>
      </w:r>
      <w:r w:rsidR="00ED7DDB">
        <w:rPr>
          <w:rFonts w:hint="cs"/>
          <w:cs/>
        </w:rPr>
        <w:t xml:space="preserve"> เช่น ต้องรอเวลาทำการเจ้าหน้าที่จึงสามารถตอบได้ หรือต้องรอให้เจ้าหน้าที่ตรวจสอบว่ามีข้อความเข้าจึงจะได้รับคำตอบ </w:t>
      </w:r>
      <w:r w:rsidR="009A5EAD">
        <w:rPr>
          <w:rFonts w:hint="cs"/>
          <w:cs/>
        </w:rPr>
        <w:t>ซึ่ง</w:t>
      </w:r>
      <w:r>
        <w:rPr>
          <w:rFonts w:hint="cs"/>
          <w:cs/>
        </w:rPr>
        <w:t>ทำให้กา</w:t>
      </w:r>
      <w:r w:rsidR="00ED7DDB">
        <w:rPr>
          <w:rFonts w:hint="cs"/>
          <w:cs/>
        </w:rPr>
        <w:t>ร</w:t>
      </w:r>
      <w:r>
        <w:rPr>
          <w:rFonts w:hint="cs"/>
          <w:cs/>
        </w:rPr>
        <w:t>บริการหรือ</w:t>
      </w:r>
      <w:r w:rsidR="00ED7DDB">
        <w:rPr>
          <w:rFonts w:hint="cs"/>
          <w:cs/>
        </w:rPr>
        <w:t>คำ</w:t>
      </w:r>
      <w:r>
        <w:rPr>
          <w:rFonts w:hint="cs"/>
          <w:cs/>
        </w:rPr>
        <w:t>ถามไม่ได้คำตอบในทันทีทันใด และอาจทำให้ลูกค้าหรือผู้ใช้เกิดความไม่พึงพอใจขึ้นได้อีกด้วย</w:t>
      </w:r>
      <w:r w:rsidR="000022C3">
        <w:rPr>
          <w:rFonts w:hint="cs"/>
          <w:cs/>
        </w:rPr>
        <w:t xml:space="preserve"> ในปัจจุบันจึงมีตัวช่วยที่</w:t>
      </w:r>
      <w:r w:rsidR="00ED7DDB">
        <w:rPr>
          <w:rFonts w:hint="cs"/>
          <w:cs/>
        </w:rPr>
        <w:t>เรียกกันว่า</w:t>
      </w:r>
      <w:r w:rsidR="000022C3">
        <w:rPr>
          <w:rFonts w:hint="cs"/>
          <w:cs/>
        </w:rPr>
        <w:t>แชทบอทเข้ามาเป็นส่วนหนึ่งในการให้บริการทางด้านนี้โดยเฉพาะ</w:t>
      </w:r>
    </w:p>
    <w:p w14:paraId="0ECD841F" w14:textId="401E7511" w:rsidR="009A5EAD" w:rsidRPr="0096522C" w:rsidRDefault="009A5EAD" w:rsidP="00045368">
      <w:pPr>
        <w:ind w:firstLine="720"/>
        <w:jc w:val="thaiDistribute"/>
      </w:pPr>
      <w:r>
        <w:rPr>
          <w:rFonts w:hint="cs"/>
          <w:cs/>
        </w:rPr>
        <w:t>ปัจจุบัน</w:t>
      </w:r>
      <w:r w:rsidR="00374DA2">
        <w:rPr>
          <w:rFonts w:hint="cs"/>
          <w:cs/>
        </w:rPr>
        <w:t>แชท</w:t>
      </w:r>
      <w:r w:rsidR="008E689E">
        <w:rPr>
          <w:rFonts w:hint="cs"/>
          <w:cs/>
        </w:rPr>
        <w:t>บอท</w:t>
      </w:r>
      <w:r w:rsidR="00437CF2">
        <w:rPr>
          <w:rFonts w:hint="cs"/>
          <w:cs/>
        </w:rPr>
        <w:t>หรือ</w:t>
      </w:r>
      <w:r w:rsidR="00361155">
        <w:rPr>
          <w:rFonts w:hint="cs"/>
          <w:cs/>
        </w:rPr>
        <w:t>โปรแกรมคอมพิวเตอร์ชนิดหนึ่งที่ใช้ในการตอบกลับการสนทนากำลัง</w:t>
      </w:r>
      <w:r w:rsidR="008E689E">
        <w:rPr>
          <w:rFonts w:hint="cs"/>
          <w:cs/>
        </w:rPr>
        <w:t>เป็นท</w:t>
      </w:r>
      <w:r w:rsidR="00814BC4">
        <w:rPr>
          <w:rFonts w:hint="cs"/>
          <w:cs/>
        </w:rPr>
        <w:t>ี่แพร่หลายในองค์กรหรือบริษัทห้างร้าน</w:t>
      </w:r>
      <w:r w:rsidR="00A971C5">
        <w:rPr>
          <w:rFonts w:hint="cs"/>
          <w:cs/>
        </w:rPr>
        <w:t xml:space="preserve"> </w:t>
      </w:r>
      <w:r w:rsidR="00FE7E29">
        <w:rPr>
          <w:rFonts w:hint="cs"/>
          <w:cs/>
        </w:rPr>
        <w:t>เนื่องจากความสามารถในการ</w:t>
      </w:r>
      <w:r w:rsidR="00A971C5">
        <w:rPr>
          <w:rFonts w:hint="cs"/>
          <w:cs/>
        </w:rPr>
        <w:t>ช่วยอำนวยความสะดวกให้แก่ลูกค้า</w:t>
      </w:r>
      <w:r w:rsidR="00FE7E29">
        <w:rPr>
          <w:rFonts w:hint="cs"/>
          <w:cs/>
        </w:rPr>
        <w:t>และเจ้าหน้าที่</w:t>
      </w:r>
      <w:r w:rsidR="00A971C5">
        <w:rPr>
          <w:rFonts w:hint="cs"/>
          <w:cs/>
        </w:rPr>
        <w:t xml:space="preserve"> </w:t>
      </w:r>
      <w:r w:rsidR="001F142B">
        <w:rPr>
          <w:rFonts w:hint="cs"/>
          <w:cs/>
        </w:rPr>
        <w:t>เช่น</w:t>
      </w:r>
      <w:r w:rsidR="00FE7E29">
        <w:rPr>
          <w:rFonts w:hint="cs"/>
          <w:cs/>
        </w:rPr>
        <w:t xml:space="preserve"> </w:t>
      </w:r>
      <w:r w:rsidR="00A971C5">
        <w:rPr>
          <w:rFonts w:hint="cs"/>
          <w:cs/>
        </w:rPr>
        <w:t>ช่วยให้การสอบถามข้อมูลและบริการ</w:t>
      </w:r>
      <w:r w:rsidR="004D34A9">
        <w:rPr>
          <w:rFonts w:hint="cs"/>
          <w:cs/>
        </w:rPr>
        <w:t>สะดวก</w:t>
      </w:r>
      <w:r w:rsidR="007B75A8">
        <w:rPr>
          <w:rFonts w:hint="cs"/>
          <w:cs/>
        </w:rPr>
        <w:t>รวดเร็วทั้งในและนอกเวลาทำการ</w:t>
      </w:r>
      <w:r w:rsidR="003E0735">
        <w:rPr>
          <w:rFonts w:hint="cs"/>
          <w:cs/>
        </w:rPr>
        <w:t xml:space="preserve"> </w:t>
      </w:r>
      <w:r w:rsidR="00F5505D">
        <w:rPr>
          <w:rFonts w:hint="cs"/>
          <w:cs/>
        </w:rPr>
        <w:t>ลดปัญหาเจ้าหน้าที่ไม่เพียงพอต่อความต้องการของลูกค้า</w:t>
      </w:r>
      <w:r w:rsidR="00CD2CBD">
        <w:t xml:space="preserve"> </w:t>
      </w:r>
      <w:r w:rsidR="00CD2CBD">
        <w:rPr>
          <w:rFonts w:hint="cs"/>
          <w:cs/>
        </w:rPr>
        <w:t>เป็นต้น</w:t>
      </w:r>
      <w:r w:rsidR="00AC03B4">
        <w:rPr>
          <w:rFonts w:hint="cs"/>
          <w:cs/>
        </w:rPr>
        <w:t xml:space="preserve"> ความท้าทายอย่างหนึ่งในการสร้างแชทบอท คือ การระบุเจตนาจากการสนทนาหรือเรียกว่า </w:t>
      </w:r>
      <w:r w:rsidR="00AC03B4">
        <w:t>intent</w:t>
      </w:r>
      <w:r w:rsidR="004A3338">
        <w:rPr>
          <w:rFonts w:hint="cs"/>
          <w:cs/>
        </w:rPr>
        <w:t xml:space="preserve"> ซึ่ง </w:t>
      </w:r>
      <w:r w:rsidR="004A3338">
        <w:t xml:space="preserve">intent </w:t>
      </w:r>
      <w:r w:rsidR="004A3338">
        <w:rPr>
          <w:rFonts w:hint="cs"/>
          <w:cs/>
        </w:rPr>
        <w:t>หนึ่งๆ มีข้อความได้หลากหลา</w:t>
      </w:r>
      <w:r w:rsidR="0033564F">
        <w:rPr>
          <w:rFonts w:hint="cs"/>
          <w:cs/>
        </w:rPr>
        <w:t>ย</w:t>
      </w:r>
      <w:r w:rsidR="00DB4EBB">
        <w:rPr>
          <w:rFonts w:hint="cs"/>
          <w:cs/>
        </w:rPr>
        <w:t xml:space="preserve"> เราอาจใช้วิธีให้ผู้พัฒนา</w:t>
      </w:r>
      <w:r w:rsidR="00DB4EBB" w:rsidRPr="0096522C">
        <w:rPr>
          <w:rFonts w:hint="cs"/>
          <w:cs/>
        </w:rPr>
        <w:t xml:space="preserve">แชทบอทระบุข้อความที่เป็นไปได้ สำหรับแต่ละ </w:t>
      </w:r>
      <w:r w:rsidR="00DB4EBB" w:rsidRPr="0096522C">
        <w:t>intent</w:t>
      </w:r>
      <w:r w:rsidR="00DB4EBB" w:rsidRPr="0096522C">
        <w:rPr>
          <w:rFonts w:hint="cs"/>
          <w:cs/>
        </w:rPr>
        <w:t xml:space="preserve"> </w:t>
      </w:r>
      <w:r w:rsidR="00350055" w:rsidRPr="0096522C">
        <w:rPr>
          <w:rFonts w:hint="cs"/>
          <w:cs/>
        </w:rPr>
        <w:t>แต่อาจไม่ครบถ้วน และต้องใช้เวลานาน</w:t>
      </w:r>
    </w:p>
    <w:p w14:paraId="6B7DD8ED" w14:textId="37924BB4" w:rsidR="00350055" w:rsidRDefault="00350055" w:rsidP="00045368">
      <w:pPr>
        <w:ind w:firstLine="720"/>
        <w:jc w:val="thaiDistribute"/>
        <w:rPr>
          <w:cs/>
        </w:rPr>
      </w:pPr>
      <w:r w:rsidRPr="0096522C">
        <w:rPr>
          <w:rFonts w:hint="cs"/>
          <w:cs/>
        </w:rPr>
        <w:t xml:space="preserve">การเรียนรู้ของเครื่อง </w:t>
      </w:r>
      <w:r w:rsidRPr="0096522C">
        <w:t>(Machine Learning)</w:t>
      </w:r>
      <w:r w:rsidR="00A57DFD" w:rsidRPr="0096522C">
        <w:t xml:space="preserve"> </w:t>
      </w:r>
      <w:r w:rsidR="00A57DFD" w:rsidRPr="0096522C">
        <w:rPr>
          <w:rFonts w:hint="cs"/>
          <w:cs/>
        </w:rPr>
        <w:t>เป็นเทคนิค</w:t>
      </w:r>
      <w:r w:rsidR="00F61C92" w:rsidRPr="0096522C">
        <w:rPr>
          <w:rFonts w:hint="cs"/>
          <w:cs/>
        </w:rPr>
        <w:t>ที่สามารถนำมาใช้ในการจำแนกข้อมูลได้ ผู้จัดทำโครงงานจึงสนใจ</w:t>
      </w:r>
      <w:r w:rsidR="009C60B0" w:rsidRPr="0096522C">
        <w:rPr>
          <w:rFonts w:hint="cs"/>
          <w:cs/>
        </w:rPr>
        <w:t>ศึกษาการนำการเรียนรู้ของเครื่องมา</w:t>
      </w:r>
      <w:r w:rsidR="00B55668" w:rsidRPr="0096522C">
        <w:rPr>
          <w:rFonts w:hint="cs"/>
          <w:cs/>
        </w:rPr>
        <w:t>ช่วยในการจำแนก</w:t>
      </w:r>
      <w:r w:rsidR="00B55668" w:rsidRPr="0096522C">
        <w:t xml:space="preserve"> intent </w:t>
      </w:r>
      <w:r w:rsidR="00B55668" w:rsidRPr="0096522C">
        <w:rPr>
          <w:rFonts w:hint="cs"/>
          <w:cs/>
        </w:rPr>
        <w:t>เพื่อการสร้าง</w:t>
      </w:r>
      <w:r w:rsidR="003D4D06" w:rsidRPr="0096522C">
        <w:rPr>
          <w:cs/>
        </w:rPr>
        <w:br/>
      </w:r>
      <w:r w:rsidR="00B55668" w:rsidRPr="0096522C">
        <w:rPr>
          <w:rFonts w:hint="cs"/>
          <w:cs/>
        </w:rPr>
        <w:t>แชทบอท</w:t>
      </w:r>
      <w:r w:rsidR="00B55668">
        <w:rPr>
          <w:rFonts w:hint="cs"/>
          <w:cs/>
        </w:rPr>
        <w:t xml:space="preserve"> </w:t>
      </w:r>
      <w:r w:rsidR="004B3589">
        <w:rPr>
          <w:rFonts w:hint="cs"/>
          <w:cs/>
        </w:rPr>
        <w:t>โดยจะใช้กรณี</w:t>
      </w:r>
      <w:r w:rsidR="00154A77">
        <w:rPr>
          <w:rFonts w:hint="cs"/>
          <w:cs/>
        </w:rPr>
        <w:t>ศึกษาจากชุดข้อมูลมาตรฐาน</w:t>
      </w:r>
      <w:r w:rsidR="00076E1B">
        <w:rPr>
          <w:rFonts w:hint="cs"/>
          <w:cs/>
        </w:rPr>
        <w:t xml:space="preserve"> และบทสนทนาถามตอบเกี่ยวกับการศึกษาของนักศึกษา</w:t>
      </w:r>
      <w:r w:rsidR="00BD71C0">
        <w:rPr>
          <w:rFonts w:hint="cs"/>
          <w:cs/>
        </w:rPr>
        <w:t>คณะวิทยาศ</w:t>
      </w:r>
      <w:r w:rsidR="00813200">
        <w:rPr>
          <w:rFonts w:hint="cs"/>
          <w:cs/>
        </w:rPr>
        <w:t>า</w:t>
      </w:r>
      <w:r w:rsidR="00BD71C0">
        <w:rPr>
          <w:rFonts w:hint="cs"/>
          <w:cs/>
        </w:rPr>
        <w:t>สตร์</w:t>
      </w:r>
      <w:r w:rsidR="00574268">
        <w:rPr>
          <w:rFonts w:hint="cs"/>
          <w:cs/>
        </w:rPr>
        <w:t xml:space="preserve"> มหาวิทยาลัยสงขลานครินทร์</w:t>
      </w:r>
    </w:p>
    <w:p w14:paraId="5C08A14B" w14:textId="77777777" w:rsidR="006B4A36" w:rsidRDefault="006B4A36" w:rsidP="006B4A36">
      <w:pPr>
        <w:rPr>
          <w:rFonts w:ascii="Angsana New" w:hAnsi="Angsana New"/>
        </w:rPr>
      </w:pPr>
    </w:p>
    <w:p w14:paraId="52209C2D" w14:textId="77777777" w:rsidR="009547CA" w:rsidRPr="006B4A36" w:rsidRDefault="009547CA" w:rsidP="006B4A36">
      <w:pPr>
        <w:rPr>
          <w:rFonts w:ascii="Angsana New" w:hAnsi="Angsana New"/>
        </w:rPr>
      </w:pPr>
    </w:p>
    <w:p w14:paraId="1A5D6F45" w14:textId="77777777" w:rsidR="003C0DA7" w:rsidRDefault="003C0DA7" w:rsidP="003C0DA7"/>
    <w:p w14:paraId="0D826F14" w14:textId="77777777" w:rsidR="004C01B9" w:rsidRDefault="004C01B9" w:rsidP="00956314"/>
    <w:p w14:paraId="5FEC10E7" w14:textId="3CDFCD27" w:rsidR="005515C9" w:rsidRDefault="005515C9" w:rsidP="00956314">
      <w:pPr>
        <w:rPr>
          <w:cs/>
        </w:rPr>
        <w:sectPr w:rsidR="005515C9" w:rsidSect="007E7AFE">
          <w:headerReference w:type="default" r:id="rId10"/>
          <w:footerReference w:type="default" r:id="rId11"/>
          <w:pgSz w:w="11906" w:h="16838"/>
          <w:pgMar w:top="1440" w:right="1106" w:bottom="1079" w:left="1800" w:header="708" w:footer="708" w:gutter="0"/>
          <w:pgNumType w:start="1"/>
          <w:cols w:space="708"/>
          <w:docGrid w:linePitch="360"/>
        </w:sectPr>
      </w:pPr>
    </w:p>
    <w:p w14:paraId="017393A2" w14:textId="6792B71F" w:rsidR="0093699A" w:rsidRPr="00551D24" w:rsidRDefault="0093699A" w:rsidP="0093699A">
      <w:pPr>
        <w:pStyle w:val="Heading2"/>
      </w:pPr>
      <w:bookmarkStart w:id="11" w:name="_Toc61186622"/>
      <w:bookmarkStart w:id="12" w:name="_Toc61466282"/>
      <w:r w:rsidRPr="00551D24">
        <w:lastRenderedPageBreak/>
        <w:t xml:space="preserve">1.2 </w:t>
      </w:r>
      <w:r w:rsidRPr="00551D24">
        <w:rPr>
          <w:cs/>
        </w:rPr>
        <w:t>วัตถุป</w:t>
      </w:r>
      <w:r>
        <w:rPr>
          <w:rFonts w:hint="cs"/>
          <w:cs/>
        </w:rPr>
        <w:t>ร</w:t>
      </w:r>
      <w:r w:rsidRPr="00551D24">
        <w:rPr>
          <w:cs/>
        </w:rPr>
        <w:t>ะสงค์</w:t>
      </w:r>
      <w:bookmarkEnd w:id="11"/>
      <w:bookmarkEnd w:id="12"/>
    </w:p>
    <w:p w14:paraId="3B675C26" w14:textId="09CC1A3F" w:rsidR="00B049B0" w:rsidRDefault="00B049B0" w:rsidP="00CD0F1E">
      <w:pPr>
        <w:numPr>
          <w:ilvl w:val="0"/>
          <w:numId w:val="15"/>
        </w:numPr>
        <w:jc w:val="thaiDistribute"/>
      </w:pPr>
      <w:r>
        <w:rPr>
          <w:rFonts w:hint="cs"/>
          <w:cs/>
        </w:rPr>
        <w:t>เพื่อศึกษาการจำแนก</w:t>
      </w:r>
      <w:r>
        <w:t xml:space="preserve"> intent </w:t>
      </w:r>
      <w:r w:rsidR="003D0FD7">
        <w:rPr>
          <w:rFonts w:hint="cs"/>
          <w:cs/>
        </w:rPr>
        <w:t>โดยใช้การเรียนรู้ของเครื่อง</w:t>
      </w:r>
      <w:r>
        <w:rPr>
          <w:rFonts w:hint="cs"/>
          <w:cs/>
        </w:rPr>
        <w:t>สำหรับสร้างแชทบอท</w:t>
      </w:r>
    </w:p>
    <w:p w14:paraId="49F3569D" w14:textId="0A631B94" w:rsidR="0093699A" w:rsidRDefault="0093699A" w:rsidP="00CD0F1E">
      <w:pPr>
        <w:numPr>
          <w:ilvl w:val="0"/>
          <w:numId w:val="15"/>
        </w:numPr>
        <w:jc w:val="thaiDistribute"/>
      </w:pPr>
      <w:r w:rsidRPr="00551D24">
        <w:rPr>
          <w:cs/>
        </w:rPr>
        <w:t>เพื่อสร้างแชทบอท</w:t>
      </w:r>
      <w:r>
        <w:rPr>
          <w:rFonts w:hint="cs"/>
          <w:cs/>
        </w:rPr>
        <w:t>ตอบคำถามข้อมูลเบื้องต้นของ</w:t>
      </w:r>
      <w:r w:rsidR="00DD5896">
        <w:rPr>
          <w:rFonts w:hint="cs"/>
          <w:cs/>
        </w:rPr>
        <w:t xml:space="preserve">สถาบันการศึกษา </w:t>
      </w:r>
      <w:r>
        <w:rPr>
          <w:rFonts w:hint="cs"/>
          <w:cs/>
        </w:rPr>
        <w:t>ซึ่งจะช่วยตอบคำถามให้แก่ผู้ใช้นอกช่วงเวลาทำการ</w:t>
      </w:r>
    </w:p>
    <w:p w14:paraId="3F7F4E1B" w14:textId="77777777" w:rsidR="007C194F" w:rsidRDefault="007C194F" w:rsidP="007C194F">
      <w:pPr>
        <w:ind w:left="720"/>
      </w:pPr>
    </w:p>
    <w:p w14:paraId="7E51686C" w14:textId="78037031" w:rsidR="009547CA" w:rsidRPr="00F44A52" w:rsidRDefault="009547CA" w:rsidP="00CD0F1E">
      <w:pPr>
        <w:pStyle w:val="Heading2"/>
        <w:numPr>
          <w:ilvl w:val="1"/>
          <w:numId w:val="20"/>
        </w:numPr>
        <w:rPr>
          <w:color w:val="FF0000"/>
        </w:rPr>
      </w:pPr>
      <w:bookmarkStart w:id="13" w:name="_Toc61186623"/>
      <w:bookmarkStart w:id="14" w:name="_Toc61466283"/>
      <w:r w:rsidRPr="00A0717F">
        <w:rPr>
          <w:rFonts w:hint="cs"/>
          <w:color w:val="000000" w:themeColor="text1"/>
          <w:cs/>
        </w:rPr>
        <w:t>ขอบเขตของโครงงาน</w:t>
      </w:r>
      <w:bookmarkEnd w:id="13"/>
      <w:bookmarkEnd w:id="14"/>
    </w:p>
    <w:p w14:paraId="2FBBAE13" w14:textId="20D84A29" w:rsidR="00E119AB" w:rsidRDefault="00D67C35" w:rsidP="00E119AB">
      <w:pPr>
        <w:ind w:firstLine="720"/>
        <w:jc w:val="thaiDistribute"/>
      </w:pPr>
      <w:r w:rsidRPr="000B37B1">
        <w:rPr>
          <w:rFonts w:hint="cs"/>
          <w:cs/>
        </w:rPr>
        <w:t>ศึกษาการจำแนก</w:t>
      </w:r>
      <w:r w:rsidR="00A47289" w:rsidRPr="000B37B1">
        <w:rPr>
          <w:rFonts w:hint="cs"/>
          <w:cs/>
        </w:rPr>
        <w:t xml:space="preserve"> </w:t>
      </w:r>
      <w:r w:rsidR="00A47289" w:rsidRPr="000B37B1">
        <w:t xml:space="preserve">intent </w:t>
      </w:r>
      <w:r w:rsidR="00A47289" w:rsidRPr="000B37B1">
        <w:rPr>
          <w:rFonts w:hint="cs"/>
          <w:cs/>
        </w:rPr>
        <w:t xml:space="preserve">โดยใช้การเรียนรู้ของเครื่อง อย่างน้อย </w:t>
      </w:r>
      <w:r w:rsidR="00A47289" w:rsidRPr="000B37B1">
        <w:t xml:space="preserve">2 </w:t>
      </w:r>
      <w:r w:rsidR="00A47289" w:rsidRPr="000B37B1">
        <w:rPr>
          <w:rFonts w:hint="cs"/>
          <w:cs/>
        </w:rPr>
        <w:t>เทคนิค</w:t>
      </w:r>
      <w:r w:rsidR="00D73447" w:rsidRPr="000B37B1">
        <w:rPr>
          <w:rFonts w:hint="cs"/>
          <w:cs/>
        </w:rPr>
        <w:t xml:space="preserve"> บนชุดข้อมูล</w:t>
      </w:r>
      <w:r w:rsidR="00BB2A34" w:rsidRPr="000B37B1">
        <w:rPr>
          <w:rFonts w:hint="cs"/>
          <w:cs/>
        </w:rPr>
        <w:t>มาตรฐาน</w:t>
      </w:r>
      <w:r w:rsidR="000B37B1" w:rsidRPr="000B37B1">
        <w:rPr>
          <w:rFonts w:hint="cs"/>
          <w:cs/>
        </w:rPr>
        <w:t xml:space="preserve"> และกรณีศึกษา</w:t>
      </w:r>
      <w:r w:rsidR="000B37B1">
        <w:rPr>
          <w:rFonts w:hint="cs"/>
          <w:cs/>
        </w:rPr>
        <w:t>แชทบอท</w:t>
      </w:r>
      <w:r w:rsidR="00935358">
        <w:rPr>
          <w:rFonts w:hint="cs"/>
          <w:cs/>
        </w:rPr>
        <w:t>ตอบคำถามข้อมูลเบื้องต้นเกี่ยวกับ</w:t>
      </w:r>
      <w:r w:rsidR="00397DBA">
        <w:rPr>
          <w:rFonts w:hint="cs"/>
          <w:cs/>
        </w:rPr>
        <w:t xml:space="preserve">การศึกษา สำหรับนักศึกษาคณะวิทยาศาสตร์ มหาวิทยาลัยสงขลานครินทร์ </w:t>
      </w:r>
      <w:r w:rsidR="00E119AB">
        <w:rPr>
          <w:rFonts w:hint="cs"/>
          <w:cs/>
        </w:rPr>
        <w:t xml:space="preserve">โดยใช้ภาษา </w:t>
      </w:r>
      <w:r w:rsidR="00E119AB">
        <w:t xml:space="preserve">python </w:t>
      </w:r>
      <w:r w:rsidR="00E119AB">
        <w:rPr>
          <w:rFonts w:hint="cs"/>
          <w:cs/>
        </w:rPr>
        <w:t>เป็นหลัก</w:t>
      </w:r>
    </w:p>
    <w:p w14:paraId="31B13632" w14:textId="77777777" w:rsidR="00935358" w:rsidRPr="000B37B1" w:rsidRDefault="00935358" w:rsidP="000B37B1">
      <w:pPr>
        <w:ind w:firstLine="720"/>
        <w:jc w:val="thaiDistribute"/>
      </w:pPr>
    </w:p>
    <w:p w14:paraId="28B78A8A" w14:textId="694BAC0B" w:rsidR="005515C9" w:rsidRDefault="005515C9" w:rsidP="005515C9">
      <w:pPr>
        <w:pStyle w:val="Heading2"/>
      </w:pPr>
      <w:bookmarkStart w:id="15" w:name="_Toc61186624"/>
      <w:bookmarkStart w:id="16" w:name="_Toc61466284"/>
      <w:r>
        <w:t xml:space="preserve">1.4 </w:t>
      </w:r>
      <w:r>
        <w:rPr>
          <w:rFonts w:hint="cs"/>
          <w:cs/>
        </w:rPr>
        <w:t>ขั้นตอนและระยะเวลาในการดำเนินงาน</w:t>
      </w:r>
      <w:bookmarkEnd w:id="15"/>
      <w:bookmarkEnd w:id="16"/>
    </w:p>
    <w:p w14:paraId="244A92BF" w14:textId="7146BA47" w:rsidR="005515C9" w:rsidRDefault="005515C9" w:rsidP="00CD0F1E">
      <w:pPr>
        <w:pStyle w:val="ListParagraph"/>
        <w:numPr>
          <w:ilvl w:val="0"/>
          <w:numId w:val="14"/>
        </w:numPr>
      </w:pPr>
      <w:r w:rsidRPr="00A2242B">
        <w:rPr>
          <w:cs/>
        </w:rPr>
        <w:t>คิดหัวข้อโครงงาน</w:t>
      </w:r>
      <w:r w:rsidR="00337B35" w:rsidRPr="00A2242B">
        <w:t xml:space="preserve"> </w:t>
      </w:r>
    </w:p>
    <w:p w14:paraId="41653B51" w14:textId="0C029BB3" w:rsidR="00C66BAA" w:rsidRPr="00A2242B" w:rsidRDefault="00C66BAA" w:rsidP="00CD0F1E">
      <w:pPr>
        <w:pStyle w:val="ListParagraph"/>
        <w:numPr>
          <w:ilvl w:val="0"/>
          <w:numId w:val="14"/>
        </w:numPr>
        <w:rPr>
          <w:cs/>
        </w:rPr>
      </w:pPr>
      <w:r>
        <w:rPr>
          <w:rFonts w:hint="cs"/>
          <w:cs/>
        </w:rPr>
        <w:t>ศึกษาความเป็นไปได้ของโครงงาน</w:t>
      </w:r>
    </w:p>
    <w:p w14:paraId="5BEC6F38" w14:textId="78468EEE" w:rsidR="005515C9" w:rsidRDefault="005515C9" w:rsidP="00CD0F1E">
      <w:pPr>
        <w:pStyle w:val="ListParagraph"/>
        <w:numPr>
          <w:ilvl w:val="0"/>
          <w:numId w:val="14"/>
        </w:numPr>
      </w:pPr>
      <w:r w:rsidRPr="00A2242B">
        <w:rPr>
          <w:cs/>
        </w:rPr>
        <w:t>กำหนดขอบเขต</w:t>
      </w:r>
    </w:p>
    <w:p w14:paraId="45E63CEB" w14:textId="4CA1BB40" w:rsidR="00C16B05" w:rsidRDefault="00C16B05" w:rsidP="00CD0F1E">
      <w:pPr>
        <w:pStyle w:val="ListParagraph"/>
        <w:numPr>
          <w:ilvl w:val="0"/>
          <w:numId w:val="14"/>
        </w:numPr>
      </w:pPr>
      <w:r>
        <w:rPr>
          <w:rFonts w:hint="cs"/>
          <w:cs/>
        </w:rPr>
        <w:t>ศึกษาเครื่องมือที่เกี่ยวข้อง</w:t>
      </w:r>
    </w:p>
    <w:p w14:paraId="73996E8C" w14:textId="5FC2AE80" w:rsidR="00C16B05" w:rsidRDefault="00C16B05" w:rsidP="00CD0F1E">
      <w:pPr>
        <w:pStyle w:val="ListParagraph"/>
        <w:numPr>
          <w:ilvl w:val="0"/>
          <w:numId w:val="14"/>
        </w:numPr>
      </w:pPr>
      <w:r>
        <w:rPr>
          <w:rFonts w:hint="cs"/>
          <w:cs/>
        </w:rPr>
        <w:t>ศึกษาเทคนิคที่เกี่ยวข้อง</w:t>
      </w:r>
    </w:p>
    <w:p w14:paraId="4AAD4ED3" w14:textId="28B17E59" w:rsidR="00C16B05" w:rsidRDefault="00C16B05" w:rsidP="00CD0F1E">
      <w:pPr>
        <w:pStyle w:val="ListParagraph"/>
        <w:numPr>
          <w:ilvl w:val="0"/>
          <w:numId w:val="14"/>
        </w:numPr>
      </w:pPr>
      <w:r>
        <w:rPr>
          <w:rFonts w:hint="cs"/>
          <w:cs/>
        </w:rPr>
        <w:t>วางแผนการทดสอบ</w:t>
      </w:r>
    </w:p>
    <w:p w14:paraId="48FA7185" w14:textId="732019F2" w:rsidR="008C2289" w:rsidRDefault="008C2289" w:rsidP="00CD0F1E">
      <w:pPr>
        <w:pStyle w:val="ListParagraph"/>
        <w:numPr>
          <w:ilvl w:val="0"/>
          <w:numId w:val="14"/>
        </w:numPr>
      </w:pPr>
      <w:r>
        <w:rPr>
          <w:rFonts w:hint="cs"/>
          <w:cs/>
        </w:rPr>
        <w:t>ทำการทดลอง</w:t>
      </w:r>
    </w:p>
    <w:p w14:paraId="31904E41" w14:textId="7C2289C2" w:rsidR="008C2289" w:rsidRDefault="008C2289" w:rsidP="00CD0F1E">
      <w:pPr>
        <w:pStyle w:val="ListParagraph"/>
        <w:numPr>
          <w:ilvl w:val="0"/>
          <w:numId w:val="14"/>
        </w:numPr>
      </w:pPr>
      <w:r>
        <w:rPr>
          <w:rFonts w:hint="cs"/>
          <w:cs/>
        </w:rPr>
        <w:t>สรุปและวิเคราะห์ผลการทดลอง</w:t>
      </w:r>
    </w:p>
    <w:p w14:paraId="540BE1DE" w14:textId="47EFC6CF" w:rsidR="008C2289" w:rsidRDefault="008C2289" w:rsidP="00CD0F1E">
      <w:pPr>
        <w:pStyle w:val="ListParagraph"/>
        <w:numPr>
          <w:ilvl w:val="0"/>
          <w:numId w:val="14"/>
        </w:numPr>
      </w:pPr>
      <w:r>
        <w:rPr>
          <w:rFonts w:hint="cs"/>
          <w:cs/>
        </w:rPr>
        <w:t xml:space="preserve">นำ </w:t>
      </w:r>
      <w:r>
        <w:t xml:space="preserve">intent </w:t>
      </w:r>
      <w:r>
        <w:rPr>
          <w:rFonts w:hint="cs"/>
          <w:cs/>
        </w:rPr>
        <w:t>ไปสร้างแชทบอท</w:t>
      </w:r>
    </w:p>
    <w:p w14:paraId="54AACF0F" w14:textId="56A016EB" w:rsidR="008C2289" w:rsidRDefault="008C2289" w:rsidP="00CD0F1E">
      <w:pPr>
        <w:pStyle w:val="ListParagraph"/>
        <w:numPr>
          <w:ilvl w:val="0"/>
          <w:numId w:val="14"/>
        </w:numPr>
      </w:pPr>
      <w:r>
        <w:rPr>
          <w:rFonts w:hint="cs"/>
          <w:cs/>
        </w:rPr>
        <w:t>ทดสอบการใช้แชทบอท</w:t>
      </w:r>
    </w:p>
    <w:p w14:paraId="569C0671" w14:textId="4D603C17" w:rsidR="008C2289" w:rsidRPr="008C2289" w:rsidRDefault="008C2289" w:rsidP="00CD0F1E">
      <w:pPr>
        <w:pStyle w:val="ListParagraph"/>
        <w:numPr>
          <w:ilvl w:val="0"/>
          <w:numId w:val="14"/>
        </w:numPr>
      </w:pPr>
      <w:r>
        <w:rPr>
          <w:rFonts w:hint="cs"/>
          <w:cs/>
        </w:rPr>
        <w:t>ประเมินผลการใช้แชทบอท</w:t>
      </w:r>
    </w:p>
    <w:p w14:paraId="23D8CFEF" w14:textId="1BF3C12E" w:rsidR="00997BAE" w:rsidRDefault="00997BAE" w:rsidP="00956314"/>
    <w:p w14:paraId="57088FAB" w14:textId="019CEBB6" w:rsidR="00C0585A" w:rsidRPr="004C01B9" w:rsidRDefault="00C0585A" w:rsidP="00956314">
      <w:pPr>
        <w:rPr>
          <w:cs/>
        </w:rPr>
        <w:sectPr w:rsidR="00C0585A" w:rsidRPr="004C01B9" w:rsidSect="007E7AFE">
          <w:headerReference w:type="default" r:id="rId12"/>
          <w:footerReference w:type="default" r:id="rId13"/>
          <w:pgSz w:w="11906" w:h="16838"/>
          <w:pgMar w:top="1440" w:right="1106" w:bottom="1079" w:left="1800" w:header="708" w:footer="708" w:gutter="0"/>
          <w:pgNumType w:start="1"/>
          <w:cols w:space="708"/>
          <w:docGrid w:linePitch="360"/>
        </w:sectPr>
      </w:pPr>
    </w:p>
    <w:p w14:paraId="7E7C7CB1" w14:textId="05D007A8" w:rsidR="00D6387C" w:rsidRPr="00D6387C" w:rsidRDefault="00D6387C" w:rsidP="00EE27F6">
      <w:pPr>
        <w:pStyle w:val="Heading2"/>
        <w:tabs>
          <w:tab w:val="left" w:pos="180"/>
        </w:tabs>
      </w:pPr>
      <w:bookmarkStart w:id="17" w:name="_Toc61024528"/>
      <w:bookmarkStart w:id="18" w:name="_Toc61186625"/>
      <w:bookmarkStart w:id="19" w:name="_Toc61466285"/>
      <w:r>
        <w:lastRenderedPageBreak/>
        <w:t xml:space="preserve">1.5 </w:t>
      </w:r>
      <w:r w:rsidRPr="000B74C0">
        <w:rPr>
          <w:rFonts w:ascii="TH Sarabun New" w:hAnsi="TH Sarabun New" w:cs="TH Sarabun New"/>
          <w:cs/>
        </w:rPr>
        <w:t>แผนภาพระยะเวลาดำเนินงาน</w:t>
      </w:r>
      <w:bookmarkEnd w:id="17"/>
      <w:bookmarkEnd w:id="18"/>
      <w:bookmarkEnd w:id="19"/>
    </w:p>
    <w:tbl>
      <w:tblPr>
        <w:tblW w:w="1457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620"/>
        <w:gridCol w:w="1155"/>
        <w:gridCol w:w="1080"/>
        <w:gridCol w:w="1080"/>
        <w:gridCol w:w="1080"/>
        <w:gridCol w:w="1080"/>
        <w:gridCol w:w="1080"/>
        <w:gridCol w:w="990"/>
        <w:gridCol w:w="900"/>
        <w:gridCol w:w="900"/>
        <w:gridCol w:w="900"/>
        <w:gridCol w:w="900"/>
        <w:gridCol w:w="810"/>
      </w:tblGrid>
      <w:tr w:rsidR="00173306" w:rsidRPr="007C396B" w14:paraId="0D70E907" w14:textId="029110D2" w:rsidTr="00AA3941">
        <w:trPr>
          <w:trHeight w:val="432"/>
        </w:trPr>
        <w:tc>
          <w:tcPr>
            <w:tcW w:w="2620" w:type="dxa"/>
            <w:vMerge w:val="restart"/>
            <w:shd w:val="clear" w:color="auto" w:fill="auto"/>
            <w:vAlign w:val="center"/>
          </w:tcPr>
          <w:p w14:paraId="08C88FE2" w14:textId="317CD309" w:rsidR="00173306" w:rsidRPr="007C396B" w:rsidRDefault="00173306" w:rsidP="00550069">
            <w:pPr>
              <w:jc w:val="center"/>
              <w:rPr>
                <w:rFonts w:ascii="Angsana New" w:hAnsi="Angsana New"/>
                <w:cs/>
              </w:rPr>
            </w:pPr>
            <w:r>
              <w:rPr>
                <w:rFonts w:ascii="Angsana New" w:hAnsi="Angsana New" w:hint="cs"/>
                <w:cs/>
              </w:rPr>
              <w:t>ขั้นตอนการดำเนินงาน</w:t>
            </w:r>
          </w:p>
        </w:tc>
        <w:tc>
          <w:tcPr>
            <w:tcW w:w="6555" w:type="dxa"/>
            <w:gridSpan w:val="6"/>
            <w:shd w:val="clear" w:color="auto" w:fill="auto"/>
          </w:tcPr>
          <w:p w14:paraId="11449511" w14:textId="77777777" w:rsidR="00173306" w:rsidRPr="007C396B" w:rsidRDefault="00173306" w:rsidP="007C396B">
            <w:pPr>
              <w:tabs>
                <w:tab w:val="left" w:pos="3451"/>
              </w:tabs>
              <w:jc w:val="center"/>
              <w:rPr>
                <w:rFonts w:ascii="Angsana New" w:hAnsi="Angsana New"/>
                <w:cs/>
              </w:rPr>
            </w:pPr>
            <w:r w:rsidRPr="007C396B">
              <w:rPr>
                <w:rFonts w:ascii="Angsana New" w:hAnsi="Angsana New" w:hint="cs"/>
                <w:cs/>
              </w:rPr>
              <w:t xml:space="preserve">ปีการศึกษา </w:t>
            </w:r>
            <w:r w:rsidRPr="007C396B">
              <w:rPr>
                <w:rFonts w:ascii="Angsana New" w:hAnsi="Angsana New"/>
              </w:rPr>
              <w:t>2563</w:t>
            </w:r>
          </w:p>
        </w:tc>
        <w:tc>
          <w:tcPr>
            <w:tcW w:w="5400" w:type="dxa"/>
            <w:gridSpan w:val="6"/>
          </w:tcPr>
          <w:p w14:paraId="123F06EF" w14:textId="5457AA81" w:rsidR="00173306" w:rsidRDefault="00173306" w:rsidP="007C396B">
            <w:pPr>
              <w:tabs>
                <w:tab w:val="left" w:pos="3451"/>
              </w:tabs>
              <w:jc w:val="center"/>
              <w:rPr>
                <w:rFonts w:ascii="Angsana New" w:hAnsi="Angsana New"/>
                <w:cs/>
              </w:rPr>
            </w:pPr>
            <w:r>
              <w:rPr>
                <w:rFonts w:ascii="Angsana New" w:hAnsi="Angsana New" w:hint="cs"/>
                <w:cs/>
              </w:rPr>
              <w:t xml:space="preserve">ปีการศึกษา </w:t>
            </w:r>
            <w:r>
              <w:rPr>
                <w:rFonts w:ascii="Angsana New" w:hAnsi="Angsana New"/>
              </w:rPr>
              <w:t>2564</w:t>
            </w:r>
          </w:p>
        </w:tc>
      </w:tr>
      <w:tr w:rsidR="00312B27" w:rsidRPr="007C396B" w14:paraId="41409A8A" w14:textId="16F9AC9C" w:rsidTr="00AA3941">
        <w:trPr>
          <w:trHeight w:val="432"/>
        </w:trPr>
        <w:tc>
          <w:tcPr>
            <w:tcW w:w="2620" w:type="dxa"/>
            <w:vMerge/>
            <w:shd w:val="clear" w:color="auto" w:fill="auto"/>
          </w:tcPr>
          <w:p w14:paraId="3FA85F1A" w14:textId="77777777" w:rsidR="00173306" w:rsidRPr="007C396B" w:rsidRDefault="00173306" w:rsidP="00956314">
            <w:pPr>
              <w:rPr>
                <w:rFonts w:ascii="Angsana New" w:hAnsi="Angsana New"/>
              </w:rPr>
            </w:pPr>
          </w:p>
        </w:tc>
        <w:tc>
          <w:tcPr>
            <w:tcW w:w="1155" w:type="dxa"/>
            <w:shd w:val="clear" w:color="auto" w:fill="auto"/>
          </w:tcPr>
          <w:p w14:paraId="39552CB5" w14:textId="5E782592" w:rsidR="00173306" w:rsidRPr="007C396B" w:rsidRDefault="00173306" w:rsidP="007C396B">
            <w:pPr>
              <w:jc w:val="center"/>
              <w:rPr>
                <w:rFonts w:ascii="Angsana New" w:hAnsi="Angsana New"/>
                <w:cs/>
              </w:rPr>
            </w:pPr>
            <w:r>
              <w:rPr>
                <w:rFonts w:ascii="Angsana New" w:hAnsi="Angsana New" w:hint="cs"/>
                <w:cs/>
              </w:rPr>
              <w:t>พ</w:t>
            </w:r>
            <w:r>
              <w:rPr>
                <w:rFonts w:ascii="Angsana New" w:hAnsi="Angsana New"/>
              </w:rPr>
              <w:t>.</w:t>
            </w:r>
            <w:r>
              <w:rPr>
                <w:rFonts w:ascii="Angsana New" w:hAnsi="Angsana New" w:hint="cs"/>
                <w:cs/>
              </w:rPr>
              <w:t>ย</w:t>
            </w:r>
            <w:r>
              <w:rPr>
                <w:rFonts w:ascii="Angsana New" w:hAnsi="Angsana New"/>
              </w:rPr>
              <w:t>.</w:t>
            </w:r>
          </w:p>
        </w:tc>
        <w:tc>
          <w:tcPr>
            <w:tcW w:w="1080" w:type="dxa"/>
            <w:shd w:val="clear" w:color="auto" w:fill="auto"/>
          </w:tcPr>
          <w:p w14:paraId="13A0E171" w14:textId="4E14853A" w:rsidR="00173306" w:rsidRPr="007C396B" w:rsidRDefault="00173306" w:rsidP="007C396B">
            <w:pPr>
              <w:jc w:val="center"/>
              <w:rPr>
                <w:rFonts w:ascii="Angsana New" w:hAnsi="Angsana New"/>
                <w:cs/>
              </w:rPr>
            </w:pPr>
            <w:r>
              <w:rPr>
                <w:rFonts w:ascii="Angsana New" w:hAnsi="Angsana New" w:hint="cs"/>
                <w:cs/>
              </w:rPr>
              <w:t>ธ</w:t>
            </w:r>
            <w:r>
              <w:rPr>
                <w:rFonts w:ascii="Angsana New" w:hAnsi="Angsana New"/>
              </w:rPr>
              <w:t>.</w:t>
            </w:r>
            <w:r>
              <w:rPr>
                <w:rFonts w:ascii="Angsana New" w:hAnsi="Angsana New" w:hint="cs"/>
                <w:cs/>
              </w:rPr>
              <w:t>ค</w:t>
            </w:r>
            <w:r>
              <w:rPr>
                <w:rFonts w:ascii="Angsana New" w:hAnsi="Angsana New"/>
              </w:rPr>
              <w:t>.</w:t>
            </w:r>
          </w:p>
        </w:tc>
        <w:tc>
          <w:tcPr>
            <w:tcW w:w="1080" w:type="dxa"/>
            <w:shd w:val="clear" w:color="auto" w:fill="auto"/>
          </w:tcPr>
          <w:p w14:paraId="1DF55CAF" w14:textId="2BE1E734" w:rsidR="00173306" w:rsidRPr="007C396B" w:rsidRDefault="00173306" w:rsidP="007C396B">
            <w:pPr>
              <w:jc w:val="center"/>
              <w:rPr>
                <w:rFonts w:ascii="Angsana New" w:hAnsi="Angsana New"/>
              </w:rPr>
            </w:pPr>
            <w:r w:rsidRPr="007C396B">
              <w:rPr>
                <w:rFonts w:ascii="Angsana New" w:hAnsi="Angsana New" w:hint="cs"/>
                <w:cs/>
              </w:rPr>
              <w:t>ม</w:t>
            </w:r>
            <w:r>
              <w:rPr>
                <w:rFonts w:ascii="Angsana New" w:hAnsi="Angsana New"/>
              </w:rPr>
              <w:t>.</w:t>
            </w:r>
            <w:r w:rsidRPr="007C396B">
              <w:rPr>
                <w:rFonts w:ascii="Angsana New" w:hAnsi="Angsana New" w:hint="cs"/>
                <w:cs/>
              </w:rPr>
              <w:t>ค</w:t>
            </w:r>
            <w:r>
              <w:rPr>
                <w:rFonts w:ascii="Angsana New" w:hAnsi="Angsana New"/>
              </w:rPr>
              <w:t>.</w:t>
            </w:r>
          </w:p>
        </w:tc>
        <w:tc>
          <w:tcPr>
            <w:tcW w:w="1080" w:type="dxa"/>
            <w:shd w:val="clear" w:color="auto" w:fill="auto"/>
          </w:tcPr>
          <w:p w14:paraId="68F154A1" w14:textId="6C355E60" w:rsidR="00173306" w:rsidRPr="007C396B" w:rsidRDefault="00173306" w:rsidP="007C396B">
            <w:pPr>
              <w:jc w:val="center"/>
              <w:rPr>
                <w:rFonts w:ascii="Angsana New" w:hAnsi="Angsana New"/>
              </w:rPr>
            </w:pPr>
            <w:r w:rsidRPr="007C396B">
              <w:rPr>
                <w:rFonts w:ascii="Angsana New" w:hAnsi="Angsana New" w:hint="cs"/>
                <w:cs/>
              </w:rPr>
              <w:t>ก</w:t>
            </w:r>
            <w:r>
              <w:rPr>
                <w:rFonts w:ascii="Angsana New" w:hAnsi="Angsana New"/>
              </w:rPr>
              <w:t>.</w:t>
            </w:r>
            <w:r w:rsidRPr="007C396B">
              <w:rPr>
                <w:rFonts w:ascii="Angsana New" w:hAnsi="Angsana New" w:hint="cs"/>
                <w:cs/>
              </w:rPr>
              <w:t>พ</w:t>
            </w:r>
            <w:r>
              <w:rPr>
                <w:rFonts w:ascii="Angsana New" w:hAnsi="Angsana New"/>
              </w:rPr>
              <w:t>.</w:t>
            </w:r>
          </w:p>
        </w:tc>
        <w:tc>
          <w:tcPr>
            <w:tcW w:w="1080" w:type="dxa"/>
            <w:shd w:val="clear" w:color="auto" w:fill="auto"/>
          </w:tcPr>
          <w:p w14:paraId="0D488107" w14:textId="1D6BE7FC" w:rsidR="00173306" w:rsidRPr="007C396B" w:rsidRDefault="00173306" w:rsidP="007C396B">
            <w:pPr>
              <w:jc w:val="center"/>
              <w:rPr>
                <w:rFonts w:ascii="Angsana New" w:hAnsi="Angsana New"/>
              </w:rPr>
            </w:pPr>
            <w:r w:rsidRPr="007C396B">
              <w:rPr>
                <w:rFonts w:ascii="Angsana New" w:hAnsi="Angsana New" w:hint="cs"/>
                <w:cs/>
              </w:rPr>
              <w:t>ม</w:t>
            </w:r>
            <w:r w:rsidR="00A639CB">
              <w:rPr>
                <w:rFonts w:ascii="Angsana New" w:hAnsi="Angsana New" w:hint="cs"/>
                <w:cs/>
              </w:rPr>
              <w:t>ี</w:t>
            </w:r>
            <w:r>
              <w:rPr>
                <w:rFonts w:ascii="Angsana New" w:hAnsi="Angsana New"/>
              </w:rPr>
              <w:t>.</w:t>
            </w:r>
            <w:r w:rsidRPr="007C396B">
              <w:rPr>
                <w:rFonts w:ascii="Angsana New" w:hAnsi="Angsana New" w:hint="cs"/>
                <w:cs/>
              </w:rPr>
              <w:t>ค</w:t>
            </w:r>
            <w:r>
              <w:rPr>
                <w:rFonts w:ascii="Angsana New" w:hAnsi="Angsana New"/>
              </w:rPr>
              <w:t>.</w:t>
            </w:r>
          </w:p>
        </w:tc>
        <w:tc>
          <w:tcPr>
            <w:tcW w:w="1080" w:type="dxa"/>
            <w:shd w:val="clear" w:color="auto" w:fill="auto"/>
          </w:tcPr>
          <w:p w14:paraId="318AA988" w14:textId="55E48E89" w:rsidR="00173306" w:rsidRPr="007C396B" w:rsidRDefault="00173306" w:rsidP="007C396B">
            <w:pPr>
              <w:jc w:val="center"/>
              <w:rPr>
                <w:rFonts w:ascii="Angsana New" w:hAnsi="Angsana New"/>
              </w:rPr>
            </w:pPr>
            <w:r w:rsidRPr="007C396B">
              <w:rPr>
                <w:rFonts w:ascii="Angsana New" w:hAnsi="Angsana New" w:hint="cs"/>
                <w:cs/>
              </w:rPr>
              <w:t>ม</w:t>
            </w:r>
            <w:r>
              <w:rPr>
                <w:rFonts w:ascii="Angsana New" w:hAnsi="Angsana New"/>
              </w:rPr>
              <w:t>.</w:t>
            </w:r>
            <w:r w:rsidRPr="007C396B">
              <w:rPr>
                <w:rFonts w:ascii="Angsana New" w:hAnsi="Angsana New" w:hint="cs"/>
                <w:cs/>
              </w:rPr>
              <w:t>ย</w:t>
            </w:r>
            <w:r>
              <w:rPr>
                <w:rFonts w:ascii="Angsana New" w:hAnsi="Angsana New"/>
              </w:rPr>
              <w:t>.</w:t>
            </w:r>
          </w:p>
        </w:tc>
        <w:tc>
          <w:tcPr>
            <w:tcW w:w="990" w:type="dxa"/>
          </w:tcPr>
          <w:p w14:paraId="14F08DA1" w14:textId="5B372C3B" w:rsidR="00173306" w:rsidRPr="007C396B" w:rsidRDefault="00173306" w:rsidP="007C396B">
            <w:pPr>
              <w:jc w:val="center"/>
              <w:rPr>
                <w:rFonts w:ascii="Angsana New" w:hAnsi="Angsana New"/>
              </w:rPr>
            </w:pPr>
            <w:r>
              <w:rPr>
                <w:rFonts w:ascii="Angsana New" w:hAnsi="Angsana New" w:hint="cs"/>
                <w:cs/>
              </w:rPr>
              <w:t>พ</w:t>
            </w:r>
            <w:r>
              <w:rPr>
                <w:rFonts w:ascii="Angsana New" w:hAnsi="Angsana New"/>
              </w:rPr>
              <w:t>.</w:t>
            </w:r>
            <w:r>
              <w:rPr>
                <w:rFonts w:ascii="Angsana New" w:hAnsi="Angsana New" w:hint="cs"/>
                <w:cs/>
              </w:rPr>
              <w:t>ค</w:t>
            </w:r>
            <w:r>
              <w:rPr>
                <w:rFonts w:ascii="Angsana New" w:hAnsi="Angsana New"/>
              </w:rPr>
              <w:t>.</w:t>
            </w:r>
          </w:p>
        </w:tc>
        <w:tc>
          <w:tcPr>
            <w:tcW w:w="900" w:type="dxa"/>
          </w:tcPr>
          <w:p w14:paraId="4403DB7C" w14:textId="4F2C4995" w:rsidR="00173306" w:rsidRPr="007C396B" w:rsidRDefault="00173306" w:rsidP="007C396B">
            <w:pPr>
              <w:jc w:val="center"/>
              <w:rPr>
                <w:rFonts w:ascii="Angsana New" w:hAnsi="Angsana New"/>
              </w:rPr>
            </w:pPr>
            <w:r>
              <w:rPr>
                <w:rFonts w:ascii="Angsana New" w:hAnsi="Angsana New" w:hint="cs"/>
                <w:cs/>
              </w:rPr>
              <w:t>ม</w:t>
            </w:r>
            <w:r>
              <w:rPr>
                <w:rFonts w:ascii="Angsana New" w:hAnsi="Angsana New"/>
              </w:rPr>
              <w:t>.</w:t>
            </w:r>
            <w:r>
              <w:rPr>
                <w:rFonts w:ascii="Angsana New" w:hAnsi="Angsana New" w:hint="cs"/>
                <w:cs/>
              </w:rPr>
              <w:t>ย</w:t>
            </w:r>
            <w:r>
              <w:rPr>
                <w:rFonts w:ascii="Angsana New" w:hAnsi="Angsana New"/>
              </w:rPr>
              <w:t>.</w:t>
            </w:r>
          </w:p>
        </w:tc>
        <w:tc>
          <w:tcPr>
            <w:tcW w:w="900" w:type="dxa"/>
            <w:shd w:val="clear" w:color="auto" w:fill="auto"/>
          </w:tcPr>
          <w:p w14:paraId="2F96A4E4" w14:textId="2D03AB2B" w:rsidR="00173306" w:rsidRPr="007C396B" w:rsidRDefault="00173306" w:rsidP="007C396B">
            <w:pPr>
              <w:jc w:val="center"/>
              <w:rPr>
                <w:rFonts w:ascii="Angsana New" w:hAnsi="Angsana New"/>
              </w:rPr>
            </w:pPr>
            <w:r>
              <w:rPr>
                <w:rFonts w:ascii="Angsana New" w:hAnsi="Angsana New" w:hint="cs"/>
                <w:cs/>
              </w:rPr>
              <w:t>ก</w:t>
            </w:r>
            <w:r>
              <w:rPr>
                <w:rFonts w:ascii="Angsana New" w:hAnsi="Angsana New"/>
              </w:rPr>
              <w:t>.</w:t>
            </w:r>
            <w:r>
              <w:rPr>
                <w:rFonts w:ascii="Angsana New" w:hAnsi="Angsana New" w:hint="cs"/>
                <w:cs/>
              </w:rPr>
              <w:t>ค</w:t>
            </w:r>
            <w:r>
              <w:rPr>
                <w:rFonts w:ascii="Angsana New" w:hAnsi="Angsana New"/>
              </w:rPr>
              <w:t>.</w:t>
            </w:r>
          </w:p>
        </w:tc>
        <w:tc>
          <w:tcPr>
            <w:tcW w:w="900" w:type="dxa"/>
          </w:tcPr>
          <w:p w14:paraId="04891FE4" w14:textId="21E53499" w:rsidR="00173306" w:rsidRDefault="00173306" w:rsidP="007C396B">
            <w:pPr>
              <w:jc w:val="center"/>
              <w:rPr>
                <w:rFonts w:ascii="Angsana New" w:hAnsi="Angsana New"/>
                <w:cs/>
              </w:rPr>
            </w:pPr>
            <w:r>
              <w:rPr>
                <w:rFonts w:ascii="Angsana New" w:hAnsi="Angsana New" w:hint="cs"/>
                <w:cs/>
              </w:rPr>
              <w:t>ส</w:t>
            </w:r>
            <w:r>
              <w:rPr>
                <w:rFonts w:ascii="Angsana New" w:hAnsi="Angsana New"/>
              </w:rPr>
              <w:t>.</w:t>
            </w:r>
            <w:r>
              <w:rPr>
                <w:rFonts w:ascii="Angsana New" w:hAnsi="Angsana New" w:hint="cs"/>
                <w:cs/>
              </w:rPr>
              <w:t>ค</w:t>
            </w:r>
            <w:r>
              <w:rPr>
                <w:rFonts w:ascii="Angsana New" w:hAnsi="Angsana New"/>
              </w:rPr>
              <w:t>.</w:t>
            </w:r>
          </w:p>
        </w:tc>
        <w:tc>
          <w:tcPr>
            <w:tcW w:w="900" w:type="dxa"/>
          </w:tcPr>
          <w:p w14:paraId="7EF2D294" w14:textId="6B28E654" w:rsidR="00173306" w:rsidRDefault="00173306" w:rsidP="007C396B">
            <w:pPr>
              <w:jc w:val="center"/>
              <w:rPr>
                <w:rFonts w:ascii="Angsana New" w:hAnsi="Angsana New"/>
                <w:cs/>
              </w:rPr>
            </w:pPr>
            <w:r>
              <w:rPr>
                <w:rFonts w:ascii="Angsana New" w:hAnsi="Angsana New" w:hint="cs"/>
                <w:cs/>
              </w:rPr>
              <w:t>ก</w:t>
            </w:r>
            <w:r>
              <w:rPr>
                <w:rFonts w:ascii="Angsana New" w:hAnsi="Angsana New"/>
              </w:rPr>
              <w:t>.</w:t>
            </w:r>
            <w:r>
              <w:rPr>
                <w:rFonts w:ascii="Angsana New" w:hAnsi="Angsana New" w:hint="cs"/>
                <w:cs/>
              </w:rPr>
              <w:t>ย</w:t>
            </w:r>
            <w:r>
              <w:rPr>
                <w:rFonts w:ascii="Angsana New" w:hAnsi="Angsana New"/>
              </w:rPr>
              <w:t>.</w:t>
            </w:r>
          </w:p>
        </w:tc>
        <w:tc>
          <w:tcPr>
            <w:tcW w:w="810" w:type="dxa"/>
          </w:tcPr>
          <w:p w14:paraId="035FA67B" w14:textId="389885BB" w:rsidR="00173306" w:rsidRDefault="00173306" w:rsidP="007C396B">
            <w:pPr>
              <w:jc w:val="center"/>
              <w:rPr>
                <w:rFonts w:ascii="Angsana New" w:hAnsi="Angsana New"/>
                <w:cs/>
              </w:rPr>
            </w:pPr>
            <w:r>
              <w:rPr>
                <w:rFonts w:ascii="Angsana New" w:hAnsi="Angsana New" w:hint="cs"/>
                <w:cs/>
              </w:rPr>
              <w:t>ต</w:t>
            </w:r>
            <w:r>
              <w:rPr>
                <w:rFonts w:ascii="Angsana New" w:hAnsi="Angsana New"/>
              </w:rPr>
              <w:t>.</w:t>
            </w:r>
            <w:r>
              <w:rPr>
                <w:rFonts w:ascii="Angsana New" w:hAnsi="Angsana New" w:hint="cs"/>
                <w:cs/>
              </w:rPr>
              <w:t>ค</w:t>
            </w:r>
            <w:r>
              <w:rPr>
                <w:rFonts w:ascii="Angsana New" w:hAnsi="Angsana New"/>
              </w:rPr>
              <w:t>.</w:t>
            </w:r>
          </w:p>
        </w:tc>
      </w:tr>
      <w:tr w:rsidR="00312B27" w:rsidRPr="007C396B" w14:paraId="79F11A26" w14:textId="07826CF1" w:rsidTr="00AA3941">
        <w:trPr>
          <w:trHeight w:val="432"/>
        </w:trPr>
        <w:tc>
          <w:tcPr>
            <w:tcW w:w="2620" w:type="dxa"/>
            <w:shd w:val="clear" w:color="auto" w:fill="auto"/>
          </w:tcPr>
          <w:p w14:paraId="6675868F" w14:textId="6D25E034" w:rsidR="00173306" w:rsidRPr="001060DE" w:rsidRDefault="00173306" w:rsidP="00CD0F1E">
            <w:pPr>
              <w:pStyle w:val="ListParagraph"/>
              <w:numPr>
                <w:ilvl w:val="0"/>
                <w:numId w:val="22"/>
              </w:numPr>
            </w:pPr>
            <w:r w:rsidRPr="001060DE">
              <w:rPr>
                <w:cs/>
              </w:rPr>
              <w:t>คิดหัวข้อโครงงาน</w:t>
            </w:r>
            <w:r w:rsidRPr="001060DE">
              <w:t xml:space="preserve"> </w:t>
            </w:r>
          </w:p>
        </w:tc>
        <w:tc>
          <w:tcPr>
            <w:tcW w:w="1155" w:type="dxa"/>
            <w:shd w:val="clear" w:color="auto" w:fill="auto"/>
          </w:tcPr>
          <w:p w14:paraId="45B80167" w14:textId="3FB974C9" w:rsidR="00173306" w:rsidRPr="007C396B" w:rsidRDefault="00242536" w:rsidP="001060DE">
            <w:pPr>
              <w:rPr>
                <w:rFonts w:ascii="Angsana New" w:hAnsi="Angsana New"/>
              </w:rPr>
            </w:pPr>
            <w:r>
              <w:rPr>
                <w:rFonts w:ascii="Angsana New" w:hAnsi="Angsana New"/>
                <w:noProof/>
              </w:rPr>
              <mc:AlternateContent>
                <mc:Choice Requires="wps">
                  <w:drawing>
                    <wp:anchor distT="0" distB="0" distL="114300" distR="114300" simplePos="0" relativeHeight="251740672" behindDoc="0" locked="0" layoutInCell="1" allowOverlap="1" wp14:anchorId="62CDE81E" wp14:editId="5F3D0DEC">
                      <wp:simplePos x="0" y="0"/>
                      <wp:positionH relativeFrom="column">
                        <wp:posOffset>-23762</wp:posOffset>
                      </wp:positionH>
                      <wp:positionV relativeFrom="paragraph">
                        <wp:posOffset>144780</wp:posOffset>
                      </wp:positionV>
                      <wp:extent cx="640080" cy="0"/>
                      <wp:effectExtent l="38100" t="76200" r="26670" b="95250"/>
                      <wp:wrapNone/>
                      <wp:docPr id="6" name="AutoShape 1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64008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 type="triangle" w="med" len="med"/>
                                <a:tailEnd type="triangle" w="med" len="med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2E0FEF77"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AutoShape 10" o:spid="_x0000_s1026" type="#_x0000_t32" style="position:absolute;margin-left:-1.85pt;margin-top:11.4pt;width:50.4pt;height:0;z-index:25174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">
                      <v:stroke startarrow="block" endarrow="block"/>
                    </v:shape>
                  </w:pict>
                </mc:Fallback>
              </mc:AlternateContent>
            </w:r>
          </w:p>
        </w:tc>
        <w:tc>
          <w:tcPr>
            <w:tcW w:w="1080" w:type="dxa"/>
            <w:shd w:val="clear" w:color="auto" w:fill="auto"/>
          </w:tcPr>
          <w:p w14:paraId="3F1AA402" w14:textId="615CC9E0" w:rsidR="00173306" w:rsidRPr="007C396B" w:rsidRDefault="00173306" w:rsidP="001060DE">
            <w:pPr>
              <w:rPr>
                <w:rFonts w:ascii="Angsana New" w:hAnsi="Angsana New"/>
              </w:rPr>
            </w:pPr>
          </w:p>
        </w:tc>
        <w:tc>
          <w:tcPr>
            <w:tcW w:w="1080" w:type="dxa"/>
            <w:shd w:val="clear" w:color="auto" w:fill="auto"/>
          </w:tcPr>
          <w:p w14:paraId="7C12C786" w14:textId="77777777" w:rsidR="00173306" w:rsidRPr="007C396B" w:rsidRDefault="00173306" w:rsidP="001060DE">
            <w:pPr>
              <w:rPr>
                <w:rFonts w:ascii="Angsana New" w:hAnsi="Angsana New"/>
              </w:rPr>
            </w:pPr>
          </w:p>
        </w:tc>
        <w:tc>
          <w:tcPr>
            <w:tcW w:w="1080" w:type="dxa"/>
            <w:shd w:val="clear" w:color="auto" w:fill="auto"/>
          </w:tcPr>
          <w:p w14:paraId="777D67F9" w14:textId="77777777" w:rsidR="00173306" w:rsidRPr="007C396B" w:rsidRDefault="00173306" w:rsidP="001060DE">
            <w:pPr>
              <w:rPr>
                <w:rFonts w:ascii="Angsana New" w:hAnsi="Angsana New"/>
              </w:rPr>
            </w:pPr>
          </w:p>
        </w:tc>
        <w:tc>
          <w:tcPr>
            <w:tcW w:w="1080" w:type="dxa"/>
            <w:shd w:val="clear" w:color="auto" w:fill="auto"/>
          </w:tcPr>
          <w:p w14:paraId="210AA4E2" w14:textId="77777777" w:rsidR="00173306" w:rsidRPr="007C396B" w:rsidRDefault="00173306" w:rsidP="001060DE">
            <w:pPr>
              <w:rPr>
                <w:rFonts w:ascii="Angsana New" w:hAnsi="Angsana New"/>
              </w:rPr>
            </w:pPr>
          </w:p>
        </w:tc>
        <w:tc>
          <w:tcPr>
            <w:tcW w:w="1080" w:type="dxa"/>
            <w:shd w:val="clear" w:color="auto" w:fill="auto"/>
          </w:tcPr>
          <w:p w14:paraId="30643B75" w14:textId="23AC13FD" w:rsidR="00173306" w:rsidRPr="007C396B" w:rsidRDefault="00173306" w:rsidP="001060DE">
            <w:pPr>
              <w:rPr>
                <w:rFonts w:ascii="Angsana New" w:hAnsi="Angsana New"/>
                <w:cs/>
              </w:rPr>
            </w:pPr>
          </w:p>
        </w:tc>
        <w:tc>
          <w:tcPr>
            <w:tcW w:w="990" w:type="dxa"/>
          </w:tcPr>
          <w:p w14:paraId="2A6EF651" w14:textId="77777777" w:rsidR="00173306" w:rsidRPr="007C396B" w:rsidRDefault="00173306" w:rsidP="001060DE">
            <w:pPr>
              <w:rPr>
                <w:rFonts w:ascii="Angsana New" w:hAnsi="Angsana New"/>
              </w:rPr>
            </w:pPr>
          </w:p>
        </w:tc>
        <w:tc>
          <w:tcPr>
            <w:tcW w:w="900" w:type="dxa"/>
          </w:tcPr>
          <w:p w14:paraId="448FA00B" w14:textId="77777777" w:rsidR="00173306" w:rsidRPr="007C396B" w:rsidRDefault="00173306" w:rsidP="001060DE">
            <w:pPr>
              <w:rPr>
                <w:rFonts w:ascii="Angsana New" w:hAnsi="Angsana New"/>
              </w:rPr>
            </w:pPr>
          </w:p>
        </w:tc>
        <w:tc>
          <w:tcPr>
            <w:tcW w:w="900" w:type="dxa"/>
            <w:shd w:val="clear" w:color="auto" w:fill="auto"/>
          </w:tcPr>
          <w:p w14:paraId="1049CAAD" w14:textId="6307FD5C" w:rsidR="00173306" w:rsidRPr="007C396B" w:rsidRDefault="00173306" w:rsidP="001060DE">
            <w:pPr>
              <w:rPr>
                <w:rFonts w:ascii="Angsana New" w:hAnsi="Angsana New"/>
              </w:rPr>
            </w:pPr>
          </w:p>
        </w:tc>
        <w:tc>
          <w:tcPr>
            <w:tcW w:w="900" w:type="dxa"/>
          </w:tcPr>
          <w:p w14:paraId="5CE19C08" w14:textId="77777777" w:rsidR="00173306" w:rsidRPr="007C396B" w:rsidRDefault="00173306" w:rsidP="001060DE">
            <w:pPr>
              <w:rPr>
                <w:rFonts w:ascii="Angsana New" w:hAnsi="Angsana New"/>
              </w:rPr>
            </w:pPr>
          </w:p>
        </w:tc>
        <w:tc>
          <w:tcPr>
            <w:tcW w:w="900" w:type="dxa"/>
          </w:tcPr>
          <w:p w14:paraId="4DD9E81E" w14:textId="77777777" w:rsidR="00173306" w:rsidRPr="007C396B" w:rsidRDefault="00173306" w:rsidP="001060DE">
            <w:pPr>
              <w:rPr>
                <w:rFonts w:ascii="Angsana New" w:hAnsi="Angsana New"/>
              </w:rPr>
            </w:pPr>
          </w:p>
        </w:tc>
        <w:tc>
          <w:tcPr>
            <w:tcW w:w="810" w:type="dxa"/>
          </w:tcPr>
          <w:p w14:paraId="319A0C21" w14:textId="77777777" w:rsidR="00173306" w:rsidRPr="007C396B" w:rsidRDefault="00173306" w:rsidP="001060DE">
            <w:pPr>
              <w:rPr>
                <w:rFonts w:ascii="Angsana New" w:hAnsi="Angsana New"/>
              </w:rPr>
            </w:pPr>
          </w:p>
        </w:tc>
      </w:tr>
      <w:tr w:rsidR="00312B27" w:rsidRPr="007C396B" w14:paraId="3006BE76" w14:textId="7DD018C3" w:rsidTr="00AA3941">
        <w:trPr>
          <w:trHeight w:val="432"/>
        </w:trPr>
        <w:tc>
          <w:tcPr>
            <w:tcW w:w="2620" w:type="dxa"/>
            <w:shd w:val="clear" w:color="auto" w:fill="auto"/>
          </w:tcPr>
          <w:p w14:paraId="318512B3" w14:textId="61172B77" w:rsidR="00173306" w:rsidRPr="001060DE" w:rsidRDefault="00173306" w:rsidP="00CD0F1E">
            <w:pPr>
              <w:pStyle w:val="ListParagraph"/>
              <w:numPr>
                <w:ilvl w:val="0"/>
                <w:numId w:val="22"/>
              </w:numPr>
              <w:rPr>
                <w:cs/>
              </w:rPr>
            </w:pPr>
            <w:r w:rsidRPr="001060DE">
              <w:rPr>
                <w:cs/>
              </w:rPr>
              <w:t>ศึกษาความเป็นไปได้ของโครงงาน</w:t>
            </w:r>
          </w:p>
        </w:tc>
        <w:tc>
          <w:tcPr>
            <w:tcW w:w="1155" w:type="dxa"/>
            <w:shd w:val="clear" w:color="auto" w:fill="auto"/>
          </w:tcPr>
          <w:p w14:paraId="592B3045" w14:textId="41312B4E" w:rsidR="00173306" w:rsidRPr="007C396B" w:rsidRDefault="007F0219" w:rsidP="001060DE">
            <w:pPr>
              <w:rPr>
                <w:rFonts w:ascii="Angsana New" w:hAnsi="Angsana New"/>
              </w:rPr>
            </w:pPr>
            <w:r>
              <w:rPr>
                <w:rFonts w:ascii="Angsana New" w:hAnsi="Angsana New"/>
                <w:noProof/>
              </w:rPr>
              <mc:AlternateContent>
                <mc:Choice Requires="wps">
                  <w:drawing>
                    <wp:anchor distT="0" distB="0" distL="114300" distR="114300" simplePos="0" relativeHeight="251741696" behindDoc="0" locked="0" layoutInCell="1" allowOverlap="1" wp14:anchorId="104EAE9A" wp14:editId="38AB25CD">
                      <wp:simplePos x="0" y="0"/>
                      <wp:positionH relativeFrom="column">
                        <wp:posOffset>-17780</wp:posOffset>
                      </wp:positionH>
                      <wp:positionV relativeFrom="paragraph">
                        <wp:posOffset>273952</wp:posOffset>
                      </wp:positionV>
                      <wp:extent cx="1325880" cy="635"/>
                      <wp:effectExtent l="38100" t="76200" r="26670" b="94615"/>
                      <wp:wrapNone/>
                      <wp:docPr id="5" name="AutoShape 1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325880" cy="63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 type="triangle" w="med" len="med"/>
                                <a:tailEnd type="triangle" w="med" len="med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5D7CB7C" id="AutoShape 11" o:spid="_x0000_s1026" type="#_x0000_t32" style="position:absolute;margin-left:-1.4pt;margin-top:21.55pt;width:104.4pt;height:.05pt;z-index:25174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">
                      <v:stroke startarrow="block" endarrow="block"/>
                    </v:shape>
                  </w:pict>
                </mc:Fallback>
              </mc:AlternateContent>
            </w:r>
          </w:p>
        </w:tc>
        <w:tc>
          <w:tcPr>
            <w:tcW w:w="1080" w:type="dxa"/>
            <w:shd w:val="clear" w:color="auto" w:fill="auto"/>
          </w:tcPr>
          <w:p w14:paraId="68E7BFB3" w14:textId="41CF1A4F" w:rsidR="00173306" w:rsidRPr="007C396B" w:rsidRDefault="00173306" w:rsidP="001060DE">
            <w:pPr>
              <w:rPr>
                <w:rFonts w:ascii="Angsana New" w:hAnsi="Angsana New"/>
              </w:rPr>
            </w:pPr>
          </w:p>
        </w:tc>
        <w:tc>
          <w:tcPr>
            <w:tcW w:w="1080" w:type="dxa"/>
            <w:shd w:val="clear" w:color="auto" w:fill="auto"/>
          </w:tcPr>
          <w:p w14:paraId="1DB220CD" w14:textId="77777777" w:rsidR="00173306" w:rsidRPr="007C396B" w:rsidRDefault="00173306" w:rsidP="001060DE">
            <w:pPr>
              <w:rPr>
                <w:rFonts w:ascii="Angsana New" w:hAnsi="Angsana New"/>
              </w:rPr>
            </w:pPr>
          </w:p>
        </w:tc>
        <w:tc>
          <w:tcPr>
            <w:tcW w:w="1080" w:type="dxa"/>
            <w:shd w:val="clear" w:color="auto" w:fill="auto"/>
          </w:tcPr>
          <w:p w14:paraId="55A12C17" w14:textId="77777777" w:rsidR="00173306" w:rsidRPr="007C396B" w:rsidRDefault="00173306" w:rsidP="001060DE">
            <w:pPr>
              <w:rPr>
                <w:rFonts w:ascii="Angsana New" w:hAnsi="Angsana New"/>
              </w:rPr>
            </w:pPr>
          </w:p>
        </w:tc>
        <w:tc>
          <w:tcPr>
            <w:tcW w:w="1080" w:type="dxa"/>
            <w:shd w:val="clear" w:color="auto" w:fill="auto"/>
          </w:tcPr>
          <w:p w14:paraId="23256378" w14:textId="77777777" w:rsidR="00173306" w:rsidRPr="007C396B" w:rsidRDefault="00173306" w:rsidP="001060DE">
            <w:pPr>
              <w:rPr>
                <w:rFonts w:ascii="Angsana New" w:hAnsi="Angsana New"/>
              </w:rPr>
            </w:pPr>
          </w:p>
        </w:tc>
        <w:tc>
          <w:tcPr>
            <w:tcW w:w="1080" w:type="dxa"/>
            <w:shd w:val="clear" w:color="auto" w:fill="auto"/>
          </w:tcPr>
          <w:p w14:paraId="6C65C8C2" w14:textId="77777777" w:rsidR="00173306" w:rsidRPr="007C396B" w:rsidRDefault="00173306" w:rsidP="001060DE">
            <w:pPr>
              <w:rPr>
                <w:rFonts w:ascii="Angsana New" w:hAnsi="Angsana New"/>
              </w:rPr>
            </w:pPr>
          </w:p>
        </w:tc>
        <w:tc>
          <w:tcPr>
            <w:tcW w:w="990" w:type="dxa"/>
          </w:tcPr>
          <w:p w14:paraId="6FDD8CB7" w14:textId="77777777" w:rsidR="00173306" w:rsidRPr="007C396B" w:rsidRDefault="00173306" w:rsidP="001060DE">
            <w:pPr>
              <w:rPr>
                <w:rFonts w:ascii="Angsana New" w:hAnsi="Angsana New"/>
              </w:rPr>
            </w:pPr>
          </w:p>
        </w:tc>
        <w:tc>
          <w:tcPr>
            <w:tcW w:w="900" w:type="dxa"/>
          </w:tcPr>
          <w:p w14:paraId="52B1579D" w14:textId="77777777" w:rsidR="00173306" w:rsidRPr="007C396B" w:rsidRDefault="00173306" w:rsidP="001060DE">
            <w:pPr>
              <w:rPr>
                <w:rFonts w:ascii="Angsana New" w:hAnsi="Angsana New"/>
              </w:rPr>
            </w:pPr>
          </w:p>
        </w:tc>
        <w:tc>
          <w:tcPr>
            <w:tcW w:w="900" w:type="dxa"/>
            <w:shd w:val="clear" w:color="auto" w:fill="auto"/>
          </w:tcPr>
          <w:p w14:paraId="17D3B656" w14:textId="54FB95DE" w:rsidR="00173306" w:rsidRPr="007C396B" w:rsidRDefault="00173306" w:rsidP="001060DE">
            <w:pPr>
              <w:rPr>
                <w:rFonts w:ascii="Angsana New" w:hAnsi="Angsana New"/>
              </w:rPr>
            </w:pPr>
          </w:p>
        </w:tc>
        <w:tc>
          <w:tcPr>
            <w:tcW w:w="900" w:type="dxa"/>
          </w:tcPr>
          <w:p w14:paraId="695506C9" w14:textId="77777777" w:rsidR="00173306" w:rsidRPr="007C396B" w:rsidRDefault="00173306" w:rsidP="001060DE">
            <w:pPr>
              <w:rPr>
                <w:rFonts w:ascii="Angsana New" w:hAnsi="Angsana New"/>
              </w:rPr>
            </w:pPr>
          </w:p>
        </w:tc>
        <w:tc>
          <w:tcPr>
            <w:tcW w:w="900" w:type="dxa"/>
          </w:tcPr>
          <w:p w14:paraId="19D17C43" w14:textId="77777777" w:rsidR="00173306" w:rsidRPr="007C396B" w:rsidRDefault="00173306" w:rsidP="001060DE">
            <w:pPr>
              <w:rPr>
                <w:rFonts w:ascii="Angsana New" w:hAnsi="Angsana New"/>
              </w:rPr>
            </w:pPr>
          </w:p>
        </w:tc>
        <w:tc>
          <w:tcPr>
            <w:tcW w:w="810" w:type="dxa"/>
          </w:tcPr>
          <w:p w14:paraId="3352FBAF" w14:textId="77777777" w:rsidR="00173306" w:rsidRPr="007C396B" w:rsidRDefault="00173306" w:rsidP="001060DE">
            <w:pPr>
              <w:rPr>
                <w:rFonts w:ascii="Angsana New" w:hAnsi="Angsana New"/>
              </w:rPr>
            </w:pPr>
          </w:p>
        </w:tc>
      </w:tr>
      <w:tr w:rsidR="00312B27" w:rsidRPr="007C396B" w14:paraId="29042E23" w14:textId="118E3262" w:rsidTr="00AA3941">
        <w:trPr>
          <w:trHeight w:val="432"/>
        </w:trPr>
        <w:tc>
          <w:tcPr>
            <w:tcW w:w="2620" w:type="dxa"/>
            <w:shd w:val="clear" w:color="auto" w:fill="auto"/>
          </w:tcPr>
          <w:p w14:paraId="0DC577B5" w14:textId="50EB68BE" w:rsidR="00173306" w:rsidRPr="001060DE" w:rsidRDefault="00173306" w:rsidP="00CD0F1E">
            <w:pPr>
              <w:pStyle w:val="ListParagraph"/>
              <w:numPr>
                <w:ilvl w:val="0"/>
                <w:numId w:val="22"/>
              </w:numPr>
            </w:pPr>
            <w:r w:rsidRPr="001060DE">
              <w:rPr>
                <w:cs/>
              </w:rPr>
              <w:t>กำหนดขอบเขต</w:t>
            </w:r>
          </w:p>
        </w:tc>
        <w:tc>
          <w:tcPr>
            <w:tcW w:w="1155" w:type="dxa"/>
            <w:shd w:val="clear" w:color="auto" w:fill="auto"/>
          </w:tcPr>
          <w:p w14:paraId="6B8E0F20" w14:textId="6E1E5F06" w:rsidR="00173306" w:rsidRPr="007C396B" w:rsidRDefault="00173306" w:rsidP="001060DE">
            <w:pPr>
              <w:rPr>
                <w:rFonts w:ascii="Angsana New" w:hAnsi="Angsana New"/>
              </w:rPr>
            </w:pPr>
          </w:p>
        </w:tc>
        <w:tc>
          <w:tcPr>
            <w:tcW w:w="1080" w:type="dxa"/>
            <w:shd w:val="clear" w:color="auto" w:fill="auto"/>
          </w:tcPr>
          <w:p w14:paraId="43E73D8E" w14:textId="1E3069D5" w:rsidR="00173306" w:rsidRPr="007C396B" w:rsidRDefault="00BC178F" w:rsidP="001060DE">
            <w:pPr>
              <w:rPr>
                <w:rFonts w:ascii="Angsana New" w:hAnsi="Angsana New"/>
              </w:rPr>
            </w:pPr>
            <w:r>
              <w:rPr>
                <w:rFonts w:ascii="Angsana New" w:hAnsi="Angsana New"/>
                <w:noProof/>
              </w:rPr>
              <mc:AlternateContent>
                <mc:Choice Requires="wps">
                  <w:drawing>
                    <wp:anchor distT="0" distB="0" distL="114300" distR="114300" simplePos="0" relativeHeight="251742720" behindDoc="0" locked="0" layoutInCell="1" allowOverlap="1" wp14:anchorId="358D0C68" wp14:editId="1933E58B">
                      <wp:simplePos x="0" y="0"/>
                      <wp:positionH relativeFrom="column">
                        <wp:posOffset>-52168</wp:posOffset>
                      </wp:positionH>
                      <wp:positionV relativeFrom="paragraph">
                        <wp:posOffset>148590</wp:posOffset>
                      </wp:positionV>
                      <wp:extent cx="640080" cy="635"/>
                      <wp:effectExtent l="38100" t="76200" r="26670" b="94615"/>
                      <wp:wrapNone/>
                      <wp:docPr id="4" name="AutoShape 1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640080" cy="63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 type="triangle" w="med" len="med"/>
                                <a:tailEnd type="triangle" w="med" len="med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E95447B" id="AutoShape 12" o:spid="_x0000_s1026" type="#_x0000_t32" style="position:absolute;margin-left:-4.1pt;margin-top:11.7pt;width:50.4pt;height:.05pt;z-index:25174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">
                      <v:stroke startarrow="block" endarrow="block"/>
                    </v:shape>
                  </w:pict>
                </mc:Fallback>
              </mc:AlternateContent>
            </w:r>
          </w:p>
        </w:tc>
        <w:tc>
          <w:tcPr>
            <w:tcW w:w="1080" w:type="dxa"/>
            <w:shd w:val="clear" w:color="auto" w:fill="auto"/>
          </w:tcPr>
          <w:p w14:paraId="19313F0A" w14:textId="521A108A" w:rsidR="00173306" w:rsidRPr="007C396B" w:rsidRDefault="00173306" w:rsidP="001060DE">
            <w:pPr>
              <w:rPr>
                <w:rFonts w:ascii="Angsana New" w:hAnsi="Angsana New"/>
              </w:rPr>
            </w:pPr>
            <w:r>
              <w:rPr>
                <w:rFonts w:ascii="Angsana New" w:hAnsi="Angsana New" w:hint="cs"/>
                <w:cs/>
              </w:rPr>
              <w:t xml:space="preserve"> </w:t>
            </w:r>
          </w:p>
        </w:tc>
        <w:tc>
          <w:tcPr>
            <w:tcW w:w="1080" w:type="dxa"/>
            <w:shd w:val="clear" w:color="auto" w:fill="auto"/>
          </w:tcPr>
          <w:p w14:paraId="114C1CEE" w14:textId="77777777" w:rsidR="00173306" w:rsidRPr="007C396B" w:rsidRDefault="00173306" w:rsidP="001060DE">
            <w:pPr>
              <w:rPr>
                <w:rFonts w:ascii="Angsana New" w:hAnsi="Angsana New"/>
              </w:rPr>
            </w:pPr>
          </w:p>
        </w:tc>
        <w:tc>
          <w:tcPr>
            <w:tcW w:w="1080" w:type="dxa"/>
            <w:shd w:val="clear" w:color="auto" w:fill="auto"/>
          </w:tcPr>
          <w:p w14:paraId="2FFE9614" w14:textId="77777777" w:rsidR="00173306" w:rsidRPr="007C396B" w:rsidRDefault="00173306" w:rsidP="001060DE">
            <w:pPr>
              <w:rPr>
                <w:rFonts w:ascii="Angsana New" w:hAnsi="Angsana New"/>
              </w:rPr>
            </w:pPr>
          </w:p>
        </w:tc>
        <w:tc>
          <w:tcPr>
            <w:tcW w:w="1080" w:type="dxa"/>
            <w:shd w:val="clear" w:color="auto" w:fill="auto"/>
          </w:tcPr>
          <w:p w14:paraId="54D038E8" w14:textId="77777777" w:rsidR="00173306" w:rsidRPr="007C396B" w:rsidRDefault="00173306" w:rsidP="001060DE">
            <w:pPr>
              <w:rPr>
                <w:rFonts w:ascii="Angsana New" w:hAnsi="Angsana New"/>
              </w:rPr>
            </w:pPr>
          </w:p>
        </w:tc>
        <w:tc>
          <w:tcPr>
            <w:tcW w:w="990" w:type="dxa"/>
          </w:tcPr>
          <w:p w14:paraId="52E52B0B" w14:textId="77777777" w:rsidR="00173306" w:rsidRPr="007C396B" w:rsidRDefault="00173306" w:rsidP="001060DE">
            <w:pPr>
              <w:rPr>
                <w:rFonts w:ascii="Angsana New" w:hAnsi="Angsana New"/>
              </w:rPr>
            </w:pPr>
          </w:p>
        </w:tc>
        <w:tc>
          <w:tcPr>
            <w:tcW w:w="900" w:type="dxa"/>
          </w:tcPr>
          <w:p w14:paraId="22B2DFD0" w14:textId="77777777" w:rsidR="00173306" w:rsidRPr="007C396B" w:rsidRDefault="00173306" w:rsidP="001060DE">
            <w:pPr>
              <w:rPr>
                <w:rFonts w:ascii="Angsana New" w:hAnsi="Angsana New"/>
              </w:rPr>
            </w:pPr>
          </w:p>
        </w:tc>
        <w:tc>
          <w:tcPr>
            <w:tcW w:w="900" w:type="dxa"/>
            <w:shd w:val="clear" w:color="auto" w:fill="auto"/>
          </w:tcPr>
          <w:p w14:paraId="53240C99" w14:textId="787B0670" w:rsidR="00173306" w:rsidRPr="007C396B" w:rsidRDefault="00173306" w:rsidP="001060DE">
            <w:pPr>
              <w:rPr>
                <w:rFonts w:ascii="Angsana New" w:hAnsi="Angsana New"/>
              </w:rPr>
            </w:pPr>
          </w:p>
        </w:tc>
        <w:tc>
          <w:tcPr>
            <w:tcW w:w="900" w:type="dxa"/>
          </w:tcPr>
          <w:p w14:paraId="50C91510" w14:textId="77777777" w:rsidR="00173306" w:rsidRPr="007C396B" w:rsidRDefault="00173306" w:rsidP="001060DE">
            <w:pPr>
              <w:rPr>
                <w:rFonts w:ascii="Angsana New" w:hAnsi="Angsana New"/>
              </w:rPr>
            </w:pPr>
          </w:p>
        </w:tc>
        <w:tc>
          <w:tcPr>
            <w:tcW w:w="900" w:type="dxa"/>
          </w:tcPr>
          <w:p w14:paraId="43B711C8" w14:textId="77777777" w:rsidR="00173306" w:rsidRPr="007C396B" w:rsidRDefault="00173306" w:rsidP="001060DE">
            <w:pPr>
              <w:rPr>
                <w:rFonts w:ascii="Angsana New" w:hAnsi="Angsana New"/>
              </w:rPr>
            </w:pPr>
          </w:p>
        </w:tc>
        <w:tc>
          <w:tcPr>
            <w:tcW w:w="810" w:type="dxa"/>
          </w:tcPr>
          <w:p w14:paraId="172F89DC" w14:textId="77777777" w:rsidR="00173306" w:rsidRPr="007C396B" w:rsidRDefault="00173306" w:rsidP="001060DE">
            <w:pPr>
              <w:rPr>
                <w:rFonts w:ascii="Angsana New" w:hAnsi="Angsana New"/>
              </w:rPr>
            </w:pPr>
          </w:p>
        </w:tc>
      </w:tr>
      <w:tr w:rsidR="00312B27" w:rsidRPr="007C396B" w14:paraId="61D8A721" w14:textId="15C86F80" w:rsidTr="00AA3941">
        <w:trPr>
          <w:trHeight w:val="432"/>
        </w:trPr>
        <w:tc>
          <w:tcPr>
            <w:tcW w:w="2620" w:type="dxa"/>
            <w:shd w:val="clear" w:color="auto" w:fill="auto"/>
          </w:tcPr>
          <w:p w14:paraId="206AC56A" w14:textId="721E2C2B" w:rsidR="00173306" w:rsidRPr="001060DE" w:rsidRDefault="00173306" w:rsidP="00CD0F1E">
            <w:pPr>
              <w:pStyle w:val="ListParagraph"/>
              <w:numPr>
                <w:ilvl w:val="0"/>
                <w:numId w:val="22"/>
              </w:numPr>
              <w:rPr>
                <w:cs/>
              </w:rPr>
            </w:pPr>
            <w:r w:rsidRPr="001060DE">
              <w:rPr>
                <w:cs/>
              </w:rPr>
              <w:t>ศึกษาเครื่องมือที่เกี่ยวข้อง</w:t>
            </w:r>
          </w:p>
        </w:tc>
        <w:tc>
          <w:tcPr>
            <w:tcW w:w="1155" w:type="dxa"/>
            <w:shd w:val="clear" w:color="auto" w:fill="auto"/>
          </w:tcPr>
          <w:p w14:paraId="3B243F09" w14:textId="77777777" w:rsidR="00173306" w:rsidRPr="007C396B" w:rsidRDefault="00173306" w:rsidP="001060DE">
            <w:pPr>
              <w:rPr>
                <w:rFonts w:ascii="Angsana New" w:hAnsi="Angsana New"/>
              </w:rPr>
            </w:pPr>
          </w:p>
        </w:tc>
        <w:tc>
          <w:tcPr>
            <w:tcW w:w="1080" w:type="dxa"/>
            <w:shd w:val="clear" w:color="auto" w:fill="auto"/>
          </w:tcPr>
          <w:p w14:paraId="789319B4" w14:textId="5684EB35" w:rsidR="00173306" w:rsidRPr="007C396B" w:rsidRDefault="00C27910" w:rsidP="001060DE">
            <w:pPr>
              <w:rPr>
                <w:rFonts w:ascii="Angsana New" w:hAnsi="Angsana New"/>
              </w:rPr>
            </w:pPr>
            <w:r>
              <w:rPr>
                <w:rFonts w:ascii="Angsana New" w:hAnsi="Angsana New"/>
                <w:noProof/>
              </w:rPr>
              <mc:AlternateContent>
                <mc:Choice Requires="wps">
                  <w:drawing>
                    <wp:anchor distT="0" distB="0" distL="114300" distR="114300" simplePos="0" relativeHeight="251753984" behindDoc="0" locked="0" layoutInCell="1" allowOverlap="1" wp14:anchorId="0623BF53" wp14:editId="43B6322D">
                      <wp:simplePos x="0" y="0"/>
                      <wp:positionH relativeFrom="column">
                        <wp:posOffset>22958</wp:posOffset>
                      </wp:positionH>
                      <wp:positionV relativeFrom="paragraph">
                        <wp:posOffset>254635</wp:posOffset>
                      </wp:positionV>
                      <wp:extent cx="2560320" cy="635"/>
                      <wp:effectExtent l="38100" t="76200" r="30480" b="94615"/>
                      <wp:wrapNone/>
                      <wp:docPr id="30" name="AutoShape 1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2560320" cy="63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 type="triangle" w="med" len="med"/>
                                <a:tailEnd type="triangle" w="med" len="med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81C50E5" id="AutoShape 14" o:spid="_x0000_s1026" type="#_x0000_t32" style="position:absolute;margin-left:1.8pt;margin-top:20.05pt;width:201.6pt;height:.05pt;z-index:25175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">
                      <v:stroke startarrow="block" endarrow="block"/>
                    </v:shape>
                  </w:pict>
                </mc:Fallback>
              </mc:AlternateContent>
            </w:r>
          </w:p>
        </w:tc>
        <w:tc>
          <w:tcPr>
            <w:tcW w:w="1080" w:type="dxa"/>
            <w:shd w:val="clear" w:color="auto" w:fill="auto"/>
          </w:tcPr>
          <w:p w14:paraId="3E4DFBA3" w14:textId="16B6844B" w:rsidR="00173306" w:rsidRPr="007C396B" w:rsidRDefault="00173306" w:rsidP="001060DE">
            <w:pPr>
              <w:rPr>
                <w:rFonts w:ascii="Angsana New" w:hAnsi="Angsana New"/>
              </w:rPr>
            </w:pPr>
          </w:p>
        </w:tc>
        <w:tc>
          <w:tcPr>
            <w:tcW w:w="1080" w:type="dxa"/>
            <w:shd w:val="clear" w:color="auto" w:fill="auto"/>
          </w:tcPr>
          <w:p w14:paraId="50BB6FC2" w14:textId="0BFBD0C6" w:rsidR="00173306" w:rsidRPr="007C396B" w:rsidRDefault="00173306" w:rsidP="001060DE">
            <w:pPr>
              <w:rPr>
                <w:rFonts w:ascii="Angsana New" w:hAnsi="Angsana New"/>
              </w:rPr>
            </w:pPr>
          </w:p>
        </w:tc>
        <w:tc>
          <w:tcPr>
            <w:tcW w:w="1080" w:type="dxa"/>
            <w:shd w:val="clear" w:color="auto" w:fill="auto"/>
          </w:tcPr>
          <w:p w14:paraId="41BB539F" w14:textId="657B4099" w:rsidR="00173306" w:rsidRPr="007C396B" w:rsidRDefault="00173306" w:rsidP="001060DE">
            <w:pPr>
              <w:rPr>
                <w:rFonts w:ascii="Angsana New" w:hAnsi="Angsana New"/>
              </w:rPr>
            </w:pPr>
          </w:p>
        </w:tc>
        <w:tc>
          <w:tcPr>
            <w:tcW w:w="1080" w:type="dxa"/>
            <w:shd w:val="clear" w:color="auto" w:fill="auto"/>
          </w:tcPr>
          <w:p w14:paraId="4A83D50D" w14:textId="77777777" w:rsidR="00173306" w:rsidRPr="007C396B" w:rsidRDefault="00173306" w:rsidP="001060DE">
            <w:pPr>
              <w:rPr>
                <w:rFonts w:ascii="Angsana New" w:hAnsi="Angsana New"/>
              </w:rPr>
            </w:pPr>
          </w:p>
        </w:tc>
        <w:tc>
          <w:tcPr>
            <w:tcW w:w="990" w:type="dxa"/>
          </w:tcPr>
          <w:p w14:paraId="73AAD5E2" w14:textId="77777777" w:rsidR="00173306" w:rsidRPr="007C396B" w:rsidRDefault="00173306" w:rsidP="001060DE">
            <w:pPr>
              <w:rPr>
                <w:rFonts w:ascii="Angsana New" w:hAnsi="Angsana New"/>
              </w:rPr>
            </w:pPr>
          </w:p>
        </w:tc>
        <w:tc>
          <w:tcPr>
            <w:tcW w:w="900" w:type="dxa"/>
          </w:tcPr>
          <w:p w14:paraId="30063370" w14:textId="77777777" w:rsidR="00173306" w:rsidRPr="007C396B" w:rsidRDefault="00173306" w:rsidP="001060DE">
            <w:pPr>
              <w:rPr>
                <w:rFonts w:ascii="Angsana New" w:hAnsi="Angsana New"/>
              </w:rPr>
            </w:pPr>
          </w:p>
        </w:tc>
        <w:tc>
          <w:tcPr>
            <w:tcW w:w="900" w:type="dxa"/>
            <w:shd w:val="clear" w:color="auto" w:fill="auto"/>
          </w:tcPr>
          <w:p w14:paraId="3E9128D7" w14:textId="43410268" w:rsidR="00173306" w:rsidRPr="007C396B" w:rsidRDefault="00173306" w:rsidP="001060DE">
            <w:pPr>
              <w:rPr>
                <w:rFonts w:ascii="Angsana New" w:hAnsi="Angsana New"/>
              </w:rPr>
            </w:pPr>
          </w:p>
        </w:tc>
        <w:tc>
          <w:tcPr>
            <w:tcW w:w="900" w:type="dxa"/>
          </w:tcPr>
          <w:p w14:paraId="423263E8" w14:textId="77777777" w:rsidR="00173306" w:rsidRPr="007C396B" w:rsidRDefault="00173306" w:rsidP="001060DE">
            <w:pPr>
              <w:rPr>
                <w:rFonts w:ascii="Angsana New" w:hAnsi="Angsana New"/>
              </w:rPr>
            </w:pPr>
          </w:p>
        </w:tc>
        <w:tc>
          <w:tcPr>
            <w:tcW w:w="900" w:type="dxa"/>
          </w:tcPr>
          <w:p w14:paraId="53ED3649" w14:textId="77777777" w:rsidR="00173306" w:rsidRPr="007C396B" w:rsidRDefault="00173306" w:rsidP="001060DE">
            <w:pPr>
              <w:rPr>
                <w:rFonts w:ascii="Angsana New" w:hAnsi="Angsana New"/>
              </w:rPr>
            </w:pPr>
          </w:p>
        </w:tc>
        <w:tc>
          <w:tcPr>
            <w:tcW w:w="810" w:type="dxa"/>
          </w:tcPr>
          <w:p w14:paraId="456A4C47" w14:textId="77777777" w:rsidR="00173306" w:rsidRPr="007C396B" w:rsidRDefault="00173306" w:rsidP="001060DE">
            <w:pPr>
              <w:rPr>
                <w:rFonts w:ascii="Angsana New" w:hAnsi="Angsana New"/>
              </w:rPr>
            </w:pPr>
          </w:p>
        </w:tc>
      </w:tr>
      <w:tr w:rsidR="00312B27" w:rsidRPr="007C396B" w14:paraId="32EC9AE2" w14:textId="19FD2446" w:rsidTr="00AA3941">
        <w:trPr>
          <w:trHeight w:val="432"/>
        </w:trPr>
        <w:tc>
          <w:tcPr>
            <w:tcW w:w="2620" w:type="dxa"/>
            <w:shd w:val="clear" w:color="auto" w:fill="auto"/>
          </w:tcPr>
          <w:p w14:paraId="4F9093D3" w14:textId="0A916416" w:rsidR="00173306" w:rsidRPr="001060DE" w:rsidRDefault="00173306" w:rsidP="00CD0F1E">
            <w:pPr>
              <w:pStyle w:val="ListParagraph"/>
              <w:numPr>
                <w:ilvl w:val="0"/>
                <w:numId w:val="22"/>
              </w:numPr>
            </w:pPr>
            <w:r w:rsidRPr="001060DE">
              <w:rPr>
                <w:cs/>
              </w:rPr>
              <w:t>ศึกษาเทคนิคที่เกี่ยวข้อง</w:t>
            </w:r>
          </w:p>
        </w:tc>
        <w:tc>
          <w:tcPr>
            <w:tcW w:w="1155" w:type="dxa"/>
            <w:shd w:val="clear" w:color="auto" w:fill="auto"/>
          </w:tcPr>
          <w:p w14:paraId="7883E2A3" w14:textId="77777777" w:rsidR="00173306" w:rsidRPr="007C396B" w:rsidRDefault="00173306" w:rsidP="001060DE">
            <w:pPr>
              <w:rPr>
                <w:rFonts w:ascii="Angsana New" w:hAnsi="Angsana New"/>
              </w:rPr>
            </w:pPr>
          </w:p>
        </w:tc>
        <w:tc>
          <w:tcPr>
            <w:tcW w:w="1080" w:type="dxa"/>
            <w:shd w:val="clear" w:color="auto" w:fill="auto"/>
          </w:tcPr>
          <w:p w14:paraId="769A7103" w14:textId="0556A1FA" w:rsidR="00173306" w:rsidRPr="007C396B" w:rsidRDefault="00C82E21" w:rsidP="001060DE">
            <w:pPr>
              <w:rPr>
                <w:rFonts w:ascii="Angsana New" w:hAnsi="Angsana New"/>
              </w:rPr>
            </w:pPr>
            <w:r>
              <w:rPr>
                <w:rFonts w:ascii="Angsana New" w:hAnsi="Angsana New"/>
                <w:noProof/>
              </w:rPr>
              <mc:AlternateContent>
                <mc:Choice Requires="wps">
                  <w:drawing>
                    <wp:anchor distT="0" distB="0" distL="114300" distR="114300" simplePos="0" relativeHeight="251744768" behindDoc="0" locked="0" layoutInCell="1" allowOverlap="1" wp14:anchorId="4F36FCCE" wp14:editId="33F1BEB6">
                      <wp:simplePos x="0" y="0"/>
                      <wp:positionH relativeFrom="column">
                        <wp:posOffset>22526</wp:posOffset>
                      </wp:positionH>
                      <wp:positionV relativeFrom="paragraph">
                        <wp:posOffset>259080</wp:posOffset>
                      </wp:positionV>
                      <wp:extent cx="2560320" cy="635"/>
                      <wp:effectExtent l="38100" t="76200" r="30480" b="94615"/>
                      <wp:wrapNone/>
                      <wp:docPr id="2" name="AutoShape 1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2560320" cy="63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 type="triangle" w="med" len="med"/>
                                <a:tailEnd type="triangle" w="med" len="med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920F751" id="AutoShape 14" o:spid="_x0000_s1026" type="#_x0000_t32" style="position:absolute;margin-left:1.75pt;margin-top:20.4pt;width:201.6pt;height:.05pt;z-index:25174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">
                      <v:stroke startarrow="block" endarrow="block"/>
                    </v:shape>
                  </w:pict>
                </mc:Fallback>
              </mc:AlternateContent>
            </w:r>
          </w:p>
        </w:tc>
        <w:tc>
          <w:tcPr>
            <w:tcW w:w="1080" w:type="dxa"/>
            <w:shd w:val="clear" w:color="auto" w:fill="auto"/>
          </w:tcPr>
          <w:p w14:paraId="1DEE6C37" w14:textId="77777777" w:rsidR="00173306" w:rsidRPr="007C396B" w:rsidRDefault="00173306" w:rsidP="001060DE">
            <w:pPr>
              <w:rPr>
                <w:rFonts w:ascii="Angsana New" w:hAnsi="Angsana New"/>
              </w:rPr>
            </w:pPr>
          </w:p>
        </w:tc>
        <w:tc>
          <w:tcPr>
            <w:tcW w:w="1080" w:type="dxa"/>
            <w:shd w:val="clear" w:color="auto" w:fill="auto"/>
          </w:tcPr>
          <w:p w14:paraId="5EBA31A7" w14:textId="77777777" w:rsidR="00173306" w:rsidRPr="007C396B" w:rsidRDefault="00173306" w:rsidP="001060DE">
            <w:pPr>
              <w:rPr>
                <w:rFonts w:ascii="Angsana New" w:hAnsi="Angsana New"/>
              </w:rPr>
            </w:pPr>
          </w:p>
        </w:tc>
        <w:tc>
          <w:tcPr>
            <w:tcW w:w="1080" w:type="dxa"/>
            <w:shd w:val="clear" w:color="auto" w:fill="auto"/>
          </w:tcPr>
          <w:p w14:paraId="280FABEF" w14:textId="758A722F" w:rsidR="00173306" w:rsidRPr="007C396B" w:rsidRDefault="00173306" w:rsidP="001060DE">
            <w:pPr>
              <w:rPr>
                <w:rFonts w:ascii="Angsana New" w:hAnsi="Angsana New"/>
              </w:rPr>
            </w:pPr>
          </w:p>
        </w:tc>
        <w:tc>
          <w:tcPr>
            <w:tcW w:w="1080" w:type="dxa"/>
            <w:shd w:val="clear" w:color="auto" w:fill="auto"/>
          </w:tcPr>
          <w:p w14:paraId="7C43C89C" w14:textId="28748F85" w:rsidR="00173306" w:rsidRPr="007C396B" w:rsidRDefault="00173306" w:rsidP="001060DE">
            <w:pPr>
              <w:rPr>
                <w:rFonts w:ascii="Angsana New" w:hAnsi="Angsana New"/>
              </w:rPr>
            </w:pPr>
          </w:p>
        </w:tc>
        <w:tc>
          <w:tcPr>
            <w:tcW w:w="990" w:type="dxa"/>
          </w:tcPr>
          <w:p w14:paraId="4A1F5466" w14:textId="77777777" w:rsidR="00173306" w:rsidRPr="007C396B" w:rsidRDefault="00173306" w:rsidP="001060DE">
            <w:pPr>
              <w:rPr>
                <w:rFonts w:ascii="Angsana New" w:hAnsi="Angsana New"/>
              </w:rPr>
            </w:pPr>
          </w:p>
        </w:tc>
        <w:tc>
          <w:tcPr>
            <w:tcW w:w="900" w:type="dxa"/>
          </w:tcPr>
          <w:p w14:paraId="2E0ECD64" w14:textId="5245A02B" w:rsidR="00173306" w:rsidRPr="007C396B" w:rsidRDefault="00173306" w:rsidP="001060DE">
            <w:pPr>
              <w:rPr>
                <w:rFonts w:ascii="Angsana New" w:hAnsi="Angsana New"/>
              </w:rPr>
            </w:pPr>
          </w:p>
        </w:tc>
        <w:tc>
          <w:tcPr>
            <w:tcW w:w="900" w:type="dxa"/>
            <w:shd w:val="clear" w:color="auto" w:fill="auto"/>
          </w:tcPr>
          <w:p w14:paraId="4F74123D" w14:textId="78F0197D" w:rsidR="00173306" w:rsidRPr="007C396B" w:rsidRDefault="00173306" w:rsidP="001060DE">
            <w:pPr>
              <w:rPr>
                <w:rFonts w:ascii="Angsana New" w:hAnsi="Angsana New"/>
              </w:rPr>
            </w:pPr>
          </w:p>
        </w:tc>
        <w:tc>
          <w:tcPr>
            <w:tcW w:w="900" w:type="dxa"/>
          </w:tcPr>
          <w:p w14:paraId="168F96E7" w14:textId="77777777" w:rsidR="00173306" w:rsidRPr="007C396B" w:rsidRDefault="00173306" w:rsidP="001060DE">
            <w:pPr>
              <w:rPr>
                <w:rFonts w:ascii="Angsana New" w:hAnsi="Angsana New"/>
              </w:rPr>
            </w:pPr>
          </w:p>
        </w:tc>
        <w:tc>
          <w:tcPr>
            <w:tcW w:w="900" w:type="dxa"/>
          </w:tcPr>
          <w:p w14:paraId="4BB5B923" w14:textId="77777777" w:rsidR="00173306" w:rsidRPr="007C396B" w:rsidRDefault="00173306" w:rsidP="001060DE">
            <w:pPr>
              <w:rPr>
                <w:rFonts w:ascii="Angsana New" w:hAnsi="Angsana New"/>
              </w:rPr>
            </w:pPr>
          </w:p>
        </w:tc>
        <w:tc>
          <w:tcPr>
            <w:tcW w:w="810" w:type="dxa"/>
          </w:tcPr>
          <w:p w14:paraId="1F655B29" w14:textId="77777777" w:rsidR="00173306" w:rsidRPr="007C396B" w:rsidRDefault="00173306" w:rsidP="001060DE">
            <w:pPr>
              <w:rPr>
                <w:rFonts w:ascii="Angsana New" w:hAnsi="Angsana New"/>
              </w:rPr>
            </w:pPr>
          </w:p>
        </w:tc>
      </w:tr>
      <w:tr w:rsidR="00312B27" w:rsidRPr="007C396B" w14:paraId="03E7AFA2" w14:textId="0E67038C" w:rsidTr="00AA3941">
        <w:trPr>
          <w:trHeight w:val="432"/>
        </w:trPr>
        <w:tc>
          <w:tcPr>
            <w:tcW w:w="2620" w:type="dxa"/>
            <w:shd w:val="clear" w:color="auto" w:fill="auto"/>
          </w:tcPr>
          <w:p w14:paraId="39FE9915" w14:textId="06B95A37" w:rsidR="00173306" w:rsidRPr="001060DE" w:rsidRDefault="00173306" w:rsidP="00CD0F1E">
            <w:pPr>
              <w:pStyle w:val="ListParagraph"/>
              <w:numPr>
                <w:ilvl w:val="0"/>
                <w:numId w:val="22"/>
              </w:numPr>
              <w:rPr>
                <w:cs/>
              </w:rPr>
            </w:pPr>
            <w:r w:rsidRPr="001060DE">
              <w:rPr>
                <w:cs/>
              </w:rPr>
              <w:t>วางแผนการทดสอบ</w:t>
            </w:r>
          </w:p>
        </w:tc>
        <w:tc>
          <w:tcPr>
            <w:tcW w:w="1155" w:type="dxa"/>
            <w:shd w:val="clear" w:color="auto" w:fill="auto"/>
          </w:tcPr>
          <w:p w14:paraId="77439151" w14:textId="77777777" w:rsidR="00173306" w:rsidRPr="007C396B" w:rsidRDefault="00173306" w:rsidP="001060DE">
            <w:pPr>
              <w:rPr>
                <w:rFonts w:ascii="Angsana New" w:hAnsi="Angsana New"/>
              </w:rPr>
            </w:pPr>
          </w:p>
        </w:tc>
        <w:tc>
          <w:tcPr>
            <w:tcW w:w="1080" w:type="dxa"/>
            <w:shd w:val="clear" w:color="auto" w:fill="auto"/>
          </w:tcPr>
          <w:p w14:paraId="762AD6B2" w14:textId="1B0E0EB3" w:rsidR="00173306" w:rsidRPr="007C396B" w:rsidRDefault="00173306" w:rsidP="001060DE">
            <w:pPr>
              <w:rPr>
                <w:rFonts w:ascii="Angsana New" w:hAnsi="Angsana New"/>
              </w:rPr>
            </w:pPr>
          </w:p>
        </w:tc>
        <w:tc>
          <w:tcPr>
            <w:tcW w:w="1080" w:type="dxa"/>
            <w:shd w:val="clear" w:color="auto" w:fill="auto"/>
          </w:tcPr>
          <w:p w14:paraId="647B57AF" w14:textId="77777777" w:rsidR="00173306" w:rsidRPr="007C396B" w:rsidRDefault="00173306" w:rsidP="001060DE">
            <w:pPr>
              <w:rPr>
                <w:rFonts w:ascii="Angsana New" w:hAnsi="Angsana New"/>
              </w:rPr>
            </w:pPr>
          </w:p>
        </w:tc>
        <w:tc>
          <w:tcPr>
            <w:tcW w:w="1080" w:type="dxa"/>
            <w:shd w:val="clear" w:color="auto" w:fill="auto"/>
          </w:tcPr>
          <w:p w14:paraId="6ADFB980" w14:textId="32B3E9F6" w:rsidR="00173306" w:rsidRPr="007C396B" w:rsidRDefault="00173306" w:rsidP="001060DE">
            <w:pPr>
              <w:rPr>
                <w:rFonts w:ascii="Angsana New" w:hAnsi="Angsana New"/>
              </w:rPr>
            </w:pPr>
          </w:p>
        </w:tc>
        <w:tc>
          <w:tcPr>
            <w:tcW w:w="1080" w:type="dxa"/>
            <w:shd w:val="clear" w:color="auto" w:fill="auto"/>
          </w:tcPr>
          <w:p w14:paraId="23DC570B" w14:textId="35F0EA50" w:rsidR="00173306" w:rsidRPr="007C396B" w:rsidRDefault="00B7759D" w:rsidP="001060DE">
            <w:pPr>
              <w:rPr>
                <w:rFonts w:ascii="Angsana New" w:hAnsi="Angsana New"/>
              </w:rPr>
            </w:pPr>
            <w:r>
              <w:rPr>
                <w:rFonts w:ascii="Angsana New" w:hAnsi="Angsana New"/>
                <w:noProof/>
              </w:rPr>
              <mc:AlternateContent>
                <mc:Choice Requires="wps">
                  <w:drawing>
                    <wp:anchor distT="0" distB="0" distL="114300" distR="114300" simplePos="0" relativeHeight="251745792" behindDoc="0" locked="0" layoutInCell="1" allowOverlap="1" wp14:anchorId="0B8D3757" wp14:editId="26819F62">
                      <wp:simplePos x="0" y="0"/>
                      <wp:positionH relativeFrom="column">
                        <wp:posOffset>-44751</wp:posOffset>
                      </wp:positionH>
                      <wp:positionV relativeFrom="paragraph">
                        <wp:posOffset>151765</wp:posOffset>
                      </wp:positionV>
                      <wp:extent cx="640080" cy="635"/>
                      <wp:effectExtent l="38100" t="76200" r="26670" b="94615"/>
                      <wp:wrapNone/>
                      <wp:docPr id="1" name="AutoShape 1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640080" cy="63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 type="triangle" w="med" len="med"/>
                                <a:tailEnd type="triangle" w="med" len="med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3A16D3E" id="AutoShape 15" o:spid="_x0000_s1026" type="#_x0000_t32" style="position:absolute;margin-left:-3.5pt;margin-top:11.95pt;width:50.4pt;height:.05pt;z-index:25174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">
                      <v:stroke startarrow="block" endarrow="block"/>
                    </v:shape>
                  </w:pict>
                </mc:Fallback>
              </mc:AlternateContent>
            </w:r>
          </w:p>
        </w:tc>
        <w:tc>
          <w:tcPr>
            <w:tcW w:w="1080" w:type="dxa"/>
            <w:shd w:val="clear" w:color="auto" w:fill="auto"/>
          </w:tcPr>
          <w:p w14:paraId="5703F811" w14:textId="56D41B6E" w:rsidR="00173306" w:rsidRPr="007C396B" w:rsidRDefault="00173306" w:rsidP="001060DE">
            <w:pPr>
              <w:rPr>
                <w:rFonts w:ascii="Angsana New" w:hAnsi="Angsana New"/>
              </w:rPr>
            </w:pPr>
          </w:p>
        </w:tc>
        <w:tc>
          <w:tcPr>
            <w:tcW w:w="990" w:type="dxa"/>
          </w:tcPr>
          <w:p w14:paraId="1FC2FFDE" w14:textId="77777777" w:rsidR="00173306" w:rsidRPr="007C396B" w:rsidRDefault="00173306" w:rsidP="001060DE">
            <w:pPr>
              <w:rPr>
                <w:rFonts w:ascii="Angsana New" w:hAnsi="Angsana New"/>
              </w:rPr>
            </w:pPr>
          </w:p>
        </w:tc>
        <w:tc>
          <w:tcPr>
            <w:tcW w:w="900" w:type="dxa"/>
          </w:tcPr>
          <w:p w14:paraId="1FC977D9" w14:textId="6875E887" w:rsidR="00173306" w:rsidRPr="007C396B" w:rsidRDefault="00173306" w:rsidP="001060DE">
            <w:pPr>
              <w:rPr>
                <w:rFonts w:ascii="Angsana New" w:hAnsi="Angsana New"/>
              </w:rPr>
            </w:pPr>
          </w:p>
        </w:tc>
        <w:tc>
          <w:tcPr>
            <w:tcW w:w="900" w:type="dxa"/>
            <w:shd w:val="clear" w:color="auto" w:fill="auto"/>
          </w:tcPr>
          <w:p w14:paraId="4E50916C" w14:textId="27F12A78" w:rsidR="00173306" w:rsidRPr="007C396B" w:rsidRDefault="00173306" w:rsidP="001060DE">
            <w:pPr>
              <w:rPr>
                <w:rFonts w:ascii="Angsana New" w:hAnsi="Angsana New"/>
              </w:rPr>
            </w:pPr>
          </w:p>
        </w:tc>
        <w:tc>
          <w:tcPr>
            <w:tcW w:w="900" w:type="dxa"/>
          </w:tcPr>
          <w:p w14:paraId="248ADED4" w14:textId="5CFFFA5D" w:rsidR="00173306" w:rsidRPr="007C396B" w:rsidRDefault="00173306" w:rsidP="001060DE">
            <w:pPr>
              <w:rPr>
                <w:rFonts w:ascii="Angsana New" w:hAnsi="Angsana New"/>
              </w:rPr>
            </w:pPr>
          </w:p>
        </w:tc>
        <w:tc>
          <w:tcPr>
            <w:tcW w:w="900" w:type="dxa"/>
          </w:tcPr>
          <w:p w14:paraId="40E74503" w14:textId="77777777" w:rsidR="00173306" w:rsidRPr="007C396B" w:rsidRDefault="00173306" w:rsidP="001060DE">
            <w:pPr>
              <w:rPr>
                <w:rFonts w:ascii="Angsana New" w:hAnsi="Angsana New"/>
              </w:rPr>
            </w:pPr>
          </w:p>
        </w:tc>
        <w:tc>
          <w:tcPr>
            <w:tcW w:w="810" w:type="dxa"/>
          </w:tcPr>
          <w:p w14:paraId="20FFC88F" w14:textId="77777777" w:rsidR="00173306" w:rsidRPr="007C396B" w:rsidRDefault="00173306" w:rsidP="001060DE">
            <w:pPr>
              <w:rPr>
                <w:rFonts w:ascii="Angsana New" w:hAnsi="Angsana New"/>
              </w:rPr>
            </w:pPr>
          </w:p>
        </w:tc>
      </w:tr>
      <w:tr w:rsidR="00312B27" w:rsidRPr="007C396B" w14:paraId="3A97D312" w14:textId="0FBDE05B" w:rsidTr="00AA3941">
        <w:trPr>
          <w:trHeight w:val="432"/>
        </w:trPr>
        <w:tc>
          <w:tcPr>
            <w:tcW w:w="2620" w:type="dxa"/>
            <w:shd w:val="clear" w:color="auto" w:fill="auto"/>
          </w:tcPr>
          <w:p w14:paraId="6A4993B2" w14:textId="0FC6A8A1" w:rsidR="00173306" w:rsidRPr="001060DE" w:rsidRDefault="00173306" w:rsidP="00CD0F1E">
            <w:pPr>
              <w:pStyle w:val="ListParagraph"/>
              <w:numPr>
                <w:ilvl w:val="0"/>
                <w:numId w:val="22"/>
              </w:numPr>
              <w:rPr>
                <w:cs/>
              </w:rPr>
            </w:pPr>
            <w:r w:rsidRPr="001060DE">
              <w:rPr>
                <w:cs/>
              </w:rPr>
              <w:t>ทำการทดลอง</w:t>
            </w:r>
          </w:p>
        </w:tc>
        <w:tc>
          <w:tcPr>
            <w:tcW w:w="1155" w:type="dxa"/>
            <w:shd w:val="clear" w:color="auto" w:fill="auto"/>
          </w:tcPr>
          <w:p w14:paraId="23B3F632" w14:textId="77777777" w:rsidR="00173306" w:rsidRPr="007C396B" w:rsidRDefault="00173306" w:rsidP="001060DE">
            <w:pPr>
              <w:rPr>
                <w:rFonts w:ascii="Angsana New" w:hAnsi="Angsana New"/>
              </w:rPr>
            </w:pPr>
          </w:p>
        </w:tc>
        <w:tc>
          <w:tcPr>
            <w:tcW w:w="1080" w:type="dxa"/>
            <w:shd w:val="clear" w:color="auto" w:fill="auto"/>
          </w:tcPr>
          <w:p w14:paraId="49F8B088" w14:textId="07B2F72E" w:rsidR="00173306" w:rsidRPr="007C396B" w:rsidRDefault="00173306" w:rsidP="001060DE">
            <w:pPr>
              <w:rPr>
                <w:rFonts w:ascii="Angsana New" w:hAnsi="Angsana New"/>
              </w:rPr>
            </w:pPr>
          </w:p>
        </w:tc>
        <w:tc>
          <w:tcPr>
            <w:tcW w:w="1080" w:type="dxa"/>
            <w:shd w:val="clear" w:color="auto" w:fill="auto"/>
          </w:tcPr>
          <w:p w14:paraId="64993F79" w14:textId="0206538A" w:rsidR="00173306" w:rsidRPr="007C396B" w:rsidRDefault="00173306" w:rsidP="001060DE">
            <w:pPr>
              <w:rPr>
                <w:rFonts w:ascii="Angsana New" w:hAnsi="Angsana New"/>
              </w:rPr>
            </w:pPr>
          </w:p>
        </w:tc>
        <w:tc>
          <w:tcPr>
            <w:tcW w:w="1080" w:type="dxa"/>
            <w:shd w:val="clear" w:color="auto" w:fill="auto"/>
          </w:tcPr>
          <w:p w14:paraId="6624FEA3" w14:textId="79DF6754" w:rsidR="00173306" w:rsidRPr="007C396B" w:rsidRDefault="00173306" w:rsidP="001060DE">
            <w:pPr>
              <w:rPr>
                <w:rFonts w:ascii="Angsana New" w:hAnsi="Angsana New"/>
              </w:rPr>
            </w:pPr>
          </w:p>
        </w:tc>
        <w:tc>
          <w:tcPr>
            <w:tcW w:w="1080" w:type="dxa"/>
            <w:shd w:val="clear" w:color="auto" w:fill="auto"/>
          </w:tcPr>
          <w:p w14:paraId="3449B2D2" w14:textId="07413776" w:rsidR="00173306" w:rsidRPr="007C396B" w:rsidRDefault="00173306" w:rsidP="001060DE">
            <w:pPr>
              <w:rPr>
                <w:rFonts w:ascii="Angsana New" w:hAnsi="Angsana New"/>
              </w:rPr>
            </w:pPr>
          </w:p>
        </w:tc>
        <w:tc>
          <w:tcPr>
            <w:tcW w:w="1080" w:type="dxa"/>
            <w:shd w:val="clear" w:color="auto" w:fill="auto"/>
          </w:tcPr>
          <w:p w14:paraId="0A5DE295" w14:textId="3C3B0630" w:rsidR="00173306" w:rsidRPr="007C396B" w:rsidRDefault="006953FD" w:rsidP="001060DE">
            <w:pPr>
              <w:rPr>
                <w:rFonts w:ascii="Angsana New" w:hAnsi="Angsana New"/>
              </w:rPr>
            </w:pPr>
            <w:r>
              <w:rPr>
                <w:rFonts w:ascii="Angsana New" w:hAnsi="Angsana New"/>
                <w:noProof/>
              </w:rPr>
              <mc:AlternateContent>
                <mc:Choice Requires="wps">
                  <w:drawing>
                    <wp:anchor distT="0" distB="0" distL="114300" distR="114300" simplePos="0" relativeHeight="251747840" behindDoc="0" locked="0" layoutInCell="1" allowOverlap="1" wp14:anchorId="3D6CB40F" wp14:editId="42792374">
                      <wp:simplePos x="0" y="0"/>
                      <wp:positionH relativeFrom="column">
                        <wp:posOffset>-3175</wp:posOffset>
                      </wp:positionH>
                      <wp:positionV relativeFrom="paragraph">
                        <wp:posOffset>147320</wp:posOffset>
                      </wp:positionV>
                      <wp:extent cx="1188720" cy="635"/>
                      <wp:effectExtent l="38100" t="76200" r="30480" b="94615"/>
                      <wp:wrapNone/>
                      <wp:docPr id="3" name="AutoShape 1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188720" cy="63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 type="triangle" w="med" len="med"/>
                                <a:tailEnd type="triangle" w="med" len="med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C4C2732" id="AutoShape 13" o:spid="_x0000_s1026" type="#_x0000_t32" style="position:absolute;margin-left:-.25pt;margin-top:11.6pt;width:93.6pt;height:.05pt;z-index:25174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">
                      <v:stroke startarrow="block" endarrow="block"/>
                    </v:shape>
                  </w:pict>
                </mc:Fallback>
              </mc:AlternateContent>
            </w:r>
          </w:p>
        </w:tc>
        <w:tc>
          <w:tcPr>
            <w:tcW w:w="990" w:type="dxa"/>
          </w:tcPr>
          <w:p w14:paraId="77870E8C" w14:textId="5381F905" w:rsidR="00173306" w:rsidRPr="007C396B" w:rsidRDefault="00173306" w:rsidP="001060DE">
            <w:pPr>
              <w:rPr>
                <w:rFonts w:ascii="Angsana New" w:hAnsi="Angsana New"/>
              </w:rPr>
            </w:pPr>
          </w:p>
        </w:tc>
        <w:tc>
          <w:tcPr>
            <w:tcW w:w="900" w:type="dxa"/>
          </w:tcPr>
          <w:p w14:paraId="2D779D02" w14:textId="4D010364" w:rsidR="00173306" w:rsidRPr="007C396B" w:rsidRDefault="00173306" w:rsidP="001060DE">
            <w:pPr>
              <w:rPr>
                <w:rFonts w:ascii="Angsana New" w:hAnsi="Angsana New"/>
              </w:rPr>
            </w:pPr>
          </w:p>
        </w:tc>
        <w:tc>
          <w:tcPr>
            <w:tcW w:w="900" w:type="dxa"/>
            <w:shd w:val="clear" w:color="auto" w:fill="auto"/>
          </w:tcPr>
          <w:p w14:paraId="4ECA1BC2" w14:textId="0F077DF3" w:rsidR="00173306" w:rsidRPr="007C396B" w:rsidRDefault="00173306" w:rsidP="001060DE">
            <w:pPr>
              <w:rPr>
                <w:rFonts w:ascii="Angsana New" w:hAnsi="Angsana New"/>
              </w:rPr>
            </w:pPr>
          </w:p>
        </w:tc>
        <w:tc>
          <w:tcPr>
            <w:tcW w:w="900" w:type="dxa"/>
          </w:tcPr>
          <w:p w14:paraId="722FDDF4" w14:textId="447C82E0" w:rsidR="00173306" w:rsidRPr="007C396B" w:rsidRDefault="00173306" w:rsidP="001060DE">
            <w:pPr>
              <w:rPr>
                <w:rFonts w:ascii="Angsana New" w:hAnsi="Angsana New"/>
              </w:rPr>
            </w:pPr>
          </w:p>
        </w:tc>
        <w:tc>
          <w:tcPr>
            <w:tcW w:w="900" w:type="dxa"/>
          </w:tcPr>
          <w:p w14:paraId="145241FA" w14:textId="77777777" w:rsidR="00173306" w:rsidRPr="007C396B" w:rsidRDefault="00173306" w:rsidP="001060DE">
            <w:pPr>
              <w:rPr>
                <w:rFonts w:ascii="Angsana New" w:hAnsi="Angsana New"/>
              </w:rPr>
            </w:pPr>
          </w:p>
        </w:tc>
        <w:tc>
          <w:tcPr>
            <w:tcW w:w="810" w:type="dxa"/>
          </w:tcPr>
          <w:p w14:paraId="0254C4B3" w14:textId="77777777" w:rsidR="00173306" w:rsidRPr="007C396B" w:rsidRDefault="00173306" w:rsidP="001060DE">
            <w:pPr>
              <w:rPr>
                <w:rFonts w:ascii="Angsana New" w:hAnsi="Angsana New"/>
              </w:rPr>
            </w:pPr>
          </w:p>
        </w:tc>
      </w:tr>
      <w:tr w:rsidR="00312B27" w:rsidRPr="007C396B" w14:paraId="78421048" w14:textId="090ABF01" w:rsidTr="00AA3941">
        <w:trPr>
          <w:trHeight w:val="432"/>
        </w:trPr>
        <w:tc>
          <w:tcPr>
            <w:tcW w:w="2620" w:type="dxa"/>
            <w:shd w:val="clear" w:color="auto" w:fill="auto"/>
          </w:tcPr>
          <w:p w14:paraId="030D72EC" w14:textId="4145ED00" w:rsidR="00173306" w:rsidRPr="0079661B" w:rsidRDefault="00173306" w:rsidP="00CD0F1E">
            <w:pPr>
              <w:pStyle w:val="ListParagraph"/>
              <w:numPr>
                <w:ilvl w:val="0"/>
                <w:numId w:val="22"/>
              </w:numPr>
              <w:rPr>
                <w:cs/>
              </w:rPr>
            </w:pPr>
            <w:r w:rsidRPr="0079661B">
              <w:rPr>
                <w:cs/>
              </w:rPr>
              <w:t>สรุปและวิเคราะห์ผลการทดลอง</w:t>
            </w:r>
          </w:p>
        </w:tc>
        <w:tc>
          <w:tcPr>
            <w:tcW w:w="1155" w:type="dxa"/>
            <w:shd w:val="clear" w:color="auto" w:fill="auto"/>
          </w:tcPr>
          <w:p w14:paraId="35FE6E53" w14:textId="77777777" w:rsidR="00173306" w:rsidRPr="007C396B" w:rsidRDefault="00173306" w:rsidP="0079661B">
            <w:pPr>
              <w:rPr>
                <w:rFonts w:ascii="Angsana New" w:hAnsi="Angsana New"/>
              </w:rPr>
            </w:pPr>
          </w:p>
        </w:tc>
        <w:tc>
          <w:tcPr>
            <w:tcW w:w="1080" w:type="dxa"/>
            <w:shd w:val="clear" w:color="auto" w:fill="auto"/>
          </w:tcPr>
          <w:p w14:paraId="7CDB2E88" w14:textId="77777777" w:rsidR="00173306" w:rsidRDefault="00173306" w:rsidP="0079661B">
            <w:pPr>
              <w:rPr>
                <w:rFonts w:ascii="Angsana New" w:hAnsi="Angsana New"/>
                <w:noProof/>
              </w:rPr>
            </w:pPr>
          </w:p>
        </w:tc>
        <w:tc>
          <w:tcPr>
            <w:tcW w:w="1080" w:type="dxa"/>
            <w:shd w:val="clear" w:color="auto" w:fill="auto"/>
          </w:tcPr>
          <w:p w14:paraId="7F951A14" w14:textId="77777777" w:rsidR="00173306" w:rsidRPr="007C396B" w:rsidRDefault="00173306" w:rsidP="0079661B">
            <w:pPr>
              <w:rPr>
                <w:rFonts w:ascii="Angsana New" w:hAnsi="Angsana New"/>
              </w:rPr>
            </w:pPr>
          </w:p>
        </w:tc>
        <w:tc>
          <w:tcPr>
            <w:tcW w:w="1080" w:type="dxa"/>
            <w:shd w:val="clear" w:color="auto" w:fill="auto"/>
          </w:tcPr>
          <w:p w14:paraId="16166914" w14:textId="77777777" w:rsidR="00173306" w:rsidRPr="007C396B" w:rsidRDefault="00173306" w:rsidP="0079661B">
            <w:pPr>
              <w:rPr>
                <w:rFonts w:ascii="Angsana New" w:hAnsi="Angsana New"/>
              </w:rPr>
            </w:pPr>
          </w:p>
        </w:tc>
        <w:tc>
          <w:tcPr>
            <w:tcW w:w="1080" w:type="dxa"/>
            <w:shd w:val="clear" w:color="auto" w:fill="auto"/>
          </w:tcPr>
          <w:p w14:paraId="74C9E8D2" w14:textId="77777777" w:rsidR="00173306" w:rsidRPr="007C396B" w:rsidRDefault="00173306" w:rsidP="0079661B">
            <w:pPr>
              <w:rPr>
                <w:rFonts w:ascii="Angsana New" w:hAnsi="Angsana New"/>
              </w:rPr>
            </w:pPr>
          </w:p>
        </w:tc>
        <w:tc>
          <w:tcPr>
            <w:tcW w:w="1080" w:type="dxa"/>
            <w:shd w:val="clear" w:color="auto" w:fill="auto"/>
          </w:tcPr>
          <w:p w14:paraId="00F5C837" w14:textId="77777777" w:rsidR="00173306" w:rsidRPr="007C396B" w:rsidRDefault="00173306" w:rsidP="0079661B">
            <w:pPr>
              <w:rPr>
                <w:rFonts w:ascii="Angsana New" w:hAnsi="Angsana New"/>
              </w:rPr>
            </w:pPr>
          </w:p>
        </w:tc>
        <w:tc>
          <w:tcPr>
            <w:tcW w:w="990" w:type="dxa"/>
          </w:tcPr>
          <w:p w14:paraId="03A751F1" w14:textId="77777777" w:rsidR="00173306" w:rsidRPr="007C396B" w:rsidRDefault="00173306" w:rsidP="0079661B">
            <w:pPr>
              <w:rPr>
                <w:rFonts w:ascii="Angsana New" w:hAnsi="Angsana New"/>
              </w:rPr>
            </w:pPr>
          </w:p>
        </w:tc>
        <w:tc>
          <w:tcPr>
            <w:tcW w:w="900" w:type="dxa"/>
          </w:tcPr>
          <w:p w14:paraId="05D9B0F1" w14:textId="263DFEB8" w:rsidR="00173306" w:rsidRPr="007C396B" w:rsidRDefault="00CE4FC0" w:rsidP="0079661B">
            <w:pPr>
              <w:rPr>
                <w:rFonts w:ascii="Angsana New" w:hAnsi="Angsana New"/>
              </w:rPr>
            </w:pPr>
            <w:r>
              <w:rPr>
                <w:rFonts w:ascii="Angsana New" w:hAnsi="Angsana New"/>
                <w:noProof/>
              </w:rPr>
              <mc:AlternateContent>
                <mc:Choice Requires="wps">
                  <w:drawing>
                    <wp:anchor distT="0" distB="0" distL="114300" distR="114300" simplePos="0" relativeHeight="251749888" behindDoc="0" locked="0" layoutInCell="1" allowOverlap="1" wp14:anchorId="2AB7F565" wp14:editId="4308982A">
                      <wp:simplePos x="0" y="0"/>
                      <wp:positionH relativeFrom="column">
                        <wp:posOffset>-42643</wp:posOffset>
                      </wp:positionH>
                      <wp:positionV relativeFrom="paragraph">
                        <wp:posOffset>277495</wp:posOffset>
                      </wp:positionV>
                      <wp:extent cx="521208" cy="635"/>
                      <wp:effectExtent l="38100" t="76200" r="12700" b="94615"/>
                      <wp:wrapNone/>
                      <wp:docPr id="28" name="AutoShape 1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521208" cy="63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 type="triangle" w="med" len="med"/>
                                <a:tailEnd type="triangle" w="med" len="med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4E12472" id="AutoShape 13" o:spid="_x0000_s1026" type="#_x0000_t32" style="position:absolute;margin-left:-3.35pt;margin-top:21.85pt;width:41.05pt;height:.05pt;z-index:25174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">
                      <v:stroke startarrow="block" endarrow="block"/>
                    </v:shape>
                  </w:pict>
                </mc:Fallback>
              </mc:AlternateContent>
            </w:r>
          </w:p>
        </w:tc>
        <w:tc>
          <w:tcPr>
            <w:tcW w:w="900" w:type="dxa"/>
            <w:shd w:val="clear" w:color="auto" w:fill="auto"/>
          </w:tcPr>
          <w:p w14:paraId="700E8646" w14:textId="0A9401A3" w:rsidR="00173306" w:rsidRPr="007C396B" w:rsidRDefault="00173306" w:rsidP="0079661B">
            <w:pPr>
              <w:rPr>
                <w:rFonts w:ascii="Angsana New" w:hAnsi="Angsana New"/>
              </w:rPr>
            </w:pPr>
          </w:p>
        </w:tc>
        <w:tc>
          <w:tcPr>
            <w:tcW w:w="900" w:type="dxa"/>
          </w:tcPr>
          <w:p w14:paraId="35DF2127" w14:textId="6E838BA7" w:rsidR="00173306" w:rsidRPr="007C396B" w:rsidRDefault="00173306" w:rsidP="0079661B">
            <w:pPr>
              <w:rPr>
                <w:rFonts w:ascii="Angsana New" w:hAnsi="Angsana New"/>
              </w:rPr>
            </w:pPr>
          </w:p>
        </w:tc>
        <w:tc>
          <w:tcPr>
            <w:tcW w:w="900" w:type="dxa"/>
          </w:tcPr>
          <w:p w14:paraId="1BCC3B0A" w14:textId="77777777" w:rsidR="00173306" w:rsidRPr="007C396B" w:rsidRDefault="00173306" w:rsidP="0079661B">
            <w:pPr>
              <w:rPr>
                <w:rFonts w:ascii="Angsana New" w:hAnsi="Angsana New"/>
              </w:rPr>
            </w:pPr>
          </w:p>
        </w:tc>
        <w:tc>
          <w:tcPr>
            <w:tcW w:w="810" w:type="dxa"/>
          </w:tcPr>
          <w:p w14:paraId="7C4E30C6" w14:textId="77777777" w:rsidR="00173306" w:rsidRPr="007C396B" w:rsidRDefault="00173306" w:rsidP="0079661B">
            <w:pPr>
              <w:rPr>
                <w:rFonts w:ascii="Angsana New" w:hAnsi="Angsana New"/>
              </w:rPr>
            </w:pPr>
          </w:p>
        </w:tc>
      </w:tr>
      <w:tr w:rsidR="00312B27" w:rsidRPr="007C396B" w14:paraId="43626527" w14:textId="5EB22197" w:rsidTr="00AA3941">
        <w:trPr>
          <w:trHeight w:val="432"/>
        </w:trPr>
        <w:tc>
          <w:tcPr>
            <w:tcW w:w="2620" w:type="dxa"/>
            <w:shd w:val="clear" w:color="auto" w:fill="auto"/>
          </w:tcPr>
          <w:p w14:paraId="0D449F90" w14:textId="29C0ED0F" w:rsidR="00173306" w:rsidRPr="0079661B" w:rsidRDefault="00173306" w:rsidP="00CD0F1E">
            <w:pPr>
              <w:pStyle w:val="ListParagraph"/>
              <w:numPr>
                <w:ilvl w:val="0"/>
                <w:numId w:val="22"/>
              </w:numPr>
              <w:rPr>
                <w:cs/>
              </w:rPr>
            </w:pPr>
            <w:r w:rsidRPr="0079661B">
              <w:rPr>
                <w:cs/>
              </w:rPr>
              <w:t xml:space="preserve">นำ </w:t>
            </w:r>
            <w:r w:rsidRPr="0079661B">
              <w:t xml:space="preserve">intent </w:t>
            </w:r>
            <w:r w:rsidRPr="0079661B">
              <w:rPr>
                <w:cs/>
              </w:rPr>
              <w:t>ไปสร้าง</w:t>
            </w:r>
            <w:r>
              <w:rPr>
                <w:cs/>
              </w:rPr>
              <w:br/>
            </w:r>
            <w:r w:rsidRPr="0079661B">
              <w:rPr>
                <w:cs/>
              </w:rPr>
              <w:t>แชทบอท</w:t>
            </w:r>
          </w:p>
        </w:tc>
        <w:tc>
          <w:tcPr>
            <w:tcW w:w="1155" w:type="dxa"/>
            <w:shd w:val="clear" w:color="auto" w:fill="auto"/>
          </w:tcPr>
          <w:p w14:paraId="1CAA0DF0" w14:textId="77777777" w:rsidR="00173306" w:rsidRPr="007C396B" w:rsidRDefault="00173306" w:rsidP="0079661B">
            <w:pPr>
              <w:rPr>
                <w:rFonts w:ascii="Angsana New" w:hAnsi="Angsana New"/>
              </w:rPr>
            </w:pPr>
          </w:p>
        </w:tc>
        <w:tc>
          <w:tcPr>
            <w:tcW w:w="1080" w:type="dxa"/>
            <w:shd w:val="clear" w:color="auto" w:fill="auto"/>
          </w:tcPr>
          <w:p w14:paraId="42E573A0" w14:textId="77777777" w:rsidR="00173306" w:rsidRDefault="00173306" w:rsidP="0079661B">
            <w:pPr>
              <w:rPr>
                <w:rFonts w:ascii="Angsana New" w:hAnsi="Angsana New"/>
                <w:noProof/>
              </w:rPr>
            </w:pPr>
          </w:p>
        </w:tc>
        <w:tc>
          <w:tcPr>
            <w:tcW w:w="1080" w:type="dxa"/>
            <w:shd w:val="clear" w:color="auto" w:fill="auto"/>
          </w:tcPr>
          <w:p w14:paraId="779186E1" w14:textId="77777777" w:rsidR="00173306" w:rsidRPr="007C396B" w:rsidRDefault="00173306" w:rsidP="0079661B">
            <w:pPr>
              <w:rPr>
                <w:rFonts w:ascii="Angsana New" w:hAnsi="Angsana New"/>
              </w:rPr>
            </w:pPr>
          </w:p>
        </w:tc>
        <w:tc>
          <w:tcPr>
            <w:tcW w:w="1080" w:type="dxa"/>
            <w:shd w:val="clear" w:color="auto" w:fill="auto"/>
          </w:tcPr>
          <w:p w14:paraId="24F06A10" w14:textId="77777777" w:rsidR="00173306" w:rsidRPr="007C396B" w:rsidRDefault="00173306" w:rsidP="0079661B">
            <w:pPr>
              <w:rPr>
                <w:rFonts w:ascii="Angsana New" w:hAnsi="Angsana New"/>
              </w:rPr>
            </w:pPr>
          </w:p>
        </w:tc>
        <w:tc>
          <w:tcPr>
            <w:tcW w:w="1080" w:type="dxa"/>
            <w:shd w:val="clear" w:color="auto" w:fill="auto"/>
          </w:tcPr>
          <w:p w14:paraId="3621B943" w14:textId="77777777" w:rsidR="00173306" w:rsidRPr="007C396B" w:rsidRDefault="00173306" w:rsidP="0079661B">
            <w:pPr>
              <w:rPr>
                <w:rFonts w:ascii="Angsana New" w:hAnsi="Angsana New"/>
              </w:rPr>
            </w:pPr>
          </w:p>
        </w:tc>
        <w:tc>
          <w:tcPr>
            <w:tcW w:w="1080" w:type="dxa"/>
            <w:shd w:val="clear" w:color="auto" w:fill="auto"/>
          </w:tcPr>
          <w:p w14:paraId="46CD03D3" w14:textId="77777777" w:rsidR="00173306" w:rsidRPr="007C396B" w:rsidRDefault="00173306" w:rsidP="0079661B">
            <w:pPr>
              <w:rPr>
                <w:rFonts w:ascii="Angsana New" w:hAnsi="Angsana New"/>
              </w:rPr>
            </w:pPr>
          </w:p>
        </w:tc>
        <w:tc>
          <w:tcPr>
            <w:tcW w:w="990" w:type="dxa"/>
          </w:tcPr>
          <w:p w14:paraId="0D439801" w14:textId="06FB2543" w:rsidR="00173306" w:rsidRPr="007C396B" w:rsidRDefault="00173306" w:rsidP="0079661B">
            <w:pPr>
              <w:rPr>
                <w:rFonts w:ascii="Angsana New" w:hAnsi="Angsana New"/>
              </w:rPr>
            </w:pPr>
          </w:p>
        </w:tc>
        <w:tc>
          <w:tcPr>
            <w:tcW w:w="900" w:type="dxa"/>
          </w:tcPr>
          <w:p w14:paraId="575AD5DB" w14:textId="5CD0350A" w:rsidR="00173306" w:rsidRPr="007C396B" w:rsidRDefault="00173306" w:rsidP="0079661B">
            <w:pPr>
              <w:rPr>
                <w:rFonts w:ascii="Angsana New" w:hAnsi="Angsana New"/>
              </w:rPr>
            </w:pPr>
          </w:p>
        </w:tc>
        <w:tc>
          <w:tcPr>
            <w:tcW w:w="900" w:type="dxa"/>
            <w:shd w:val="clear" w:color="auto" w:fill="auto"/>
          </w:tcPr>
          <w:p w14:paraId="4218903E" w14:textId="541E708E" w:rsidR="00173306" w:rsidRPr="007C396B" w:rsidRDefault="00096C8C" w:rsidP="0079661B">
            <w:pPr>
              <w:rPr>
                <w:rFonts w:ascii="Angsana New" w:hAnsi="Angsana New"/>
              </w:rPr>
            </w:pPr>
            <w:r>
              <w:rPr>
                <w:rFonts w:ascii="Angsana New" w:hAnsi="Angsana New"/>
                <w:noProof/>
              </w:rPr>
              <mc:AlternateContent>
                <mc:Choice Requires="wps">
                  <w:drawing>
                    <wp:anchor distT="0" distB="0" distL="114300" distR="114300" simplePos="0" relativeHeight="251751936" behindDoc="0" locked="0" layoutInCell="1" allowOverlap="1" wp14:anchorId="40F3F124" wp14:editId="4FCDDEE2">
                      <wp:simplePos x="0" y="0"/>
                      <wp:positionH relativeFrom="column">
                        <wp:posOffset>-51435</wp:posOffset>
                      </wp:positionH>
                      <wp:positionV relativeFrom="paragraph">
                        <wp:posOffset>258445</wp:posOffset>
                      </wp:positionV>
                      <wp:extent cx="1097280" cy="635"/>
                      <wp:effectExtent l="38100" t="76200" r="26670" b="94615"/>
                      <wp:wrapNone/>
                      <wp:docPr id="29" name="AutoShape 1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097280" cy="63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 type="triangle" w="med" len="med"/>
                                <a:tailEnd type="triangle" w="med" len="med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A3F8E66" id="AutoShape 13" o:spid="_x0000_s1026" type="#_x0000_t32" style="position:absolute;margin-left:-4.05pt;margin-top:20.35pt;width:86.4pt;height:.05pt;z-index:25175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">
                      <v:stroke startarrow="block" endarrow="block"/>
                    </v:shape>
                  </w:pict>
                </mc:Fallback>
              </mc:AlternateContent>
            </w:r>
          </w:p>
        </w:tc>
        <w:tc>
          <w:tcPr>
            <w:tcW w:w="900" w:type="dxa"/>
          </w:tcPr>
          <w:p w14:paraId="5A36FAE9" w14:textId="77777777" w:rsidR="00173306" w:rsidRPr="007C396B" w:rsidRDefault="00173306" w:rsidP="0079661B">
            <w:pPr>
              <w:rPr>
                <w:rFonts w:ascii="Angsana New" w:hAnsi="Angsana New"/>
              </w:rPr>
            </w:pPr>
          </w:p>
        </w:tc>
        <w:tc>
          <w:tcPr>
            <w:tcW w:w="900" w:type="dxa"/>
          </w:tcPr>
          <w:p w14:paraId="29F166A4" w14:textId="77777777" w:rsidR="00173306" w:rsidRPr="007C396B" w:rsidRDefault="00173306" w:rsidP="0079661B">
            <w:pPr>
              <w:rPr>
                <w:rFonts w:ascii="Angsana New" w:hAnsi="Angsana New"/>
              </w:rPr>
            </w:pPr>
          </w:p>
        </w:tc>
        <w:tc>
          <w:tcPr>
            <w:tcW w:w="810" w:type="dxa"/>
          </w:tcPr>
          <w:p w14:paraId="72BF90B8" w14:textId="77777777" w:rsidR="00173306" w:rsidRPr="007C396B" w:rsidRDefault="00173306" w:rsidP="0079661B">
            <w:pPr>
              <w:rPr>
                <w:rFonts w:ascii="Angsana New" w:hAnsi="Angsana New"/>
              </w:rPr>
            </w:pPr>
          </w:p>
        </w:tc>
      </w:tr>
      <w:tr w:rsidR="00312B27" w:rsidRPr="007C396B" w14:paraId="3570819E" w14:textId="3A1FCE24" w:rsidTr="00AA3941">
        <w:trPr>
          <w:trHeight w:val="432"/>
        </w:trPr>
        <w:tc>
          <w:tcPr>
            <w:tcW w:w="2620" w:type="dxa"/>
            <w:shd w:val="clear" w:color="auto" w:fill="auto"/>
          </w:tcPr>
          <w:p w14:paraId="190889C8" w14:textId="099D7767" w:rsidR="00173306" w:rsidRPr="0079661B" w:rsidRDefault="00173306" w:rsidP="00CD0F1E">
            <w:pPr>
              <w:pStyle w:val="ListParagraph"/>
              <w:numPr>
                <w:ilvl w:val="0"/>
                <w:numId w:val="22"/>
              </w:numPr>
              <w:rPr>
                <w:cs/>
              </w:rPr>
            </w:pPr>
            <w:r w:rsidRPr="0079661B">
              <w:rPr>
                <w:cs/>
              </w:rPr>
              <w:t>ทดสอบการใช้แชทบอท</w:t>
            </w:r>
          </w:p>
        </w:tc>
        <w:tc>
          <w:tcPr>
            <w:tcW w:w="1155" w:type="dxa"/>
            <w:shd w:val="clear" w:color="auto" w:fill="auto"/>
          </w:tcPr>
          <w:p w14:paraId="779A8F1A" w14:textId="77777777" w:rsidR="00173306" w:rsidRPr="007C396B" w:rsidRDefault="00173306" w:rsidP="0079661B">
            <w:pPr>
              <w:rPr>
                <w:rFonts w:ascii="Angsana New" w:hAnsi="Angsana New"/>
              </w:rPr>
            </w:pPr>
          </w:p>
        </w:tc>
        <w:tc>
          <w:tcPr>
            <w:tcW w:w="1080" w:type="dxa"/>
            <w:shd w:val="clear" w:color="auto" w:fill="auto"/>
          </w:tcPr>
          <w:p w14:paraId="7F70C34A" w14:textId="77777777" w:rsidR="00173306" w:rsidRDefault="00173306" w:rsidP="0079661B">
            <w:pPr>
              <w:rPr>
                <w:rFonts w:ascii="Angsana New" w:hAnsi="Angsana New"/>
                <w:noProof/>
              </w:rPr>
            </w:pPr>
          </w:p>
        </w:tc>
        <w:tc>
          <w:tcPr>
            <w:tcW w:w="1080" w:type="dxa"/>
            <w:shd w:val="clear" w:color="auto" w:fill="auto"/>
          </w:tcPr>
          <w:p w14:paraId="2400EEFC" w14:textId="77777777" w:rsidR="00173306" w:rsidRPr="007C396B" w:rsidRDefault="00173306" w:rsidP="0079661B">
            <w:pPr>
              <w:rPr>
                <w:rFonts w:ascii="Angsana New" w:hAnsi="Angsana New"/>
              </w:rPr>
            </w:pPr>
          </w:p>
        </w:tc>
        <w:tc>
          <w:tcPr>
            <w:tcW w:w="1080" w:type="dxa"/>
            <w:shd w:val="clear" w:color="auto" w:fill="auto"/>
          </w:tcPr>
          <w:p w14:paraId="52DD1230" w14:textId="77777777" w:rsidR="00173306" w:rsidRPr="007C396B" w:rsidRDefault="00173306" w:rsidP="0079661B">
            <w:pPr>
              <w:rPr>
                <w:rFonts w:ascii="Angsana New" w:hAnsi="Angsana New"/>
              </w:rPr>
            </w:pPr>
          </w:p>
        </w:tc>
        <w:tc>
          <w:tcPr>
            <w:tcW w:w="1080" w:type="dxa"/>
            <w:shd w:val="clear" w:color="auto" w:fill="auto"/>
          </w:tcPr>
          <w:p w14:paraId="060F90B6" w14:textId="77777777" w:rsidR="00173306" w:rsidRPr="007C396B" w:rsidRDefault="00173306" w:rsidP="0079661B">
            <w:pPr>
              <w:rPr>
                <w:rFonts w:ascii="Angsana New" w:hAnsi="Angsana New"/>
              </w:rPr>
            </w:pPr>
          </w:p>
        </w:tc>
        <w:tc>
          <w:tcPr>
            <w:tcW w:w="1080" w:type="dxa"/>
            <w:shd w:val="clear" w:color="auto" w:fill="auto"/>
          </w:tcPr>
          <w:p w14:paraId="1E2F3E5B" w14:textId="77777777" w:rsidR="00173306" w:rsidRPr="007C396B" w:rsidRDefault="00173306" w:rsidP="0079661B">
            <w:pPr>
              <w:rPr>
                <w:rFonts w:ascii="Angsana New" w:hAnsi="Angsana New"/>
              </w:rPr>
            </w:pPr>
          </w:p>
        </w:tc>
        <w:tc>
          <w:tcPr>
            <w:tcW w:w="990" w:type="dxa"/>
          </w:tcPr>
          <w:p w14:paraId="12C7FAB7" w14:textId="77777777" w:rsidR="00173306" w:rsidRPr="007C396B" w:rsidRDefault="00173306" w:rsidP="0079661B">
            <w:pPr>
              <w:rPr>
                <w:rFonts w:ascii="Angsana New" w:hAnsi="Angsana New"/>
              </w:rPr>
            </w:pPr>
          </w:p>
        </w:tc>
        <w:tc>
          <w:tcPr>
            <w:tcW w:w="900" w:type="dxa"/>
          </w:tcPr>
          <w:p w14:paraId="5353EEF7" w14:textId="77777777" w:rsidR="00173306" w:rsidRPr="007C396B" w:rsidRDefault="00173306" w:rsidP="0079661B">
            <w:pPr>
              <w:rPr>
                <w:rFonts w:ascii="Angsana New" w:hAnsi="Angsana New"/>
              </w:rPr>
            </w:pPr>
          </w:p>
        </w:tc>
        <w:tc>
          <w:tcPr>
            <w:tcW w:w="900" w:type="dxa"/>
            <w:shd w:val="clear" w:color="auto" w:fill="auto"/>
          </w:tcPr>
          <w:p w14:paraId="1577F14B" w14:textId="00E6A40F" w:rsidR="00173306" w:rsidRPr="007C396B" w:rsidRDefault="00173306" w:rsidP="0079661B">
            <w:pPr>
              <w:rPr>
                <w:rFonts w:ascii="Angsana New" w:hAnsi="Angsana New"/>
              </w:rPr>
            </w:pPr>
          </w:p>
        </w:tc>
        <w:tc>
          <w:tcPr>
            <w:tcW w:w="900" w:type="dxa"/>
          </w:tcPr>
          <w:p w14:paraId="0702A58E" w14:textId="26CEA872" w:rsidR="00173306" w:rsidRPr="007C396B" w:rsidRDefault="00173306" w:rsidP="0079661B">
            <w:pPr>
              <w:rPr>
                <w:rFonts w:ascii="Angsana New" w:hAnsi="Angsana New"/>
              </w:rPr>
            </w:pPr>
          </w:p>
        </w:tc>
        <w:tc>
          <w:tcPr>
            <w:tcW w:w="900" w:type="dxa"/>
          </w:tcPr>
          <w:p w14:paraId="42A9F85C" w14:textId="6120ECB0" w:rsidR="00173306" w:rsidRPr="007C396B" w:rsidRDefault="00B044D2" w:rsidP="0079661B">
            <w:pPr>
              <w:rPr>
                <w:rFonts w:ascii="Angsana New" w:hAnsi="Angsana New"/>
              </w:rPr>
            </w:pPr>
            <w:r>
              <w:rPr>
                <w:rFonts w:ascii="Angsana New" w:hAnsi="Angsana New"/>
                <w:noProof/>
              </w:rPr>
              <mc:AlternateContent>
                <mc:Choice Requires="wps">
                  <w:drawing>
                    <wp:anchor distT="0" distB="0" distL="114300" distR="114300" simplePos="0" relativeHeight="251756032" behindDoc="0" locked="0" layoutInCell="1" allowOverlap="1" wp14:anchorId="28D10B93" wp14:editId="0138002E">
                      <wp:simplePos x="0" y="0"/>
                      <wp:positionH relativeFrom="column">
                        <wp:posOffset>-596607</wp:posOffset>
                      </wp:positionH>
                      <wp:positionV relativeFrom="paragraph">
                        <wp:posOffset>141556</wp:posOffset>
                      </wp:positionV>
                      <wp:extent cx="1097280" cy="635"/>
                      <wp:effectExtent l="38100" t="76200" r="26670" b="94615"/>
                      <wp:wrapNone/>
                      <wp:docPr id="33" name="AutoShape 1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097280" cy="63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 type="triangle" w="med" len="med"/>
                                <a:tailEnd type="triangle" w="med" len="med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41A344F" id="AutoShape 13" o:spid="_x0000_s1026" type="#_x0000_t32" style="position:absolute;margin-left:-47pt;margin-top:11.15pt;width:86.4pt;height:.05pt;z-index:25175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">
                      <v:stroke startarrow="block" endarrow="block"/>
                    </v:shape>
                  </w:pict>
                </mc:Fallback>
              </mc:AlternateContent>
            </w:r>
          </w:p>
        </w:tc>
        <w:tc>
          <w:tcPr>
            <w:tcW w:w="810" w:type="dxa"/>
          </w:tcPr>
          <w:p w14:paraId="7134191C" w14:textId="77777777" w:rsidR="00173306" w:rsidRPr="007C396B" w:rsidRDefault="00173306" w:rsidP="0079661B">
            <w:pPr>
              <w:rPr>
                <w:rFonts w:ascii="Angsana New" w:hAnsi="Angsana New"/>
              </w:rPr>
            </w:pPr>
          </w:p>
        </w:tc>
      </w:tr>
      <w:tr w:rsidR="00312B27" w:rsidRPr="007C396B" w14:paraId="2A6B5524" w14:textId="76B445CC" w:rsidTr="00AA3941">
        <w:trPr>
          <w:trHeight w:val="432"/>
        </w:trPr>
        <w:tc>
          <w:tcPr>
            <w:tcW w:w="2620" w:type="dxa"/>
            <w:shd w:val="clear" w:color="auto" w:fill="auto"/>
          </w:tcPr>
          <w:p w14:paraId="3C0A18BB" w14:textId="69532D7E" w:rsidR="00173306" w:rsidRPr="0079661B" w:rsidRDefault="00173306" w:rsidP="00CD0F1E">
            <w:pPr>
              <w:pStyle w:val="ListParagraph"/>
              <w:numPr>
                <w:ilvl w:val="0"/>
                <w:numId w:val="22"/>
              </w:numPr>
              <w:rPr>
                <w:cs/>
              </w:rPr>
            </w:pPr>
            <w:r w:rsidRPr="0079661B">
              <w:rPr>
                <w:cs/>
              </w:rPr>
              <w:t>ประเมินผลการใช้</w:t>
            </w:r>
            <w:r>
              <w:rPr>
                <w:cs/>
              </w:rPr>
              <w:br/>
            </w:r>
            <w:r w:rsidRPr="0079661B">
              <w:rPr>
                <w:cs/>
              </w:rPr>
              <w:t>แชทบอท</w:t>
            </w:r>
          </w:p>
        </w:tc>
        <w:tc>
          <w:tcPr>
            <w:tcW w:w="1155" w:type="dxa"/>
            <w:shd w:val="clear" w:color="auto" w:fill="auto"/>
          </w:tcPr>
          <w:p w14:paraId="6A638B09" w14:textId="77777777" w:rsidR="00173306" w:rsidRPr="007C396B" w:rsidRDefault="00173306" w:rsidP="0079661B">
            <w:pPr>
              <w:rPr>
                <w:rFonts w:ascii="Angsana New" w:hAnsi="Angsana New"/>
              </w:rPr>
            </w:pPr>
          </w:p>
        </w:tc>
        <w:tc>
          <w:tcPr>
            <w:tcW w:w="1080" w:type="dxa"/>
            <w:shd w:val="clear" w:color="auto" w:fill="auto"/>
          </w:tcPr>
          <w:p w14:paraId="07D9C598" w14:textId="77777777" w:rsidR="00173306" w:rsidRDefault="00173306" w:rsidP="0079661B">
            <w:pPr>
              <w:rPr>
                <w:rFonts w:ascii="Angsana New" w:hAnsi="Angsana New"/>
                <w:noProof/>
              </w:rPr>
            </w:pPr>
          </w:p>
        </w:tc>
        <w:tc>
          <w:tcPr>
            <w:tcW w:w="1080" w:type="dxa"/>
            <w:shd w:val="clear" w:color="auto" w:fill="auto"/>
          </w:tcPr>
          <w:p w14:paraId="487E0C38" w14:textId="77777777" w:rsidR="00173306" w:rsidRPr="007C396B" w:rsidRDefault="00173306" w:rsidP="0079661B">
            <w:pPr>
              <w:rPr>
                <w:rFonts w:ascii="Angsana New" w:hAnsi="Angsana New"/>
              </w:rPr>
            </w:pPr>
          </w:p>
        </w:tc>
        <w:tc>
          <w:tcPr>
            <w:tcW w:w="1080" w:type="dxa"/>
            <w:shd w:val="clear" w:color="auto" w:fill="auto"/>
          </w:tcPr>
          <w:p w14:paraId="26A79C6F" w14:textId="77777777" w:rsidR="00173306" w:rsidRPr="007C396B" w:rsidRDefault="00173306" w:rsidP="0079661B">
            <w:pPr>
              <w:rPr>
                <w:rFonts w:ascii="Angsana New" w:hAnsi="Angsana New"/>
              </w:rPr>
            </w:pPr>
          </w:p>
        </w:tc>
        <w:tc>
          <w:tcPr>
            <w:tcW w:w="1080" w:type="dxa"/>
            <w:shd w:val="clear" w:color="auto" w:fill="auto"/>
          </w:tcPr>
          <w:p w14:paraId="07290ADF" w14:textId="77777777" w:rsidR="00173306" w:rsidRPr="007C396B" w:rsidRDefault="00173306" w:rsidP="0079661B">
            <w:pPr>
              <w:rPr>
                <w:rFonts w:ascii="Angsana New" w:hAnsi="Angsana New"/>
              </w:rPr>
            </w:pPr>
          </w:p>
        </w:tc>
        <w:tc>
          <w:tcPr>
            <w:tcW w:w="1080" w:type="dxa"/>
            <w:shd w:val="clear" w:color="auto" w:fill="auto"/>
          </w:tcPr>
          <w:p w14:paraId="4C92B77F" w14:textId="77777777" w:rsidR="00173306" w:rsidRPr="007C396B" w:rsidRDefault="00173306" w:rsidP="0079661B">
            <w:pPr>
              <w:rPr>
                <w:rFonts w:ascii="Angsana New" w:hAnsi="Angsana New"/>
              </w:rPr>
            </w:pPr>
          </w:p>
        </w:tc>
        <w:tc>
          <w:tcPr>
            <w:tcW w:w="990" w:type="dxa"/>
          </w:tcPr>
          <w:p w14:paraId="59DC68AB" w14:textId="77777777" w:rsidR="00173306" w:rsidRPr="007C396B" w:rsidRDefault="00173306" w:rsidP="0079661B">
            <w:pPr>
              <w:rPr>
                <w:rFonts w:ascii="Angsana New" w:hAnsi="Angsana New"/>
              </w:rPr>
            </w:pPr>
          </w:p>
        </w:tc>
        <w:tc>
          <w:tcPr>
            <w:tcW w:w="900" w:type="dxa"/>
          </w:tcPr>
          <w:p w14:paraId="5BC8F5C2" w14:textId="77777777" w:rsidR="00173306" w:rsidRPr="007C396B" w:rsidRDefault="00173306" w:rsidP="0079661B">
            <w:pPr>
              <w:rPr>
                <w:rFonts w:ascii="Angsana New" w:hAnsi="Angsana New"/>
              </w:rPr>
            </w:pPr>
          </w:p>
        </w:tc>
        <w:tc>
          <w:tcPr>
            <w:tcW w:w="900" w:type="dxa"/>
            <w:shd w:val="clear" w:color="auto" w:fill="auto"/>
          </w:tcPr>
          <w:p w14:paraId="33965C9A" w14:textId="56036866" w:rsidR="00173306" w:rsidRPr="007C396B" w:rsidRDefault="00173306" w:rsidP="0079661B">
            <w:pPr>
              <w:rPr>
                <w:rFonts w:ascii="Angsana New" w:hAnsi="Angsana New"/>
              </w:rPr>
            </w:pPr>
          </w:p>
        </w:tc>
        <w:tc>
          <w:tcPr>
            <w:tcW w:w="900" w:type="dxa"/>
          </w:tcPr>
          <w:p w14:paraId="12208CE4" w14:textId="491DF0D1" w:rsidR="00173306" w:rsidRPr="007C396B" w:rsidRDefault="00173306" w:rsidP="0079661B">
            <w:pPr>
              <w:rPr>
                <w:rFonts w:ascii="Angsana New" w:hAnsi="Angsana New"/>
              </w:rPr>
            </w:pPr>
          </w:p>
        </w:tc>
        <w:tc>
          <w:tcPr>
            <w:tcW w:w="900" w:type="dxa"/>
          </w:tcPr>
          <w:p w14:paraId="42C9D34A" w14:textId="3842DDB2" w:rsidR="00173306" w:rsidRPr="007C396B" w:rsidRDefault="00173306" w:rsidP="0079661B">
            <w:pPr>
              <w:rPr>
                <w:rFonts w:ascii="Angsana New" w:hAnsi="Angsana New"/>
              </w:rPr>
            </w:pPr>
          </w:p>
        </w:tc>
        <w:tc>
          <w:tcPr>
            <w:tcW w:w="810" w:type="dxa"/>
          </w:tcPr>
          <w:p w14:paraId="7CE6A269" w14:textId="783FD006" w:rsidR="00173306" w:rsidRPr="007C396B" w:rsidRDefault="00B044D2" w:rsidP="0079661B">
            <w:pPr>
              <w:rPr>
                <w:rFonts w:ascii="Angsana New" w:hAnsi="Angsana New"/>
              </w:rPr>
            </w:pPr>
            <w:r>
              <w:rPr>
                <w:rFonts w:ascii="Angsana New" w:hAnsi="Angsana New"/>
                <w:noProof/>
              </w:rPr>
              <mc:AlternateContent>
                <mc:Choice Requires="wps">
                  <w:drawing>
                    <wp:anchor distT="0" distB="0" distL="114300" distR="114300" simplePos="0" relativeHeight="251758080" behindDoc="0" locked="0" layoutInCell="1" allowOverlap="1" wp14:anchorId="167637E0" wp14:editId="6498A74E">
                      <wp:simplePos x="0" y="0"/>
                      <wp:positionH relativeFrom="column">
                        <wp:posOffset>2540</wp:posOffset>
                      </wp:positionH>
                      <wp:positionV relativeFrom="paragraph">
                        <wp:posOffset>246282</wp:posOffset>
                      </wp:positionV>
                      <wp:extent cx="365760" cy="0"/>
                      <wp:effectExtent l="38100" t="76200" r="15240" b="95250"/>
                      <wp:wrapNone/>
                      <wp:docPr id="34" name="AutoShape 1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36576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 type="triangle" w="med" len="med"/>
                                <a:tailEnd type="triangle" w="med" len="med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2000FC6" id="AutoShape 10" o:spid="_x0000_s1026" type="#_x0000_t32" style="position:absolute;margin-left:.2pt;margin-top:19.4pt;width:28.8pt;height:0;z-index:25175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">
                      <v:stroke startarrow="block" endarrow="block"/>
                    </v:shape>
                  </w:pict>
                </mc:Fallback>
              </mc:AlternateContent>
            </w:r>
          </w:p>
        </w:tc>
      </w:tr>
    </w:tbl>
    <w:p w14:paraId="6E9F881D" w14:textId="77777777" w:rsidR="008138A8" w:rsidRDefault="008138A8" w:rsidP="00956314">
      <w:pPr>
        <w:rPr>
          <w:rFonts w:ascii="Angsana New" w:hAnsi="Angsana New"/>
        </w:rPr>
        <w:sectPr w:rsidR="008138A8" w:rsidSect="00234227">
          <w:headerReference w:type="default" r:id="rId14"/>
          <w:footerReference w:type="default" r:id="rId15"/>
          <w:pgSz w:w="16838" w:h="11906" w:orient="landscape"/>
          <w:pgMar w:top="1800" w:right="1440" w:bottom="1106" w:left="1079" w:header="708" w:footer="708" w:gutter="0"/>
          <w:pgNumType w:start="2"/>
          <w:cols w:space="708"/>
          <w:docGrid w:linePitch="360"/>
        </w:sectPr>
      </w:pPr>
    </w:p>
    <w:p w14:paraId="7935B485" w14:textId="78C34DF8" w:rsidR="008138A8" w:rsidRPr="00EC75DD" w:rsidRDefault="00F6750A" w:rsidP="00297696">
      <w:pPr>
        <w:pStyle w:val="Heading2"/>
      </w:pPr>
      <w:bookmarkStart w:id="20" w:name="_Toc61186626"/>
      <w:bookmarkStart w:id="21" w:name="_Toc61466286"/>
      <w:r w:rsidRPr="00EC75DD">
        <w:lastRenderedPageBreak/>
        <w:t>1.</w:t>
      </w:r>
      <w:r w:rsidR="00F725CB">
        <w:t>6</w:t>
      </w:r>
      <w:r w:rsidRPr="00EC75DD">
        <w:t xml:space="preserve"> </w:t>
      </w:r>
      <w:r w:rsidRPr="00EC75DD">
        <w:rPr>
          <w:cs/>
        </w:rPr>
        <w:t>ประโยชน์ที่คาดว่าจะได้รับ</w:t>
      </w:r>
      <w:bookmarkEnd w:id="20"/>
      <w:bookmarkEnd w:id="21"/>
    </w:p>
    <w:p w14:paraId="75EA0985" w14:textId="7BFAC19D" w:rsidR="0026186D" w:rsidRDefault="00952E84" w:rsidP="0026186D">
      <w:pPr>
        <w:ind w:left="360"/>
      </w:pPr>
      <w:r>
        <w:t>1)</w:t>
      </w:r>
      <w:r w:rsidR="00A8184E" w:rsidRPr="00EC75DD">
        <w:t xml:space="preserve"> </w:t>
      </w:r>
      <w:r w:rsidR="00DE16FD">
        <w:rPr>
          <w:rFonts w:hint="cs"/>
          <w:cs/>
        </w:rPr>
        <w:t>ได้วิธี</w:t>
      </w:r>
      <w:r w:rsidR="00CD5AEE">
        <w:rPr>
          <w:rFonts w:hint="cs"/>
          <w:cs/>
        </w:rPr>
        <w:t>การจำแนก</w:t>
      </w:r>
      <w:r w:rsidR="00CD5AEE">
        <w:t xml:space="preserve"> intent </w:t>
      </w:r>
      <w:r w:rsidR="00CD5AEE">
        <w:rPr>
          <w:rFonts w:hint="cs"/>
          <w:cs/>
        </w:rPr>
        <w:t>เพื่อการสร้างแชทบอทที่มีประสิทธิภ</w:t>
      </w:r>
      <w:r w:rsidR="0026186D">
        <w:rPr>
          <w:rFonts w:hint="cs"/>
          <w:cs/>
        </w:rPr>
        <w:t>าพ</w:t>
      </w:r>
    </w:p>
    <w:p w14:paraId="19BFFCE5" w14:textId="38014674" w:rsidR="00DD397F" w:rsidRDefault="00952E84" w:rsidP="00DE16FD">
      <w:pPr>
        <w:ind w:left="360"/>
      </w:pPr>
      <w:r>
        <w:t>2)</w:t>
      </w:r>
      <w:r w:rsidR="00064116">
        <w:t xml:space="preserve"> </w:t>
      </w:r>
      <w:r w:rsidR="003222E7">
        <w:rPr>
          <w:rFonts w:hint="cs"/>
          <w:cs/>
        </w:rPr>
        <w:t>ได้ต้นแบบแชทบอท เพื่อการสนทนาเกี่ยวกับการเรียน</w:t>
      </w:r>
      <w:r w:rsidR="004D08F9">
        <w:rPr>
          <w:rFonts w:hint="cs"/>
          <w:cs/>
        </w:rPr>
        <w:t xml:space="preserve"> สำหรับนักศึกษาคณะวิทยาศาสตร์</w:t>
      </w:r>
    </w:p>
    <w:p w14:paraId="7555A62B" w14:textId="77777777" w:rsidR="00F80367" w:rsidRDefault="00F80367" w:rsidP="00F80367"/>
    <w:p w14:paraId="71D4BCAC" w14:textId="25FDBB5C" w:rsidR="00F80367" w:rsidRDefault="0040111F" w:rsidP="0040111F">
      <w:pPr>
        <w:pStyle w:val="Heading2"/>
      </w:pPr>
      <w:bookmarkStart w:id="22" w:name="_Toc61186627"/>
      <w:bookmarkStart w:id="23" w:name="_Toc61466287"/>
      <w:r>
        <w:t xml:space="preserve">1.7 </w:t>
      </w:r>
      <w:r w:rsidRPr="000B74C0">
        <w:rPr>
          <w:cs/>
        </w:rPr>
        <w:t>สถานที่และเครื่องมือที่ใช้ทำโครงงาน</w:t>
      </w:r>
      <w:bookmarkEnd w:id="22"/>
      <w:bookmarkEnd w:id="23"/>
    </w:p>
    <w:p w14:paraId="095718D6" w14:textId="1E49A816" w:rsidR="0040111F" w:rsidRDefault="0040111F" w:rsidP="00F80367">
      <w:pPr>
        <w:rPr>
          <w:rFonts w:ascii="TH Sarabun New" w:hAnsi="TH Sarabun New" w:cs="TH Sarabun New"/>
        </w:rPr>
      </w:pPr>
      <w:r>
        <w:rPr>
          <w:rFonts w:ascii="TH Sarabun New" w:hAnsi="TH Sarabun New" w:cs="TH Sarabun New"/>
        </w:rPr>
        <w:tab/>
      </w:r>
      <w:r w:rsidR="00660055">
        <w:rPr>
          <w:rFonts w:ascii="TH Sarabun New" w:hAnsi="TH Sarabun New" w:cs="TH Sarabun New" w:hint="cs"/>
          <w:cs/>
        </w:rPr>
        <w:t xml:space="preserve">สถานที่ คือ </w:t>
      </w:r>
      <w:r w:rsidR="006C3922">
        <w:rPr>
          <w:rFonts w:ascii="TH Sarabun New" w:hAnsi="TH Sarabun New" w:cs="TH Sarabun New" w:hint="cs"/>
          <w:cs/>
        </w:rPr>
        <w:t>อาคารภาควิชาวิทยาการคอมพิวเตอร์</w:t>
      </w:r>
      <w:r w:rsidR="00027554">
        <w:rPr>
          <w:rFonts w:ascii="TH Sarabun New" w:hAnsi="TH Sarabun New" w:cs="TH Sarabun New" w:hint="cs"/>
          <w:cs/>
        </w:rPr>
        <w:t xml:space="preserve"> คณะวิทยาศาสตร์ มหาวิทยาลัยสงขลานครินทร์ วิทยาเขตหาดใหญ่</w:t>
      </w:r>
    </w:p>
    <w:p w14:paraId="602667B9" w14:textId="77777777" w:rsidR="00C776C6" w:rsidRDefault="00660055" w:rsidP="00B80E19">
      <w:pPr>
        <w:rPr>
          <w:rFonts w:ascii="TH Sarabun New" w:hAnsi="TH Sarabun New" w:cs="TH Sarabun New"/>
        </w:rPr>
      </w:pPr>
      <w:r>
        <w:rPr>
          <w:rFonts w:ascii="TH Sarabun New" w:hAnsi="TH Sarabun New" w:cs="TH Sarabun New"/>
          <w:cs/>
        </w:rPr>
        <w:tab/>
      </w:r>
      <w:r>
        <w:rPr>
          <w:rFonts w:ascii="TH Sarabun New" w:hAnsi="TH Sarabun New" w:cs="TH Sarabun New" w:hint="cs"/>
          <w:cs/>
        </w:rPr>
        <w:t xml:space="preserve">เครื่องมือที่ใช้ </w:t>
      </w:r>
    </w:p>
    <w:p w14:paraId="2F42338E" w14:textId="5BB2825D" w:rsidR="00B80E19" w:rsidRDefault="00C776C6" w:rsidP="00CD0F1E">
      <w:pPr>
        <w:pStyle w:val="ListParagraph"/>
        <w:numPr>
          <w:ilvl w:val="0"/>
          <w:numId w:val="21"/>
        </w:numPr>
      </w:pPr>
      <w:r w:rsidRPr="00C776C6">
        <w:rPr>
          <w:cs/>
        </w:rPr>
        <w:t>ฮาร์ดแวร์</w:t>
      </w:r>
      <w:r>
        <w:t xml:space="preserve"> </w:t>
      </w:r>
    </w:p>
    <w:p w14:paraId="6A402172" w14:textId="1D7C962E" w:rsidR="006A11FA" w:rsidRDefault="004811D9" w:rsidP="00CD0F1E">
      <w:pPr>
        <w:pStyle w:val="ListParagraph"/>
        <w:numPr>
          <w:ilvl w:val="1"/>
          <w:numId w:val="21"/>
        </w:numPr>
      </w:pPr>
      <w:r>
        <w:t>Processor:</w:t>
      </w:r>
      <w:r w:rsidR="006A11FA">
        <w:t xml:space="preserve"> 2.4 GHz Intel Core i5</w:t>
      </w:r>
    </w:p>
    <w:p w14:paraId="4F9A2F23" w14:textId="6FF3B188" w:rsidR="004811D9" w:rsidRPr="00C776C6" w:rsidRDefault="004811D9" w:rsidP="00CD0F1E">
      <w:pPr>
        <w:pStyle w:val="ListParagraph"/>
        <w:numPr>
          <w:ilvl w:val="1"/>
          <w:numId w:val="21"/>
        </w:numPr>
      </w:pPr>
      <w:r>
        <w:t xml:space="preserve">Ram: </w:t>
      </w:r>
      <w:r w:rsidR="000C7233">
        <w:t>8 GB</w:t>
      </w:r>
      <w:r w:rsidR="00134C27">
        <w:t xml:space="preserve"> </w:t>
      </w:r>
    </w:p>
    <w:p w14:paraId="4E6F6248" w14:textId="51EEFF1A" w:rsidR="00AE5404" w:rsidRDefault="00C776C6" w:rsidP="00CD0F1E">
      <w:pPr>
        <w:pStyle w:val="ListParagraph"/>
        <w:numPr>
          <w:ilvl w:val="0"/>
          <w:numId w:val="21"/>
        </w:numPr>
      </w:pPr>
      <w:r>
        <w:rPr>
          <w:rFonts w:hint="cs"/>
          <w:cs/>
        </w:rPr>
        <w:t xml:space="preserve">ซอฟต์แวร์ </w:t>
      </w:r>
    </w:p>
    <w:p w14:paraId="58BD7012" w14:textId="4BFC71DE" w:rsidR="00AE5404" w:rsidRDefault="00AE5404" w:rsidP="00CD0F1E">
      <w:pPr>
        <w:pStyle w:val="ListParagraph"/>
        <w:numPr>
          <w:ilvl w:val="1"/>
          <w:numId w:val="21"/>
        </w:numPr>
      </w:pPr>
      <w:r>
        <w:t>Python 3.6.8</w:t>
      </w:r>
    </w:p>
    <w:p w14:paraId="2EA937ED" w14:textId="70A477D0" w:rsidR="009454BE" w:rsidRPr="00AE5404" w:rsidRDefault="009454BE" w:rsidP="00CD0F1E">
      <w:pPr>
        <w:pStyle w:val="ListParagraph"/>
        <w:numPr>
          <w:ilvl w:val="1"/>
          <w:numId w:val="21"/>
        </w:numPr>
        <w:rPr>
          <w:cs/>
        </w:rPr>
      </w:pPr>
      <w:r>
        <w:rPr>
          <w:rFonts w:hint="cs"/>
          <w:cs/>
        </w:rPr>
        <w:t xml:space="preserve">ระบบปฎิบัติการ </w:t>
      </w:r>
      <w:r>
        <w:t>window</w:t>
      </w:r>
      <w:r w:rsidR="008C360F">
        <w:t>s</w:t>
      </w:r>
      <w:r w:rsidR="00C667AB">
        <w:rPr>
          <w:rFonts w:hint="cs"/>
          <w:cs/>
        </w:rPr>
        <w:t xml:space="preserve"> </w:t>
      </w:r>
      <w:r>
        <w:t>10</w:t>
      </w:r>
    </w:p>
    <w:p w14:paraId="19C0ACD9" w14:textId="6F4C2989" w:rsidR="00AD447F" w:rsidRDefault="007779AD" w:rsidP="007779AD">
      <w:pPr>
        <w:pStyle w:val="Heading2"/>
      </w:pPr>
      <w:bookmarkStart w:id="24" w:name="_Toc61186628"/>
      <w:bookmarkStart w:id="25" w:name="_Toc61466288"/>
      <w:r>
        <w:t xml:space="preserve">1.8 </w:t>
      </w:r>
      <w:r w:rsidRPr="000B74C0">
        <w:rPr>
          <w:cs/>
        </w:rPr>
        <w:t>อาจารย์ที่ปรึกษาโครงงาน</w:t>
      </w:r>
      <w:bookmarkEnd w:id="24"/>
      <w:bookmarkEnd w:id="25"/>
    </w:p>
    <w:p w14:paraId="0FB3C7A4" w14:textId="77777777" w:rsidR="00AD447F" w:rsidRDefault="00AD54DF" w:rsidP="00F80367">
      <w:pPr>
        <w:rPr>
          <w:rFonts w:ascii="TH Sarabun New" w:hAnsi="TH Sarabun New" w:cs="TH Sarabun New"/>
        </w:rPr>
      </w:pPr>
      <w:r>
        <w:rPr>
          <w:rFonts w:ascii="TH Sarabun New" w:hAnsi="TH Sarabun New" w:cs="TH Sarabun New"/>
        </w:rPr>
        <w:tab/>
      </w:r>
      <w:r w:rsidR="007D7268">
        <w:rPr>
          <w:rFonts w:ascii="TH Sarabun New" w:hAnsi="TH Sarabun New" w:cs="TH Sarabun New" w:hint="cs"/>
          <w:cs/>
        </w:rPr>
        <w:t>อาจารย์ ดร</w:t>
      </w:r>
      <w:r w:rsidR="007D7268">
        <w:rPr>
          <w:rFonts w:ascii="TH Sarabun New" w:hAnsi="TH Sarabun New" w:cs="TH Sarabun New"/>
        </w:rPr>
        <w:t>.</w:t>
      </w:r>
      <w:r w:rsidR="007D7268">
        <w:rPr>
          <w:rFonts w:ascii="TH Sarabun New" w:hAnsi="TH Sarabun New" w:cs="TH Sarabun New" w:hint="cs"/>
          <w:cs/>
        </w:rPr>
        <w:t>นิวรรณ วัฒนกิจรุ่งโรจน์</w:t>
      </w:r>
    </w:p>
    <w:p w14:paraId="7EFEAB00" w14:textId="77777777" w:rsidR="00143877" w:rsidRDefault="00143877" w:rsidP="00F80367">
      <w:pPr>
        <w:rPr>
          <w:rFonts w:ascii="TH Sarabun New" w:hAnsi="TH Sarabun New" w:cs="TH Sarabun New"/>
        </w:rPr>
      </w:pPr>
    </w:p>
    <w:p w14:paraId="0AF329B2" w14:textId="586116C4" w:rsidR="00143877" w:rsidRDefault="00143877" w:rsidP="001C5029">
      <w:pPr>
        <w:pStyle w:val="Heading2"/>
        <w:rPr>
          <w:cs/>
        </w:rPr>
      </w:pPr>
      <w:bookmarkStart w:id="26" w:name="_Toc61186629"/>
      <w:bookmarkStart w:id="27" w:name="_Toc61466289"/>
      <w:r>
        <w:t xml:space="preserve">1.9 </w:t>
      </w:r>
      <w:bookmarkEnd w:id="26"/>
      <w:r w:rsidR="00DE4B1E">
        <w:rPr>
          <w:rFonts w:hint="cs"/>
          <w:cs/>
        </w:rPr>
        <w:t>ผู้จัดทำ</w:t>
      </w:r>
      <w:r w:rsidR="00785B32">
        <w:rPr>
          <w:rFonts w:hint="cs"/>
          <w:cs/>
        </w:rPr>
        <w:t>โครงงาน</w:t>
      </w:r>
      <w:bookmarkEnd w:id="27"/>
    </w:p>
    <w:p w14:paraId="2D934D89" w14:textId="77777777" w:rsidR="00873F2C" w:rsidRDefault="001C5029" w:rsidP="00F80367">
      <w:pPr>
        <w:rPr>
          <w:rFonts w:ascii="TH Sarabun New" w:hAnsi="TH Sarabun New" w:cs="TH Sarabun New"/>
        </w:rPr>
      </w:pPr>
      <w:r>
        <w:rPr>
          <w:rFonts w:ascii="TH Sarabun New" w:hAnsi="TH Sarabun New" w:cs="TH Sarabun New"/>
          <w:cs/>
        </w:rPr>
        <w:tab/>
      </w:r>
      <w:r>
        <w:rPr>
          <w:rFonts w:ascii="TH Sarabun New" w:hAnsi="TH Sarabun New" w:cs="TH Sarabun New" w:hint="cs"/>
          <w:cs/>
        </w:rPr>
        <w:t xml:space="preserve">นายณัฐพล </w:t>
      </w:r>
      <w:r>
        <w:rPr>
          <w:rFonts w:ascii="TH Sarabun New" w:hAnsi="TH Sarabun New" w:cs="TH Sarabun New"/>
          <w:cs/>
        </w:rPr>
        <w:tab/>
      </w:r>
      <w:r>
        <w:rPr>
          <w:rFonts w:ascii="TH Sarabun New" w:hAnsi="TH Sarabun New" w:cs="TH Sarabun New" w:hint="cs"/>
          <w:cs/>
        </w:rPr>
        <w:t>เดชประมวลพล</w:t>
      </w:r>
      <w:r>
        <w:rPr>
          <w:rFonts w:ascii="TH Sarabun New" w:hAnsi="TH Sarabun New" w:cs="TH Sarabun New"/>
          <w:cs/>
        </w:rPr>
        <w:tab/>
      </w:r>
      <w:r>
        <w:rPr>
          <w:rFonts w:ascii="TH Sarabun New" w:hAnsi="TH Sarabun New" w:cs="TH Sarabun New"/>
          <w:cs/>
        </w:rPr>
        <w:tab/>
      </w:r>
      <w:r>
        <w:rPr>
          <w:rFonts w:ascii="TH Sarabun New" w:hAnsi="TH Sarabun New" w:cs="TH Sarabun New" w:hint="cs"/>
          <w:cs/>
        </w:rPr>
        <w:t>รหัสนักศึกษา</w:t>
      </w:r>
      <w:r>
        <w:rPr>
          <w:rFonts w:ascii="TH Sarabun New" w:hAnsi="TH Sarabun New" w:cs="TH Sarabun New"/>
        </w:rPr>
        <w:tab/>
        <w:t>6110210129</w:t>
      </w:r>
    </w:p>
    <w:p w14:paraId="07123945" w14:textId="77777777" w:rsidR="001C5029" w:rsidRDefault="001C5029" w:rsidP="00F80367">
      <w:pPr>
        <w:rPr>
          <w:rFonts w:ascii="TH Sarabun New" w:hAnsi="TH Sarabun New" w:cs="TH Sarabun New"/>
        </w:rPr>
      </w:pPr>
      <w:r>
        <w:rPr>
          <w:rFonts w:ascii="TH Sarabun New" w:hAnsi="TH Sarabun New" w:cs="TH Sarabun New"/>
        </w:rPr>
        <w:tab/>
      </w:r>
      <w:r>
        <w:rPr>
          <w:rFonts w:ascii="TH Sarabun New" w:hAnsi="TH Sarabun New" w:cs="TH Sarabun New" w:hint="cs"/>
          <w:cs/>
        </w:rPr>
        <w:t>นางสาววริศรา</w:t>
      </w:r>
      <w:r>
        <w:rPr>
          <w:rFonts w:ascii="TH Sarabun New" w:hAnsi="TH Sarabun New" w:cs="TH Sarabun New"/>
          <w:cs/>
        </w:rPr>
        <w:tab/>
      </w:r>
      <w:r>
        <w:rPr>
          <w:rFonts w:ascii="TH Sarabun New" w:hAnsi="TH Sarabun New" w:cs="TH Sarabun New" w:hint="cs"/>
          <w:cs/>
        </w:rPr>
        <w:t>พิสุทธิ์เธียร</w:t>
      </w:r>
      <w:r>
        <w:rPr>
          <w:rFonts w:ascii="TH Sarabun New" w:hAnsi="TH Sarabun New" w:cs="TH Sarabun New"/>
          <w:cs/>
        </w:rPr>
        <w:tab/>
      </w:r>
      <w:r>
        <w:rPr>
          <w:rFonts w:ascii="TH Sarabun New" w:hAnsi="TH Sarabun New" w:cs="TH Sarabun New"/>
          <w:cs/>
        </w:rPr>
        <w:tab/>
      </w:r>
      <w:r>
        <w:rPr>
          <w:rFonts w:ascii="TH Sarabun New" w:hAnsi="TH Sarabun New" w:cs="TH Sarabun New" w:hint="cs"/>
          <w:cs/>
        </w:rPr>
        <w:t>รหัสนักศึกษา</w:t>
      </w:r>
      <w:r>
        <w:rPr>
          <w:rFonts w:ascii="TH Sarabun New" w:hAnsi="TH Sarabun New" w:cs="TH Sarabun New"/>
          <w:cs/>
        </w:rPr>
        <w:tab/>
      </w:r>
      <w:r>
        <w:rPr>
          <w:rFonts w:ascii="TH Sarabun New" w:hAnsi="TH Sarabun New" w:cs="TH Sarabun New"/>
        </w:rPr>
        <w:t>6110210373</w:t>
      </w:r>
    </w:p>
    <w:p w14:paraId="612BBDE4" w14:textId="77777777" w:rsidR="005C77DE" w:rsidRDefault="005C77DE" w:rsidP="00F80367">
      <w:pPr>
        <w:rPr>
          <w:rFonts w:ascii="TH Sarabun New" w:hAnsi="TH Sarabun New" w:cs="TH Sarabun New"/>
        </w:rPr>
      </w:pPr>
    </w:p>
    <w:p w14:paraId="6620CC03" w14:textId="77777777" w:rsidR="005C77DE" w:rsidRDefault="005C77DE" w:rsidP="00F80367">
      <w:pPr>
        <w:rPr>
          <w:rFonts w:ascii="TH Sarabun New" w:hAnsi="TH Sarabun New" w:cs="TH Sarabun New"/>
        </w:rPr>
      </w:pPr>
    </w:p>
    <w:p w14:paraId="133F766B" w14:textId="77777777" w:rsidR="005C77DE" w:rsidRDefault="005C77DE" w:rsidP="00F80367">
      <w:pPr>
        <w:rPr>
          <w:rFonts w:ascii="TH Sarabun New" w:hAnsi="TH Sarabun New" w:cs="TH Sarabun New"/>
        </w:rPr>
      </w:pPr>
    </w:p>
    <w:p w14:paraId="04AEACDC" w14:textId="77777777" w:rsidR="005C77DE" w:rsidRDefault="005C77DE" w:rsidP="00F80367">
      <w:pPr>
        <w:rPr>
          <w:rFonts w:ascii="TH Sarabun New" w:hAnsi="TH Sarabun New" w:cs="TH Sarabun New"/>
        </w:rPr>
        <w:sectPr w:rsidR="005C77DE" w:rsidSect="004E531E">
          <w:headerReference w:type="default" r:id="rId16"/>
          <w:pgSz w:w="11906" w:h="16838"/>
          <w:pgMar w:top="1440" w:right="1106" w:bottom="1079" w:left="1800" w:header="708" w:footer="708" w:gutter="0"/>
          <w:pgNumType w:start="4"/>
          <w:cols w:space="708"/>
          <w:docGrid w:linePitch="360"/>
        </w:sectPr>
      </w:pPr>
    </w:p>
    <w:p w14:paraId="3C2A1A10" w14:textId="3D748073" w:rsidR="00761F46" w:rsidRDefault="001B693F" w:rsidP="003B194C">
      <w:pPr>
        <w:pStyle w:val="Heading1"/>
      </w:pPr>
      <w:bookmarkStart w:id="28" w:name="_Toc61186630"/>
      <w:bookmarkStart w:id="29" w:name="_Toc61466290"/>
      <w:r w:rsidRPr="0041586C">
        <w:rPr>
          <w:cs/>
        </w:rPr>
        <w:lastRenderedPageBreak/>
        <w:t xml:space="preserve">บทที่ </w:t>
      </w:r>
      <w:r w:rsidRPr="0041586C">
        <w:t>2</w:t>
      </w:r>
      <w:r w:rsidR="00D86CEA" w:rsidRPr="0041586C">
        <w:rPr>
          <w:cs/>
        </w:rPr>
        <w:t xml:space="preserve"> </w:t>
      </w:r>
      <w:r w:rsidR="00D86CEA" w:rsidRPr="0041586C">
        <w:rPr>
          <w:cs/>
        </w:rPr>
        <w:br/>
        <w:t>ทฤษฏีและหลักการที่เกี่ยวข้อง</w:t>
      </w:r>
      <w:bookmarkEnd w:id="28"/>
      <w:bookmarkEnd w:id="29"/>
    </w:p>
    <w:p w14:paraId="36369CBF" w14:textId="3382B97E" w:rsidR="0035419A" w:rsidRDefault="0035419A" w:rsidP="009C5EC9">
      <w:pPr>
        <w:pStyle w:val="Heading2"/>
        <w:rPr>
          <w:cs/>
        </w:rPr>
      </w:pPr>
      <w:bookmarkStart w:id="30" w:name="_Toc61186631"/>
      <w:bookmarkStart w:id="31" w:name="_Toc61466291"/>
      <w:r>
        <w:t xml:space="preserve">2.1 </w:t>
      </w:r>
      <w:r>
        <w:rPr>
          <w:rFonts w:hint="cs"/>
          <w:cs/>
        </w:rPr>
        <w:t>องค์ประกอบแชทบอท</w:t>
      </w:r>
      <w:bookmarkEnd w:id="30"/>
      <w:bookmarkEnd w:id="31"/>
    </w:p>
    <w:p w14:paraId="29535289" w14:textId="465DC7A2" w:rsidR="00A13B1F" w:rsidRDefault="00A13B1F" w:rsidP="001E0E29">
      <w:pPr>
        <w:jc w:val="thaiDistribute"/>
        <w:rPr>
          <w:cs/>
        </w:rPr>
      </w:pPr>
      <w:r>
        <w:rPr>
          <w:cs/>
        </w:rPr>
        <w:tab/>
      </w:r>
      <w:r>
        <w:rPr>
          <w:rFonts w:hint="cs"/>
          <w:cs/>
        </w:rPr>
        <w:t>แชทบอท</w:t>
      </w:r>
      <w:r w:rsidR="002914FD">
        <w:rPr>
          <w:rFonts w:hint="cs"/>
          <w:cs/>
        </w:rPr>
        <w:t xml:space="preserve"> </w:t>
      </w:r>
      <w:r w:rsidR="00D021F8">
        <w:t>(Chatbot)</w:t>
      </w:r>
      <w:r>
        <w:rPr>
          <w:rFonts w:hint="cs"/>
          <w:cs/>
        </w:rPr>
        <w:t xml:space="preserve"> คือ </w:t>
      </w:r>
      <w:r w:rsidR="00347A88">
        <w:rPr>
          <w:rFonts w:hint="cs"/>
          <w:cs/>
        </w:rPr>
        <w:t>แอปพลิเคชันซอฟแวร์</w:t>
      </w:r>
      <w:r w:rsidR="001C161C">
        <w:rPr>
          <w:rFonts w:hint="cs"/>
          <w:cs/>
        </w:rPr>
        <w:t>ที่</w:t>
      </w:r>
      <w:r w:rsidR="00347A88">
        <w:rPr>
          <w:rFonts w:hint="cs"/>
          <w:cs/>
        </w:rPr>
        <w:t>ใช้ในการสนทนาออนไลน์ผ่านข้อความหรือเสียง แทนการติดต่อโดยตรงกับมนุษย์ ซึ่งถูกออกแบบมา</w:t>
      </w:r>
      <w:r w:rsidR="00D00756">
        <w:rPr>
          <w:rFonts w:hint="cs"/>
          <w:cs/>
        </w:rPr>
        <w:t>เพื่อตอบคำถาม</w:t>
      </w:r>
      <w:r w:rsidR="00A6388C">
        <w:rPr>
          <w:rFonts w:hint="cs"/>
          <w:cs/>
        </w:rPr>
        <w:t>อัตโนมัติ</w:t>
      </w:r>
      <w:r w:rsidR="00D00756">
        <w:rPr>
          <w:rFonts w:hint="cs"/>
          <w:cs/>
        </w:rPr>
        <w:t>ให้กับผู้ใช้</w:t>
      </w:r>
      <w:r w:rsidR="00574A17">
        <w:rPr>
          <w:rFonts w:hint="cs"/>
          <w:cs/>
        </w:rPr>
        <w:t>อย่างเป็นธรรมชาติ</w:t>
      </w:r>
      <w:r w:rsidR="00640ADE">
        <w:rPr>
          <w:rFonts w:hint="cs"/>
          <w:cs/>
        </w:rPr>
        <w:t xml:space="preserve"> </w:t>
      </w:r>
      <w:r w:rsidR="00E37C5E">
        <w:rPr>
          <w:rFonts w:hint="cs"/>
          <w:cs/>
        </w:rPr>
        <w:t>โดย</w:t>
      </w:r>
      <w:r w:rsidR="00640ADE">
        <w:rPr>
          <w:rFonts w:hint="cs"/>
          <w:cs/>
        </w:rPr>
        <w:t>แชทบอทถูกออกแบบให้ใช้เป็นระบบ</w:t>
      </w:r>
      <w:r w:rsidR="00044DCC">
        <w:rPr>
          <w:rFonts w:hint="cs"/>
          <w:cs/>
        </w:rPr>
        <w:t xml:space="preserve"> </w:t>
      </w:r>
      <w:r w:rsidR="00640ADE">
        <w:rPr>
          <w:rFonts w:hint="cs"/>
          <w:cs/>
        </w:rPr>
        <w:t>โต้ตอบ</w:t>
      </w:r>
      <w:r w:rsidR="00A6388C">
        <w:rPr>
          <w:rFonts w:hint="cs"/>
          <w:cs/>
        </w:rPr>
        <w:t xml:space="preserve"> </w:t>
      </w:r>
      <w:r w:rsidR="00640ADE">
        <w:rPr>
          <w:rFonts w:hint="cs"/>
          <w:cs/>
        </w:rPr>
        <w:t xml:space="preserve">เพื่อวัตถุประสงค์ต่างๆ เช่น </w:t>
      </w:r>
      <w:r w:rsidR="00E37C5E">
        <w:rPr>
          <w:rFonts w:hint="cs"/>
          <w:cs/>
        </w:rPr>
        <w:t>การรับออเดอร์จากลูกค้า</w:t>
      </w:r>
      <w:r w:rsidR="00E37C5E">
        <w:t>,</w:t>
      </w:r>
      <w:r w:rsidR="00E37C5E">
        <w:rPr>
          <w:rFonts w:hint="cs"/>
          <w:cs/>
        </w:rPr>
        <w:t xml:space="preserve"> การสอบถามข้อมูล</w:t>
      </w:r>
      <w:r w:rsidR="00E37C5E">
        <w:t xml:space="preserve"> </w:t>
      </w:r>
      <w:r w:rsidR="00E37C5E">
        <w:rPr>
          <w:rFonts w:hint="cs"/>
          <w:cs/>
        </w:rPr>
        <w:t>และการขอรับบริการ เป็นต้น</w:t>
      </w:r>
      <w:r w:rsidR="00574A17">
        <w:rPr>
          <w:rFonts w:hint="cs"/>
          <w:cs/>
        </w:rPr>
        <w:t xml:space="preserve"> ซึ่งแชทบอทจะประกอบด้วย</w:t>
      </w:r>
      <w:r w:rsidR="00E669FA">
        <w:rPr>
          <w:rFonts w:hint="cs"/>
          <w:cs/>
        </w:rPr>
        <w:t xml:space="preserve">ส่วนหลักทั้งหมด </w:t>
      </w:r>
      <w:r w:rsidR="00E37B7D">
        <w:t>3</w:t>
      </w:r>
      <w:r w:rsidR="00E669FA">
        <w:t xml:space="preserve"> </w:t>
      </w:r>
      <w:r w:rsidR="00E669FA">
        <w:rPr>
          <w:rFonts w:hint="cs"/>
          <w:cs/>
        </w:rPr>
        <w:t>ส่วน</w:t>
      </w:r>
      <w:r w:rsidR="005D7D9B">
        <w:rPr>
          <w:rFonts w:hint="cs"/>
          <w:cs/>
        </w:rPr>
        <w:t>ที่มีความสำคัญ และจะทำงานร่วมกันเพื่อให้แชทบอทสามารถใช้งานได้</w:t>
      </w:r>
      <w:r w:rsidR="006F2FB9">
        <w:rPr>
          <w:rFonts w:hint="cs"/>
          <w:cs/>
        </w:rPr>
        <w:t>อย่างมีประสิทธิภาพ โดย</w:t>
      </w:r>
      <w:r w:rsidR="00DC6774">
        <w:rPr>
          <w:rFonts w:hint="cs"/>
          <w:cs/>
        </w:rPr>
        <w:t>ส่วนประกอบทั้งหมดมี</w:t>
      </w:r>
      <w:r w:rsidR="005D7D9B">
        <w:rPr>
          <w:rFonts w:hint="cs"/>
          <w:cs/>
        </w:rPr>
        <w:t>ดังนี้</w:t>
      </w:r>
    </w:p>
    <w:p w14:paraId="7711C282" w14:textId="68A6EC0F" w:rsidR="0096264C" w:rsidRDefault="00AF31DF" w:rsidP="001E0E29">
      <w:pPr>
        <w:ind w:firstLine="720"/>
        <w:jc w:val="thaiDistribute"/>
      </w:pPr>
      <w:bookmarkStart w:id="32" w:name="_Toc61186632"/>
      <w:bookmarkStart w:id="33" w:name="_Toc61201544"/>
      <w:bookmarkStart w:id="34" w:name="_Toc61205906"/>
      <w:bookmarkStart w:id="35" w:name="_Toc61295403"/>
      <w:bookmarkStart w:id="36" w:name="_Toc61466292"/>
      <w:r w:rsidRPr="00E96BA1">
        <w:rPr>
          <w:rStyle w:val="TitleChar"/>
        </w:rPr>
        <w:t xml:space="preserve">2.1.1 </w:t>
      </w:r>
      <w:r w:rsidR="00723C1E" w:rsidRPr="00E96BA1">
        <w:rPr>
          <w:rStyle w:val="TitleChar"/>
        </w:rPr>
        <w:t>Intent</w:t>
      </w:r>
      <w:bookmarkEnd w:id="32"/>
      <w:bookmarkEnd w:id="33"/>
      <w:bookmarkEnd w:id="34"/>
      <w:bookmarkEnd w:id="35"/>
      <w:bookmarkEnd w:id="36"/>
      <w:r w:rsidR="0035419A">
        <w:t xml:space="preserve"> </w:t>
      </w:r>
      <w:r w:rsidR="00BB3C98">
        <w:rPr>
          <w:rFonts w:hint="cs"/>
          <w:cs/>
        </w:rPr>
        <w:t xml:space="preserve">คือ </w:t>
      </w:r>
      <w:r w:rsidR="00D70C27">
        <w:rPr>
          <w:rFonts w:hint="cs"/>
          <w:cs/>
        </w:rPr>
        <w:t>ส่วนที่แชทบอทจะดึง</w:t>
      </w:r>
      <w:r w:rsidR="00673166">
        <w:rPr>
          <w:rFonts w:hint="cs"/>
          <w:cs/>
        </w:rPr>
        <w:t>เจตนารมณ์ที่ซ่อนอยู่</w:t>
      </w:r>
      <w:r w:rsidR="007E4401">
        <w:rPr>
          <w:rFonts w:hint="cs"/>
          <w:cs/>
        </w:rPr>
        <w:t>ภาย</w:t>
      </w:r>
      <w:r w:rsidR="00673166">
        <w:rPr>
          <w:rFonts w:hint="cs"/>
          <w:cs/>
        </w:rPr>
        <w:t>ในข้อความ</w:t>
      </w:r>
      <w:r w:rsidR="00EB3949">
        <w:rPr>
          <w:rFonts w:hint="cs"/>
          <w:cs/>
        </w:rPr>
        <w:t>ที่ได้รับ</w:t>
      </w:r>
      <w:r w:rsidR="00092E4F">
        <w:rPr>
          <w:rFonts w:hint="cs"/>
          <w:cs/>
        </w:rPr>
        <w:t>จากผู้ใช้</w:t>
      </w:r>
      <w:r w:rsidR="00BB3C98">
        <w:rPr>
          <w:rFonts w:hint="cs"/>
          <w:cs/>
        </w:rPr>
        <w:t xml:space="preserve"> หรือ</w:t>
      </w:r>
      <w:r w:rsidR="00B8187A">
        <w:rPr>
          <w:rFonts w:hint="cs"/>
          <w:cs/>
        </w:rPr>
        <w:t>ความต้องการ</w:t>
      </w:r>
      <w:r w:rsidR="00BB3C98">
        <w:rPr>
          <w:rFonts w:hint="cs"/>
          <w:cs/>
        </w:rPr>
        <w:t>ที่ผู้ใช้ต้องการกล่าวถึง</w:t>
      </w:r>
      <w:r w:rsidR="001E22C3">
        <w:rPr>
          <w:rFonts w:hint="cs"/>
          <w:cs/>
        </w:rPr>
        <w:t xml:space="preserve"> ซึ่งอาจตรวจจับจาก </w:t>
      </w:r>
      <w:r w:rsidR="001E22C3">
        <w:t>keyword</w:t>
      </w:r>
      <w:r w:rsidR="00E47BAD">
        <w:rPr>
          <w:rFonts w:hint="cs"/>
          <w:cs/>
        </w:rPr>
        <w:t xml:space="preserve"> </w:t>
      </w:r>
      <w:r w:rsidR="00DC258F">
        <w:rPr>
          <w:rFonts w:hint="cs"/>
          <w:cs/>
        </w:rPr>
        <w:t>และ</w:t>
      </w:r>
      <w:r w:rsidR="00E47BAD">
        <w:rPr>
          <w:rFonts w:hint="cs"/>
          <w:cs/>
        </w:rPr>
        <w:t>ช่วงคำหลัก</w:t>
      </w:r>
      <w:r w:rsidR="00DC258F">
        <w:rPr>
          <w:rFonts w:hint="cs"/>
          <w:cs/>
        </w:rPr>
        <w:t xml:space="preserve"> โดยจะคำนึงถึงความจำเพาะที่บอทถูกสร้างขึ้นมาใช้งาน</w:t>
      </w:r>
      <w:r w:rsidR="00AF0ED1">
        <w:t xml:space="preserve"> </w:t>
      </w:r>
    </w:p>
    <w:p w14:paraId="4BA2A1BC" w14:textId="66BADA15" w:rsidR="00673166" w:rsidRDefault="00AF31DF" w:rsidP="001E0E29">
      <w:pPr>
        <w:ind w:firstLine="720"/>
        <w:jc w:val="thaiDistribute"/>
      </w:pPr>
      <w:bookmarkStart w:id="37" w:name="_Toc61186633"/>
      <w:bookmarkStart w:id="38" w:name="_Toc61201545"/>
      <w:bookmarkStart w:id="39" w:name="_Toc61205907"/>
      <w:bookmarkStart w:id="40" w:name="_Toc61295404"/>
      <w:bookmarkStart w:id="41" w:name="_Toc61466293"/>
      <w:r w:rsidRPr="00AF31DF">
        <w:rPr>
          <w:rStyle w:val="TitleChar"/>
        </w:rPr>
        <w:t xml:space="preserve">2.1.2 </w:t>
      </w:r>
      <w:r w:rsidR="001E0E29">
        <w:rPr>
          <w:rStyle w:val="TitleChar"/>
        </w:rPr>
        <w:t>R</w:t>
      </w:r>
      <w:r w:rsidR="0035419A" w:rsidRPr="00AF31DF">
        <w:rPr>
          <w:rStyle w:val="TitleChar"/>
        </w:rPr>
        <w:t>esponse</w:t>
      </w:r>
      <w:bookmarkEnd w:id="37"/>
      <w:bookmarkEnd w:id="38"/>
      <w:bookmarkEnd w:id="39"/>
      <w:bookmarkEnd w:id="40"/>
      <w:bookmarkEnd w:id="41"/>
      <w:r w:rsidR="00B8187A">
        <w:rPr>
          <w:rFonts w:hint="cs"/>
          <w:cs/>
        </w:rPr>
        <w:t xml:space="preserve"> </w:t>
      </w:r>
      <w:r w:rsidR="000A136C">
        <w:rPr>
          <w:rFonts w:hint="cs"/>
          <w:cs/>
        </w:rPr>
        <w:t xml:space="preserve">คือ การตอบกลับข้อความ </w:t>
      </w:r>
      <w:r w:rsidR="00350A11">
        <w:rPr>
          <w:rFonts w:hint="cs"/>
          <w:cs/>
        </w:rPr>
        <w:t xml:space="preserve">ซึ่งจะเกิดขึ้นเมื่อมีการระบุ </w:t>
      </w:r>
      <w:r w:rsidR="00350A11">
        <w:t xml:space="preserve">intent </w:t>
      </w:r>
      <w:r w:rsidR="00350A11">
        <w:rPr>
          <w:rFonts w:hint="cs"/>
          <w:cs/>
        </w:rPr>
        <w:t>จากข้อความที่ผู้ใช้</w:t>
      </w:r>
      <w:r w:rsidR="0016578B">
        <w:rPr>
          <w:rFonts w:hint="cs"/>
          <w:cs/>
        </w:rPr>
        <w:t>ส่งเข้ามา</w:t>
      </w:r>
      <w:r w:rsidR="009F1B79">
        <w:rPr>
          <w:rFonts w:hint="cs"/>
          <w:cs/>
        </w:rPr>
        <w:t xml:space="preserve"> โดยแชทบอทจะ</w:t>
      </w:r>
      <w:r w:rsidR="004A713C">
        <w:rPr>
          <w:rFonts w:hint="cs"/>
          <w:cs/>
        </w:rPr>
        <w:t>ตอบด้วยคำตอบที่เหมาะสมที่สุด</w:t>
      </w:r>
    </w:p>
    <w:p w14:paraId="6828296B" w14:textId="294D4148" w:rsidR="0035419A" w:rsidRDefault="00AF31DF" w:rsidP="001E0E29">
      <w:pPr>
        <w:ind w:firstLine="720"/>
        <w:jc w:val="thaiDistribute"/>
      </w:pPr>
      <w:bookmarkStart w:id="42" w:name="_Toc61186634"/>
      <w:bookmarkStart w:id="43" w:name="_Toc61201546"/>
      <w:bookmarkStart w:id="44" w:name="_Toc61205908"/>
      <w:bookmarkStart w:id="45" w:name="_Toc61295405"/>
      <w:bookmarkStart w:id="46" w:name="_Toc61466294"/>
      <w:r w:rsidRPr="00AF31DF">
        <w:rPr>
          <w:rStyle w:val="TitleChar"/>
        </w:rPr>
        <w:t xml:space="preserve">2.1.2 </w:t>
      </w:r>
      <w:r w:rsidR="001E0E29">
        <w:rPr>
          <w:rStyle w:val="TitleChar"/>
        </w:rPr>
        <w:t>S</w:t>
      </w:r>
      <w:r w:rsidR="0035419A" w:rsidRPr="00AF31DF">
        <w:rPr>
          <w:rStyle w:val="TitleChar"/>
        </w:rPr>
        <w:t>tory</w:t>
      </w:r>
      <w:r w:rsidR="00C24711">
        <w:rPr>
          <w:rStyle w:val="TitleChar"/>
        </w:rPr>
        <w:t xml:space="preserve"> </w:t>
      </w:r>
      <w:r w:rsidR="00393816" w:rsidRPr="00AF31DF">
        <w:rPr>
          <w:rStyle w:val="TitleChar"/>
        </w:rPr>
        <w:t>(flow)</w:t>
      </w:r>
      <w:bookmarkEnd w:id="42"/>
      <w:bookmarkEnd w:id="43"/>
      <w:bookmarkEnd w:id="44"/>
      <w:bookmarkEnd w:id="45"/>
      <w:bookmarkEnd w:id="46"/>
      <w:r w:rsidR="0035419A">
        <w:t xml:space="preserve"> </w:t>
      </w:r>
      <w:r w:rsidR="000A136C">
        <w:rPr>
          <w:rFonts w:hint="cs"/>
          <w:cs/>
        </w:rPr>
        <w:t xml:space="preserve">คือ </w:t>
      </w:r>
      <w:r w:rsidR="00044DCC">
        <w:rPr>
          <w:rFonts w:hint="cs"/>
          <w:cs/>
        </w:rPr>
        <w:t>การ</w:t>
      </w:r>
      <w:r w:rsidR="008F08AD">
        <w:rPr>
          <w:rFonts w:hint="cs"/>
          <w:cs/>
        </w:rPr>
        <w:t>วางแผน</w:t>
      </w:r>
      <w:r w:rsidR="00E22AD0">
        <w:rPr>
          <w:rFonts w:hint="cs"/>
          <w:cs/>
        </w:rPr>
        <w:t>การตัดสินใจ</w:t>
      </w:r>
      <w:r w:rsidR="00C65584">
        <w:rPr>
          <w:rFonts w:hint="cs"/>
          <w:cs/>
        </w:rPr>
        <w:t xml:space="preserve"> </w:t>
      </w:r>
      <w:r w:rsidR="00E22AD0">
        <w:rPr>
          <w:rFonts w:hint="cs"/>
          <w:cs/>
        </w:rPr>
        <w:t>หรือแผนผังตรรกะของการสนทนา</w:t>
      </w:r>
      <w:r w:rsidR="00DA038A">
        <w:rPr>
          <w:rFonts w:hint="cs"/>
          <w:cs/>
        </w:rPr>
        <w:t>เส้นตรง</w:t>
      </w:r>
      <w:r w:rsidR="00E22AD0">
        <w:rPr>
          <w:rFonts w:hint="cs"/>
          <w:cs/>
        </w:rPr>
        <w:t xml:space="preserve"> </w:t>
      </w:r>
      <w:r w:rsidR="00D61A3F">
        <w:rPr>
          <w:rFonts w:hint="cs"/>
          <w:cs/>
        </w:rPr>
        <w:t>โดยคำนึงถึงการสนทนาจริง</w:t>
      </w:r>
      <w:r w:rsidR="007F75B8">
        <w:rPr>
          <w:rFonts w:hint="cs"/>
          <w:cs/>
        </w:rPr>
        <w:t xml:space="preserve"> เพื่อเป็นการต่อประโยคการสนทนาอย่างเป็นธรรมชาติ </w:t>
      </w:r>
      <w:r w:rsidR="006265A2">
        <w:rPr>
          <w:rFonts w:hint="cs"/>
          <w:cs/>
        </w:rPr>
        <w:t>และหากผู้ใช้ถามคำถามอื่นขึ้นมา โดยคำถามนั้นไม่มีความเกี่ยวข้องกับหัวข้อที่คุยกันอยู่ในช่วงก่อนหน้า</w:t>
      </w:r>
      <w:r w:rsidR="00DA038A">
        <w:rPr>
          <w:rFonts w:hint="cs"/>
          <w:cs/>
        </w:rPr>
        <w:t xml:space="preserve"> แชทบอทสามารถเปลี่ยนการสนทนาให้เป็นไปตาม </w:t>
      </w:r>
      <w:r w:rsidR="00DA038A">
        <w:t xml:space="preserve">intent </w:t>
      </w:r>
      <w:r w:rsidR="00DA038A">
        <w:rPr>
          <w:rFonts w:hint="cs"/>
          <w:cs/>
        </w:rPr>
        <w:t>ที่ผู้ใช้ถามเข้ามาได้</w:t>
      </w:r>
    </w:p>
    <w:p w14:paraId="67C9EC7F" w14:textId="77777777" w:rsidR="0035419A" w:rsidRDefault="0035419A" w:rsidP="0035419A"/>
    <w:p w14:paraId="4882C34A" w14:textId="52A5B904" w:rsidR="0035419A" w:rsidRPr="00702102" w:rsidRDefault="00702102" w:rsidP="00702102">
      <w:pPr>
        <w:pStyle w:val="Heading2"/>
      </w:pPr>
      <w:bookmarkStart w:id="47" w:name="_Toc61186635"/>
      <w:bookmarkStart w:id="48" w:name="_Toc61466295"/>
      <w:r>
        <w:t xml:space="preserve">2.2 </w:t>
      </w:r>
      <w:r w:rsidR="0035419A" w:rsidRPr="00702102">
        <w:rPr>
          <w:rFonts w:hint="cs"/>
          <w:cs/>
        </w:rPr>
        <w:t>ประเภทของแชทบอท</w:t>
      </w:r>
      <w:bookmarkEnd w:id="47"/>
      <w:bookmarkEnd w:id="48"/>
    </w:p>
    <w:p w14:paraId="2F5C5352" w14:textId="3F475C36" w:rsidR="00305467" w:rsidRPr="00305467" w:rsidRDefault="0039792F" w:rsidP="007F131B">
      <w:pPr>
        <w:jc w:val="thaiDistribute"/>
        <w:rPr>
          <w:cs/>
        </w:rPr>
      </w:pPr>
      <w:r>
        <w:rPr>
          <w:rFonts w:hint="cs"/>
          <w:cs/>
        </w:rPr>
        <w:tab/>
      </w:r>
      <w:r w:rsidR="00EF6929">
        <w:rPr>
          <w:rFonts w:hint="cs"/>
          <w:cs/>
        </w:rPr>
        <w:t>โดยทั่วไป</w:t>
      </w:r>
      <w:r w:rsidR="00305467">
        <w:rPr>
          <w:rFonts w:hint="cs"/>
          <w:cs/>
        </w:rPr>
        <w:t>แชทบอทถูกนำไปใช้เพื่อให้บริการ</w:t>
      </w:r>
      <w:r w:rsidR="00EF6929">
        <w:rPr>
          <w:rFonts w:hint="cs"/>
          <w:cs/>
        </w:rPr>
        <w:t>ในการตอบ</w:t>
      </w:r>
      <w:r w:rsidR="008D2C3A">
        <w:rPr>
          <w:rFonts w:hint="cs"/>
          <w:cs/>
        </w:rPr>
        <w:t>โต้</w:t>
      </w:r>
      <w:r w:rsidR="00EF6929">
        <w:rPr>
          <w:rFonts w:hint="cs"/>
          <w:cs/>
        </w:rPr>
        <w:t>บทสนทนาผ่านแ</w:t>
      </w:r>
      <w:r w:rsidR="008D2C3A">
        <w:rPr>
          <w:rFonts w:hint="cs"/>
          <w:cs/>
        </w:rPr>
        <w:t>อป</w:t>
      </w:r>
      <w:r w:rsidR="00EF6929">
        <w:rPr>
          <w:rFonts w:hint="cs"/>
          <w:cs/>
        </w:rPr>
        <w:t>พลิเคชัน หรือ</w:t>
      </w:r>
      <w:r w:rsidR="008D2C3A">
        <w:rPr>
          <w:rFonts w:hint="cs"/>
          <w:cs/>
        </w:rPr>
        <w:t>บน</w:t>
      </w:r>
      <w:r w:rsidR="00EF6929">
        <w:rPr>
          <w:rFonts w:hint="cs"/>
          <w:cs/>
        </w:rPr>
        <w:t>หน้าเว็บของแชทบอ</w:t>
      </w:r>
      <w:r w:rsidR="00754E1E">
        <w:rPr>
          <w:rFonts w:hint="cs"/>
          <w:cs/>
        </w:rPr>
        <w:t>ทเอง และวิธีการในการโต้ตอบกับแชทบอ</w:t>
      </w:r>
      <w:r w:rsidR="00BC472F">
        <w:rPr>
          <w:rFonts w:hint="cs"/>
          <w:cs/>
        </w:rPr>
        <w:t>ท</w:t>
      </w:r>
      <w:r w:rsidR="00CB0850">
        <w:rPr>
          <w:rFonts w:hint="cs"/>
          <w:cs/>
        </w:rPr>
        <w:t>แตกต่า</w:t>
      </w:r>
      <w:r w:rsidR="00754E1E">
        <w:rPr>
          <w:rFonts w:hint="cs"/>
          <w:cs/>
        </w:rPr>
        <w:t>ง</w:t>
      </w:r>
      <w:r w:rsidR="00CB0850">
        <w:rPr>
          <w:rFonts w:hint="cs"/>
          <w:cs/>
        </w:rPr>
        <w:t>กัน</w:t>
      </w:r>
      <w:r w:rsidR="00754E1E">
        <w:rPr>
          <w:rFonts w:hint="cs"/>
          <w:cs/>
        </w:rPr>
        <w:t>ไปตามประเภท</w:t>
      </w:r>
      <w:r w:rsidR="00EF6929">
        <w:rPr>
          <w:rFonts w:hint="cs"/>
          <w:cs/>
        </w:rPr>
        <w:t xml:space="preserve"> ซึ่งสามารถ</w:t>
      </w:r>
      <w:r w:rsidR="00305467">
        <w:rPr>
          <w:rFonts w:hint="cs"/>
          <w:cs/>
        </w:rPr>
        <w:t>แบ่งประเภทของแชทบอทได้ตามวิธีการ</w:t>
      </w:r>
      <w:r w:rsidR="00EF6929">
        <w:rPr>
          <w:rFonts w:hint="cs"/>
          <w:cs/>
        </w:rPr>
        <w:t>ทำงานของแชทบอท</w:t>
      </w:r>
      <w:r w:rsidR="00305467">
        <w:rPr>
          <w:rFonts w:hint="cs"/>
          <w:cs/>
        </w:rPr>
        <w:t xml:space="preserve"> ดังนี้</w:t>
      </w:r>
    </w:p>
    <w:p w14:paraId="55281E3E" w14:textId="16DF4EA2" w:rsidR="008B7C39" w:rsidRDefault="007609B6" w:rsidP="007F131B">
      <w:pPr>
        <w:ind w:firstLine="720"/>
        <w:jc w:val="thaiDistribute"/>
        <w:rPr>
          <w:cs/>
        </w:rPr>
        <w:sectPr w:rsidR="008B7C39" w:rsidSect="00921974">
          <w:headerReference w:type="default" r:id="rId17"/>
          <w:footerReference w:type="default" r:id="rId18"/>
          <w:pgSz w:w="11906" w:h="16838"/>
          <w:pgMar w:top="1440" w:right="1106" w:bottom="1079" w:left="1800" w:header="708" w:footer="708" w:gutter="0"/>
          <w:pgNumType w:start="5"/>
          <w:cols w:space="708"/>
          <w:docGrid w:linePitch="360"/>
        </w:sectPr>
      </w:pPr>
      <w:bookmarkStart w:id="49" w:name="_Toc61186636"/>
      <w:bookmarkStart w:id="50" w:name="_Toc61201547"/>
      <w:bookmarkStart w:id="51" w:name="_Toc61205909"/>
      <w:bookmarkStart w:id="52" w:name="_Toc61295406"/>
      <w:bookmarkStart w:id="53" w:name="_Toc61466296"/>
      <w:r>
        <w:rPr>
          <w:rStyle w:val="TitleChar"/>
        </w:rPr>
        <w:t>2</w:t>
      </w:r>
      <w:r w:rsidR="0001042E">
        <w:rPr>
          <w:rStyle w:val="TitleChar"/>
        </w:rPr>
        <w:t xml:space="preserve">.2.1 </w:t>
      </w:r>
      <w:r w:rsidR="0035419A" w:rsidRPr="007609B6">
        <w:rPr>
          <w:rStyle w:val="TitleChar"/>
        </w:rPr>
        <w:t>Rule-base</w:t>
      </w:r>
      <w:bookmarkEnd w:id="49"/>
      <w:bookmarkEnd w:id="50"/>
      <w:bookmarkEnd w:id="51"/>
      <w:bookmarkEnd w:id="52"/>
      <w:r w:rsidR="006C5C82">
        <w:rPr>
          <w:rStyle w:val="TitleChar"/>
          <w:rFonts w:hint="cs"/>
          <w:cs/>
        </w:rPr>
        <w:t xml:space="preserve"> </w:t>
      </w:r>
      <w:r w:rsidR="008A25A6">
        <w:rPr>
          <w:rStyle w:val="TitleChar"/>
        </w:rPr>
        <w:t>C</w:t>
      </w:r>
      <w:r w:rsidR="006C5C82">
        <w:rPr>
          <w:rStyle w:val="TitleChar"/>
        </w:rPr>
        <w:t>hatbot</w:t>
      </w:r>
      <w:bookmarkEnd w:id="53"/>
      <w:r w:rsidR="0035419A">
        <w:t xml:space="preserve"> </w:t>
      </w:r>
      <w:r w:rsidR="00305467">
        <w:rPr>
          <w:rFonts w:hint="cs"/>
          <w:cs/>
        </w:rPr>
        <w:t xml:space="preserve">คือ </w:t>
      </w:r>
      <w:r w:rsidR="00167408">
        <w:rPr>
          <w:rFonts w:hint="cs"/>
          <w:cs/>
        </w:rPr>
        <w:t>แชทบอทแบบมีข้อกำหนด นิยมแบบมีปุ่มตัวเลือกให้ผู้ใช้เลือกถามคำถาม</w:t>
      </w:r>
      <w:r w:rsidR="00305467">
        <w:rPr>
          <w:rFonts w:hint="cs"/>
          <w:cs/>
        </w:rPr>
        <w:t xml:space="preserve"> เพื่อเป็นการกำหนดให้ผู้ใช้</w:t>
      </w:r>
      <w:r w:rsidR="00C8459E">
        <w:rPr>
          <w:rFonts w:hint="cs"/>
          <w:cs/>
        </w:rPr>
        <w:t xml:space="preserve">ทำตามกฎที่เขียนไว้ล่วงหน้า </w:t>
      </w:r>
      <w:r w:rsidR="00F927A4">
        <w:rPr>
          <w:rFonts w:hint="cs"/>
          <w:cs/>
        </w:rPr>
        <w:t>ซึ่งจะทำให้</w:t>
      </w:r>
      <w:r w:rsidR="00C8459E">
        <w:rPr>
          <w:rFonts w:hint="cs"/>
          <w:cs/>
        </w:rPr>
        <w:t>ได้รับคำตอบ</w:t>
      </w:r>
      <w:r w:rsidR="00D62752">
        <w:rPr>
          <w:rFonts w:hint="cs"/>
          <w:cs/>
        </w:rPr>
        <w:t>ที่ผู้สร้างได้กำหนดไว้</w:t>
      </w:r>
      <w:r w:rsidR="00AF2EBF">
        <w:rPr>
          <w:rFonts w:hint="cs"/>
          <w:cs/>
        </w:rPr>
        <w:t xml:space="preserve"> และ</w:t>
      </w:r>
      <w:r w:rsidR="00F927A4">
        <w:rPr>
          <w:rFonts w:hint="cs"/>
          <w:cs/>
        </w:rPr>
        <w:t>ผู้สร้าง</w:t>
      </w:r>
      <w:r w:rsidR="00AF2EBF">
        <w:rPr>
          <w:rFonts w:hint="cs"/>
          <w:cs/>
        </w:rPr>
        <w:t>ต้องมีการสร้างกฎขึ้นหลายข้อ เพื่อครอบคลุมหลายกรณีที่ต้องการให้แชทบอทสามารถโต้ต้อบได้</w:t>
      </w:r>
      <w:r w:rsidR="00F927A4">
        <w:rPr>
          <w:rFonts w:hint="cs"/>
          <w:cs/>
        </w:rPr>
        <w:t xml:space="preserve"> และหากผู้ใช้ต้องการถามคำถามนอกเหนือจากที่มี แชทบอทจะไม่ส</w:t>
      </w:r>
      <w:r w:rsidR="00855B7E">
        <w:rPr>
          <w:rFonts w:hint="cs"/>
          <w:cs/>
        </w:rPr>
        <w:t>า</w:t>
      </w:r>
      <w:r w:rsidR="00F927A4">
        <w:rPr>
          <w:rFonts w:hint="cs"/>
          <w:cs/>
        </w:rPr>
        <w:t>มารถตอบคำถามเหล่านั้นได้</w:t>
      </w:r>
      <w:r w:rsidR="00D62752">
        <w:rPr>
          <w:rFonts w:hint="cs"/>
          <w:cs/>
        </w:rPr>
        <w:t xml:space="preserve"> โดยการทำงานเช่นนี้ของแชทบอทจะไม่มีการใช้งานปัญญาประดิษฐ์ จึงมีข้อจำกัดในการใช้งานอยู่มาก</w:t>
      </w:r>
      <w:r w:rsidR="009D7FB8">
        <w:t xml:space="preserve"> </w:t>
      </w:r>
      <w:r w:rsidR="001D6681">
        <w:t>[1]</w:t>
      </w:r>
    </w:p>
    <w:p w14:paraId="5B8AD116" w14:textId="552E98E4" w:rsidR="0035419A" w:rsidRDefault="00C869BF" w:rsidP="00180FE9">
      <w:pPr>
        <w:ind w:firstLine="720"/>
        <w:jc w:val="thaiDistribute"/>
      </w:pPr>
      <w:bookmarkStart w:id="54" w:name="_Toc61186637"/>
      <w:bookmarkStart w:id="55" w:name="_Toc61201548"/>
      <w:bookmarkStart w:id="56" w:name="_Toc61205910"/>
      <w:bookmarkStart w:id="57" w:name="_Toc61295407"/>
      <w:bookmarkStart w:id="58" w:name="_Toc61466297"/>
      <w:r w:rsidRPr="00307FEA">
        <w:rPr>
          <w:rStyle w:val="TitleChar"/>
        </w:rPr>
        <w:lastRenderedPageBreak/>
        <w:t xml:space="preserve">2.2.2 </w:t>
      </w:r>
      <w:r w:rsidR="005C6482" w:rsidRPr="00307FEA">
        <w:rPr>
          <w:rStyle w:val="TitleChar"/>
        </w:rPr>
        <w:t xml:space="preserve">Artificial </w:t>
      </w:r>
      <w:r w:rsidR="00882E06" w:rsidRPr="00307FEA">
        <w:rPr>
          <w:rStyle w:val="TitleChar"/>
        </w:rPr>
        <w:t>Intelligence (</w:t>
      </w:r>
      <w:r w:rsidR="005C6482" w:rsidRPr="00307FEA">
        <w:rPr>
          <w:rStyle w:val="TitleChar"/>
        </w:rPr>
        <w:t>AI)</w:t>
      </w:r>
      <w:bookmarkEnd w:id="54"/>
      <w:bookmarkEnd w:id="55"/>
      <w:bookmarkEnd w:id="56"/>
      <w:bookmarkEnd w:id="57"/>
      <w:r w:rsidR="00B46D23">
        <w:rPr>
          <w:rStyle w:val="TitleChar"/>
        </w:rPr>
        <w:t xml:space="preserve"> Chatbot</w:t>
      </w:r>
      <w:bookmarkEnd w:id="58"/>
      <w:r w:rsidR="005C6482">
        <w:t xml:space="preserve"> </w:t>
      </w:r>
      <w:r w:rsidR="00D44F20">
        <w:rPr>
          <w:rFonts w:hint="cs"/>
          <w:cs/>
        </w:rPr>
        <w:t>คือ</w:t>
      </w:r>
      <w:r w:rsidR="00D63295">
        <w:t xml:space="preserve"> </w:t>
      </w:r>
      <w:r w:rsidR="00D44F20">
        <w:rPr>
          <w:rFonts w:hint="cs"/>
          <w:cs/>
        </w:rPr>
        <w:t>แ</w:t>
      </w:r>
      <w:r w:rsidR="00307FEA">
        <w:rPr>
          <w:rFonts w:hint="cs"/>
          <w:cs/>
        </w:rPr>
        <w:t>ช</w:t>
      </w:r>
      <w:r w:rsidR="00D44F20">
        <w:rPr>
          <w:rFonts w:hint="cs"/>
          <w:cs/>
        </w:rPr>
        <w:t>ทบอ</w:t>
      </w:r>
      <w:r w:rsidR="00D63295">
        <w:rPr>
          <w:rFonts w:hint="cs"/>
          <w:cs/>
        </w:rPr>
        <w:t>ท</w:t>
      </w:r>
      <w:r w:rsidR="00D44F20">
        <w:rPr>
          <w:rFonts w:hint="cs"/>
          <w:cs/>
        </w:rPr>
        <w:t>ที่มีการใช้งานปัญญาประดิษฐ์</w:t>
      </w:r>
      <w:r w:rsidR="00113E95">
        <w:rPr>
          <w:rFonts w:hint="cs"/>
          <w:cs/>
        </w:rPr>
        <w:t xml:space="preserve"> เพื่อช่วยในก</w:t>
      </w:r>
      <w:r w:rsidR="004D13F6">
        <w:rPr>
          <w:rFonts w:hint="cs"/>
          <w:cs/>
        </w:rPr>
        <w:t xml:space="preserve">ารตอบคำถาม แต่ในกรณีนี้ยังมีความไม่ชัดเจนเรื่องแนวคิดเบื้องหลังของระบบคอมพิวเตอร์ที่ทำให้เกิดการ </w:t>
      </w:r>
      <w:r w:rsidR="004D13F6">
        <w:t>‘</w:t>
      </w:r>
      <w:r w:rsidR="004D13F6">
        <w:rPr>
          <w:rFonts w:hint="cs"/>
          <w:cs/>
        </w:rPr>
        <w:t>คิดเหมือนมนุษย์</w:t>
      </w:r>
      <w:r w:rsidR="004D13F6">
        <w:t xml:space="preserve">’ </w:t>
      </w:r>
      <w:r w:rsidR="004D13F6">
        <w:rPr>
          <w:rFonts w:hint="cs"/>
          <w:cs/>
        </w:rPr>
        <w:t>จึง</w:t>
      </w:r>
      <w:r w:rsidR="005615DA">
        <w:rPr>
          <w:rFonts w:hint="cs"/>
          <w:cs/>
        </w:rPr>
        <w:t>ทำให้มีการใช้ตรรกะทางความคิด การวางแผน และการเข้าใจภาษาเข้ามาเกี่ยวข้อง</w:t>
      </w:r>
      <w:r w:rsidR="00AD15AD">
        <w:rPr>
          <w:rFonts w:hint="cs"/>
          <w:cs/>
        </w:rPr>
        <w:t>ด้วย ซึ</w:t>
      </w:r>
      <w:r w:rsidR="00DF51E7">
        <w:rPr>
          <w:rFonts w:hint="cs"/>
          <w:cs/>
        </w:rPr>
        <w:t>่งการเข้าใจภาษามนุษย์จะทำให้</w:t>
      </w:r>
      <w:r w:rsidR="00C72C3D">
        <w:rPr>
          <w:rFonts w:hint="cs"/>
          <w:cs/>
        </w:rPr>
        <w:t xml:space="preserve">แชทบอทมีการตอบโต้ที่ดูเป็นธรรมชาติ อันเกิดจากการใช้อัลกอริทึม หรือ </w:t>
      </w:r>
      <w:r w:rsidR="007D4306">
        <w:t>N</w:t>
      </w:r>
      <w:r w:rsidR="00C72C3D">
        <w:t xml:space="preserve">eural </w:t>
      </w:r>
      <w:r w:rsidR="007D4306">
        <w:t>N</w:t>
      </w:r>
      <w:r w:rsidR="00C72C3D">
        <w:t xml:space="preserve">etworks </w:t>
      </w:r>
      <w:r w:rsidR="00C72C3D">
        <w:rPr>
          <w:rFonts w:hint="cs"/>
          <w:cs/>
        </w:rPr>
        <w:t>เข้ามา</w:t>
      </w:r>
      <w:r w:rsidR="0019515A">
        <w:rPr>
          <w:rFonts w:hint="cs"/>
          <w:cs/>
        </w:rPr>
        <w:t>ประมวลผลภาษาธรรมชาติ จึงเป็นที่มาของ</w:t>
      </w:r>
      <w:r w:rsidR="0019515A">
        <w:t xml:space="preserve"> </w:t>
      </w:r>
      <w:r w:rsidR="0019515A" w:rsidRPr="00F251CE">
        <w:t>Natural Language Processing</w:t>
      </w:r>
      <w:r w:rsidR="0019515A">
        <w:t xml:space="preserve"> </w:t>
      </w:r>
      <w:r w:rsidR="0019515A">
        <w:rPr>
          <w:rFonts w:hint="cs"/>
          <w:cs/>
        </w:rPr>
        <w:t xml:space="preserve">หรือ </w:t>
      </w:r>
      <w:r w:rsidR="0019515A">
        <w:t>NLP</w:t>
      </w:r>
      <w:r w:rsidR="004C1712">
        <w:rPr>
          <w:rFonts w:hint="cs"/>
          <w:cs/>
        </w:rPr>
        <w:t xml:space="preserve"> ซึ่งทำให้มีความยากมากกว่าแชทบอทประเภทแรก</w:t>
      </w:r>
      <w:r w:rsidR="009D7FB8">
        <w:t xml:space="preserve"> </w:t>
      </w:r>
      <w:r w:rsidR="001D6681">
        <w:t>[1]</w:t>
      </w:r>
    </w:p>
    <w:p w14:paraId="778425B6" w14:textId="77777777" w:rsidR="0035419A" w:rsidRDefault="0035419A" w:rsidP="00307FEA"/>
    <w:p w14:paraId="23A7A676" w14:textId="1E6DD16E" w:rsidR="0035419A" w:rsidRDefault="0035419A" w:rsidP="00B65E8B">
      <w:pPr>
        <w:pStyle w:val="Heading2"/>
      </w:pPr>
      <w:bookmarkStart w:id="59" w:name="_Toc61186638"/>
      <w:bookmarkStart w:id="60" w:name="_Toc61466298"/>
      <w:r>
        <w:t>2.</w:t>
      </w:r>
      <w:r w:rsidR="00B65E8B">
        <w:t>3</w:t>
      </w:r>
      <w:r>
        <w:t xml:space="preserve"> </w:t>
      </w:r>
      <w:bookmarkStart w:id="61" w:name="_Hlk66133876"/>
      <w:r w:rsidR="00A45FCF">
        <w:rPr>
          <w:rFonts w:hint="cs"/>
          <w:cs/>
        </w:rPr>
        <w:t>การสร้าง</w:t>
      </w:r>
      <w:r w:rsidR="000E7D63">
        <w:rPr>
          <w:rFonts w:hint="cs"/>
          <w:cs/>
        </w:rPr>
        <w:t>เว</w:t>
      </w:r>
      <w:r w:rsidR="002D2AB4">
        <w:rPr>
          <w:rFonts w:hint="cs"/>
          <w:cs/>
        </w:rPr>
        <w:t>ก</w:t>
      </w:r>
      <w:r w:rsidR="000E7D63">
        <w:rPr>
          <w:rFonts w:hint="cs"/>
          <w:cs/>
        </w:rPr>
        <w:t>เตอร์แทนข้อความ</w:t>
      </w:r>
      <w:bookmarkEnd w:id="59"/>
      <w:bookmarkEnd w:id="60"/>
      <w:bookmarkEnd w:id="61"/>
    </w:p>
    <w:p w14:paraId="71A9D3B5" w14:textId="6185EF55" w:rsidR="00640646" w:rsidRDefault="00A45FCF" w:rsidP="00174FF7">
      <w:pPr>
        <w:jc w:val="thaiDistribute"/>
      </w:pPr>
      <w:r>
        <w:rPr>
          <w:cs/>
        </w:rPr>
        <w:tab/>
      </w:r>
      <w:r w:rsidR="00E720E3">
        <w:rPr>
          <w:rFonts w:hint="cs"/>
          <w:cs/>
        </w:rPr>
        <w:t xml:space="preserve">การสร้างเวกเตอร์แทนข้อความ เป็นการสร้างเวกเตอร์เพื่อใช้แทนข้อความต่างๆ </w:t>
      </w:r>
      <w:r w:rsidR="00573062">
        <w:rPr>
          <w:rFonts w:hint="cs"/>
          <w:cs/>
        </w:rPr>
        <w:t>ซึ่ง</w:t>
      </w:r>
      <w:r w:rsidR="00F330CA">
        <w:rPr>
          <w:rFonts w:hint="cs"/>
          <w:cs/>
        </w:rPr>
        <w:t>จะพิจารณา</w:t>
      </w:r>
      <w:r w:rsidR="008719E1">
        <w:rPr>
          <w:rFonts w:hint="cs"/>
          <w:cs/>
        </w:rPr>
        <w:t>ว่า</w:t>
      </w:r>
      <w:r w:rsidR="00F330CA">
        <w:rPr>
          <w:rFonts w:hint="cs"/>
          <w:cs/>
        </w:rPr>
        <w:t>คำ</w:t>
      </w:r>
      <w:r w:rsidR="008719E1">
        <w:rPr>
          <w:rFonts w:hint="cs"/>
          <w:cs/>
        </w:rPr>
        <w:t>ดังกล่าว</w:t>
      </w:r>
      <w:r w:rsidR="00F330CA">
        <w:rPr>
          <w:rFonts w:hint="cs"/>
          <w:cs/>
        </w:rPr>
        <w:t>ปรากฎอยู่ในข้อความ</w:t>
      </w:r>
      <w:r w:rsidR="008719E1">
        <w:rPr>
          <w:rFonts w:hint="cs"/>
          <w:cs/>
        </w:rPr>
        <w:t>หรือไม่ และ</w:t>
      </w:r>
      <w:r w:rsidR="00F330CA">
        <w:rPr>
          <w:rFonts w:hint="cs"/>
          <w:cs/>
        </w:rPr>
        <w:t xml:space="preserve">ไม่คำนึงถึงลำดับของคำ </w:t>
      </w:r>
      <w:r w:rsidR="00573062">
        <w:rPr>
          <w:rFonts w:hint="cs"/>
          <w:cs/>
        </w:rPr>
        <w:t>สามารถสร้างได้</w:t>
      </w:r>
      <w:r w:rsidR="00E77F80">
        <w:rPr>
          <w:rFonts w:hint="cs"/>
          <w:cs/>
        </w:rPr>
        <w:t xml:space="preserve">หลายวิธี </w:t>
      </w:r>
      <w:r w:rsidR="00F26E48">
        <w:rPr>
          <w:rFonts w:hint="cs"/>
          <w:cs/>
        </w:rPr>
        <w:t>ในที่นี้จะกล่าวถึง</w:t>
      </w:r>
      <w:r w:rsidR="00E77F80">
        <w:rPr>
          <w:rFonts w:hint="cs"/>
          <w:cs/>
        </w:rPr>
        <w:t xml:space="preserve">วิธีการสร้างเวกเตอร์แทนข้อความ ด้วยวิธี </w:t>
      </w:r>
      <w:r w:rsidR="00E77F80">
        <w:t xml:space="preserve">4 </w:t>
      </w:r>
      <w:r w:rsidR="00E77F80">
        <w:rPr>
          <w:rFonts w:hint="cs"/>
          <w:cs/>
        </w:rPr>
        <w:t>วิธี</w:t>
      </w:r>
      <w:r w:rsidR="00573062">
        <w:rPr>
          <w:rFonts w:hint="cs"/>
          <w:cs/>
        </w:rPr>
        <w:t>ดังนี้</w:t>
      </w:r>
    </w:p>
    <w:p w14:paraId="2AC77465" w14:textId="1DC978DE" w:rsidR="008719E1" w:rsidRDefault="008719E1" w:rsidP="00174FF7">
      <w:pPr>
        <w:jc w:val="thaiDistribute"/>
        <w:rPr>
          <w:cs/>
        </w:rPr>
      </w:pPr>
      <w:r>
        <w:rPr>
          <w:cs/>
        </w:rPr>
        <w:tab/>
      </w:r>
      <w:bookmarkStart w:id="62" w:name="_Toc61201549"/>
      <w:bookmarkStart w:id="63" w:name="_Toc61205911"/>
      <w:bookmarkStart w:id="64" w:name="_Toc61295408"/>
      <w:bookmarkStart w:id="65" w:name="_Toc61466299"/>
      <w:r w:rsidRPr="00F652A3">
        <w:rPr>
          <w:rStyle w:val="TitleChar"/>
        </w:rPr>
        <w:t>2.3.1 Binary v</w:t>
      </w:r>
      <w:r w:rsidR="00D64036" w:rsidRPr="00F652A3">
        <w:rPr>
          <w:rStyle w:val="TitleChar"/>
        </w:rPr>
        <w:t>e</w:t>
      </w:r>
      <w:r w:rsidRPr="00F652A3">
        <w:rPr>
          <w:rStyle w:val="TitleChar"/>
        </w:rPr>
        <w:t>ctor</w:t>
      </w:r>
      <w:bookmarkEnd w:id="62"/>
      <w:bookmarkEnd w:id="63"/>
      <w:bookmarkEnd w:id="64"/>
      <w:bookmarkEnd w:id="65"/>
      <w:r w:rsidR="00D64036">
        <w:t xml:space="preserve"> </w:t>
      </w:r>
      <w:r w:rsidR="004853B0">
        <w:rPr>
          <w:rFonts w:hint="cs"/>
          <w:cs/>
        </w:rPr>
        <w:t>ซึ่งจะ</w:t>
      </w:r>
      <w:r w:rsidR="00D64036">
        <w:rPr>
          <w:rFonts w:hint="cs"/>
          <w:cs/>
        </w:rPr>
        <w:t>ประกอบ</w:t>
      </w:r>
      <w:r w:rsidR="004853B0">
        <w:rPr>
          <w:rFonts w:hint="cs"/>
          <w:cs/>
        </w:rPr>
        <w:t xml:space="preserve">ด้วย </w:t>
      </w:r>
      <w:r w:rsidR="004853B0">
        <w:t xml:space="preserve">0 </w:t>
      </w:r>
      <w:r w:rsidR="004853B0">
        <w:rPr>
          <w:rFonts w:hint="cs"/>
          <w:cs/>
        </w:rPr>
        <w:t xml:space="preserve">หรือ </w:t>
      </w:r>
      <w:r w:rsidR="004853B0">
        <w:t>1</w:t>
      </w:r>
      <w:r w:rsidR="004853B0">
        <w:rPr>
          <w:rFonts w:hint="cs"/>
          <w:cs/>
        </w:rPr>
        <w:t xml:space="preserve"> เพื่อแสดงว่าไม่มีหรือมีคำนั้นอยู่ในข้อความตามลำดับ</w:t>
      </w:r>
      <w:r w:rsidR="00A634BC">
        <w:t xml:space="preserve"> </w:t>
      </w:r>
      <w:r w:rsidR="00DA3565">
        <w:t>[2]</w:t>
      </w:r>
      <w:r w:rsidR="004853B0">
        <w:rPr>
          <w:rFonts w:hint="cs"/>
          <w:cs/>
        </w:rPr>
        <w:t xml:space="preserve"> </w:t>
      </w:r>
      <w:r w:rsidR="0088687D">
        <w:rPr>
          <w:rFonts w:hint="cs"/>
          <w:cs/>
        </w:rPr>
        <w:t>ตัวอย่างมีคำดังนี้</w:t>
      </w:r>
    </w:p>
    <w:p w14:paraId="3DAC6269" w14:textId="64788F2C" w:rsidR="002124E9" w:rsidRDefault="002124E9" w:rsidP="00A50FB8">
      <w:pPr>
        <w:pStyle w:val="picture1"/>
      </w:pPr>
      <w:bookmarkStart w:id="66" w:name="_Toc61201550"/>
      <w:bookmarkStart w:id="67" w:name="_Toc61201598"/>
      <w:bookmarkStart w:id="68" w:name="_Toc61205912"/>
      <w:bookmarkStart w:id="69" w:name="_Toc61295409"/>
      <w:r w:rsidRPr="0088687D">
        <w:rPr>
          <w:noProof/>
          <w:cs/>
        </w:rPr>
        <w:drawing>
          <wp:anchor distT="0" distB="0" distL="114300" distR="114300" simplePos="0" relativeHeight="251689472" behindDoc="1" locked="0" layoutInCell="1" allowOverlap="1" wp14:anchorId="179FC29A" wp14:editId="00196953">
            <wp:simplePos x="0" y="0"/>
            <wp:positionH relativeFrom="margin">
              <wp:align>center</wp:align>
            </wp:positionH>
            <wp:positionV relativeFrom="paragraph">
              <wp:posOffset>56769</wp:posOffset>
            </wp:positionV>
            <wp:extent cx="4110824" cy="609600"/>
            <wp:effectExtent l="0" t="0" r="4445" b="0"/>
            <wp:wrapTight wrapText="bothSides">
              <wp:wrapPolygon edited="0">
                <wp:start x="0" y="0"/>
                <wp:lineTo x="0" y="20925"/>
                <wp:lineTo x="21523" y="20925"/>
                <wp:lineTo x="21523" y="0"/>
                <wp:lineTo x="0" y="0"/>
              </wp:wrapPolygon>
            </wp:wrapTight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7163"/>
                    <a:stretch/>
                  </pic:blipFill>
                  <pic:spPr bwMode="auto">
                    <a:xfrm>
                      <a:off x="0" y="0"/>
                      <a:ext cx="4110824" cy="609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66"/>
      <w:bookmarkEnd w:id="67"/>
      <w:bookmarkEnd w:id="68"/>
      <w:bookmarkEnd w:id="69"/>
    </w:p>
    <w:p w14:paraId="7E5D8B22" w14:textId="77777777" w:rsidR="002124E9" w:rsidRDefault="002124E9" w:rsidP="00A50FB8">
      <w:pPr>
        <w:pStyle w:val="picture1"/>
      </w:pPr>
    </w:p>
    <w:p w14:paraId="5A224EFB" w14:textId="77777777" w:rsidR="002124E9" w:rsidRDefault="002124E9" w:rsidP="002124E9">
      <w:pPr>
        <w:jc w:val="right"/>
        <w:rPr>
          <w:sz w:val="24"/>
          <w:szCs w:val="24"/>
        </w:rPr>
      </w:pPr>
    </w:p>
    <w:p w14:paraId="183AF148" w14:textId="05AE66E5" w:rsidR="0088687D" w:rsidRDefault="0088687D" w:rsidP="00A50FB8">
      <w:pPr>
        <w:pStyle w:val="picture1"/>
      </w:pPr>
      <w:bookmarkStart w:id="70" w:name="_Toc61201599"/>
      <w:bookmarkStart w:id="71" w:name="_Toc61295410"/>
      <w:r w:rsidRPr="00A50FB8">
        <w:rPr>
          <w:rFonts w:hint="cs"/>
          <w:cs/>
        </w:rPr>
        <w:t xml:space="preserve">ภาพที่ </w:t>
      </w:r>
      <w:r w:rsidR="003529BD">
        <w:t>2.</w:t>
      </w:r>
      <w:r w:rsidR="00786FBD" w:rsidRPr="00A50FB8">
        <w:t>1</w:t>
      </w:r>
      <w:r w:rsidRPr="00A50FB8">
        <w:rPr>
          <w:rFonts w:hint="cs"/>
          <w:cs/>
        </w:rPr>
        <w:t xml:space="preserve"> แสดงตัวอย่างลำดับของคำที่กำหนดให้</w:t>
      </w:r>
      <w:bookmarkEnd w:id="70"/>
      <w:bookmarkEnd w:id="71"/>
    </w:p>
    <w:p w14:paraId="652916E3" w14:textId="56CC86EF" w:rsidR="000B6993" w:rsidRPr="002124E9" w:rsidRDefault="000B6993" w:rsidP="00CF6EB7">
      <w:pPr>
        <w:jc w:val="right"/>
        <w:rPr>
          <w:sz w:val="24"/>
          <w:szCs w:val="24"/>
        </w:rPr>
      </w:pPr>
      <w:r w:rsidRPr="002124E9">
        <w:rPr>
          <w:rFonts w:hint="cs"/>
          <w:sz w:val="24"/>
          <w:szCs w:val="24"/>
          <w:cs/>
        </w:rPr>
        <w:t>(ที่มา</w:t>
      </w:r>
      <w:r w:rsidR="00CF6EB7">
        <w:rPr>
          <w:rFonts w:hint="cs"/>
          <w:sz w:val="24"/>
          <w:szCs w:val="24"/>
          <w:cs/>
        </w:rPr>
        <w:t xml:space="preserve"> สืบค้นจาก</w:t>
      </w:r>
      <w:r w:rsidRPr="002124E9">
        <w:rPr>
          <w:sz w:val="24"/>
          <w:szCs w:val="24"/>
        </w:rPr>
        <w:t xml:space="preserve">: </w:t>
      </w:r>
      <w:hyperlink r:id="rId20" w:history="1">
        <w:r w:rsidRPr="009C21C3">
          <w:rPr>
            <w:rStyle w:val="Hyperlink"/>
            <w:sz w:val="24"/>
            <w:szCs w:val="24"/>
          </w:rPr>
          <w:t>https://ichi.pro/th/kar-thaen-kha-laea-khxkhwam-ni-kar-pramwl-phl-phas-a-thrrmchati-56300952731182</w:t>
        </w:r>
      </w:hyperlink>
      <w:r w:rsidR="00CF6EB7">
        <w:rPr>
          <w:sz w:val="24"/>
          <w:szCs w:val="24"/>
        </w:rPr>
        <w:t xml:space="preserve"> </w:t>
      </w:r>
      <w:r w:rsidRPr="002124E9">
        <w:rPr>
          <w:rFonts w:hint="cs"/>
          <w:sz w:val="24"/>
          <w:szCs w:val="24"/>
          <w:cs/>
        </w:rPr>
        <w:t>)</w:t>
      </w:r>
    </w:p>
    <w:p w14:paraId="48B7F271" w14:textId="77777777" w:rsidR="002124E9" w:rsidRPr="00A50FB8" w:rsidRDefault="002124E9" w:rsidP="00DB1FAA">
      <w:pPr>
        <w:pStyle w:val="picture1"/>
        <w:jc w:val="left"/>
      </w:pPr>
    </w:p>
    <w:p w14:paraId="0C0ED051" w14:textId="3CA703CE" w:rsidR="0088687D" w:rsidRDefault="00DB1FB5" w:rsidP="00B65E8B">
      <w:pPr>
        <w:rPr>
          <w:cs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92544" behindDoc="0" locked="0" layoutInCell="1" allowOverlap="1" wp14:anchorId="2DD4881A" wp14:editId="6565C7A7">
                <wp:simplePos x="0" y="0"/>
                <wp:positionH relativeFrom="column">
                  <wp:posOffset>3999067</wp:posOffset>
                </wp:positionH>
                <wp:positionV relativeFrom="paragraph">
                  <wp:posOffset>901065</wp:posOffset>
                </wp:positionV>
                <wp:extent cx="171450" cy="262890"/>
                <wp:effectExtent l="0" t="0" r="0" b="381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1450" cy="262890"/>
                        </a:xfrm>
                        <a:prstGeom prst="rect">
                          <a:avLst/>
                        </a:prstGeom>
                        <a:solidFill>
                          <a:srgbClr val="F2F2F2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8EFBB2C" w14:textId="0BF6626C" w:rsidR="00643712" w:rsidRPr="006B2DB9" w:rsidRDefault="00643712">
                            <w:pPr>
                              <w:rPr>
                                <w:rFonts w:ascii="Consolas" w:hAnsi="Consolas"/>
                                <w:sz w:val="20"/>
                                <w:szCs w:val="20"/>
                              </w:rPr>
                            </w:pPr>
                            <w:r w:rsidRPr="006B2DB9">
                              <w:rPr>
                                <w:rFonts w:ascii="Consolas" w:hAnsi="Consolas"/>
                                <w:sz w:val="20"/>
                                <w:szCs w:val="20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DD4881A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314.9pt;margin-top:70.95pt;width:13.5pt;height:20.7pt;z-index:25169254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" fillcolor="#f2f2f2" stroked="f">
                <v:textbox>
                  <w:txbxContent>
                    <w:p w14:paraId="38EFBB2C" w14:textId="0BF6626C" w:rsidR="00643712" w:rsidRPr="006B2DB9" w:rsidRDefault="00643712">
                      <w:pPr>
                        <w:rPr>
                          <w:rFonts w:ascii="Consolas" w:hAnsi="Consolas"/>
                          <w:sz w:val="20"/>
                          <w:szCs w:val="20"/>
                        </w:rPr>
                      </w:pPr>
                      <w:r w:rsidRPr="006B2DB9">
                        <w:rPr>
                          <w:rFonts w:ascii="Consolas" w:hAnsi="Consolas"/>
                          <w:sz w:val="20"/>
                          <w:szCs w:val="20"/>
                        </w:rPr>
                        <w:t>1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ED0282">
        <w:rPr>
          <w:noProof/>
        </w:rPr>
        <mc:AlternateContent>
          <mc:Choice Requires="wps">
            <w:drawing>
              <wp:anchor distT="45720" distB="45720" distL="114300" distR="114300" simplePos="0" relativeHeight="251694592" behindDoc="0" locked="0" layoutInCell="1" allowOverlap="1" wp14:anchorId="0D3EEEBE" wp14:editId="6E49BF30">
                <wp:simplePos x="0" y="0"/>
                <wp:positionH relativeFrom="column">
                  <wp:posOffset>2767279</wp:posOffset>
                </wp:positionH>
                <wp:positionV relativeFrom="paragraph">
                  <wp:posOffset>428930</wp:posOffset>
                </wp:positionV>
                <wp:extent cx="1455420" cy="289560"/>
                <wp:effectExtent l="0" t="0" r="0" b="0"/>
                <wp:wrapSquare wrapText="bothSides"/>
                <wp:docPr id="4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1455420" cy="289560"/>
                        </a:xfrm>
                        <a:prstGeom prst="rect">
                          <a:avLst/>
                        </a:prstGeom>
                        <a:solidFill>
                          <a:srgbClr val="F2F2F2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CE489A5" w14:textId="3ABB703D" w:rsidR="00643712" w:rsidRPr="001245B0" w:rsidRDefault="00643712" w:rsidP="001245B0">
                            <w:pPr>
                              <w:rPr>
                                <w:rFonts w:ascii="Consolas" w:hAnsi="Consolas"/>
                                <w:sz w:val="20"/>
                                <w:szCs w:val="20"/>
                              </w:rPr>
                            </w:pPr>
                            <w:r w:rsidRPr="001245B0">
                              <w:rPr>
                                <w:rFonts w:ascii="Consolas" w:hAnsi="Consolas"/>
                                <w:sz w:val="20"/>
                                <w:szCs w:val="20"/>
                              </w:rPr>
                              <w:t>1100110011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3EEEBE" id="_x0000_s1027" type="#_x0000_t202" style="position:absolute;margin-left:217.9pt;margin-top:33.75pt;width:114.6pt;height:22.8pt;flip:x;z-index:25169459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" fillcolor="#f2f2f2" stroked="f">
                <v:textbox>
                  <w:txbxContent>
                    <w:p w14:paraId="4CE489A5" w14:textId="3ABB703D" w:rsidR="00643712" w:rsidRPr="001245B0" w:rsidRDefault="00643712" w:rsidP="001245B0">
                      <w:pPr>
                        <w:rPr>
                          <w:rFonts w:ascii="Consolas" w:hAnsi="Consolas"/>
                          <w:sz w:val="20"/>
                          <w:szCs w:val="20"/>
                        </w:rPr>
                      </w:pPr>
                      <w:r w:rsidRPr="001245B0">
                        <w:rPr>
                          <w:rFonts w:ascii="Consolas" w:hAnsi="Consolas"/>
                          <w:sz w:val="20"/>
                          <w:szCs w:val="20"/>
                        </w:rPr>
                        <w:t>1100110011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F50652" w:rsidRPr="00F50652">
        <w:rPr>
          <w:noProof/>
          <w:cs/>
        </w:rPr>
        <w:drawing>
          <wp:anchor distT="0" distB="0" distL="114300" distR="114300" simplePos="0" relativeHeight="251690496" behindDoc="0" locked="0" layoutInCell="1" allowOverlap="1" wp14:anchorId="63066716" wp14:editId="2E3B9FD9">
            <wp:simplePos x="0" y="0"/>
            <wp:positionH relativeFrom="margin">
              <wp:align>center</wp:align>
            </wp:positionH>
            <wp:positionV relativeFrom="paragraph">
              <wp:posOffset>377383</wp:posOffset>
            </wp:positionV>
            <wp:extent cx="3658111" cy="1009791"/>
            <wp:effectExtent l="0" t="0" r="0" b="0"/>
            <wp:wrapTopAndBottom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8111" cy="100979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50652">
        <w:tab/>
      </w:r>
      <w:r w:rsidR="00F50652">
        <w:rPr>
          <w:rFonts w:hint="cs"/>
          <w:cs/>
        </w:rPr>
        <w:t xml:space="preserve">เมื่อมีประโยคมาให้ และเขียนเปรียบเทียบเป็นเลข </w:t>
      </w:r>
      <w:r w:rsidR="00F50652">
        <w:t>0</w:t>
      </w:r>
      <w:r w:rsidR="00F50652">
        <w:rPr>
          <w:rFonts w:hint="cs"/>
          <w:cs/>
        </w:rPr>
        <w:t xml:space="preserve"> หรือ </w:t>
      </w:r>
      <w:r w:rsidR="00F50652">
        <w:t xml:space="preserve">1 </w:t>
      </w:r>
      <w:r w:rsidR="000F7EB5">
        <w:rPr>
          <w:rFonts w:hint="cs"/>
          <w:cs/>
        </w:rPr>
        <w:t>จะได้ว่า</w:t>
      </w:r>
    </w:p>
    <w:p w14:paraId="3C7BABC6" w14:textId="4A856634" w:rsidR="009C21C3" w:rsidRPr="002124E9" w:rsidRDefault="009C21C3" w:rsidP="009C21C3">
      <w:pPr>
        <w:jc w:val="right"/>
        <w:rPr>
          <w:sz w:val="24"/>
          <w:szCs w:val="24"/>
        </w:rPr>
      </w:pPr>
      <w:r w:rsidRPr="002124E9">
        <w:rPr>
          <w:rFonts w:hint="cs"/>
          <w:sz w:val="24"/>
          <w:szCs w:val="24"/>
          <w:cs/>
        </w:rPr>
        <w:t xml:space="preserve">(ที่มา </w:t>
      </w:r>
      <w:r w:rsidR="00DB1FAA">
        <w:rPr>
          <w:rFonts w:hint="cs"/>
          <w:sz w:val="24"/>
          <w:szCs w:val="24"/>
          <w:cs/>
        </w:rPr>
        <w:t>สืบค้าจาก</w:t>
      </w:r>
      <w:r w:rsidRPr="002124E9">
        <w:rPr>
          <w:sz w:val="24"/>
          <w:szCs w:val="24"/>
        </w:rPr>
        <w:t xml:space="preserve">: </w:t>
      </w:r>
      <w:hyperlink r:id="rId22" w:history="1">
        <w:r w:rsidRPr="009C21C3">
          <w:rPr>
            <w:rStyle w:val="Hyperlink"/>
            <w:sz w:val="24"/>
            <w:szCs w:val="24"/>
          </w:rPr>
          <w:t>https://ichi.pro/th/kar-thaen-kha-laea-khxkhwam-ni-kar-pramwl-phl-phas-a-thrrmchati-56300952731182</w:t>
        </w:r>
      </w:hyperlink>
      <w:r w:rsidRPr="002124E9">
        <w:rPr>
          <w:rFonts w:hint="cs"/>
          <w:sz w:val="24"/>
          <w:szCs w:val="24"/>
          <w:cs/>
        </w:rPr>
        <w:t>)</w:t>
      </w:r>
    </w:p>
    <w:p w14:paraId="011F58C2" w14:textId="48F7A5CF" w:rsidR="00F50652" w:rsidRDefault="00F50652" w:rsidP="00A50FB8">
      <w:pPr>
        <w:pStyle w:val="picture1"/>
      </w:pPr>
      <w:bookmarkStart w:id="72" w:name="_Toc61201600"/>
      <w:bookmarkStart w:id="73" w:name="_Toc61295411"/>
      <w:r>
        <w:rPr>
          <w:rFonts w:hint="cs"/>
          <w:cs/>
        </w:rPr>
        <w:t xml:space="preserve">ภาพที่ </w:t>
      </w:r>
      <w:r w:rsidR="003529BD">
        <w:t>2.</w:t>
      </w:r>
      <w:r w:rsidR="00A50FB8">
        <w:t>2</w:t>
      </w:r>
      <w:r>
        <w:rPr>
          <w:rFonts w:hint="cs"/>
          <w:cs/>
        </w:rPr>
        <w:t xml:space="preserve"> แสดงตัวอย่างของการแทนข้อความด้วยเวกเตอร์จากการค้นหาคำในข้อความ</w:t>
      </w:r>
      <w:bookmarkEnd w:id="72"/>
      <w:bookmarkEnd w:id="73"/>
    </w:p>
    <w:p w14:paraId="04594D61" w14:textId="5E08E2D8" w:rsidR="000B2F7B" w:rsidRDefault="000B2F7B" w:rsidP="00A50FB8">
      <w:pPr>
        <w:pStyle w:val="picture1"/>
      </w:pPr>
    </w:p>
    <w:p w14:paraId="095C1242" w14:textId="78734C9B" w:rsidR="00355286" w:rsidRPr="006E31C0" w:rsidRDefault="009D7F03" w:rsidP="00B65E8B">
      <w:r>
        <w:rPr>
          <w:cs/>
        </w:rPr>
        <w:tab/>
      </w:r>
      <w:r>
        <w:rPr>
          <w:rFonts w:hint="cs"/>
          <w:cs/>
        </w:rPr>
        <w:t>และ</w:t>
      </w:r>
      <w:r w:rsidR="006A3804">
        <w:rPr>
          <w:rFonts w:hint="cs"/>
          <w:cs/>
        </w:rPr>
        <w:t>เขียนให้อ</w:t>
      </w:r>
      <w:r>
        <w:rPr>
          <w:rFonts w:hint="cs"/>
          <w:cs/>
        </w:rPr>
        <w:t>ยู่ในรูปของเวกเตอร์จะได้ว่า</w:t>
      </w:r>
      <w:r w:rsidR="00355286">
        <w:rPr>
          <w:rFonts w:hint="cs"/>
          <w:cs/>
        </w:rPr>
        <w:t xml:space="preserve"> </w:t>
      </w:r>
      <w:r w:rsidR="00355286" w:rsidRPr="006A3804">
        <w:t>[1 1 0 0 1 1 0 0 1 1]</w:t>
      </w:r>
      <w:r w:rsidR="00355286" w:rsidRPr="006A3804">
        <w:rPr>
          <w:vertAlign w:val="superscript"/>
        </w:rPr>
        <w:t>T</w:t>
      </w:r>
      <w:r w:rsidR="006E31C0">
        <w:rPr>
          <w:vertAlign w:val="superscript"/>
        </w:rPr>
        <w:t xml:space="preserve"> </w:t>
      </w:r>
    </w:p>
    <w:p w14:paraId="59AB8FA8" w14:textId="77777777" w:rsidR="00355286" w:rsidRPr="006A3804" w:rsidRDefault="00355286" w:rsidP="00B65E8B"/>
    <w:p w14:paraId="31415C05" w14:textId="351911B7" w:rsidR="008533B3" w:rsidRDefault="0088687D" w:rsidP="00B65E8B">
      <w:r>
        <w:rPr>
          <w:cs/>
        </w:rPr>
        <w:tab/>
      </w:r>
      <w:bookmarkStart w:id="74" w:name="_Toc61186639"/>
      <w:bookmarkStart w:id="75" w:name="_Toc61201553"/>
      <w:bookmarkStart w:id="76" w:name="_Toc61205915"/>
      <w:bookmarkStart w:id="77" w:name="_Toc61295412"/>
      <w:bookmarkStart w:id="78" w:name="_Toc61466300"/>
      <w:r w:rsidRPr="00054A8D">
        <w:rPr>
          <w:rStyle w:val="TitleChar"/>
        </w:rPr>
        <w:t>2.3.2</w:t>
      </w:r>
      <w:r w:rsidR="00F50652" w:rsidRPr="00054A8D">
        <w:rPr>
          <w:rStyle w:val="TitleChar"/>
        </w:rPr>
        <w:t xml:space="preserve"> </w:t>
      </w:r>
      <w:r w:rsidR="006A3804" w:rsidRPr="00054A8D">
        <w:rPr>
          <w:rStyle w:val="TitleChar"/>
        </w:rPr>
        <w:t>Term Frequency</w:t>
      </w:r>
      <w:r w:rsidR="0087719A">
        <w:rPr>
          <w:rStyle w:val="TitleChar"/>
        </w:rPr>
        <w:t xml:space="preserve"> (TF)</w:t>
      </w:r>
      <w:bookmarkEnd w:id="74"/>
      <w:bookmarkEnd w:id="75"/>
      <w:bookmarkEnd w:id="76"/>
      <w:bookmarkEnd w:id="77"/>
      <w:bookmarkEnd w:id="78"/>
      <w:r w:rsidR="006A3804">
        <w:rPr>
          <w:rFonts w:hint="cs"/>
          <w:cs/>
        </w:rPr>
        <w:t xml:space="preserve"> เป็นการหาเวกเตอร์ค่าน้ำหนักของความถี่คำ</w:t>
      </w:r>
      <w:r w:rsidR="00C27A7D">
        <w:rPr>
          <w:rFonts w:hint="cs"/>
          <w:cs/>
        </w:rPr>
        <w:t xml:space="preserve"> ซึ่งไม่จำเป็นต้องเป็นเลข </w:t>
      </w:r>
      <w:r w:rsidR="00C27A7D">
        <w:t>0</w:t>
      </w:r>
      <w:r w:rsidR="00C27A7D">
        <w:rPr>
          <w:rFonts w:hint="cs"/>
          <w:cs/>
        </w:rPr>
        <w:t xml:space="preserve"> หรือ </w:t>
      </w:r>
      <w:r w:rsidR="00C27A7D">
        <w:t xml:space="preserve">1 </w:t>
      </w:r>
      <w:r w:rsidR="00C27A7D">
        <w:rPr>
          <w:rFonts w:hint="cs"/>
          <w:cs/>
        </w:rPr>
        <w:t xml:space="preserve">หากมีจำนวนคำมากกว่า </w:t>
      </w:r>
      <w:r w:rsidR="00C27A7D">
        <w:t xml:space="preserve">1 </w:t>
      </w:r>
      <w:r w:rsidR="00C27A7D">
        <w:rPr>
          <w:rFonts w:hint="cs"/>
          <w:cs/>
        </w:rPr>
        <w:t>ขึ้นไป</w:t>
      </w:r>
      <w:r w:rsidR="006A3804">
        <w:rPr>
          <w:rFonts w:hint="cs"/>
          <w:cs/>
        </w:rPr>
        <w:t xml:space="preserve"> </w:t>
      </w:r>
      <w:r w:rsidR="0067395B">
        <w:t>[2]</w:t>
      </w:r>
      <w:r w:rsidR="00B02A2E">
        <w:t xml:space="preserve"> </w:t>
      </w:r>
      <w:r w:rsidR="00EC2BB4">
        <w:rPr>
          <w:rFonts w:hint="cs"/>
          <w:cs/>
        </w:rPr>
        <w:t xml:space="preserve">พิจารณาได้ </w:t>
      </w:r>
      <w:r w:rsidR="00EC2BB4">
        <w:t xml:space="preserve">2 </w:t>
      </w:r>
      <w:r w:rsidR="00EC2BB4">
        <w:rPr>
          <w:rFonts w:hint="cs"/>
          <w:cs/>
        </w:rPr>
        <w:t>ลักษณะ</w:t>
      </w:r>
    </w:p>
    <w:p w14:paraId="66092193" w14:textId="6872FF32" w:rsidR="00054A8D" w:rsidRPr="00AE5D82" w:rsidRDefault="006F7866" w:rsidP="00CD0F1E">
      <w:pPr>
        <w:pStyle w:val="ListParagraph"/>
        <w:numPr>
          <w:ilvl w:val="0"/>
          <w:numId w:val="3"/>
        </w:numPr>
      </w:pPr>
      <w:r w:rsidRPr="00AE5D82">
        <w:rPr>
          <w:cs/>
        </w:rPr>
        <w:t>ค่าน้ำหนักความถี่โด</w:t>
      </w:r>
      <w:r w:rsidR="00AE5D82" w:rsidRPr="00AE5D82">
        <w:rPr>
          <w:cs/>
        </w:rPr>
        <w:t>ย</w:t>
      </w:r>
      <w:r w:rsidRPr="00AE5D82">
        <w:rPr>
          <w:cs/>
        </w:rPr>
        <w:t>ตรง</w:t>
      </w:r>
      <w:r w:rsidR="00AE5D82" w:rsidRPr="00AE5D82">
        <w:rPr>
          <w:cs/>
        </w:rPr>
        <w:t xml:space="preserve"> แทนด้วย </w:t>
      </w:r>
      <w:proofErr w:type="spellStart"/>
      <w:r w:rsidR="00AE5D82" w:rsidRPr="00AE5D82">
        <w:t>tf</w:t>
      </w:r>
      <w:proofErr w:type="spellEnd"/>
      <w:r w:rsidR="00AE5D82" w:rsidRPr="00AE5D82">
        <w:rPr>
          <w:vertAlign w:val="superscript"/>
        </w:rPr>
        <w:t>(org)</w:t>
      </w:r>
    </w:p>
    <w:p w14:paraId="1CFE1C7E" w14:textId="62A9B304" w:rsidR="00AE5D82" w:rsidRDefault="00C2261A" w:rsidP="00CD0F1E">
      <w:pPr>
        <w:pStyle w:val="ListParagraph"/>
        <w:numPr>
          <w:ilvl w:val="0"/>
          <w:numId w:val="3"/>
        </w:numPr>
      </w:pPr>
      <w:r w:rsidRPr="003F6644">
        <w:rPr>
          <w:cs/>
        </w:rPr>
        <w:t>ค่าน้ำหนักความถี่ที่ได้รับการทำให้เป็นมาตราฐาน</w:t>
      </w:r>
      <w:r w:rsidR="003F6644" w:rsidRPr="003F6644">
        <w:rPr>
          <w:cs/>
        </w:rPr>
        <w:t xml:space="preserve"> แทนด้วย </w:t>
      </w:r>
      <w:proofErr w:type="spellStart"/>
      <w:r w:rsidR="003F6644" w:rsidRPr="003F6644">
        <w:t>tf</w:t>
      </w:r>
      <w:proofErr w:type="spellEnd"/>
    </w:p>
    <w:p w14:paraId="5478BB39" w14:textId="7576C15F" w:rsidR="0091596A" w:rsidRPr="00DB1FAA" w:rsidRDefault="0078179F" w:rsidP="00DB1FAA">
      <w:pPr>
        <w:ind w:left="720"/>
      </w:pPr>
      <w:r w:rsidRPr="009C2296">
        <w:rPr>
          <w:noProof/>
          <w:cs/>
        </w:rPr>
        <w:drawing>
          <wp:anchor distT="0" distB="0" distL="114300" distR="114300" simplePos="0" relativeHeight="251695616" behindDoc="0" locked="0" layoutInCell="1" allowOverlap="1" wp14:anchorId="27C49C2B" wp14:editId="46D9E133">
            <wp:simplePos x="0" y="0"/>
            <wp:positionH relativeFrom="margin">
              <wp:align>center</wp:align>
            </wp:positionH>
            <wp:positionV relativeFrom="paragraph">
              <wp:posOffset>307213</wp:posOffset>
            </wp:positionV>
            <wp:extent cx="4776470" cy="607695"/>
            <wp:effectExtent l="0" t="0" r="5080" b="1905"/>
            <wp:wrapTopAndBottom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6470" cy="6076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029E6">
        <w:rPr>
          <w:rFonts w:hint="cs"/>
          <w:cs/>
        </w:rPr>
        <w:t>โดยพิจารณาตัวอย่าง</w:t>
      </w:r>
      <w:r w:rsidR="00B667D0">
        <w:rPr>
          <w:rFonts w:hint="cs"/>
          <w:cs/>
        </w:rPr>
        <w:t>ข้อความที่มีบางคำ</w:t>
      </w:r>
      <w:r w:rsidR="00F90C06">
        <w:rPr>
          <w:rFonts w:hint="cs"/>
          <w:cs/>
        </w:rPr>
        <w:t>ซ้ำ</w:t>
      </w:r>
      <w:r w:rsidR="00227441">
        <w:rPr>
          <w:rFonts w:hint="cs"/>
          <w:cs/>
        </w:rPr>
        <w:t>กันบ้าง ไม่ซำกันบบ้าง</w:t>
      </w:r>
    </w:p>
    <w:p w14:paraId="040C19D8" w14:textId="35C77369" w:rsidR="00A029E6" w:rsidRDefault="00A029E6" w:rsidP="00A50FB8">
      <w:pPr>
        <w:pStyle w:val="picture1"/>
        <w:rPr>
          <w:cs/>
        </w:rPr>
      </w:pPr>
      <w:bookmarkStart w:id="79" w:name="_Toc61201601"/>
      <w:bookmarkStart w:id="80" w:name="_Toc61295413"/>
      <w:r>
        <w:rPr>
          <w:rFonts w:hint="cs"/>
          <w:cs/>
        </w:rPr>
        <w:t xml:space="preserve">ภาพที่ </w:t>
      </w:r>
      <w:r w:rsidR="003529BD">
        <w:t>2.</w:t>
      </w:r>
      <w:r w:rsidR="00A50FB8">
        <w:t>3</w:t>
      </w:r>
      <w:r>
        <w:rPr>
          <w:rFonts w:hint="cs"/>
          <w:cs/>
        </w:rPr>
        <w:t xml:space="preserve"> ตัวอย่างข้อความ</w:t>
      </w:r>
      <w:r w:rsidR="0036657B">
        <w:rPr>
          <w:rFonts w:hint="cs"/>
          <w:cs/>
        </w:rPr>
        <w:t xml:space="preserve">ซึ่งอยู่ใน </w:t>
      </w:r>
      <w:r w:rsidR="0036657B">
        <w:t>document 1</w:t>
      </w:r>
      <w:bookmarkEnd w:id="79"/>
      <w:bookmarkEnd w:id="80"/>
    </w:p>
    <w:p w14:paraId="027C3222" w14:textId="77777777" w:rsidR="005B737F" w:rsidRDefault="00DB1FAA" w:rsidP="00DB1FAA">
      <w:pPr>
        <w:ind w:left="720"/>
        <w:jc w:val="right"/>
        <w:rPr>
          <w:sz w:val="24"/>
          <w:szCs w:val="24"/>
        </w:rPr>
      </w:pPr>
      <w:r w:rsidRPr="002124E9">
        <w:rPr>
          <w:rFonts w:hint="cs"/>
          <w:sz w:val="24"/>
          <w:szCs w:val="24"/>
          <w:cs/>
        </w:rPr>
        <w:t>(ที่มา</w:t>
      </w:r>
      <w:r w:rsidR="0094219B">
        <w:rPr>
          <w:rFonts w:hint="cs"/>
          <w:sz w:val="24"/>
          <w:szCs w:val="24"/>
          <w:cs/>
        </w:rPr>
        <w:t xml:space="preserve"> </w:t>
      </w:r>
      <w:r w:rsidR="0094219B">
        <w:rPr>
          <w:sz w:val="24"/>
          <w:szCs w:val="24"/>
        </w:rPr>
        <w:t xml:space="preserve">TF-IDF </w:t>
      </w:r>
      <w:r w:rsidR="0094219B">
        <w:rPr>
          <w:rFonts w:hint="cs"/>
          <w:sz w:val="24"/>
          <w:szCs w:val="24"/>
          <w:cs/>
        </w:rPr>
        <w:t>คำไหนสำคัญนะ</w:t>
      </w:r>
      <w:r w:rsidRPr="002124E9">
        <w:rPr>
          <w:rFonts w:hint="cs"/>
          <w:sz w:val="24"/>
          <w:szCs w:val="24"/>
          <w:cs/>
        </w:rPr>
        <w:t xml:space="preserve"> </w:t>
      </w:r>
    </w:p>
    <w:p w14:paraId="51B3D5F4" w14:textId="3CCCE5A8" w:rsidR="00FF1699" w:rsidRDefault="0094219B" w:rsidP="005C5FC8">
      <w:pPr>
        <w:ind w:left="720"/>
        <w:jc w:val="right"/>
        <w:rPr>
          <w:sz w:val="24"/>
          <w:szCs w:val="24"/>
        </w:rPr>
      </w:pPr>
      <w:r>
        <w:rPr>
          <w:rFonts w:hint="cs"/>
          <w:sz w:val="24"/>
          <w:szCs w:val="24"/>
          <w:cs/>
        </w:rPr>
        <w:t>สืบค้นจาก</w:t>
      </w:r>
      <w:r w:rsidR="00DB1FAA" w:rsidRPr="002124E9">
        <w:rPr>
          <w:sz w:val="24"/>
          <w:szCs w:val="24"/>
        </w:rPr>
        <w:t xml:space="preserve">: </w:t>
      </w:r>
      <w:hyperlink r:id="rId24" w:history="1">
        <w:r w:rsidR="00DB1FAA" w:rsidRPr="002124E9">
          <w:rPr>
            <w:rStyle w:val="Hyperlink"/>
            <w:sz w:val="24"/>
            <w:szCs w:val="24"/>
          </w:rPr>
          <w:t>https://lukkiddd.com/tf-idf-</w:t>
        </w:r>
        <w:r w:rsidR="00DB1FAA" w:rsidRPr="002124E9">
          <w:rPr>
            <w:rStyle w:val="Hyperlink"/>
            <w:rFonts w:hint="cs"/>
            <w:sz w:val="24"/>
            <w:szCs w:val="24"/>
            <w:cs/>
          </w:rPr>
          <w:t>คำไหนสำคัญนะ</w:t>
        </w:r>
        <w:r w:rsidR="00DB1FAA" w:rsidRPr="002124E9">
          <w:rPr>
            <w:rStyle w:val="Hyperlink"/>
            <w:sz w:val="24"/>
            <w:szCs w:val="24"/>
          </w:rPr>
          <w:t>-dd1e1568312e</w:t>
        </w:r>
      </w:hyperlink>
      <w:r w:rsidR="00DB1FAA" w:rsidRPr="002124E9">
        <w:rPr>
          <w:rFonts w:hint="cs"/>
          <w:sz w:val="24"/>
          <w:szCs w:val="24"/>
          <w:cs/>
        </w:rPr>
        <w:t>)</w:t>
      </w:r>
    </w:p>
    <w:p w14:paraId="338E94E1" w14:textId="77777777" w:rsidR="00DB1FAA" w:rsidRPr="00A029E6" w:rsidRDefault="00DB1FAA" w:rsidP="00A029E6">
      <w:pPr>
        <w:ind w:left="720"/>
        <w:rPr>
          <w:cs/>
        </w:rPr>
      </w:pPr>
    </w:p>
    <w:p w14:paraId="01E0AFD9" w14:textId="252C24A8" w:rsidR="008D0CA7" w:rsidRPr="009934E1" w:rsidRDefault="008D0CA7" w:rsidP="00BA4256">
      <w:pPr>
        <w:ind w:firstLine="720"/>
        <w:rPr>
          <w:cs/>
        </w:rPr>
      </w:pPr>
      <w:r w:rsidRPr="008D0CA7">
        <w:rPr>
          <w:noProof/>
          <w:cs/>
        </w:rPr>
        <w:drawing>
          <wp:anchor distT="0" distB="0" distL="114300" distR="114300" simplePos="0" relativeHeight="251696640" behindDoc="0" locked="0" layoutInCell="1" allowOverlap="1" wp14:anchorId="0BC5D9D3" wp14:editId="6C4D2330">
            <wp:simplePos x="0" y="0"/>
            <wp:positionH relativeFrom="margin">
              <wp:align>center</wp:align>
            </wp:positionH>
            <wp:positionV relativeFrom="paragraph">
              <wp:posOffset>279239</wp:posOffset>
            </wp:positionV>
            <wp:extent cx="3970655" cy="2142490"/>
            <wp:effectExtent l="0" t="0" r="0" b="0"/>
            <wp:wrapTopAndBottom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0655" cy="21424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43627">
        <w:rPr>
          <w:rFonts w:hint="cs"/>
          <w:cs/>
        </w:rPr>
        <w:t xml:space="preserve">ให้ </w:t>
      </w:r>
      <w:proofErr w:type="spellStart"/>
      <w:r w:rsidR="00B43627">
        <w:t>tf</w:t>
      </w:r>
      <w:proofErr w:type="spellEnd"/>
      <w:r w:rsidR="00B43627" w:rsidRPr="00B43627">
        <w:rPr>
          <w:vertAlign w:val="superscript"/>
        </w:rPr>
        <w:t>(org)</w:t>
      </w:r>
      <w:proofErr w:type="spellStart"/>
      <w:r w:rsidR="00B43627" w:rsidRPr="00B43627">
        <w:rPr>
          <w:vertAlign w:val="subscript"/>
        </w:rPr>
        <w:t>t,d</w:t>
      </w:r>
      <w:proofErr w:type="spellEnd"/>
      <w:r w:rsidR="00B43627">
        <w:t xml:space="preserve"> </w:t>
      </w:r>
      <w:r w:rsidR="00B43627">
        <w:rPr>
          <w:rFonts w:hint="cs"/>
          <w:cs/>
        </w:rPr>
        <w:t>แทน</w:t>
      </w:r>
      <w:r w:rsidR="0090562B">
        <w:rPr>
          <w:rFonts w:hint="cs"/>
          <w:cs/>
        </w:rPr>
        <w:t>จำนวน</w:t>
      </w:r>
      <w:r w:rsidR="00BF1A03">
        <w:rPr>
          <w:rFonts w:hint="cs"/>
          <w:cs/>
        </w:rPr>
        <w:t xml:space="preserve">ครั้งของการปรากฎของคำ </w:t>
      </w:r>
      <w:r w:rsidR="00BF1A03">
        <w:t>t</w:t>
      </w:r>
      <w:r w:rsidR="00C5271E">
        <w:t>(term</w:t>
      </w:r>
      <w:r w:rsidR="00C5271E">
        <w:rPr>
          <w:rFonts w:hint="cs"/>
          <w:cs/>
        </w:rPr>
        <w:t>)</w:t>
      </w:r>
      <w:r w:rsidR="00BF1A03">
        <w:t xml:space="preserve"> </w:t>
      </w:r>
      <w:r w:rsidR="00BF1A03">
        <w:rPr>
          <w:rFonts w:hint="cs"/>
          <w:cs/>
        </w:rPr>
        <w:t>ในข้อความ</w:t>
      </w:r>
      <w:r w:rsidR="00BF1A03">
        <w:t xml:space="preserve"> d</w:t>
      </w:r>
      <w:r w:rsidR="00D1706D">
        <w:t>(document)</w:t>
      </w:r>
      <w:r w:rsidR="00820314">
        <w:rPr>
          <w:rFonts w:hint="cs"/>
          <w:cs/>
        </w:rPr>
        <w:t xml:space="preserve"> </w:t>
      </w:r>
    </w:p>
    <w:p w14:paraId="1944C3DB" w14:textId="795B3F68" w:rsidR="00EF7ACF" w:rsidRDefault="00C27A7D" w:rsidP="00F95019">
      <w:pPr>
        <w:pStyle w:val="picture1"/>
      </w:pPr>
      <w:bookmarkStart w:id="81" w:name="_Toc61201602"/>
      <w:bookmarkStart w:id="82" w:name="_Toc61295414"/>
      <w:r>
        <w:rPr>
          <w:rFonts w:hint="cs"/>
          <w:cs/>
        </w:rPr>
        <w:t xml:space="preserve">ภาพที่ </w:t>
      </w:r>
      <w:r w:rsidR="003529BD">
        <w:t>2.</w:t>
      </w:r>
      <w:r w:rsidR="00F95019">
        <w:t>4</w:t>
      </w:r>
      <w:r>
        <w:rPr>
          <w:rFonts w:hint="cs"/>
          <w:cs/>
        </w:rPr>
        <w:t xml:space="preserve"> </w:t>
      </w:r>
      <w:r w:rsidR="00EF7ACF">
        <w:rPr>
          <w:rFonts w:hint="cs"/>
          <w:cs/>
        </w:rPr>
        <w:t>การนับคำที่ปรากฎในข้อความ</w:t>
      </w:r>
      <w:bookmarkEnd w:id="81"/>
      <w:bookmarkEnd w:id="82"/>
    </w:p>
    <w:p w14:paraId="4636AEAB" w14:textId="77777777" w:rsidR="008D4FC5" w:rsidRDefault="00EF7ACF" w:rsidP="008D4FC5">
      <w:pPr>
        <w:ind w:left="720"/>
        <w:jc w:val="right"/>
        <w:rPr>
          <w:sz w:val="24"/>
          <w:szCs w:val="24"/>
        </w:rPr>
      </w:pPr>
      <w:r>
        <w:rPr>
          <w:cs/>
        </w:rPr>
        <w:tab/>
      </w:r>
      <w:r w:rsidR="008D4FC5" w:rsidRPr="002124E9">
        <w:rPr>
          <w:rFonts w:hint="cs"/>
          <w:sz w:val="24"/>
          <w:szCs w:val="24"/>
          <w:cs/>
        </w:rPr>
        <w:t>(ที่มา</w:t>
      </w:r>
      <w:r w:rsidR="008D4FC5">
        <w:rPr>
          <w:rFonts w:hint="cs"/>
          <w:sz w:val="24"/>
          <w:szCs w:val="24"/>
          <w:cs/>
        </w:rPr>
        <w:t xml:space="preserve"> </w:t>
      </w:r>
      <w:r w:rsidR="008D4FC5">
        <w:rPr>
          <w:sz w:val="24"/>
          <w:szCs w:val="24"/>
        </w:rPr>
        <w:t xml:space="preserve">TF-IDF </w:t>
      </w:r>
      <w:r w:rsidR="008D4FC5">
        <w:rPr>
          <w:rFonts w:hint="cs"/>
          <w:sz w:val="24"/>
          <w:szCs w:val="24"/>
          <w:cs/>
        </w:rPr>
        <w:t>คำไหนสำคัญนะ</w:t>
      </w:r>
      <w:r w:rsidR="008D4FC5" w:rsidRPr="002124E9">
        <w:rPr>
          <w:rFonts w:hint="cs"/>
          <w:sz w:val="24"/>
          <w:szCs w:val="24"/>
          <w:cs/>
        </w:rPr>
        <w:t xml:space="preserve"> </w:t>
      </w:r>
    </w:p>
    <w:p w14:paraId="12DBF0DA" w14:textId="785E71E3" w:rsidR="00F019AF" w:rsidRPr="008D4FC5" w:rsidRDefault="008D4FC5" w:rsidP="005C5FC8">
      <w:pPr>
        <w:ind w:left="720"/>
        <w:jc w:val="right"/>
        <w:rPr>
          <w:sz w:val="24"/>
          <w:szCs w:val="24"/>
        </w:rPr>
      </w:pPr>
      <w:r>
        <w:rPr>
          <w:rFonts w:hint="cs"/>
          <w:sz w:val="24"/>
          <w:szCs w:val="24"/>
          <w:cs/>
        </w:rPr>
        <w:t>สืบค้นจาก</w:t>
      </w:r>
      <w:r w:rsidRPr="002124E9">
        <w:rPr>
          <w:sz w:val="24"/>
          <w:szCs w:val="24"/>
        </w:rPr>
        <w:t xml:space="preserve">: </w:t>
      </w:r>
      <w:hyperlink r:id="rId26" w:history="1">
        <w:r w:rsidRPr="002124E9">
          <w:rPr>
            <w:rStyle w:val="Hyperlink"/>
            <w:sz w:val="24"/>
            <w:szCs w:val="24"/>
          </w:rPr>
          <w:t>https://lukkiddd.com/tf-idf-</w:t>
        </w:r>
        <w:r w:rsidRPr="002124E9">
          <w:rPr>
            <w:rStyle w:val="Hyperlink"/>
            <w:rFonts w:hint="cs"/>
            <w:sz w:val="24"/>
            <w:szCs w:val="24"/>
            <w:cs/>
          </w:rPr>
          <w:t>คำไหนสำคัญนะ</w:t>
        </w:r>
        <w:r w:rsidRPr="002124E9">
          <w:rPr>
            <w:rStyle w:val="Hyperlink"/>
            <w:sz w:val="24"/>
            <w:szCs w:val="24"/>
          </w:rPr>
          <w:t>-dd1e1568312e</w:t>
        </w:r>
      </w:hyperlink>
      <w:r w:rsidRPr="002124E9">
        <w:rPr>
          <w:rFonts w:hint="cs"/>
          <w:sz w:val="24"/>
          <w:szCs w:val="24"/>
          <w:cs/>
        </w:rPr>
        <w:t>)</w:t>
      </w:r>
    </w:p>
    <w:p w14:paraId="28AE9E3D" w14:textId="25C5084B" w:rsidR="00C27A7D" w:rsidRDefault="00104F1C" w:rsidP="00B65E8B">
      <w:pPr>
        <w:rPr>
          <w:cs/>
        </w:rPr>
      </w:pPr>
      <w:r w:rsidRPr="00104F1C">
        <w:rPr>
          <w:noProof/>
          <w:cs/>
        </w:rPr>
        <w:lastRenderedPageBreak/>
        <w:drawing>
          <wp:anchor distT="0" distB="0" distL="114300" distR="114300" simplePos="0" relativeHeight="251697664" behindDoc="0" locked="0" layoutInCell="1" allowOverlap="1" wp14:anchorId="750F0439" wp14:editId="787BAB90">
            <wp:simplePos x="0" y="0"/>
            <wp:positionH relativeFrom="margin">
              <wp:align>center</wp:align>
            </wp:positionH>
            <wp:positionV relativeFrom="paragraph">
              <wp:posOffset>544500</wp:posOffset>
            </wp:positionV>
            <wp:extent cx="4476750" cy="1827530"/>
            <wp:effectExtent l="0" t="0" r="0" b="1270"/>
            <wp:wrapTopAndBottom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023"/>
                    <a:stretch/>
                  </pic:blipFill>
                  <pic:spPr bwMode="auto">
                    <a:xfrm>
                      <a:off x="0" y="0"/>
                      <a:ext cx="4476750" cy="18275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F7ACF">
        <w:rPr>
          <w:cs/>
        </w:rPr>
        <w:tab/>
      </w:r>
      <w:r w:rsidR="00BA4256">
        <w:rPr>
          <w:rFonts w:hint="cs"/>
          <w:cs/>
        </w:rPr>
        <w:t>ทำค่าให้อยู่เป็นช่วงค่ามาตราฐาน (</w:t>
      </w:r>
      <w:r w:rsidR="00BA4256">
        <w:t>Normalization</w:t>
      </w:r>
      <w:r w:rsidR="00BA4256">
        <w:rPr>
          <w:rFonts w:hint="cs"/>
          <w:cs/>
        </w:rPr>
        <w:t>)</w:t>
      </w:r>
      <w:r w:rsidR="00EA3009">
        <w:rPr>
          <w:rFonts w:hint="cs"/>
          <w:cs/>
        </w:rPr>
        <w:t xml:space="preserve"> โดยใช้สูตร </w:t>
      </w:r>
      <w:r w:rsidR="00EA3009">
        <w:t>1+log(</w:t>
      </w:r>
      <w:proofErr w:type="spellStart"/>
      <w:r w:rsidR="00EA3009">
        <w:t>tf</w:t>
      </w:r>
      <w:r w:rsidR="00EA3009" w:rsidRPr="00EA3009">
        <w:rPr>
          <w:vertAlign w:val="superscript"/>
        </w:rPr>
        <w:t>org</w:t>
      </w:r>
      <w:proofErr w:type="spellEnd"/>
      <w:r w:rsidR="00EA3009">
        <w:t>)</w:t>
      </w:r>
      <w:r w:rsidR="007A278F">
        <w:t xml:space="preserve"> </w:t>
      </w:r>
      <w:r w:rsidR="007A278F">
        <w:rPr>
          <w:rFonts w:hint="cs"/>
          <w:cs/>
        </w:rPr>
        <w:t xml:space="preserve">แต่หากไม่มีคำนั้นปรากฎอยู่ให้ค่าเป็น </w:t>
      </w:r>
      <w:r w:rsidR="007A278F">
        <w:t xml:space="preserve">0 </w:t>
      </w:r>
      <w:r w:rsidR="007A278F">
        <w:rPr>
          <w:rFonts w:hint="cs"/>
          <w:cs/>
        </w:rPr>
        <w:t>ทันที</w:t>
      </w:r>
    </w:p>
    <w:p w14:paraId="107CD467" w14:textId="56E34F6F" w:rsidR="007463CC" w:rsidRDefault="0099251E" w:rsidP="00B27E19">
      <w:pPr>
        <w:pStyle w:val="picture1"/>
      </w:pPr>
      <w:bookmarkStart w:id="83" w:name="_Toc61201603"/>
      <w:bookmarkStart w:id="84" w:name="_Toc61295415"/>
      <w:r>
        <w:rPr>
          <w:rFonts w:hint="cs"/>
          <w:cs/>
        </w:rPr>
        <w:t xml:space="preserve">ภาพที่ </w:t>
      </w:r>
      <w:r w:rsidR="003529BD">
        <w:t>2.</w:t>
      </w:r>
      <w:r w:rsidR="00A64631">
        <w:t>5</w:t>
      </w:r>
      <w:r>
        <w:rPr>
          <w:rFonts w:hint="cs"/>
          <w:cs/>
        </w:rPr>
        <w:t xml:space="preserve"> การทำค่า </w:t>
      </w:r>
      <w:proofErr w:type="spellStart"/>
      <w:r>
        <w:t>tf</w:t>
      </w:r>
      <w:r w:rsidRPr="005421EA">
        <w:rPr>
          <w:vertAlign w:val="subscript"/>
        </w:rPr>
        <w:t>t,d</w:t>
      </w:r>
      <w:proofErr w:type="spellEnd"/>
      <w:r>
        <w:rPr>
          <w:rFonts w:hint="cs"/>
          <w:cs/>
        </w:rPr>
        <w:t xml:space="preserve"> จาก</w:t>
      </w:r>
      <w:r>
        <w:t xml:space="preserve"> document 1</w:t>
      </w:r>
      <w:bookmarkEnd w:id="83"/>
      <w:bookmarkEnd w:id="84"/>
    </w:p>
    <w:p w14:paraId="5FDF69E9" w14:textId="77777777" w:rsidR="004F34B8" w:rsidRDefault="004F34B8" w:rsidP="004F34B8">
      <w:pPr>
        <w:ind w:left="720"/>
        <w:jc w:val="right"/>
        <w:rPr>
          <w:sz w:val="24"/>
          <w:szCs w:val="24"/>
        </w:rPr>
      </w:pPr>
      <w:r w:rsidRPr="002124E9">
        <w:rPr>
          <w:rFonts w:hint="cs"/>
          <w:sz w:val="24"/>
          <w:szCs w:val="24"/>
          <w:cs/>
        </w:rPr>
        <w:t>(ที่มา</w:t>
      </w:r>
      <w:r>
        <w:rPr>
          <w:rFonts w:hint="cs"/>
          <w:sz w:val="24"/>
          <w:szCs w:val="24"/>
          <w:cs/>
        </w:rPr>
        <w:t xml:space="preserve"> </w:t>
      </w:r>
      <w:r>
        <w:rPr>
          <w:sz w:val="24"/>
          <w:szCs w:val="24"/>
        </w:rPr>
        <w:t xml:space="preserve">TF-IDF </w:t>
      </w:r>
      <w:r>
        <w:rPr>
          <w:rFonts w:hint="cs"/>
          <w:sz w:val="24"/>
          <w:szCs w:val="24"/>
          <w:cs/>
        </w:rPr>
        <w:t>คำไหนสำคัญนะ</w:t>
      </w:r>
      <w:r w:rsidRPr="002124E9">
        <w:rPr>
          <w:rFonts w:hint="cs"/>
          <w:sz w:val="24"/>
          <w:szCs w:val="24"/>
          <w:cs/>
        </w:rPr>
        <w:t xml:space="preserve"> </w:t>
      </w:r>
    </w:p>
    <w:p w14:paraId="23238D54" w14:textId="5667FEB5" w:rsidR="004F34B8" w:rsidRDefault="004F34B8" w:rsidP="005C5FC8">
      <w:pPr>
        <w:ind w:left="720"/>
        <w:jc w:val="right"/>
        <w:rPr>
          <w:sz w:val="24"/>
          <w:szCs w:val="24"/>
        </w:rPr>
      </w:pPr>
      <w:r>
        <w:rPr>
          <w:rFonts w:hint="cs"/>
          <w:sz w:val="24"/>
          <w:szCs w:val="24"/>
          <w:cs/>
        </w:rPr>
        <w:t>สืบค้นจาก</w:t>
      </w:r>
      <w:r w:rsidRPr="002124E9">
        <w:rPr>
          <w:sz w:val="24"/>
          <w:szCs w:val="24"/>
        </w:rPr>
        <w:t xml:space="preserve">: </w:t>
      </w:r>
      <w:hyperlink r:id="rId28" w:history="1">
        <w:r w:rsidRPr="002124E9">
          <w:rPr>
            <w:rStyle w:val="Hyperlink"/>
            <w:sz w:val="24"/>
            <w:szCs w:val="24"/>
          </w:rPr>
          <w:t>https://lukkiddd.com/tf-idf-</w:t>
        </w:r>
        <w:r w:rsidRPr="002124E9">
          <w:rPr>
            <w:rStyle w:val="Hyperlink"/>
            <w:rFonts w:hint="cs"/>
            <w:sz w:val="24"/>
            <w:szCs w:val="24"/>
            <w:cs/>
          </w:rPr>
          <w:t>คำไหนสำคัญนะ</w:t>
        </w:r>
        <w:r w:rsidRPr="002124E9">
          <w:rPr>
            <w:rStyle w:val="Hyperlink"/>
            <w:sz w:val="24"/>
            <w:szCs w:val="24"/>
          </w:rPr>
          <w:t>-dd1e1568312e</w:t>
        </w:r>
      </w:hyperlink>
      <w:r w:rsidRPr="002124E9">
        <w:rPr>
          <w:rFonts w:hint="cs"/>
          <w:sz w:val="24"/>
          <w:szCs w:val="24"/>
          <w:cs/>
        </w:rPr>
        <w:t>)</w:t>
      </w:r>
    </w:p>
    <w:p w14:paraId="5A112C5A" w14:textId="77777777" w:rsidR="004F34B8" w:rsidRDefault="004F34B8" w:rsidP="00B27E19">
      <w:pPr>
        <w:pStyle w:val="picture1"/>
      </w:pPr>
    </w:p>
    <w:p w14:paraId="071AA4EC" w14:textId="6AAE66C6" w:rsidR="00D26BF3" w:rsidRDefault="002B7879" w:rsidP="00B65E8B">
      <w:r>
        <w:tab/>
      </w:r>
      <w:r>
        <w:rPr>
          <w:rFonts w:hint="cs"/>
          <w:cs/>
        </w:rPr>
        <w:t>จากการทำในภาพที่</w:t>
      </w:r>
      <w:r w:rsidR="00B27E19">
        <w:t xml:space="preserve"> </w:t>
      </w:r>
      <w:r w:rsidR="00520C69">
        <w:t>2.</w:t>
      </w:r>
      <w:r w:rsidR="00B27E19">
        <w:t xml:space="preserve">5 </w:t>
      </w:r>
      <w:r>
        <w:rPr>
          <w:rFonts w:hint="cs"/>
          <w:cs/>
        </w:rPr>
        <w:t xml:space="preserve">จะสามารถเขียนออกมาในรูปเวกเตอร์ได้ว่า </w:t>
      </w:r>
      <w:r>
        <w:t>[1.3 1.3 1.3 1 1]</w:t>
      </w:r>
      <w:r w:rsidR="005421EA" w:rsidRPr="005421EA">
        <w:rPr>
          <w:vertAlign w:val="superscript"/>
        </w:rPr>
        <w:t>T</w:t>
      </w:r>
      <w:r w:rsidR="00E77F80">
        <w:rPr>
          <w:rFonts w:hint="cs"/>
          <w:cs/>
        </w:rPr>
        <w:t xml:space="preserve"> </w:t>
      </w:r>
    </w:p>
    <w:p w14:paraId="5CABEBF0" w14:textId="77777777" w:rsidR="00B27E19" w:rsidRDefault="00B27E19" w:rsidP="00B65E8B"/>
    <w:p w14:paraId="420F03DF" w14:textId="7BEED9EC" w:rsidR="00E77F80" w:rsidRDefault="009F0D2B" w:rsidP="005B0521">
      <w:pPr>
        <w:ind w:firstLine="720"/>
        <w:jc w:val="thaiDistribute"/>
      </w:pPr>
      <w:bookmarkStart w:id="85" w:name="_Toc61186640"/>
      <w:bookmarkStart w:id="86" w:name="_Toc61201557"/>
      <w:bookmarkStart w:id="87" w:name="_Toc61205919"/>
      <w:bookmarkStart w:id="88" w:name="_Toc61295416"/>
      <w:bookmarkStart w:id="89" w:name="_Toc61466301"/>
      <w:r w:rsidRPr="00E217C4">
        <w:rPr>
          <w:rStyle w:val="TitleChar"/>
        </w:rPr>
        <w:t xml:space="preserve">2.3.3 </w:t>
      </w:r>
      <w:r w:rsidR="0087719A" w:rsidRPr="00E217C4">
        <w:rPr>
          <w:rStyle w:val="TitleChar"/>
        </w:rPr>
        <w:t>Inverse Document Frequency (IDF)</w:t>
      </w:r>
      <w:bookmarkEnd w:id="85"/>
      <w:bookmarkEnd w:id="86"/>
      <w:bookmarkEnd w:id="87"/>
      <w:bookmarkEnd w:id="88"/>
      <w:bookmarkEnd w:id="89"/>
      <w:r w:rsidR="0087719A">
        <w:t xml:space="preserve"> </w:t>
      </w:r>
      <w:r w:rsidR="00374816">
        <w:rPr>
          <w:rFonts w:hint="cs"/>
          <w:cs/>
        </w:rPr>
        <w:t>เ</w:t>
      </w:r>
      <w:r w:rsidR="00F86598">
        <w:rPr>
          <w:rFonts w:hint="cs"/>
          <w:cs/>
        </w:rPr>
        <w:t>นื่อง</w:t>
      </w:r>
      <w:r w:rsidR="00374816">
        <w:rPr>
          <w:rFonts w:hint="cs"/>
          <w:cs/>
        </w:rPr>
        <w:t>จากคำ</w:t>
      </w:r>
      <w:r w:rsidR="00F86598">
        <w:rPr>
          <w:rFonts w:hint="cs"/>
          <w:cs/>
        </w:rPr>
        <w:t>บางคำ</w:t>
      </w:r>
      <w:r w:rsidR="00374816">
        <w:rPr>
          <w:rFonts w:hint="cs"/>
          <w:cs/>
        </w:rPr>
        <w:t>มีปรากฎอยู่ในข้อความเกือบทุกข้อความที่สนใจ ซึ่งหมายความได้ว่าคำเหล่านั้นแทบไม่มีนัยสำคัญต่อการค้นหา ในทางกลับกันคำที่ปรากฎอยู่เพียงไม่กี่ข้อความจะถือว่ามีความสำคัญมาก เมื่อมีการสอบถามและปรากฎคำที่สำคัญ จึงต้องสนใจคำที่สำคัญนั้นมากกว่าคำที่พบ</w:t>
      </w:r>
      <w:r w:rsidR="00F901AC">
        <w:rPr>
          <w:rFonts w:hint="cs"/>
          <w:cs/>
        </w:rPr>
        <w:t>ในเกือบทุกข้อความ</w:t>
      </w:r>
    </w:p>
    <w:p w14:paraId="2DF2BD44" w14:textId="59B78F93" w:rsidR="00461A25" w:rsidRDefault="00461A25" w:rsidP="005B0521">
      <w:pPr>
        <w:ind w:firstLine="720"/>
        <w:jc w:val="thaiDistribute"/>
      </w:pPr>
      <w:r>
        <w:rPr>
          <w:rFonts w:hint="cs"/>
          <w:cs/>
        </w:rPr>
        <w:t xml:space="preserve">ให้ </w:t>
      </w:r>
      <w:proofErr w:type="spellStart"/>
      <w:r>
        <w:t>df</w:t>
      </w:r>
      <w:r w:rsidRPr="00461A25">
        <w:rPr>
          <w:vertAlign w:val="subscript"/>
        </w:rPr>
        <w:t>t</w:t>
      </w:r>
      <w:proofErr w:type="spellEnd"/>
      <w:r>
        <w:t xml:space="preserve"> </w:t>
      </w:r>
      <w:r>
        <w:rPr>
          <w:rFonts w:hint="cs"/>
          <w:cs/>
        </w:rPr>
        <w:t xml:space="preserve">แทน จำนวนข้อความที่มีคำ </w:t>
      </w:r>
      <w:r>
        <w:t xml:space="preserve">t </w:t>
      </w:r>
      <w:r>
        <w:rPr>
          <w:rFonts w:hint="cs"/>
          <w:cs/>
        </w:rPr>
        <w:t xml:space="preserve">ปรากฎอยู่ ค่าผกผันของ </w:t>
      </w:r>
      <w:proofErr w:type="spellStart"/>
      <w:r>
        <w:t>df</w:t>
      </w:r>
      <w:r w:rsidRPr="00FB2E3B">
        <w:rPr>
          <w:vertAlign w:val="subscript"/>
        </w:rPr>
        <w:t>t</w:t>
      </w:r>
      <w:proofErr w:type="spellEnd"/>
      <w:r>
        <w:t xml:space="preserve"> </w:t>
      </w:r>
      <w:r w:rsidR="00FB2E3B">
        <w:rPr>
          <w:rFonts w:hint="cs"/>
          <w:cs/>
        </w:rPr>
        <w:t xml:space="preserve">นิยามด้วย </w:t>
      </w:r>
      <w:proofErr w:type="spellStart"/>
      <w:r w:rsidR="00FB2E3B">
        <w:t>idf</w:t>
      </w:r>
      <w:r w:rsidR="00FB2E3B" w:rsidRPr="00FB2E3B">
        <w:rPr>
          <w:vertAlign w:val="subscript"/>
        </w:rPr>
        <w:t>t</w:t>
      </w:r>
      <w:proofErr w:type="spellEnd"/>
      <w:r w:rsidR="00FB2E3B">
        <w:rPr>
          <w:rFonts w:hint="cs"/>
          <w:cs/>
        </w:rPr>
        <w:t xml:space="preserve"> </w:t>
      </w:r>
      <w:r w:rsidR="00235DB4">
        <w:rPr>
          <w:rFonts w:hint="cs"/>
          <w:cs/>
        </w:rPr>
        <w:t xml:space="preserve">และ </w:t>
      </w:r>
      <w:r w:rsidR="00235DB4">
        <w:t xml:space="preserve">N </w:t>
      </w:r>
      <w:r w:rsidR="00235DB4">
        <w:rPr>
          <w:rFonts w:hint="cs"/>
          <w:cs/>
        </w:rPr>
        <w:t>คือจำนวน</w:t>
      </w:r>
      <w:r w:rsidR="005F0A4C">
        <w:rPr>
          <w:rFonts w:hint="cs"/>
          <w:cs/>
        </w:rPr>
        <w:t>ข้อความที่มีอยู่</w:t>
      </w:r>
      <w:r w:rsidR="00235DB4">
        <w:rPr>
          <w:rFonts w:hint="cs"/>
          <w:cs/>
        </w:rPr>
        <w:t xml:space="preserve"> จะใช้สูตร</w:t>
      </w:r>
    </w:p>
    <w:p w14:paraId="0895862D" w14:textId="2D8265D2" w:rsidR="00B93614" w:rsidRPr="005F0A4C" w:rsidRDefault="00DA73FB" w:rsidP="005F0A4C"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idf</m:t>
              </m:r>
            </m:e>
            <m:sub>
              <m:r>
                <w:rPr>
                  <w:rFonts w:ascii="Cambria Math" w:hAnsi="Cambria Math"/>
                </w:rPr>
                <m:t>t</m:t>
              </m:r>
            </m:sub>
          </m:sSub>
          <m:r>
            <w:rPr>
              <w:rFonts w:ascii="Cambria Math" w:hAnsi="Cambria Math"/>
            </w:rPr>
            <m:t xml:space="preserve">= </m:t>
          </m:r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log</m:t>
                  </m:r>
                </m:e>
                <m:sub>
                  <m:r>
                    <w:rPr>
                      <w:rFonts w:ascii="Cambria Math" w:hAnsi="Cambria Math"/>
                    </w:rPr>
                    <m:t>10</m:t>
                  </m:r>
                </m:sub>
              </m:sSub>
            </m:fName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N</m:t>
                  </m:r>
                </m:num>
                <m:den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df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t</m:t>
                      </m:r>
                    </m:sub>
                  </m:sSub>
                </m:den>
              </m:f>
            </m:e>
          </m:func>
        </m:oMath>
      </m:oMathPara>
    </w:p>
    <w:p w14:paraId="447ED6CC" w14:textId="720BDEE1" w:rsidR="00A531F5" w:rsidRDefault="001A43B7" w:rsidP="00A531F5">
      <w:pPr>
        <w:ind w:firstLine="720"/>
      </w:pPr>
      <w:r w:rsidRPr="00D33325">
        <w:rPr>
          <w:noProof/>
        </w:rPr>
        <w:drawing>
          <wp:anchor distT="0" distB="0" distL="114300" distR="114300" simplePos="0" relativeHeight="251698688" behindDoc="0" locked="0" layoutInCell="1" allowOverlap="1" wp14:anchorId="11A0B0CA" wp14:editId="28E48C4A">
            <wp:simplePos x="0" y="0"/>
            <wp:positionH relativeFrom="margin">
              <wp:align>center</wp:align>
            </wp:positionH>
            <wp:positionV relativeFrom="paragraph">
              <wp:posOffset>321971</wp:posOffset>
            </wp:positionV>
            <wp:extent cx="4578985" cy="911225"/>
            <wp:effectExtent l="0" t="0" r="0" b="3175"/>
            <wp:wrapTopAndBottom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8985" cy="911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F17E1">
        <w:rPr>
          <w:rFonts w:hint="cs"/>
          <w:cs/>
        </w:rPr>
        <w:t xml:space="preserve">ในการหาค่า </w:t>
      </w:r>
      <w:proofErr w:type="spellStart"/>
      <w:r w:rsidR="00FF17E1">
        <w:t>idf</w:t>
      </w:r>
      <w:r w:rsidR="00FF17E1" w:rsidRPr="00FF17E1">
        <w:rPr>
          <w:vertAlign w:val="subscript"/>
        </w:rPr>
        <w:t>t</w:t>
      </w:r>
      <w:proofErr w:type="spellEnd"/>
      <w:r w:rsidR="00FF17E1">
        <w:t xml:space="preserve"> </w:t>
      </w:r>
      <w:r w:rsidR="00FF17E1">
        <w:rPr>
          <w:rFonts w:hint="cs"/>
          <w:cs/>
        </w:rPr>
        <w:t>จากข้อความตัวอย่าง</w:t>
      </w:r>
    </w:p>
    <w:p w14:paraId="37C02D83" w14:textId="53082CE2" w:rsidR="00E77F80" w:rsidRDefault="00D33325" w:rsidP="00A531F5">
      <w:pPr>
        <w:pStyle w:val="picture1"/>
      </w:pPr>
      <w:bookmarkStart w:id="90" w:name="_Toc61201604"/>
      <w:bookmarkStart w:id="91" w:name="_Toc61295417"/>
      <w:r>
        <w:rPr>
          <w:rFonts w:hint="cs"/>
          <w:cs/>
        </w:rPr>
        <w:t xml:space="preserve">ภาพที่ </w:t>
      </w:r>
      <w:r w:rsidR="003529BD">
        <w:t>2.</w:t>
      </w:r>
      <w:r w:rsidR="00A131E1">
        <w:t>6</w:t>
      </w:r>
      <w:r>
        <w:rPr>
          <w:rFonts w:hint="cs"/>
          <w:cs/>
        </w:rPr>
        <w:t xml:space="preserve"> ตัวอย่างข้อความที่มีคำเหมือนและต่างกัน</w:t>
      </w:r>
      <w:bookmarkEnd w:id="90"/>
      <w:bookmarkEnd w:id="91"/>
    </w:p>
    <w:p w14:paraId="2BBD5AA0" w14:textId="77777777" w:rsidR="001A43B7" w:rsidRDefault="001A43B7" w:rsidP="001A43B7">
      <w:pPr>
        <w:ind w:left="720"/>
        <w:jc w:val="right"/>
        <w:rPr>
          <w:sz w:val="24"/>
          <w:szCs w:val="24"/>
        </w:rPr>
      </w:pPr>
      <w:r w:rsidRPr="002124E9">
        <w:rPr>
          <w:rFonts w:hint="cs"/>
          <w:sz w:val="24"/>
          <w:szCs w:val="24"/>
          <w:cs/>
        </w:rPr>
        <w:t>(ที่มา</w:t>
      </w:r>
      <w:r>
        <w:rPr>
          <w:rFonts w:hint="cs"/>
          <w:sz w:val="24"/>
          <w:szCs w:val="24"/>
          <w:cs/>
        </w:rPr>
        <w:t xml:space="preserve"> </w:t>
      </w:r>
      <w:r>
        <w:rPr>
          <w:sz w:val="24"/>
          <w:szCs w:val="24"/>
        </w:rPr>
        <w:t xml:space="preserve">TF-IDF </w:t>
      </w:r>
      <w:r>
        <w:rPr>
          <w:rFonts w:hint="cs"/>
          <w:sz w:val="24"/>
          <w:szCs w:val="24"/>
          <w:cs/>
        </w:rPr>
        <w:t>คำไหนสำคัญนะ</w:t>
      </w:r>
      <w:r w:rsidRPr="002124E9">
        <w:rPr>
          <w:rFonts w:hint="cs"/>
          <w:sz w:val="24"/>
          <w:szCs w:val="24"/>
          <w:cs/>
        </w:rPr>
        <w:t xml:space="preserve"> </w:t>
      </w:r>
    </w:p>
    <w:p w14:paraId="12614FDC" w14:textId="2F87951F" w:rsidR="001161EE" w:rsidRPr="007E1376" w:rsidRDefault="001A43B7" w:rsidP="00320707">
      <w:pPr>
        <w:ind w:left="720"/>
        <w:jc w:val="right"/>
        <w:rPr>
          <w:sz w:val="24"/>
          <w:szCs w:val="24"/>
        </w:rPr>
      </w:pPr>
      <w:r>
        <w:rPr>
          <w:rFonts w:hint="cs"/>
          <w:sz w:val="24"/>
          <w:szCs w:val="24"/>
          <w:cs/>
        </w:rPr>
        <w:t>สืบค้นจาก</w:t>
      </w:r>
      <w:r w:rsidRPr="002124E9">
        <w:rPr>
          <w:sz w:val="24"/>
          <w:szCs w:val="24"/>
        </w:rPr>
        <w:t xml:space="preserve">: </w:t>
      </w:r>
      <w:hyperlink r:id="rId30" w:history="1">
        <w:r w:rsidRPr="002124E9">
          <w:rPr>
            <w:rStyle w:val="Hyperlink"/>
            <w:sz w:val="24"/>
            <w:szCs w:val="24"/>
          </w:rPr>
          <w:t>https://lukkiddd.com/tf-idf-</w:t>
        </w:r>
        <w:r w:rsidRPr="002124E9">
          <w:rPr>
            <w:rStyle w:val="Hyperlink"/>
            <w:rFonts w:hint="cs"/>
            <w:sz w:val="24"/>
            <w:szCs w:val="24"/>
            <w:cs/>
          </w:rPr>
          <w:t>คำไหนสำคัญนะ</w:t>
        </w:r>
        <w:r w:rsidRPr="002124E9">
          <w:rPr>
            <w:rStyle w:val="Hyperlink"/>
            <w:sz w:val="24"/>
            <w:szCs w:val="24"/>
          </w:rPr>
          <w:t>-dd1e1568312e</w:t>
        </w:r>
      </w:hyperlink>
      <w:r w:rsidRPr="002124E9">
        <w:rPr>
          <w:rFonts w:hint="cs"/>
          <w:sz w:val="24"/>
          <w:szCs w:val="24"/>
          <w:cs/>
        </w:rPr>
        <w:t>)</w:t>
      </w:r>
    </w:p>
    <w:p w14:paraId="2A779690" w14:textId="713DC6D8" w:rsidR="00567B2B" w:rsidRPr="000A11A5" w:rsidRDefault="00DF1C1B" w:rsidP="000A11A5">
      <w:r w:rsidRPr="00DF1C1B">
        <w:rPr>
          <w:noProof/>
        </w:rPr>
        <w:lastRenderedPageBreak/>
        <w:drawing>
          <wp:anchor distT="0" distB="0" distL="114300" distR="114300" simplePos="0" relativeHeight="251699712" behindDoc="0" locked="0" layoutInCell="1" allowOverlap="1" wp14:anchorId="762F7216" wp14:editId="55F1A625">
            <wp:simplePos x="0" y="0"/>
            <wp:positionH relativeFrom="margin">
              <wp:align>center</wp:align>
            </wp:positionH>
            <wp:positionV relativeFrom="paragraph">
              <wp:posOffset>541909</wp:posOffset>
            </wp:positionV>
            <wp:extent cx="4784090" cy="942975"/>
            <wp:effectExtent l="0" t="0" r="0" b="9525"/>
            <wp:wrapTopAndBottom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4090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161EE">
        <w:rPr>
          <w:cs/>
        </w:rPr>
        <w:tab/>
      </w:r>
      <w:r w:rsidR="001161EE">
        <w:rPr>
          <w:rFonts w:hint="cs"/>
          <w:cs/>
        </w:rPr>
        <w:t xml:space="preserve">หาค่า </w:t>
      </w:r>
      <w:proofErr w:type="spellStart"/>
      <w:r w:rsidR="001161EE">
        <w:t>idf</w:t>
      </w:r>
      <w:r w:rsidR="001161EE" w:rsidRPr="00882684">
        <w:rPr>
          <w:vertAlign w:val="subscript"/>
        </w:rPr>
        <w:t>t</w:t>
      </w:r>
      <w:proofErr w:type="spellEnd"/>
      <w:r w:rsidR="001161EE">
        <w:t xml:space="preserve"> </w:t>
      </w:r>
      <w:r w:rsidR="001161EE">
        <w:rPr>
          <w:rFonts w:hint="cs"/>
          <w:cs/>
        </w:rPr>
        <w:t xml:space="preserve">ได้จากสูตร โดยตัวอย่างจะสนใจคำว่า </w:t>
      </w:r>
      <w:r w:rsidR="001161EE">
        <w:t xml:space="preserve">‘the’ </w:t>
      </w:r>
      <w:r w:rsidR="001161EE">
        <w:rPr>
          <w:rFonts w:hint="cs"/>
          <w:cs/>
        </w:rPr>
        <w:t xml:space="preserve">และคำว่า </w:t>
      </w:r>
      <w:r w:rsidR="001161EE">
        <w:t xml:space="preserve">‘doctor’ </w:t>
      </w:r>
      <w:r w:rsidR="001161EE">
        <w:rPr>
          <w:rFonts w:hint="cs"/>
          <w:cs/>
        </w:rPr>
        <w:t>ที่มีปรากฎทั้งสองข้อความ และมีปรากฎใน</w:t>
      </w:r>
      <w:r w:rsidR="001161EE">
        <w:t xml:space="preserve"> document 1 </w:t>
      </w:r>
      <w:r w:rsidR="001161EE">
        <w:rPr>
          <w:rFonts w:hint="cs"/>
          <w:cs/>
        </w:rPr>
        <w:t>เพียงอย่างเดียวตามลำดับ</w:t>
      </w:r>
      <w:r w:rsidR="00A12AF1">
        <w:t>[2]</w:t>
      </w:r>
      <w:r w:rsidR="001161EE">
        <w:rPr>
          <w:rFonts w:hint="cs"/>
          <w:cs/>
        </w:rPr>
        <w:t xml:space="preserve"> ได้ว่า</w:t>
      </w:r>
      <w:r w:rsidR="00A12AF1">
        <w:t xml:space="preserve"> </w:t>
      </w:r>
    </w:p>
    <w:p w14:paraId="7B2525D3" w14:textId="7784DE5E" w:rsidR="001161EE" w:rsidRDefault="001161EE" w:rsidP="00567B2B">
      <w:pPr>
        <w:pStyle w:val="picture1"/>
      </w:pPr>
      <w:r>
        <w:t xml:space="preserve"> </w:t>
      </w:r>
      <w:bookmarkStart w:id="92" w:name="_Toc61201605"/>
      <w:bookmarkStart w:id="93" w:name="_Toc61295418"/>
      <w:r w:rsidR="00DF1C1B">
        <w:rPr>
          <w:rFonts w:hint="cs"/>
          <w:cs/>
        </w:rPr>
        <w:t xml:space="preserve">ภาพที่ </w:t>
      </w:r>
      <w:r w:rsidR="003529BD">
        <w:t>2.</w:t>
      </w:r>
      <w:r w:rsidR="00567B2B">
        <w:t>7</w:t>
      </w:r>
      <w:r w:rsidR="00DF1C1B">
        <w:rPr>
          <w:rFonts w:hint="cs"/>
          <w:cs/>
        </w:rPr>
        <w:t xml:space="preserve"> ตัวอย่างการหาค่า </w:t>
      </w:r>
      <w:proofErr w:type="spellStart"/>
      <w:r w:rsidR="00DF1C1B">
        <w:t>idf</w:t>
      </w:r>
      <w:proofErr w:type="spellEnd"/>
      <w:r w:rsidR="00DF1C1B">
        <w:t xml:space="preserve"> </w:t>
      </w:r>
      <w:r w:rsidR="00DF1C1B">
        <w:rPr>
          <w:rFonts w:hint="cs"/>
          <w:cs/>
        </w:rPr>
        <w:t>ของคำที่สนใจ</w:t>
      </w:r>
      <w:bookmarkEnd w:id="92"/>
      <w:bookmarkEnd w:id="93"/>
    </w:p>
    <w:p w14:paraId="40869EFB" w14:textId="77777777" w:rsidR="000A11A5" w:rsidRDefault="000A11A5" w:rsidP="000A11A5">
      <w:pPr>
        <w:ind w:left="720"/>
        <w:jc w:val="right"/>
        <w:rPr>
          <w:sz w:val="24"/>
          <w:szCs w:val="24"/>
        </w:rPr>
      </w:pPr>
      <w:r w:rsidRPr="002124E9">
        <w:rPr>
          <w:rFonts w:hint="cs"/>
          <w:sz w:val="24"/>
          <w:szCs w:val="24"/>
          <w:cs/>
        </w:rPr>
        <w:t>(ที่มา</w:t>
      </w:r>
      <w:r>
        <w:rPr>
          <w:rFonts w:hint="cs"/>
          <w:sz w:val="24"/>
          <w:szCs w:val="24"/>
          <w:cs/>
        </w:rPr>
        <w:t xml:space="preserve"> </w:t>
      </w:r>
      <w:r>
        <w:rPr>
          <w:sz w:val="24"/>
          <w:szCs w:val="24"/>
        </w:rPr>
        <w:t xml:space="preserve">TF-IDF </w:t>
      </w:r>
      <w:r>
        <w:rPr>
          <w:rFonts w:hint="cs"/>
          <w:sz w:val="24"/>
          <w:szCs w:val="24"/>
          <w:cs/>
        </w:rPr>
        <w:t>คำไหนสำคัญนะ</w:t>
      </w:r>
      <w:r w:rsidRPr="002124E9">
        <w:rPr>
          <w:rFonts w:hint="cs"/>
          <w:sz w:val="24"/>
          <w:szCs w:val="24"/>
          <w:cs/>
        </w:rPr>
        <w:t xml:space="preserve"> </w:t>
      </w:r>
    </w:p>
    <w:p w14:paraId="606FC023" w14:textId="1BE1963D" w:rsidR="00DF1C1B" w:rsidRPr="00F34A15" w:rsidRDefault="000A11A5" w:rsidP="005C5FC8">
      <w:pPr>
        <w:ind w:left="720"/>
        <w:jc w:val="right"/>
        <w:rPr>
          <w:sz w:val="24"/>
          <w:szCs w:val="24"/>
        </w:rPr>
      </w:pPr>
      <w:r>
        <w:rPr>
          <w:rFonts w:hint="cs"/>
          <w:sz w:val="24"/>
          <w:szCs w:val="24"/>
          <w:cs/>
        </w:rPr>
        <w:t>สืบค้นจาก</w:t>
      </w:r>
      <w:r w:rsidRPr="002124E9">
        <w:rPr>
          <w:sz w:val="24"/>
          <w:szCs w:val="24"/>
        </w:rPr>
        <w:t xml:space="preserve">: </w:t>
      </w:r>
      <w:hyperlink r:id="rId32" w:history="1">
        <w:r w:rsidRPr="002124E9">
          <w:rPr>
            <w:rStyle w:val="Hyperlink"/>
            <w:sz w:val="24"/>
            <w:szCs w:val="24"/>
          </w:rPr>
          <w:t>https://lukkiddd.com/tf-idf-</w:t>
        </w:r>
        <w:r w:rsidRPr="002124E9">
          <w:rPr>
            <w:rStyle w:val="Hyperlink"/>
            <w:rFonts w:hint="cs"/>
            <w:sz w:val="24"/>
            <w:szCs w:val="24"/>
            <w:cs/>
          </w:rPr>
          <w:t>คำไหนสำคัญนะ</w:t>
        </w:r>
        <w:r w:rsidRPr="002124E9">
          <w:rPr>
            <w:rStyle w:val="Hyperlink"/>
            <w:sz w:val="24"/>
            <w:szCs w:val="24"/>
          </w:rPr>
          <w:t>-dd1e1568312e</w:t>
        </w:r>
      </w:hyperlink>
      <w:r w:rsidRPr="002124E9">
        <w:rPr>
          <w:rFonts w:hint="cs"/>
          <w:sz w:val="24"/>
          <w:szCs w:val="24"/>
          <w:cs/>
        </w:rPr>
        <w:t>)</w:t>
      </w:r>
    </w:p>
    <w:p w14:paraId="0C77D9DF" w14:textId="77777777" w:rsidR="000A11A5" w:rsidRDefault="000A11A5" w:rsidP="00B65E8B">
      <w:pPr>
        <w:rPr>
          <w:cs/>
        </w:rPr>
      </w:pPr>
    </w:p>
    <w:p w14:paraId="268CD48A" w14:textId="21BC8863" w:rsidR="00D33325" w:rsidRDefault="008B6263" w:rsidP="0085140B">
      <w:pPr>
        <w:jc w:val="thaiDistribute"/>
      </w:pPr>
      <w:r>
        <w:rPr>
          <w:cs/>
        </w:rPr>
        <w:tab/>
      </w:r>
      <w:bookmarkStart w:id="94" w:name="_Toc61186641"/>
      <w:bookmarkStart w:id="95" w:name="_Toc61201560"/>
      <w:bookmarkStart w:id="96" w:name="_Toc61205922"/>
      <w:bookmarkStart w:id="97" w:name="_Toc61295419"/>
      <w:bookmarkStart w:id="98" w:name="_Toc61466302"/>
      <w:r w:rsidRPr="00E217C4">
        <w:rPr>
          <w:rStyle w:val="TitleChar"/>
        </w:rPr>
        <w:t>2.3.4</w:t>
      </w:r>
      <w:r w:rsidR="00033EA4" w:rsidRPr="00E217C4">
        <w:rPr>
          <w:rStyle w:val="TitleChar"/>
        </w:rPr>
        <w:t xml:space="preserve"> </w:t>
      </w:r>
      <w:r w:rsidR="00033EA4" w:rsidRPr="00E217C4">
        <w:rPr>
          <w:rStyle w:val="TitleChar"/>
          <w:rFonts w:hint="cs"/>
          <w:cs/>
        </w:rPr>
        <w:t xml:space="preserve">ค่าน้ำหนัก </w:t>
      </w:r>
      <w:proofErr w:type="spellStart"/>
      <w:r w:rsidR="00033EA4" w:rsidRPr="00E217C4">
        <w:rPr>
          <w:rStyle w:val="TitleChar"/>
        </w:rPr>
        <w:t>tf-idf</w:t>
      </w:r>
      <w:bookmarkEnd w:id="94"/>
      <w:bookmarkEnd w:id="95"/>
      <w:bookmarkEnd w:id="96"/>
      <w:bookmarkEnd w:id="97"/>
      <w:bookmarkEnd w:id="98"/>
      <w:proofErr w:type="spellEnd"/>
      <w:r w:rsidR="00793CA8">
        <w:rPr>
          <w:rFonts w:hint="cs"/>
          <w:cs/>
        </w:rPr>
        <w:t xml:space="preserve"> </w:t>
      </w:r>
      <w:r w:rsidR="006F1194">
        <w:rPr>
          <w:rFonts w:hint="cs"/>
          <w:cs/>
        </w:rPr>
        <w:t xml:space="preserve">เป็นปัจจัยที่ส่งผลต่อการคาดคะเนความเกี่ยวข้อง โดยพิจารณาจากค่า </w:t>
      </w:r>
      <w:proofErr w:type="spellStart"/>
      <w:r w:rsidR="006F1194">
        <w:t>tf</w:t>
      </w:r>
      <w:proofErr w:type="spellEnd"/>
      <w:r w:rsidR="006F1194">
        <w:t xml:space="preserve"> </w:t>
      </w:r>
      <w:r w:rsidR="004D39A9">
        <w:rPr>
          <w:rFonts w:hint="cs"/>
          <w:cs/>
        </w:rPr>
        <w:t xml:space="preserve">ซึ่งบ่งบอกว่าคำเหล่านั้น และข้อความมีความเกี่ยวข้องกันเพียงใด </w:t>
      </w:r>
      <w:r w:rsidR="006F1194">
        <w:rPr>
          <w:rFonts w:hint="cs"/>
          <w:cs/>
        </w:rPr>
        <w:t xml:space="preserve">และ </w:t>
      </w:r>
      <w:proofErr w:type="spellStart"/>
      <w:r w:rsidR="006F1194">
        <w:t>idf</w:t>
      </w:r>
      <w:proofErr w:type="spellEnd"/>
      <w:r w:rsidR="006F1194">
        <w:t xml:space="preserve"> </w:t>
      </w:r>
      <w:r w:rsidR="00CF2EAA">
        <w:rPr>
          <w:rFonts w:hint="cs"/>
          <w:cs/>
        </w:rPr>
        <w:t>ซึ่ง</w:t>
      </w:r>
      <w:r w:rsidR="004D39A9">
        <w:rPr>
          <w:rFonts w:hint="cs"/>
          <w:cs/>
        </w:rPr>
        <w:t>บ่งบอกว่าหากมีค่ามาก คำนั้นสำคัญต่อการค้นหาเป็นอย่างมากเช่นกัน</w:t>
      </w:r>
      <w:r w:rsidR="00465DB4">
        <w:rPr>
          <w:rFonts w:hint="cs"/>
          <w:cs/>
        </w:rPr>
        <w:t xml:space="preserve"> โดยในการคำนวณ </w:t>
      </w:r>
      <w:proofErr w:type="spellStart"/>
      <w:r w:rsidR="00465DB4">
        <w:t>tf-idf</w:t>
      </w:r>
      <w:proofErr w:type="spellEnd"/>
      <w:r w:rsidR="00465DB4">
        <w:t xml:space="preserve"> </w:t>
      </w:r>
      <w:r w:rsidR="00B02A2E">
        <w:t xml:space="preserve">[2] </w:t>
      </w:r>
      <w:r w:rsidR="00465DB4">
        <w:rPr>
          <w:rFonts w:hint="cs"/>
          <w:cs/>
        </w:rPr>
        <w:t>จะหาจากสูตร</w:t>
      </w:r>
      <w:r w:rsidR="00C73614">
        <w:t xml:space="preserve"> </w:t>
      </w:r>
    </w:p>
    <w:p w14:paraId="16075A88" w14:textId="6F06B53C" w:rsidR="0078179F" w:rsidRPr="00DC6EDA" w:rsidRDefault="00465DB4" w:rsidP="00A50FB8">
      <w:pPr>
        <w:jc w:val="center"/>
      </w:pPr>
      <m:oMathPara>
        <m:oMath>
          <m:r>
            <w:rPr>
              <w:rFonts w:ascii="Cambria Math" w:hAnsi="Cambria Math"/>
            </w:rPr>
            <m:t>tf-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idf</m:t>
              </m:r>
            </m:e>
            <m:sub>
              <m:r>
                <w:rPr>
                  <w:rFonts w:ascii="Cambria Math" w:hAnsi="Cambria Math"/>
                </w:rPr>
                <m:t>t,d</m:t>
              </m:r>
            </m:sub>
          </m:sSub>
          <m:r>
            <w:rPr>
              <w:rFonts w:ascii="Cambria Math" w:hAnsi="Cambria Math"/>
            </w:rPr>
            <m:t xml:space="preserve">=tf ×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idf</m:t>
              </m:r>
            </m:e>
            <m:sub>
              <m:r>
                <w:rPr>
                  <w:rFonts w:ascii="Cambria Math" w:hAnsi="Cambria Math"/>
                </w:rPr>
                <m:t>t</m:t>
              </m:r>
            </m:sub>
          </m:sSub>
        </m:oMath>
      </m:oMathPara>
    </w:p>
    <w:p w14:paraId="6F63AD9D" w14:textId="77777777" w:rsidR="00DC6EDA" w:rsidRDefault="00DC6EDA" w:rsidP="00A50FB8">
      <w:pPr>
        <w:jc w:val="center"/>
      </w:pPr>
    </w:p>
    <w:p w14:paraId="321CE29A" w14:textId="06CD47AC" w:rsidR="0078179F" w:rsidRDefault="00EA3009" w:rsidP="00B65E8B">
      <w:r>
        <w:tab/>
      </w:r>
      <w:r>
        <w:rPr>
          <w:rFonts w:hint="cs"/>
          <w:cs/>
        </w:rPr>
        <w:t>โดยนำตัวอย่างจาก</w:t>
      </w:r>
      <w:r w:rsidRPr="000B0A40">
        <w:rPr>
          <w:rFonts w:hint="cs"/>
          <w:color w:val="000000" w:themeColor="text1"/>
          <w:cs/>
        </w:rPr>
        <w:t>ภาพที่</w:t>
      </w:r>
      <w:r w:rsidR="000B0A40">
        <w:rPr>
          <w:color w:val="000000" w:themeColor="text1"/>
        </w:rPr>
        <w:t xml:space="preserve"> </w:t>
      </w:r>
      <w:r w:rsidR="0085140B">
        <w:rPr>
          <w:color w:val="000000" w:themeColor="text1"/>
        </w:rPr>
        <w:t>2.</w:t>
      </w:r>
      <w:r w:rsidR="000B0A40">
        <w:rPr>
          <w:color w:val="000000" w:themeColor="text1"/>
        </w:rPr>
        <w:t>6</w:t>
      </w:r>
      <w:r w:rsidRPr="000B0A40">
        <w:rPr>
          <w:rFonts w:hint="cs"/>
          <w:cs/>
        </w:rPr>
        <w:t xml:space="preserve"> </w:t>
      </w:r>
      <w:r>
        <w:rPr>
          <w:rFonts w:hint="cs"/>
          <w:cs/>
        </w:rPr>
        <w:t xml:space="preserve">หาค่า </w:t>
      </w:r>
      <w:proofErr w:type="spellStart"/>
      <w:r>
        <w:t>tf</w:t>
      </w:r>
      <w:proofErr w:type="spellEnd"/>
      <w:r>
        <w:t xml:space="preserve"> </w:t>
      </w:r>
      <w:r>
        <w:rPr>
          <w:rFonts w:hint="cs"/>
          <w:cs/>
        </w:rPr>
        <w:t xml:space="preserve">ของ </w:t>
      </w:r>
      <w:r>
        <w:t xml:space="preserve">the </w:t>
      </w:r>
      <w:r>
        <w:rPr>
          <w:rFonts w:hint="cs"/>
          <w:cs/>
        </w:rPr>
        <w:t>และ</w:t>
      </w:r>
      <w:r>
        <w:t xml:space="preserve">doctor </w:t>
      </w:r>
      <w:r>
        <w:rPr>
          <w:rFonts w:hint="cs"/>
          <w:cs/>
        </w:rPr>
        <w:t>ได้ว่า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78"/>
        <w:gridCol w:w="3476"/>
        <w:gridCol w:w="3142"/>
      </w:tblGrid>
      <w:tr w:rsidR="00A37376" w14:paraId="1AC90915" w14:textId="77777777" w:rsidTr="000A39E4">
        <w:tc>
          <w:tcPr>
            <w:tcW w:w="1795" w:type="dxa"/>
          </w:tcPr>
          <w:p w14:paraId="7616E2FB" w14:textId="6E6A2830" w:rsidR="00A37376" w:rsidRDefault="00A37376" w:rsidP="00A37376">
            <w:pPr>
              <w:jc w:val="center"/>
            </w:pPr>
            <w:r>
              <w:rPr>
                <w:rFonts w:hint="cs"/>
                <w:cs/>
              </w:rPr>
              <w:t>คำ</w:t>
            </w:r>
          </w:p>
        </w:tc>
        <w:tc>
          <w:tcPr>
            <w:tcW w:w="3780" w:type="dxa"/>
          </w:tcPr>
          <w:p w14:paraId="670EB583" w14:textId="7994A182" w:rsidR="00A37376" w:rsidRDefault="00A37376" w:rsidP="00A37376">
            <w:pPr>
              <w:jc w:val="center"/>
            </w:pPr>
            <w:proofErr w:type="spellStart"/>
            <w:r>
              <w:t>tf</w:t>
            </w:r>
            <w:proofErr w:type="spellEnd"/>
            <w:r>
              <w:rPr>
                <w:rFonts w:hint="cs"/>
                <w:cs/>
              </w:rPr>
              <w:t xml:space="preserve"> ใน </w:t>
            </w:r>
            <w:r>
              <w:t>document1</w:t>
            </w:r>
          </w:p>
        </w:tc>
        <w:tc>
          <w:tcPr>
            <w:tcW w:w="3415" w:type="dxa"/>
          </w:tcPr>
          <w:p w14:paraId="3A564605" w14:textId="799EDA68" w:rsidR="00A37376" w:rsidRDefault="00A37376" w:rsidP="00A37376">
            <w:pPr>
              <w:jc w:val="center"/>
            </w:pPr>
            <w:proofErr w:type="spellStart"/>
            <w:r>
              <w:t>tf</w:t>
            </w:r>
            <w:proofErr w:type="spellEnd"/>
            <w:r>
              <w:t xml:space="preserve"> </w:t>
            </w:r>
            <w:r>
              <w:rPr>
                <w:rFonts w:hint="cs"/>
                <w:cs/>
              </w:rPr>
              <w:t xml:space="preserve">ใน </w:t>
            </w:r>
            <w:r>
              <w:t>document 2</w:t>
            </w:r>
          </w:p>
        </w:tc>
      </w:tr>
      <w:tr w:rsidR="00A37376" w14:paraId="677822F0" w14:textId="77777777" w:rsidTr="000A39E4">
        <w:tc>
          <w:tcPr>
            <w:tcW w:w="1795" w:type="dxa"/>
          </w:tcPr>
          <w:p w14:paraId="2D6E273F" w14:textId="306B4AB3" w:rsidR="00A37376" w:rsidRDefault="00A37376" w:rsidP="00A37376">
            <w:pPr>
              <w:jc w:val="center"/>
            </w:pPr>
            <w:r>
              <w:t>the</w:t>
            </w:r>
          </w:p>
        </w:tc>
        <w:tc>
          <w:tcPr>
            <w:tcW w:w="3780" w:type="dxa"/>
          </w:tcPr>
          <w:p w14:paraId="75E473B3" w14:textId="761DDC2C" w:rsidR="00A37376" w:rsidRDefault="002172E4" w:rsidP="00A37376">
            <w:pPr>
              <w:jc w:val="center"/>
            </w:pPr>
            <w:r>
              <w:t>1</w:t>
            </w:r>
          </w:p>
        </w:tc>
        <w:tc>
          <w:tcPr>
            <w:tcW w:w="3415" w:type="dxa"/>
          </w:tcPr>
          <w:p w14:paraId="583795BC" w14:textId="455845ED" w:rsidR="00A37376" w:rsidRDefault="002172E4" w:rsidP="00A37376">
            <w:pPr>
              <w:jc w:val="center"/>
            </w:pPr>
            <w:r>
              <w:t>1</w:t>
            </w:r>
          </w:p>
        </w:tc>
      </w:tr>
      <w:tr w:rsidR="00A37376" w14:paraId="3BDC3A9C" w14:textId="77777777" w:rsidTr="000A39E4">
        <w:tc>
          <w:tcPr>
            <w:tcW w:w="1795" w:type="dxa"/>
          </w:tcPr>
          <w:p w14:paraId="06E142A2" w14:textId="3FEACB8C" w:rsidR="00A37376" w:rsidRDefault="00A37376" w:rsidP="00A37376">
            <w:pPr>
              <w:jc w:val="center"/>
            </w:pPr>
            <w:r>
              <w:t>doctor</w:t>
            </w:r>
          </w:p>
        </w:tc>
        <w:tc>
          <w:tcPr>
            <w:tcW w:w="3780" w:type="dxa"/>
          </w:tcPr>
          <w:p w14:paraId="0AC5F47B" w14:textId="72947BA4" w:rsidR="00A37376" w:rsidRDefault="002172E4" w:rsidP="00A37376">
            <w:pPr>
              <w:jc w:val="center"/>
              <w:rPr>
                <w:cs/>
              </w:rPr>
            </w:pPr>
            <w:r>
              <w:t>1</w:t>
            </w:r>
          </w:p>
        </w:tc>
        <w:tc>
          <w:tcPr>
            <w:tcW w:w="3415" w:type="dxa"/>
          </w:tcPr>
          <w:p w14:paraId="6740CBED" w14:textId="667F7EF8" w:rsidR="00A37376" w:rsidRDefault="002172E4" w:rsidP="00A37376">
            <w:pPr>
              <w:jc w:val="center"/>
            </w:pPr>
            <w:r>
              <w:t>0</w:t>
            </w:r>
          </w:p>
        </w:tc>
      </w:tr>
    </w:tbl>
    <w:p w14:paraId="3E823C5A" w14:textId="09092A7B" w:rsidR="0078179F" w:rsidRPr="00DC6EDA" w:rsidRDefault="00A04A99" w:rsidP="00DC6EDA">
      <w:pPr>
        <w:pStyle w:val="table1"/>
        <w:rPr>
          <w:rStyle w:val="table"/>
          <w:b/>
          <w:bCs/>
        </w:rPr>
      </w:pPr>
      <w:bookmarkStart w:id="99" w:name="_Toc61295376"/>
      <w:r w:rsidRPr="00DC6EDA">
        <w:rPr>
          <w:rStyle w:val="table"/>
          <w:rFonts w:hint="cs"/>
          <w:b/>
          <w:bCs/>
          <w:cs/>
        </w:rPr>
        <w:t xml:space="preserve">ตารางที่ </w:t>
      </w:r>
      <w:r w:rsidR="003529BD">
        <w:rPr>
          <w:rStyle w:val="table"/>
          <w:b/>
          <w:bCs/>
        </w:rPr>
        <w:t>2.</w:t>
      </w:r>
      <w:r w:rsidRPr="00DC6EDA">
        <w:rPr>
          <w:rStyle w:val="table"/>
          <w:b/>
          <w:bCs/>
        </w:rPr>
        <w:t xml:space="preserve">1 </w:t>
      </w:r>
      <w:r w:rsidRPr="00DC6EDA">
        <w:rPr>
          <w:rStyle w:val="table"/>
          <w:rFonts w:hint="cs"/>
          <w:b/>
          <w:bCs/>
          <w:cs/>
        </w:rPr>
        <w:t xml:space="preserve">ตารางค่า </w:t>
      </w:r>
      <w:proofErr w:type="spellStart"/>
      <w:r w:rsidRPr="00DC6EDA">
        <w:rPr>
          <w:rStyle w:val="table"/>
          <w:b/>
          <w:bCs/>
        </w:rPr>
        <w:t>tf</w:t>
      </w:r>
      <w:proofErr w:type="spellEnd"/>
      <w:r w:rsidRPr="00DC6EDA">
        <w:rPr>
          <w:rStyle w:val="table"/>
          <w:b/>
          <w:bCs/>
        </w:rPr>
        <w:t xml:space="preserve"> </w:t>
      </w:r>
      <w:r w:rsidR="005C08FD" w:rsidRPr="00DC6EDA">
        <w:rPr>
          <w:rStyle w:val="table"/>
          <w:rFonts w:hint="cs"/>
          <w:b/>
          <w:bCs/>
          <w:cs/>
        </w:rPr>
        <w:t>ของคำว่า</w:t>
      </w:r>
      <w:r w:rsidR="005C08FD" w:rsidRPr="00DC6EDA">
        <w:rPr>
          <w:rStyle w:val="table"/>
          <w:b/>
          <w:bCs/>
        </w:rPr>
        <w:t xml:space="preserve"> the </w:t>
      </w:r>
      <w:r w:rsidR="005C08FD" w:rsidRPr="00DC6EDA">
        <w:rPr>
          <w:rStyle w:val="table"/>
          <w:rFonts w:hint="cs"/>
          <w:b/>
          <w:bCs/>
          <w:cs/>
        </w:rPr>
        <w:t xml:space="preserve">และ </w:t>
      </w:r>
      <w:r w:rsidR="005C08FD" w:rsidRPr="00DC6EDA">
        <w:rPr>
          <w:rStyle w:val="table"/>
          <w:b/>
          <w:bCs/>
        </w:rPr>
        <w:t xml:space="preserve">doctor </w:t>
      </w:r>
      <w:r w:rsidR="00FF74C7" w:rsidRPr="00DC6EDA">
        <w:rPr>
          <w:rStyle w:val="table"/>
          <w:rFonts w:hint="cs"/>
          <w:b/>
          <w:bCs/>
          <w:cs/>
        </w:rPr>
        <w:t xml:space="preserve">ใน </w:t>
      </w:r>
      <w:r w:rsidR="00FF74C7" w:rsidRPr="00DC6EDA">
        <w:rPr>
          <w:rStyle w:val="table"/>
          <w:b/>
          <w:bCs/>
        </w:rPr>
        <w:t xml:space="preserve">document 1 </w:t>
      </w:r>
      <w:r w:rsidR="00FF74C7" w:rsidRPr="00DC6EDA">
        <w:rPr>
          <w:rStyle w:val="table"/>
          <w:rFonts w:hint="cs"/>
          <w:b/>
          <w:bCs/>
          <w:cs/>
        </w:rPr>
        <w:t xml:space="preserve">และ </w:t>
      </w:r>
      <w:r w:rsidR="00FF74C7" w:rsidRPr="00DC6EDA">
        <w:rPr>
          <w:rStyle w:val="table"/>
          <w:b/>
          <w:bCs/>
        </w:rPr>
        <w:t>document 2</w:t>
      </w:r>
      <w:bookmarkEnd w:id="99"/>
      <w:r w:rsidR="00FF74C7" w:rsidRPr="00DC6EDA">
        <w:rPr>
          <w:rStyle w:val="table"/>
          <w:b/>
          <w:bCs/>
        </w:rPr>
        <w:t xml:space="preserve"> </w:t>
      </w:r>
    </w:p>
    <w:p w14:paraId="005B6D31" w14:textId="77777777" w:rsidR="00DC6EDA" w:rsidRPr="00DC6EDA" w:rsidRDefault="00DC6EDA" w:rsidP="00B65E8B">
      <w:pPr>
        <w:rPr>
          <w:rStyle w:val="table"/>
        </w:rPr>
      </w:pPr>
    </w:p>
    <w:p w14:paraId="18CB3865" w14:textId="08920159" w:rsidR="00A07A18" w:rsidRDefault="009043E2" w:rsidP="00641B02">
      <w:pPr>
        <w:ind w:firstLine="720"/>
      </w:pPr>
      <w:r>
        <w:rPr>
          <w:rFonts w:hint="cs"/>
          <w:cs/>
        </w:rPr>
        <w:t>ได้ค่า</w:t>
      </w:r>
      <w:r>
        <w:t xml:space="preserve"> </w:t>
      </w:r>
      <w:proofErr w:type="spellStart"/>
      <w:r>
        <w:t>tf-idf</w:t>
      </w:r>
      <w:proofErr w:type="spellEnd"/>
      <w:r>
        <w:t xml:space="preserve"> </w:t>
      </w:r>
      <w:r>
        <w:rPr>
          <w:rFonts w:hint="cs"/>
          <w:cs/>
        </w:rPr>
        <w:t xml:space="preserve">ของคำว่า </w:t>
      </w:r>
      <w:r>
        <w:t>the</w:t>
      </w:r>
      <w:r>
        <w:rPr>
          <w:rFonts w:hint="cs"/>
          <w:cs/>
        </w:rPr>
        <w:t xml:space="preserve"> และ </w:t>
      </w:r>
      <w:r>
        <w:t xml:space="preserve">document </w:t>
      </w:r>
      <w:r>
        <w:rPr>
          <w:rFonts w:hint="cs"/>
          <w:cs/>
        </w:rPr>
        <w:t>จากสูตร</w:t>
      </w:r>
      <w:r w:rsidR="009F78C2">
        <w:rPr>
          <w:rFonts w:hint="cs"/>
          <w:cs/>
        </w:rPr>
        <w:t>ดังนี้</w:t>
      </w:r>
      <w:r w:rsidR="00C73614">
        <w:t xml:space="preserve">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80"/>
        <w:gridCol w:w="3468"/>
        <w:gridCol w:w="3148"/>
      </w:tblGrid>
      <w:tr w:rsidR="009E3D8C" w14:paraId="16F2D63C" w14:textId="77777777" w:rsidTr="00CF6651">
        <w:tc>
          <w:tcPr>
            <w:tcW w:w="1795" w:type="dxa"/>
          </w:tcPr>
          <w:p w14:paraId="2B489DC0" w14:textId="77777777" w:rsidR="009E3D8C" w:rsidRDefault="009E3D8C" w:rsidP="00CF6651">
            <w:pPr>
              <w:jc w:val="center"/>
            </w:pPr>
            <w:r>
              <w:rPr>
                <w:rFonts w:hint="cs"/>
                <w:cs/>
              </w:rPr>
              <w:t>คำ</w:t>
            </w:r>
          </w:p>
        </w:tc>
        <w:tc>
          <w:tcPr>
            <w:tcW w:w="3780" w:type="dxa"/>
          </w:tcPr>
          <w:p w14:paraId="1BD88D51" w14:textId="50FF13F2" w:rsidR="009E3D8C" w:rsidRDefault="007C3EB7" w:rsidP="00CF6651">
            <w:pPr>
              <w:jc w:val="center"/>
            </w:pPr>
            <w:proofErr w:type="spellStart"/>
            <w:r>
              <w:t>t</w:t>
            </w:r>
            <w:r w:rsidR="009E3D8C">
              <w:t>f-idf</w:t>
            </w:r>
            <w:proofErr w:type="spellEnd"/>
            <w:r w:rsidR="00B23033">
              <w:rPr>
                <w:rFonts w:hint="cs"/>
                <w:cs/>
              </w:rPr>
              <w:t xml:space="preserve"> ของ </w:t>
            </w:r>
            <w:r w:rsidR="00B23033">
              <w:t>document 1</w:t>
            </w:r>
          </w:p>
        </w:tc>
        <w:tc>
          <w:tcPr>
            <w:tcW w:w="3415" w:type="dxa"/>
          </w:tcPr>
          <w:p w14:paraId="5DB2299A" w14:textId="78F0DF52" w:rsidR="009E3D8C" w:rsidRDefault="007C3EB7" w:rsidP="00CF6651">
            <w:pPr>
              <w:jc w:val="center"/>
            </w:pPr>
            <w:proofErr w:type="spellStart"/>
            <w:r>
              <w:t>t</w:t>
            </w:r>
            <w:r w:rsidR="009E3D8C">
              <w:t>f-idf</w:t>
            </w:r>
            <w:proofErr w:type="spellEnd"/>
            <w:r w:rsidR="00B23033">
              <w:t xml:space="preserve"> </w:t>
            </w:r>
            <w:r w:rsidR="00B23033">
              <w:rPr>
                <w:rFonts w:hint="cs"/>
                <w:cs/>
              </w:rPr>
              <w:t xml:space="preserve">ของ </w:t>
            </w:r>
            <w:r w:rsidR="00B23033">
              <w:t xml:space="preserve">document </w:t>
            </w:r>
            <w:r w:rsidR="00CC1938">
              <w:t>2</w:t>
            </w:r>
          </w:p>
        </w:tc>
      </w:tr>
      <w:tr w:rsidR="009E3D8C" w14:paraId="55EAD6A4" w14:textId="77777777" w:rsidTr="00CF6651">
        <w:tc>
          <w:tcPr>
            <w:tcW w:w="1795" w:type="dxa"/>
          </w:tcPr>
          <w:p w14:paraId="7D1174BD" w14:textId="77777777" w:rsidR="009E3D8C" w:rsidRDefault="009E3D8C" w:rsidP="00CF6651">
            <w:pPr>
              <w:jc w:val="center"/>
            </w:pPr>
            <w:r>
              <w:t>the</w:t>
            </w:r>
          </w:p>
        </w:tc>
        <w:tc>
          <w:tcPr>
            <w:tcW w:w="3780" w:type="dxa"/>
          </w:tcPr>
          <w:p w14:paraId="21B878AA" w14:textId="2565897A" w:rsidR="009E3D8C" w:rsidRDefault="00CC1938" w:rsidP="00CF6651">
            <w:pPr>
              <w:jc w:val="center"/>
            </w:pPr>
            <w:r>
              <w:t>0</w:t>
            </w:r>
          </w:p>
        </w:tc>
        <w:tc>
          <w:tcPr>
            <w:tcW w:w="3415" w:type="dxa"/>
          </w:tcPr>
          <w:p w14:paraId="3CF9CAEE" w14:textId="5E42864C" w:rsidR="009E3D8C" w:rsidRDefault="00CC1938" w:rsidP="00CF6651">
            <w:pPr>
              <w:jc w:val="center"/>
            </w:pPr>
            <w:r>
              <w:t>0</w:t>
            </w:r>
          </w:p>
        </w:tc>
      </w:tr>
      <w:tr w:rsidR="009E3D8C" w14:paraId="06937A72" w14:textId="77777777" w:rsidTr="00CF6651">
        <w:tc>
          <w:tcPr>
            <w:tcW w:w="1795" w:type="dxa"/>
          </w:tcPr>
          <w:p w14:paraId="2D3924AD" w14:textId="77777777" w:rsidR="009E3D8C" w:rsidRDefault="009E3D8C" w:rsidP="00CF6651">
            <w:pPr>
              <w:jc w:val="center"/>
            </w:pPr>
            <w:r>
              <w:t>doctor</w:t>
            </w:r>
          </w:p>
        </w:tc>
        <w:tc>
          <w:tcPr>
            <w:tcW w:w="3780" w:type="dxa"/>
          </w:tcPr>
          <w:p w14:paraId="0440C530" w14:textId="17A66552" w:rsidR="009E3D8C" w:rsidRDefault="00CC1938" w:rsidP="00CF6651">
            <w:pPr>
              <w:jc w:val="center"/>
            </w:pPr>
            <w:r>
              <w:t>0.3</w:t>
            </w:r>
          </w:p>
        </w:tc>
        <w:tc>
          <w:tcPr>
            <w:tcW w:w="3415" w:type="dxa"/>
          </w:tcPr>
          <w:p w14:paraId="43D968BA" w14:textId="77777777" w:rsidR="009E3D8C" w:rsidRDefault="009E3D8C" w:rsidP="00CF6651">
            <w:pPr>
              <w:jc w:val="center"/>
            </w:pPr>
            <w:r>
              <w:t>0</w:t>
            </w:r>
          </w:p>
        </w:tc>
      </w:tr>
    </w:tbl>
    <w:p w14:paraId="30737766" w14:textId="58193A8A" w:rsidR="009043E2" w:rsidRDefault="00264C63" w:rsidP="00DC6EDA">
      <w:pPr>
        <w:pStyle w:val="table1"/>
      </w:pPr>
      <w:bookmarkStart w:id="100" w:name="_Toc61295377"/>
      <w:r>
        <w:rPr>
          <w:rFonts w:hint="cs"/>
          <w:cs/>
        </w:rPr>
        <w:t xml:space="preserve">ตารางที่ </w:t>
      </w:r>
      <w:r w:rsidR="003529BD">
        <w:t>2.</w:t>
      </w:r>
      <w:r>
        <w:t xml:space="preserve">2 </w:t>
      </w:r>
      <w:r>
        <w:rPr>
          <w:rFonts w:hint="cs"/>
          <w:cs/>
        </w:rPr>
        <w:t xml:space="preserve">ค่า </w:t>
      </w:r>
      <w:proofErr w:type="spellStart"/>
      <w:r>
        <w:t>tf-idf</w:t>
      </w:r>
      <w:proofErr w:type="spellEnd"/>
      <w:r>
        <w:t xml:space="preserve"> </w:t>
      </w:r>
      <w:r>
        <w:rPr>
          <w:rFonts w:hint="cs"/>
          <w:cs/>
        </w:rPr>
        <w:t>ของคำว่า</w:t>
      </w:r>
      <w:r>
        <w:t xml:space="preserve"> the </w:t>
      </w:r>
      <w:r>
        <w:rPr>
          <w:rFonts w:hint="cs"/>
          <w:cs/>
        </w:rPr>
        <w:t xml:space="preserve">และ </w:t>
      </w:r>
      <w:r>
        <w:t>doctor</w:t>
      </w:r>
      <w:r w:rsidR="00FF74C7">
        <w:t xml:space="preserve"> </w:t>
      </w:r>
      <w:r w:rsidR="00FF74C7">
        <w:rPr>
          <w:rFonts w:hint="cs"/>
          <w:cs/>
        </w:rPr>
        <w:t xml:space="preserve">ใน </w:t>
      </w:r>
      <w:r w:rsidR="00FF74C7">
        <w:t xml:space="preserve">document 1 </w:t>
      </w:r>
      <w:r w:rsidR="00FF74C7">
        <w:rPr>
          <w:rFonts w:hint="cs"/>
          <w:cs/>
        </w:rPr>
        <w:t xml:space="preserve">และ </w:t>
      </w:r>
      <w:r w:rsidR="00FF74C7">
        <w:t>document 2</w:t>
      </w:r>
      <w:bookmarkEnd w:id="100"/>
      <w:r>
        <w:t xml:space="preserve"> </w:t>
      </w:r>
    </w:p>
    <w:p w14:paraId="7AD823D8" w14:textId="77777777" w:rsidR="009E3D8C" w:rsidRDefault="009E3D8C" w:rsidP="00B65E8B">
      <w:pPr>
        <w:rPr>
          <w:cs/>
        </w:rPr>
      </w:pPr>
    </w:p>
    <w:p w14:paraId="1B2BB49A" w14:textId="4F5A95CE" w:rsidR="00B65E8B" w:rsidRPr="001D7480" w:rsidRDefault="00640646" w:rsidP="001D7480">
      <w:pPr>
        <w:pStyle w:val="Heading2"/>
        <w:rPr>
          <w:cs/>
        </w:rPr>
      </w:pPr>
      <w:bookmarkStart w:id="101" w:name="_Toc61186642"/>
      <w:bookmarkStart w:id="102" w:name="_Toc61466303"/>
      <w:r w:rsidRPr="001D7480">
        <w:t xml:space="preserve">2.4 </w:t>
      </w:r>
      <w:r w:rsidR="00A45FCF" w:rsidRPr="001D7480">
        <w:rPr>
          <w:rFonts w:hint="cs"/>
          <w:cs/>
        </w:rPr>
        <w:t>ความ</w:t>
      </w:r>
      <w:r w:rsidR="00A02DD8">
        <w:rPr>
          <w:rFonts w:hint="cs"/>
          <w:cs/>
        </w:rPr>
        <w:t>คล้าย</w:t>
      </w:r>
      <w:r w:rsidR="00A45FCF" w:rsidRPr="001D7480">
        <w:rPr>
          <w:rFonts w:hint="cs"/>
          <w:cs/>
        </w:rPr>
        <w:t>และความ</w:t>
      </w:r>
      <w:r w:rsidR="00B93669">
        <w:rPr>
          <w:rFonts w:hint="cs"/>
          <w:cs/>
        </w:rPr>
        <w:t>ต่าง</w:t>
      </w:r>
      <w:bookmarkEnd w:id="101"/>
      <w:bookmarkEnd w:id="102"/>
    </w:p>
    <w:p w14:paraId="76BC3682" w14:textId="771FFBCF" w:rsidR="002E17B4" w:rsidRDefault="00641B02" w:rsidP="00880975">
      <w:pPr>
        <w:jc w:val="thaiDistribute"/>
      </w:pPr>
      <w:r>
        <w:tab/>
      </w:r>
      <w:r w:rsidR="00E217C4">
        <w:rPr>
          <w:rFonts w:hint="cs"/>
          <w:cs/>
        </w:rPr>
        <w:t>เมื่อได้เวกเตอร์แทนข้อความแล้ว การ</w:t>
      </w:r>
      <w:r w:rsidR="003A0B2A">
        <w:rPr>
          <w:rFonts w:hint="cs"/>
          <w:cs/>
        </w:rPr>
        <w:t>ตรวจสอบว่าข้อความที่สอบถาม กับข้อความที่มีอยู่เกี่ยวข้องกันมากน้อยเพียงใด</w:t>
      </w:r>
      <w:r w:rsidR="00E217C4">
        <w:rPr>
          <w:rFonts w:hint="cs"/>
          <w:cs/>
        </w:rPr>
        <w:t xml:space="preserve"> พิจารณาได้ </w:t>
      </w:r>
      <w:r w:rsidR="00E217C4">
        <w:t xml:space="preserve">2 </w:t>
      </w:r>
      <w:r w:rsidR="00E217C4">
        <w:rPr>
          <w:rFonts w:hint="cs"/>
          <w:cs/>
        </w:rPr>
        <w:t>แนวทาง ดังนี้</w:t>
      </w:r>
    </w:p>
    <w:p w14:paraId="4439AF50" w14:textId="3DDB50EE" w:rsidR="00E217C4" w:rsidRDefault="00E217C4" w:rsidP="00880975">
      <w:pPr>
        <w:jc w:val="thaiDistribute"/>
      </w:pPr>
      <w:r>
        <w:lastRenderedPageBreak/>
        <w:tab/>
      </w:r>
      <w:bookmarkStart w:id="103" w:name="_Toc61186643"/>
      <w:bookmarkStart w:id="104" w:name="_Toc61201561"/>
      <w:bookmarkStart w:id="105" w:name="_Toc61205923"/>
      <w:bookmarkStart w:id="106" w:name="_Toc61295420"/>
      <w:bookmarkStart w:id="107" w:name="_Toc61466304"/>
      <w:r w:rsidRPr="00FC2C48">
        <w:rPr>
          <w:rStyle w:val="TitleChar"/>
        </w:rPr>
        <w:t>2.4.1</w:t>
      </w:r>
      <w:r w:rsidR="00A02DD8" w:rsidRPr="00FC2C48">
        <w:rPr>
          <w:rStyle w:val="TitleChar"/>
        </w:rPr>
        <w:t xml:space="preserve"> </w:t>
      </w:r>
      <w:r w:rsidR="00A02DD8" w:rsidRPr="00FC2C48">
        <w:rPr>
          <w:rStyle w:val="TitleChar"/>
          <w:rFonts w:hint="cs"/>
          <w:cs/>
        </w:rPr>
        <w:t>ความ</w:t>
      </w:r>
      <w:r w:rsidR="007F2408" w:rsidRPr="00FC2C48">
        <w:rPr>
          <w:rStyle w:val="TitleChar"/>
          <w:rFonts w:hint="cs"/>
          <w:cs/>
        </w:rPr>
        <w:t>คล้ายกัน</w:t>
      </w:r>
      <w:r w:rsidR="00F73417" w:rsidRPr="00FC2C48">
        <w:rPr>
          <w:rStyle w:val="TitleChar"/>
          <w:rFonts w:hint="cs"/>
          <w:cs/>
        </w:rPr>
        <w:t xml:space="preserve"> (</w:t>
      </w:r>
      <w:r w:rsidR="00F73417" w:rsidRPr="00FC2C48">
        <w:rPr>
          <w:rStyle w:val="TitleChar"/>
        </w:rPr>
        <w:t>similarity</w:t>
      </w:r>
      <w:r w:rsidR="00F73417" w:rsidRPr="00FC2C48">
        <w:rPr>
          <w:rStyle w:val="TitleChar"/>
          <w:rFonts w:hint="cs"/>
          <w:cs/>
        </w:rPr>
        <w:t>)</w:t>
      </w:r>
      <w:bookmarkEnd w:id="103"/>
      <w:bookmarkEnd w:id="104"/>
      <w:bookmarkEnd w:id="105"/>
      <w:bookmarkEnd w:id="106"/>
      <w:bookmarkEnd w:id="107"/>
      <w:r w:rsidR="00F73417">
        <w:t xml:space="preserve"> </w:t>
      </w:r>
      <w:r w:rsidR="00374FBF">
        <w:rPr>
          <w:rFonts w:hint="cs"/>
          <w:cs/>
        </w:rPr>
        <w:t>คือการหาความคล้ายกันของเวกเตอร์ ซึ่งพิจารณาได้จากทิศทางของเวกเตอร์ ซึ่งพุ่งออกจากจุดกำเนิด ไปยังพิกัดของเวกเตอร์นั้นๆ หากเวกเตอร์ใดมีทิศใกล้เคียงกัน หมายความได้ว่ามีคุณลักษณะในแต่ละมิติการกระจายตัวคล้ายกัน</w:t>
      </w:r>
      <w:r w:rsidR="00EE2884">
        <w:t xml:space="preserve"> </w:t>
      </w:r>
      <w:r w:rsidR="00EE2884">
        <w:rPr>
          <w:rFonts w:hint="cs"/>
          <w:cs/>
        </w:rPr>
        <w:t>โดย</w:t>
      </w:r>
      <w:r w:rsidR="004E397F">
        <w:rPr>
          <w:rFonts w:hint="cs"/>
          <w:cs/>
        </w:rPr>
        <w:t xml:space="preserve">ขอกล่าวถึง </w:t>
      </w:r>
      <w:r w:rsidR="004E397F">
        <w:t xml:space="preserve">2 </w:t>
      </w:r>
      <w:r w:rsidR="004E397F">
        <w:rPr>
          <w:rFonts w:hint="cs"/>
          <w:cs/>
        </w:rPr>
        <w:t>วิธี</w:t>
      </w:r>
    </w:p>
    <w:p w14:paraId="261F8AC8" w14:textId="17DFF1A3" w:rsidR="0075483A" w:rsidRPr="00EC47BD" w:rsidRDefault="004C15EC" w:rsidP="00CD0F1E">
      <w:pPr>
        <w:pStyle w:val="ListParagraph"/>
        <w:numPr>
          <w:ilvl w:val="0"/>
          <w:numId w:val="4"/>
        </w:numPr>
        <w:jc w:val="thaiDistribute"/>
      </w:pPr>
      <w:r w:rsidRPr="00F27B5E">
        <w:t>Jaccard Similarity</w:t>
      </w:r>
      <w:r w:rsidR="001F7D98" w:rsidRPr="00F27B5E">
        <w:t xml:space="preserve"> </w:t>
      </w:r>
      <w:r w:rsidR="005B0047">
        <w:rPr>
          <w:rFonts w:hint="cs"/>
          <w:cs/>
        </w:rPr>
        <w:t xml:space="preserve">หรือ </w:t>
      </w:r>
      <w:r w:rsidR="005B0047">
        <w:t>Intersec</w:t>
      </w:r>
      <w:r w:rsidR="00682D6D">
        <w:t>t</w:t>
      </w:r>
      <w:r w:rsidR="005B0047">
        <w:t xml:space="preserve"> over union </w:t>
      </w:r>
      <w:r w:rsidR="00F27B5E" w:rsidRPr="00F27B5E">
        <w:rPr>
          <w:cs/>
        </w:rPr>
        <w:t xml:space="preserve">เป็นวิธีการหา </w:t>
      </w:r>
      <w:r w:rsidR="00F27B5E" w:rsidRPr="00F27B5E">
        <w:t>similarity</w:t>
      </w:r>
      <w:r w:rsidR="00F27B5E" w:rsidRPr="00F27B5E">
        <w:rPr>
          <w:cs/>
        </w:rPr>
        <w:t xml:space="preserve"> </w:t>
      </w:r>
      <w:r w:rsidR="00682D6D">
        <w:rPr>
          <w:rFonts w:hint="cs"/>
          <w:cs/>
        </w:rPr>
        <w:t xml:space="preserve">ที่ได้จากค่า </w:t>
      </w:r>
      <w:r w:rsidR="00682D6D">
        <w:t>A intersect</w:t>
      </w:r>
      <w:r w:rsidR="004E3530">
        <w:t xml:space="preserve"> B</w:t>
      </w:r>
      <w:r w:rsidR="005465A5">
        <w:rPr>
          <w:rFonts w:hint="cs"/>
          <w:cs/>
        </w:rPr>
        <w:t xml:space="preserve"> ซึ่งเป็นค่าที่มีความคล้ายคลึงกันมากที่สุด</w:t>
      </w:r>
      <w:r w:rsidR="00682D6D">
        <w:t xml:space="preserve"> </w:t>
      </w:r>
      <w:r w:rsidR="005465A5">
        <w:rPr>
          <w:rFonts w:hint="cs"/>
          <w:cs/>
        </w:rPr>
        <w:t xml:space="preserve">ซึ่งค่าสูงสุดของ </w:t>
      </w:r>
      <w:r w:rsidR="005465A5">
        <w:t xml:space="preserve">Jaccard </w:t>
      </w:r>
      <w:r w:rsidR="005465A5">
        <w:rPr>
          <w:rFonts w:hint="cs"/>
          <w:cs/>
        </w:rPr>
        <w:t xml:space="preserve">คือ </w:t>
      </w:r>
      <w:r w:rsidR="005465A5">
        <w:t xml:space="preserve">1 </w:t>
      </w:r>
      <w:r w:rsidR="00EA32EB">
        <w:rPr>
          <w:rFonts w:hint="cs"/>
          <w:cs/>
        </w:rPr>
        <w:t xml:space="preserve">จะเกิดขึ้นเมื่อ </w:t>
      </w:r>
      <w:r w:rsidR="00EA32EB">
        <w:t xml:space="preserve">A intersect B </w:t>
      </w:r>
      <w:r w:rsidR="00EA32EB">
        <w:rPr>
          <w:rFonts w:hint="cs"/>
          <w:cs/>
        </w:rPr>
        <w:t xml:space="preserve">มีค่าเท่ากับ </w:t>
      </w:r>
      <w:r w:rsidR="00EA32EB">
        <w:t xml:space="preserve">A union B </w:t>
      </w:r>
      <w:r w:rsidR="006A1C19">
        <w:t xml:space="preserve">[3] </w:t>
      </w:r>
      <w:r w:rsidR="005465A5">
        <w:rPr>
          <w:rFonts w:hint="cs"/>
          <w:cs/>
        </w:rPr>
        <w:t>โดย</w:t>
      </w:r>
      <w:r w:rsidR="00F27B5E" w:rsidRPr="00F27B5E">
        <w:rPr>
          <w:cs/>
        </w:rPr>
        <w:t>คำนวณด้วยสูตร</w:t>
      </w:r>
      <w:r w:rsidR="00C73614">
        <w:t xml:space="preserve"> </w:t>
      </w:r>
    </w:p>
    <w:p w14:paraId="382699CD" w14:textId="77777777" w:rsidR="00EC47BD" w:rsidRPr="0075483A" w:rsidRDefault="00EC47BD" w:rsidP="00EC47BD">
      <w:pPr>
        <w:pStyle w:val="ListParagraph"/>
        <w:ind w:left="1080"/>
      </w:pPr>
    </w:p>
    <w:p w14:paraId="3CF8D8F7" w14:textId="32E8C021" w:rsidR="00F27B5E" w:rsidRPr="005B0047" w:rsidRDefault="002B26BF" w:rsidP="0075483A">
      <w:pPr>
        <w:pStyle w:val="ListParagraph"/>
        <w:ind w:left="1080"/>
      </w:pPr>
      <m:oMathPara>
        <m:oMathParaPr>
          <m:jc m:val="center"/>
        </m:oMathParaPr>
        <m:oMath>
          <m:r>
            <w:rPr>
              <w:rFonts w:ascii="Cambria Math" w:hAnsi="Cambria Math"/>
            </w:rPr>
            <m:t>J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A,B</m:t>
              </m:r>
            </m:e>
          </m:d>
          <m:r>
            <w:rPr>
              <w:rFonts w:ascii="Cambria Math" w:hAnsi="Cambria Math"/>
            </w:rPr>
            <m:t xml:space="preserve">= 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|A∩B|</m:t>
              </m:r>
            </m:num>
            <m:den>
              <m:r>
                <w:rPr>
                  <w:rFonts w:ascii="Cambria Math" w:hAnsi="Cambria Math"/>
                </w:rPr>
                <m:t>|A∪B|</m:t>
              </m:r>
            </m:den>
          </m:f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|A∩B|</m:t>
              </m:r>
            </m:num>
            <m:den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d>
              <m:r>
                <w:rPr>
                  <w:rFonts w:ascii="Cambria Math" w:hAnsi="Cambria Math"/>
                </w:rPr>
                <m:t>+</m:t>
              </m:r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d>
              <m:r>
                <w:rPr>
                  <w:rFonts w:ascii="Cambria Math" w:hAnsi="Cambria Math"/>
                </w:rPr>
                <m:t>-|A∩B|</m:t>
              </m:r>
            </m:den>
          </m:f>
        </m:oMath>
      </m:oMathPara>
    </w:p>
    <w:p w14:paraId="206FC564" w14:textId="6B988A3F" w:rsidR="00374FBF" w:rsidRDefault="007156CB" w:rsidP="00685666">
      <w:pPr>
        <w:pStyle w:val="ListParagraph"/>
        <w:ind w:left="1080"/>
      </w:pPr>
      <w:r w:rsidRPr="007156CB">
        <w:rPr>
          <w:noProof/>
          <w:cs/>
        </w:rPr>
        <w:drawing>
          <wp:anchor distT="0" distB="0" distL="114300" distR="114300" simplePos="0" relativeHeight="251700736" behindDoc="0" locked="0" layoutInCell="1" allowOverlap="1" wp14:anchorId="74FBF82F" wp14:editId="2E327DB1">
            <wp:simplePos x="0" y="0"/>
            <wp:positionH relativeFrom="margin">
              <wp:align>center</wp:align>
            </wp:positionH>
            <wp:positionV relativeFrom="paragraph">
              <wp:posOffset>287680</wp:posOffset>
            </wp:positionV>
            <wp:extent cx="2815590" cy="2113915"/>
            <wp:effectExtent l="0" t="0" r="3810" b="635"/>
            <wp:wrapTopAndBottom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5590" cy="21139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66DC0">
        <w:rPr>
          <w:rFonts w:hint="cs"/>
          <w:cs/>
        </w:rPr>
        <w:t>เขียนเป็นรูปให้เข้าใจได้ง่ายว่า</w:t>
      </w:r>
      <w:r w:rsidR="00C73614">
        <w:t xml:space="preserve"> </w:t>
      </w:r>
    </w:p>
    <w:p w14:paraId="1B8E628C" w14:textId="5077DB4B" w:rsidR="001A7474" w:rsidRPr="008F3E8C" w:rsidRDefault="007156CB" w:rsidP="008F3E8C">
      <w:pPr>
        <w:pStyle w:val="picture1"/>
      </w:pPr>
      <w:bookmarkStart w:id="108" w:name="_Toc61201606"/>
      <w:bookmarkStart w:id="109" w:name="_Toc61295421"/>
      <w:r w:rsidRPr="008F3E8C">
        <w:rPr>
          <w:rFonts w:hint="cs"/>
          <w:cs/>
        </w:rPr>
        <w:t xml:space="preserve">ภาพที่ </w:t>
      </w:r>
      <w:r w:rsidR="003529BD">
        <w:t>2.</w:t>
      </w:r>
      <w:r w:rsidR="008F3E8C" w:rsidRPr="008F3E8C">
        <w:t>8</w:t>
      </w:r>
      <w:r w:rsidRPr="008F3E8C">
        <w:rPr>
          <w:rFonts w:hint="cs"/>
          <w:cs/>
        </w:rPr>
        <w:t xml:space="preserve"> </w:t>
      </w:r>
      <w:r w:rsidR="00442C16" w:rsidRPr="008F3E8C">
        <w:rPr>
          <w:rFonts w:hint="cs"/>
          <w:cs/>
        </w:rPr>
        <w:t xml:space="preserve">ภาพวิธีการหาความคล้ายกันของ </w:t>
      </w:r>
      <w:r w:rsidR="00E07F24" w:rsidRPr="008F3E8C">
        <w:t xml:space="preserve">Jaccard </w:t>
      </w:r>
      <w:r w:rsidR="00442C16" w:rsidRPr="008F3E8C">
        <w:t>similarity</w:t>
      </w:r>
      <w:bookmarkEnd w:id="108"/>
      <w:bookmarkEnd w:id="109"/>
    </w:p>
    <w:p w14:paraId="411BA0C5" w14:textId="77777777" w:rsidR="00E41BF9" w:rsidRDefault="00E41BF9" w:rsidP="00E41BF9">
      <w:pPr>
        <w:jc w:val="right"/>
        <w:rPr>
          <w:sz w:val="24"/>
          <w:szCs w:val="24"/>
        </w:rPr>
      </w:pPr>
      <w:r w:rsidRPr="002124E9">
        <w:rPr>
          <w:rFonts w:hint="cs"/>
          <w:sz w:val="24"/>
          <w:szCs w:val="24"/>
          <w:cs/>
        </w:rPr>
        <w:t xml:space="preserve">(ที่มา </w:t>
      </w:r>
      <w:r w:rsidRPr="00E41BF9">
        <w:rPr>
          <w:sz w:val="24"/>
          <w:szCs w:val="24"/>
        </w:rPr>
        <w:t>Jaccard index</w:t>
      </w:r>
      <w:r>
        <w:rPr>
          <w:sz w:val="24"/>
          <w:szCs w:val="24"/>
        </w:rPr>
        <w:t xml:space="preserve"> </w:t>
      </w:r>
    </w:p>
    <w:p w14:paraId="5BF385B3" w14:textId="3084AD58" w:rsidR="00E41BF9" w:rsidRPr="007A184F" w:rsidRDefault="00E41BF9" w:rsidP="00B20DC5">
      <w:pPr>
        <w:jc w:val="right"/>
        <w:rPr>
          <w:sz w:val="24"/>
          <w:szCs w:val="24"/>
        </w:rPr>
      </w:pPr>
      <w:r>
        <w:rPr>
          <w:rFonts w:hint="cs"/>
          <w:sz w:val="24"/>
          <w:szCs w:val="24"/>
          <w:cs/>
        </w:rPr>
        <w:t xml:space="preserve">สืบค้นจาก </w:t>
      </w:r>
      <w:r w:rsidRPr="002124E9">
        <w:rPr>
          <w:sz w:val="24"/>
          <w:szCs w:val="24"/>
        </w:rPr>
        <w:t xml:space="preserve">: </w:t>
      </w:r>
      <w:hyperlink r:id="rId34" w:history="1">
        <w:r w:rsidRPr="0085111D">
          <w:rPr>
            <w:rStyle w:val="Hyperlink"/>
            <w:sz w:val="24"/>
            <w:szCs w:val="24"/>
          </w:rPr>
          <w:t>https://en.wikipedia.org/wiki/Jaccard_index</w:t>
        </w:r>
      </w:hyperlink>
      <w:r w:rsidRPr="002124E9">
        <w:rPr>
          <w:rFonts w:hint="cs"/>
          <w:sz w:val="24"/>
          <w:szCs w:val="24"/>
          <w:cs/>
        </w:rPr>
        <w:t>)</w:t>
      </w:r>
    </w:p>
    <w:p w14:paraId="7A9726BA" w14:textId="77777777" w:rsidR="00A50FB8" w:rsidRPr="008F3E8C" w:rsidRDefault="00A50FB8" w:rsidP="008F3E8C">
      <w:pPr>
        <w:rPr>
          <w:cs/>
        </w:rPr>
      </w:pPr>
    </w:p>
    <w:p w14:paraId="1751C7C4" w14:textId="77777777" w:rsidR="0008764E" w:rsidRPr="0008764E" w:rsidRDefault="00E63C95" w:rsidP="00CD0F1E">
      <w:pPr>
        <w:pStyle w:val="ListParagraph"/>
        <w:numPr>
          <w:ilvl w:val="0"/>
          <w:numId w:val="4"/>
        </w:numPr>
      </w:pPr>
      <w:r>
        <w:t xml:space="preserve">Cosine Similarity </w:t>
      </w:r>
      <w:r>
        <w:rPr>
          <w:rFonts w:hint="cs"/>
          <w:cs/>
        </w:rPr>
        <w:t xml:space="preserve">คือการดูความคล้ายคลึงด้วยองศา </w:t>
      </w:r>
      <w:r w:rsidR="00F87A6B">
        <w:rPr>
          <w:rFonts w:hint="cs"/>
          <w:cs/>
        </w:rPr>
        <w:t>ซึ่งคำนวณได้จากสูตร</w:t>
      </w:r>
    </w:p>
    <w:p w14:paraId="17FB47A0" w14:textId="3DC83929" w:rsidR="00685666" w:rsidRPr="0008764E" w:rsidRDefault="00DA73FB" w:rsidP="0008764E">
      <w:pPr>
        <w:jc w:val="center"/>
      </w:pPr>
      <m:oMath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cos</m:t>
            </m:r>
          </m:fName>
          <m:e>
            <m:r>
              <w:rPr>
                <w:rFonts w:ascii="Cambria Math" w:hAnsi="Cambria Math"/>
              </w:rPr>
              <m:t>θ</m:t>
            </m:r>
          </m:e>
        </m:func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acc>
              <m:accPr>
                <m:chr m:val="⃗"/>
                <m:ctrlPr>
                  <w:rPr>
                    <w:rFonts w:ascii="Cambria Math" w:hAnsi="Cambria Math"/>
                    <w:i/>
                  </w:rPr>
                </m:ctrlPr>
              </m:accPr>
              <m:e>
                <m:r>
                  <w:rPr>
                    <w:rFonts w:ascii="Cambria Math" w:hAnsi="Cambria Math"/>
                  </w:rPr>
                  <m:t>q</m:t>
                </m:r>
              </m:e>
            </m:acc>
            <m:r>
              <w:rPr>
                <w:rFonts w:ascii="Cambria Math" w:hAnsi="Cambria Math"/>
              </w:rPr>
              <m:t>∙</m:t>
            </m:r>
            <m:acc>
              <m:accPr>
                <m:chr m:val="⃗"/>
                <m:ctrlPr>
                  <w:rPr>
                    <w:rFonts w:ascii="Cambria Math" w:hAnsi="Cambria Math"/>
                    <w:i/>
                  </w:rPr>
                </m:ctrlPr>
              </m:accPr>
              <m:e>
                <m:r>
                  <w:rPr>
                    <w:rFonts w:ascii="Cambria Math" w:hAnsi="Cambria Math"/>
                  </w:rPr>
                  <m:t>d</m:t>
                </m:r>
              </m:e>
            </m:acc>
          </m:num>
          <m:den>
            <m:d>
              <m:dPr>
                <m:begChr m:val="‖"/>
                <m:endChr m:val="‖"/>
                <m:ctrlPr>
                  <w:rPr>
                    <w:rFonts w:ascii="Cambria Math" w:hAnsi="Cambria Math"/>
                    <w:i/>
                  </w:rPr>
                </m:ctrlPr>
              </m:dPr>
              <m:e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q</m:t>
                    </m:r>
                  </m:e>
                </m:acc>
              </m:e>
            </m:d>
            <m:d>
              <m:dPr>
                <m:begChr m:val="‖"/>
                <m:endChr m:val="‖"/>
                <m:ctrlPr>
                  <w:rPr>
                    <w:rFonts w:ascii="Cambria Math" w:hAnsi="Cambria Math"/>
                    <w:i/>
                  </w:rPr>
                </m:ctrlPr>
              </m:dPr>
              <m:e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d</m:t>
                    </m:r>
                  </m:e>
                </m:acc>
              </m:e>
            </m:d>
          </m:den>
        </m:f>
        <m:r>
          <w:rPr>
            <w:rFonts w:ascii="Cambria Math" w:hAnsi="Cambria Math"/>
          </w:rPr>
          <m:t>=SIM(</m:t>
        </m:r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q</m:t>
            </m:r>
          </m:e>
        </m:acc>
        <m:r>
          <w:rPr>
            <w:rFonts w:ascii="Cambria Math" w:hAnsi="Cambria Math"/>
          </w:rPr>
          <m:t>,</m:t>
        </m:r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d</m:t>
            </m:r>
          </m:e>
        </m:acc>
        <m:r>
          <w:rPr>
            <w:rFonts w:ascii="Cambria Math" w:hAnsi="Cambria Math"/>
          </w:rPr>
          <m:t>)</m:t>
        </m:r>
      </m:oMath>
      <w:r w:rsidR="00B745A0">
        <w:t xml:space="preserve"> </w:t>
      </w:r>
      <w:r w:rsidR="00B745A0">
        <w:rPr>
          <w:rFonts w:hint="cs"/>
          <w:cs/>
        </w:rPr>
        <w:t xml:space="preserve"> </w:t>
      </w:r>
    </w:p>
    <w:p w14:paraId="1DCAEF72" w14:textId="3451DD29" w:rsidR="00030F06" w:rsidRPr="00030F06" w:rsidRDefault="00E17501" w:rsidP="00030F06">
      <w:pPr>
        <w:rPr>
          <w:i/>
        </w:rPr>
      </w:pPr>
      <w:r>
        <w:rPr>
          <w:rFonts w:hint="cs"/>
          <w:i/>
          <w:cs/>
        </w:rPr>
        <w:t>เมื่อ</w:t>
      </w:r>
      <w:r w:rsidR="00030F06">
        <w:rPr>
          <w:rFonts w:hint="cs"/>
          <w:i/>
          <w:cs/>
        </w:rPr>
        <w:t xml:space="preserve"> </w:t>
      </w:r>
      <m:oMath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q</m:t>
            </m:r>
          </m:e>
        </m:acc>
      </m:oMath>
      <w:r w:rsidR="00030F06" w:rsidRPr="00030F06">
        <w:rPr>
          <w:i/>
        </w:rPr>
        <w:t xml:space="preserve"> </w:t>
      </w:r>
      <w:r w:rsidR="00030F06" w:rsidRPr="00030F06">
        <w:rPr>
          <w:i/>
          <w:cs/>
        </w:rPr>
        <w:t>เป็นเวกเตอร์แทนข้อความการสอบถาม และ</w:t>
      </w:r>
    </w:p>
    <w:p w14:paraId="7D7E28D7" w14:textId="340C8CCA" w:rsidR="00420104" w:rsidRDefault="00030F06" w:rsidP="00030F06">
      <w:pPr>
        <w:rPr>
          <w:i/>
        </w:rPr>
      </w:pPr>
      <m:oMath>
        <m:r>
          <w:rPr>
            <w:rFonts w:ascii="Cambria Math" w:hAnsi="Cambria Math"/>
          </w:rPr>
          <m:t xml:space="preserve">     </m:t>
        </m:r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d</m:t>
            </m:r>
          </m:e>
        </m:acc>
      </m:oMath>
      <w:r w:rsidRPr="00030F06">
        <w:rPr>
          <w:i/>
        </w:rPr>
        <w:t xml:space="preserve"> </w:t>
      </w:r>
      <w:r w:rsidRPr="00030F06">
        <w:rPr>
          <w:i/>
          <w:cs/>
        </w:rPr>
        <w:t>เป็นเวกเตอร์แทน</w:t>
      </w:r>
      <w:r w:rsidR="004F2ECB">
        <w:rPr>
          <w:rFonts w:hint="cs"/>
          <w:i/>
          <w:cs/>
        </w:rPr>
        <w:t>ข้อความ</w:t>
      </w:r>
      <w:r w:rsidRPr="00030F06">
        <w:rPr>
          <w:i/>
          <w:cs/>
        </w:rPr>
        <w:t>ใดๆ</w:t>
      </w:r>
      <m:oMath>
        <m:r>
          <m:rPr>
            <m:sty m:val="p"/>
          </m:rPr>
          <w:rPr>
            <w:rFonts w:ascii="Cambria Math" w:hAnsi="Cambria Math"/>
          </w:rPr>
          <w:br/>
        </m:r>
        <m:r>
          <w:rPr>
            <w:rFonts w:ascii="Cambria Math" w:hAnsi="Cambria Math"/>
          </w:rPr>
          <m:t xml:space="preserve">     θ</m:t>
        </m:r>
      </m:oMath>
      <w:r w:rsidR="00265E28">
        <w:rPr>
          <w:rFonts w:hint="cs"/>
          <w:i/>
          <w:cs/>
        </w:rPr>
        <w:t xml:space="preserve"> เป็น</w:t>
      </w:r>
      <w:r w:rsidR="00215677">
        <w:rPr>
          <w:rFonts w:hint="cs"/>
          <w:i/>
          <w:cs/>
        </w:rPr>
        <w:t>มุมระหว่างเวกเตอร์</w:t>
      </w:r>
      <w:r w:rsidR="00BA5F14">
        <w:rPr>
          <w:rFonts w:hint="cs"/>
          <w:i/>
          <w:cs/>
        </w:rPr>
        <w:t xml:space="preserve"> </w:t>
      </w:r>
      <m:oMath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q</m:t>
            </m:r>
          </m:e>
        </m:acc>
      </m:oMath>
      <w:r w:rsidR="00F3240A" w:rsidRPr="00030F06">
        <w:rPr>
          <w:i/>
        </w:rPr>
        <w:t xml:space="preserve"> </w:t>
      </w:r>
      <w:r w:rsidR="00BA5F14">
        <w:rPr>
          <w:i/>
        </w:rPr>
        <w:t xml:space="preserve"> </w:t>
      </w:r>
      <w:r w:rsidR="00BA5F14">
        <w:rPr>
          <w:rFonts w:hint="cs"/>
          <w:i/>
          <w:cs/>
        </w:rPr>
        <w:t xml:space="preserve">และ </w:t>
      </w:r>
      <m:oMath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d</m:t>
            </m:r>
          </m:e>
        </m:acc>
      </m:oMath>
      <w:r w:rsidR="00420104">
        <w:rPr>
          <w:rFonts w:hint="cs"/>
          <w:i/>
          <w:cs/>
        </w:rPr>
        <w:t xml:space="preserve"> </w:t>
      </w:r>
    </w:p>
    <w:p w14:paraId="040D77A1" w14:textId="77777777" w:rsidR="00420104" w:rsidRDefault="00420104" w:rsidP="00420104">
      <w:pPr>
        <w:rPr>
          <w:i/>
        </w:rPr>
      </w:pPr>
      <w:r>
        <w:rPr>
          <w:iCs/>
        </w:rPr>
        <w:t xml:space="preserve">     </w:t>
      </w:r>
      <w:r w:rsidRPr="00420104">
        <w:rPr>
          <w:iCs/>
        </w:rPr>
        <w:t>K</w:t>
      </w:r>
      <w:r>
        <w:rPr>
          <w:iCs/>
        </w:rPr>
        <w:t xml:space="preserve"> </w:t>
      </w:r>
      <w:r>
        <w:rPr>
          <w:rFonts w:hint="cs"/>
          <w:i/>
          <w:cs/>
        </w:rPr>
        <w:t xml:space="preserve">เป็นจำนวนมิติขิงเวกเตอร์ </w:t>
      </w:r>
      <m:oMath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q</m:t>
            </m:r>
          </m:e>
        </m:acc>
      </m:oMath>
      <w:r w:rsidRPr="00030F06">
        <w:rPr>
          <w:i/>
        </w:rPr>
        <w:t xml:space="preserve"> </w:t>
      </w:r>
      <w:r>
        <w:rPr>
          <w:i/>
        </w:rPr>
        <w:t xml:space="preserve"> </w:t>
      </w:r>
      <w:r>
        <w:rPr>
          <w:rFonts w:hint="cs"/>
          <w:i/>
          <w:cs/>
        </w:rPr>
        <w:t xml:space="preserve">และ </w:t>
      </w:r>
      <m:oMath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d</m:t>
            </m:r>
          </m:e>
        </m:acc>
      </m:oMath>
      <w:r>
        <w:rPr>
          <w:rFonts w:hint="cs"/>
          <w:i/>
          <w:cs/>
        </w:rPr>
        <w:t xml:space="preserve"> </w:t>
      </w:r>
    </w:p>
    <w:p w14:paraId="74620A5F" w14:textId="7885E006" w:rsidR="00641B02" w:rsidRDefault="006F07C7" w:rsidP="002D58B9">
      <w:r>
        <w:rPr>
          <w:rFonts w:hint="cs"/>
          <w:cs/>
        </w:rPr>
        <w:t xml:space="preserve">โดยที่ </w:t>
      </w:r>
      <m:oMath>
        <m:d>
          <m:dPr>
            <m:begChr m:val="‖"/>
            <m:endChr m:val="‖"/>
            <m:ctrlPr>
              <w:rPr>
                <w:rFonts w:ascii="Cambria Math" w:hAnsi="Cambria Math"/>
                <w:i/>
              </w:rPr>
            </m:ctrlPr>
          </m:dPr>
          <m:e>
            <m:acc>
              <m:accPr>
                <m:chr m:val="⃗"/>
                <m:ctrlPr>
                  <w:rPr>
                    <w:rFonts w:ascii="Cambria Math" w:hAnsi="Cambria Math"/>
                    <w:i/>
                  </w:rPr>
                </m:ctrlPr>
              </m:accPr>
              <m:e>
                <m:r>
                  <w:rPr>
                    <w:rFonts w:ascii="Cambria Math" w:hAnsi="Cambria Math"/>
                  </w:rPr>
                  <m:t>q</m:t>
                </m:r>
              </m:e>
            </m:acc>
          </m:e>
        </m:d>
        <m:r>
          <w:rPr>
            <w:rFonts w:ascii="Cambria Math" w:hAnsi="Cambria Math"/>
          </w:rPr>
          <m:t xml:space="preserve">=  </m:t>
        </m:r>
        <m:rad>
          <m:radPr>
            <m:degHide m:val="1"/>
            <m:ctrlPr>
              <w:rPr>
                <w:rFonts w:ascii="Cambria Math" w:hAnsi="Cambria Math"/>
                <w:i/>
              </w:rPr>
            </m:ctrlPr>
          </m:radPr>
          <m:deg/>
          <m:e>
            <m:nary>
              <m:naryPr>
                <m:chr m:val="∑"/>
                <m:limLoc m:val="undOvr"/>
                <m:ctrlPr>
                  <w:rPr>
                    <w:rFonts w:ascii="Cambria Math" w:hAnsi="Cambria Math"/>
                    <w:i/>
                  </w:rPr>
                </m:ctrlPr>
              </m:naryPr>
              <m:sub>
                <m:r>
                  <w:rPr>
                    <w:rFonts w:ascii="Cambria Math" w:hAnsi="Cambria Math"/>
                  </w:rPr>
                  <m:t>i=1</m:t>
                </m:r>
              </m:sub>
              <m:sup>
                <m:r>
                  <w:rPr>
                    <w:rFonts w:ascii="Cambria Math" w:hAnsi="Cambria Math"/>
                  </w:rPr>
                  <m:t>K</m:t>
                </m:r>
              </m:sup>
              <m:e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>q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i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bSup>
              </m:e>
            </m:nary>
          </m:e>
        </m:rad>
      </m:oMath>
      <w:r w:rsidR="00BB460F">
        <w:t xml:space="preserve">  </w:t>
      </w:r>
      <w:r w:rsidR="00BB460F">
        <w:rPr>
          <w:rFonts w:hint="cs"/>
          <w:cs/>
        </w:rPr>
        <w:t xml:space="preserve">และ  </w:t>
      </w:r>
      <m:oMath>
        <m:d>
          <m:dPr>
            <m:begChr m:val="‖"/>
            <m:endChr m:val="‖"/>
            <m:ctrlPr>
              <w:rPr>
                <w:rFonts w:ascii="Cambria Math" w:hAnsi="Cambria Math"/>
                <w:i/>
              </w:rPr>
            </m:ctrlPr>
          </m:dPr>
          <m:e>
            <m:acc>
              <m:accPr>
                <m:chr m:val="⃗"/>
                <m:ctrlPr>
                  <w:rPr>
                    <w:rFonts w:ascii="Cambria Math" w:hAnsi="Cambria Math"/>
                    <w:i/>
                  </w:rPr>
                </m:ctrlPr>
              </m:accPr>
              <m:e>
                <m:r>
                  <w:rPr>
                    <w:rFonts w:ascii="Cambria Math" w:hAnsi="Cambria Math"/>
                  </w:rPr>
                  <m:t>d</m:t>
                </m:r>
              </m:e>
            </m:acc>
          </m:e>
        </m:d>
        <m:r>
          <w:rPr>
            <w:rFonts w:ascii="Cambria Math" w:hAnsi="Cambria Math"/>
          </w:rPr>
          <m:t xml:space="preserve">=  </m:t>
        </m:r>
        <m:rad>
          <m:radPr>
            <m:degHide m:val="1"/>
            <m:ctrlPr>
              <w:rPr>
                <w:rFonts w:ascii="Cambria Math" w:hAnsi="Cambria Math"/>
                <w:i/>
              </w:rPr>
            </m:ctrlPr>
          </m:radPr>
          <m:deg/>
          <m:e>
            <m:nary>
              <m:naryPr>
                <m:chr m:val="∑"/>
                <m:limLoc m:val="undOvr"/>
                <m:ctrlPr>
                  <w:rPr>
                    <w:rFonts w:ascii="Cambria Math" w:hAnsi="Cambria Math"/>
                    <w:i/>
                  </w:rPr>
                </m:ctrlPr>
              </m:naryPr>
              <m:sub>
                <m:r>
                  <w:rPr>
                    <w:rFonts w:ascii="Cambria Math" w:hAnsi="Cambria Math"/>
                  </w:rPr>
                  <m:t>i=1</m:t>
                </m:r>
              </m:sub>
              <m:sup>
                <m:r>
                  <w:rPr>
                    <w:rFonts w:ascii="Cambria Math" w:hAnsi="Cambria Math"/>
                  </w:rPr>
                  <m:t>K</m:t>
                </m:r>
              </m:sup>
              <m:e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>d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i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bSup>
              </m:e>
            </m:nary>
          </m:e>
        </m:rad>
      </m:oMath>
    </w:p>
    <w:p w14:paraId="70FF6EE1" w14:textId="2AC9212C" w:rsidR="00556A35" w:rsidRDefault="00DA73FB" w:rsidP="00556A35">
      <w:pPr>
        <w:rPr>
          <w:cs/>
        </w:rPr>
      </w:pPr>
      <m:oMath>
        <m:acc>
          <m:accPr>
            <m:chr m:val="⃗"/>
            <m:ctrlPr>
              <w:rPr>
                <w:rFonts w:ascii="Cambria Math" w:hAnsi="Cambria Math"/>
              </w:rPr>
            </m:ctrlPr>
          </m:accPr>
          <m:e>
            <m:r>
              <w:rPr>
                <w:rFonts w:ascii="Cambria Math" w:hAnsi="Cambria Math"/>
              </w:rPr>
              <m:t>q</m:t>
            </m:r>
          </m:e>
        </m:acc>
      </m:oMath>
      <w:r w:rsidR="00556A35" w:rsidRPr="00030F06">
        <w:t xml:space="preserve"> </w:t>
      </w:r>
      <w:r w:rsidR="00556A35">
        <w:t xml:space="preserve"> </w:t>
      </w:r>
      <w:r w:rsidR="00556A35">
        <w:rPr>
          <w:rFonts w:hint="cs"/>
          <w:cs/>
        </w:rPr>
        <w:t xml:space="preserve">และ </w:t>
      </w:r>
      <m:oMath>
        <m:acc>
          <m:accPr>
            <m:chr m:val="⃗"/>
            <m:ctrlPr>
              <w:rPr>
                <w:rFonts w:ascii="Cambria Math" w:hAnsi="Cambria Math"/>
              </w:rPr>
            </m:ctrlPr>
          </m:accPr>
          <m:e>
            <m:r>
              <w:rPr>
                <w:rFonts w:ascii="Cambria Math" w:hAnsi="Cambria Math"/>
              </w:rPr>
              <m:t>d</m:t>
            </m:r>
          </m:e>
        </m:acc>
      </m:oMath>
      <w:r w:rsidR="00556A35">
        <w:t xml:space="preserve">  </w:t>
      </w:r>
      <w:r w:rsidR="00556A35">
        <w:rPr>
          <w:rFonts w:hint="cs"/>
          <w:cs/>
        </w:rPr>
        <w:t xml:space="preserve">มีความคล้ายกันมากที่สุดเมื่อ </w:t>
      </w:r>
      <m:oMath>
        <m:r>
          <w:rPr>
            <w:rFonts w:ascii="Cambria Math" w:hAnsi="Cambria Math"/>
          </w:rPr>
          <m:t>θ</m:t>
        </m:r>
      </m:oMath>
      <w:r w:rsidR="00556A35">
        <w:rPr>
          <w:rFonts w:hint="cs"/>
          <w:cs/>
        </w:rPr>
        <w:t xml:space="preserve"> เข้าใกล้ </w:t>
      </w:r>
      <w:r w:rsidR="00556A35">
        <w:t xml:space="preserve">0 </w:t>
      </w:r>
      <w:r w:rsidR="00556A35">
        <w:rPr>
          <w:rFonts w:hint="cs"/>
          <w:cs/>
        </w:rPr>
        <w:t xml:space="preserve">องศา หรือเข้าใกล้ </w:t>
      </w:r>
      <w:r w:rsidR="00556A35">
        <w:t xml:space="preserve">1 </w:t>
      </w:r>
    </w:p>
    <w:p w14:paraId="49E208B2" w14:textId="45CF3F8F" w:rsidR="00556A35" w:rsidRDefault="00244BB6" w:rsidP="00556A35">
      <w:r>
        <w:rPr>
          <w:rFonts w:hint="cs"/>
          <w:cs/>
        </w:rPr>
        <w:t>สามารถสมนัยสมการได้ว่า</w:t>
      </w:r>
    </w:p>
    <w:p w14:paraId="3AC61968" w14:textId="08C38743" w:rsidR="00244BB6" w:rsidRDefault="00244BB6" w:rsidP="00556A35">
      <m:oMathPara>
        <m:oMath>
          <m:r>
            <w:rPr>
              <w:rFonts w:ascii="Cambria Math" w:hAnsi="Cambria Math"/>
            </w:rPr>
            <m:t>SIM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q</m:t>
                  </m:r>
                </m:e>
              </m:acc>
              <m:r>
                <w:rPr>
                  <w:rFonts w:ascii="Cambria Math" w:hAnsi="Cambria Math"/>
                </w:rPr>
                <m:t>,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d</m:t>
                  </m:r>
                </m:e>
              </m:acc>
            </m:e>
          </m:d>
          <m:r>
            <w:rPr>
              <w:rFonts w:ascii="Cambria Math" w:hAnsi="Cambria Math"/>
            </w:rPr>
            <m:t>=SIM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q</m:t>
                  </m:r>
                </m:e>
              </m:acc>
              <m:r>
                <w:rPr>
                  <w:rFonts w:ascii="Cambria Math" w:hAnsi="Cambria Math"/>
                </w:rPr>
                <m:t>*,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d</m:t>
                  </m:r>
                </m:e>
              </m:acc>
              <m:r>
                <w:rPr>
                  <w:rFonts w:ascii="Cambria Math" w:hAnsi="Cambria Math"/>
                </w:rPr>
                <m:t>*</m:t>
              </m:r>
            </m:e>
          </m:d>
          <m:r>
            <w:rPr>
              <w:rFonts w:ascii="Cambria Math" w:hAnsi="Cambria Math"/>
            </w:rPr>
            <m:t>=</m:t>
          </m:r>
          <m:acc>
            <m:accPr>
              <m:chr m:val="⃗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q</m:t>
              </m:r>
            </m:e>
          </m:acc>
          <m:r>
            <w:rPr>
              <w:rFonts w:ascii="Cambria Math" w:hAnsi="Cambria Math"/>
            </w:rPr>
            <m:t>*∙</m:t>
          </m:r>
          <m:acc>
            <m:accPr>
              <m:chr m:val="⃗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d</m:t>
              </m:r>
            </m:e>
          </m:acc>
          <m:r>
            <w:rPr>
              <w:rFonts w:ascii="Cambria Math" w:hAnsi="Cambria Math"/>
            </w:rPr>
            <m:t xml:space="preserve">* = </m:t>
          </m:r>
          <m:nary>
            <m:naryPr>
              <m:chr m:val="∑"/>
              <m:limLoc m:val="undOvr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i=1</m:t>
              </m:r>
            </m:sub>
            <m:sup>
              <m:r>
                <w:rPr>
                  <w:rFonts w:ascii="Cambria Math" w:hAnsi="Cambria Math"/>
                </w:rPr>
                <m:t>K</m:t>
              </m:r>
            </m:sup>
            <m:e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q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  <m:sup>
                  <m:r>
                    <w:rPr>
                      <w:rFonts w:ascii="Cambria Math" w:hAnsi="Cambria Math"/>
                    </w:rPr>
                    <m:t>*</m:t>
                  </m:r>
                </m:sup>
              </m:sSubSup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  <m:sup>
                  <m:r>
                    <w:rPr>
                      <w:rFonts w:ascii="Cambria Math" w:hAnsi="Cambria Math"/>
                    </w:rPr>
                    <m:t>*</m:t>
                  </m:r>
                </m:sup>
              </m:sSubSup>
            </m:e>
          </m:nary>
        </m:oMath>
      </m:oMathPara>
    </w:p>
    <w:p w14:paraId="32E523D6" w14:textId="10ABE2D2" w:rsidR="00556A35" w:rsidRDefault="00635B96" w:rsidP="00556A35">
      <w:r>
        <w:rPr>
          <w:rFonts w:hint="cs"/>
          <w:cs/>
        </w:rPr>
        <w:t xml:space="preserve">โดยที่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acc>
              <m:accPr>
                <m:chr m:val="⃗"/>
                <m:ctrlPr>
                  <w:rPr>
                    <w:rFonts w:ascii="Cambria Math" w:hAnsi="Cambria Math"/>
                    <w:i/>
                  </w:rPr>
                </m:ctrlPr>
              </m:accPr>
              <m:e>
                <m:r>
                  <w:rPr>
                    <w:rFonts w:ascii="Cambria Math" w:hAnsi="Cambria Math"/>
                  </w:rPr>
                  <m:t>q</m:t>
                </m:r>
              </m:e>
            </m:acc>
          </m:e>
          <m:sup>
            <m:r>
              <w:rPr>
                <w:rFonts w:ascii="Cambria Math" w:hAnsi="Cambria Math"/>
              </w:rPr>
              <m:t>*</m:t>
            </m:r>
          </m:sup>
        </m:sSup>
        <m:r>
          <w:rPr>
            <w:rFonts w:ascii="Cambria Math" w:hAnsi="Cambria Math"/>
          </w:rPr>
          <m:t xml:space="preserve">= 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acc>
              <m:accPr>
                <m:chr m:val="⃗"/>
                <m:ctrlPr>
                  <w:rPr>
                    <w:rFonts w:ascii="Cambria Math" w:hAnsi="Cambria Math"/>
                    <w:i/>
                  </w:rPr>
                </m:ctrlPr>
              </m:accPr>
              <m:e>
                <m:r>
                  <w:rPr>
                    <w:rFonts w:ascii="Cambria Math" w:hAnsi="Cambria Math"/>
                  </w:rPr>
                  <m:t>q</m:t>
                </m:r>
              </m:e>
            </m:acc>
          </m:num>
          <m:den>
            <m:d>
              <m:dPr>
                <m:begChr m:val="‖"/>
                <m:endChr m:val="‖"/>
                <m:ctrlPr>
                  <w:rPr>
                    <w:rFonts w:ascii="Cambria Math" w:hAnsi="Cambria Math"/>
                    <w:i/>
                  </w:rPr>
                </m:ctrlPr>
              </m:dPr>
              <m:e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q</m:t>
                    </m:r>
                  </m:e>
                </m:acc>
              </m:e>
            </m:d>
          </m:den>
        </m:f>
      </m:oMath>
      <w:r w:rsidR="00DE6437">
        <w:t xml:space="preserve">  </w:t>
      </w:r>
      <w:r w:rsidR="00DE6437">
        <w:rPr>
          <w:rFonts w:hint="cs"/>
          <w:cs/>
        </w:rPr>
        <w:t xml:space="preserve">และ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acc>
              <m:accPr>
                <m:chr m:val="⃗"/>
                <m:ctrlPr>
                  <w:rPr>
                    <w:rFonts w:ascii="Cambria Math" w:hAnsi="Cambria Math"/>
                    <w:i/>
                  </w:rPr>
                </m:ctrlPr>
              </m:accPr>
              <m:e>
                <m:r>
                  <w:rPr>
                    <w:rFonts w:ascii="Cambria Math" w:hAnsi="Cambria Math"/>
                  </w:rPr>
                  <m:t>d</m:t>
                </m:r>
              </m:e>
            </m:acc>
          </m:e>
          <m:sup>
            <m:r>
              <w:rPr>
                <w:rFonts w:ascii="Cambria Math" w:hAnsi="Cambria Math"/>
              </w:rPr>
              <m:t>*</m:t>
            </m:r>
          </m:sup>
        </m:sSup>
        <m:r>
          <w:rPr>
            <w:rFonts w:ascii="Cambria Math" w:hAnsi="Cambria Math"/>
          </w:rPr>
          <m:t xml:space="preserve">= 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acc>
              <m:accPr>
                <m:chr m:val="⃗"/>
                <m:ctrlPr>
                  <w:rPr>
                    <w:rFonts w:ascii="Cambria Math" w:hAnsi="Cambria Math"/>
                    <w:i/>
                  </w:rPr>
                </m:ctrlPr>
              </m:accPr>
              <m:e>
                <m:r>
                  <w:rPr>
                    <w:rFonts w:ascii="Cambria Math" w:hAnsi="Cambria Math"/>
                  </w:rPr>
                  <m:t>d</m:t>
                </m:r>
              </m:e>
            </m:acc>
          </m:num>
          <m:den>
            <m:d>
              <m:dPr>
                <m:begChr m:val="‖"/>
                <m:endChr m:val="‖"/>
                <m:ctrlPr>
                  <w:rPr>
                    <w:rFonts w:ascii="Cambria Math" w:hAnsi="Cambria Math"/>
                    <w:i/>
                  </w:rPr>
                </m:ctrlPr>
              </m:dPr>
              <m:e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d</m:t>
                    </m:r>
                  </m:e>
                </m:acc>
              </m:e>
            </m:d>
          </m:den>
        </m:f>
      </m:oMath>
      <w:r w:rsidR="00064A5A">
        <w:t xml:space="preserve">  </w:t>
      </w:r>
      <w:r w:rsidR="00A54320">
        <w:t xml:space="preserve"> </w:t>
      </w:r>
      <w:r w:rsidR="00A54320">
        <w:rPr>
          <w:rFonts w:hint="cs"/>
          <w:cs/>
        </w:rPr>
        <w:t xml:space="preserve">ซึ่ง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acc>
              <m:accPr>
                <m:chr m:val="⃗"/>
                <m:ctrlPr>
                  <w:rPr>
                    <w:rFonts w:ascii="Cambria Math" w:hAnsi="Cambria Math"/>
                    <w:i/>
                  </w:rPr>
                </m:ctrlPr>
              </m:accPr>
              <m:e>
                <m:r>
                  <w:rPr>
                    <w:rFonts w:ascii="Cambria Math" w:hAnsi="Cambria Math"/>
                  </w:rPr>
                  <m:t>q</m:t>
                </m:r>
              </m:e>
            </m:acc>
          </m:e>
          <m:sup>
            <m:r>
              <w:rPr>
                <w:rFonts w:ascii="Cambria Math" w:hAnsi="Cambria Math"/>
              </w:rPr>
              <m:t>*</m:t>
            </m:r>
          </m:sup>
        </m:sSup>
      </m:oMath>
      <w:r w:rsidR="007000F2">
        <w:rPr>
          <w:rFonts w:hint="cs"/>
          <w:cs/>
        </w:rPr>
        <w:t xml:space="preserve">และ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acc>
              <m:accPr>
                <m:chr m:val="⃗"/>
                <m:ctrlPr>
                  <w:rPr>
                    <w:rFonts w:ascii="Cambria Math" w:hAnsi="Cambria Math"/>
                    <w:i/>
                  </w:rPr>
                </m:ctrlPr>
              </m:accPr>
              <m:e>
                <m:r>
                  <w:rPr>
                    <w:rFonts w:ascii="Cambria Math" w:hAnsi="Cambria Math"/>
                  </w:rPr>
                  <m:t>d</m:t>
                </m:r>
              </m:e>
            </m:acc>
          </m:e>
          <m:sup>
            <m:r>
              <w:rPr>
                <w:rFonts w:ascii="Cambria Math" w:hAnsi="Cambria Math"/>
              </w:rPr>
              <m:t>*</m:t>
            </m:r>
          </m:sup>
        </m:sSup>
      </m:oMath>
      <w:r w:rsidR="007000F2">
        <w:rPr>
          <w:rFonts w:hint="cs"/>
          <w:cs/>
        </w:rPr>
        <w:t xml:space="preserve"> คือเวกเตอร์มาตราฐานขนาด </w:t>
      </w:r>
      <w:r w:rsidR="007000F2">
        <w:t xml:space="preserve">1 </w:t>
      </w:r>
      <w:r w:rsidR="007000F2">
        <w:rPr>
          <w:rFonts w:hint="cs"/>
          <w:cs/>
        </w:rPr>
        <w:t>หนึ่ง</w:t>
      </w:r>
    </w:p>
    <w:p w14:paraId="2D294385" w14:textId="28B69601" w:rsidR="0017279E" w:rsidRDefault="00F75555" w:rsidP="00556A35">
      <w:pPr>
        <w:rPr>
          <w:cs/>
        </w:rPr>
      </w:pPr>
      <w:r>
        <w:rPr>
          <w:rFonts w:hint="cs"/>
          <w:cs/>
        </w:rPr>
        <w:t>เมื่อ</w:t>
      </w:r>
      <w:r w:rsidR="0017279E">
        <w:rPr>
          <w:rFonts w:hint="cs"/>
          <w:cs/>
        </w:rPr>
        <w:t xml:space="preserve">ค่าของ </w:t>
      </w:r>
      <w:r w:rsidR="0017279E">
        <w:t xml:space="preserve">sim </w:t>
      </w:r>
      <w:r w:rsidR="0017279E">
        <w:rPr>
          <w:rFonts w:hint="cs"/>
          <w:cs/>
        </w:rPr>
        <w:t xml:space="preserve">เข้าใกล้ </w:t>
      </w:r>
      <w:r w:rsidR="0017279E">
        <w:t xml:space="preserve">1 </w:t>
      </w:r>
      <w:r w:rsidR="0017279E">
        <w:rPr>
          <w:rFonts w:hint="cs"/>
          <w:cs/>
        </w:rPr>
        <w:t>มากเท่า</w:t>
      </w:r>
      <w:r w:rsidR="00761193">
        <w:rPr>
          <w:rFonts w:hint="cs"/>
          <w:cs/>
        </w:rPr>
        <w:t>ไ</w:t>
      </w:r>
      <w:r w:rsidR="005471D4">
        <w:rPr>
          <w:rFonts w:hint="cs"/>
          <w:cs/>
        </w:rPr>
        <w:t>ร</w:t>
      </w:r>
      <w:r w:rsidR="0017279E">
        <w:rPr>
          <w:rFonts w:hint="cs"/>
          <w:cs/>
        </w:rPr>
        <w:t>ยิ่งหมายความว่ามีความคล้ายกันมากเท่านั้น</w:t>
      </w:r>
      <w:r w:rsidR="00C73614">
        <w:t xml:space="preserve"> [2]</w:t>
      </w:r>
    </w:p>
    <w:p w14:paraId="5A138739" w14:textId="7FAA258D" w:rsidR="00635B96" w:rsidRDefault="00635B96" w:rsidP="00556A35"/>
    <w:p w14:paraId="3D6F9C64" w14:textId="4E6CC556" w:rsidR="005F3362" w:rsidRDefault="005F3362" w:rsidP="00880975">
      <w:pPr>
        <w:jc w:val="thaiDistribute"/>
      </w:pPr>
      <w:r>
        <w:rPr>
          <w:cs/>
        </w:rPr>
        <w:tab/>
      </w:r>
      <w:bookmarkStart w:id="110" w:name="_Toc61186644"/>
      <w:bookmarkStart w:id="111" w:name="_Toc61201563"/>
      <w:bookmarkStart w:id="112" w:name="_Toc61205925"/>
      <w:bookmarkStart w:id="113" w:name="_Toc61295422"/>
      <w:bookmarkStart w:id="114" w:name="_Toc61466305"/>
      <w:r w:rsidRPr="003F56B2">
        <w:rPr>
          <w:rStyle w:val="TitleChar"/>
        </w:rPr>
        <w:t>2.4.2</w:t>
      </w:r>
      <w:r w:rsidR="00422C99" w:rsidRPr="003F56B2">
        <w:rPr>
          <w:rStyle w:val="TitleChar"/>
        </w:rPr>
        <w:t xml:space="preserve"> </w:t>
      </w:r>
      <w:r w:rsidR="003529BD" w:rsidRPr="003F56B2">
        <w:rPr>
          <w:rStyle w:val="TitleChar"/>
          <w:rFonts w:hint="cs"/>
          <w:cs/>
        </w:rPr>
        <w:t>ความต่างกัน</w:t>
      </w:r>
      <w:r w:rsidR="003529BD" w:rsidRPr="003F56B2">
        <w:rPr>
          <w:rStyle w:val="TitleChar"/>
        </w:rPr>
        <w:t xml:space="preserve"> (</w:t>
      </w:r>
      <w:r w:rsidR="00055E98" w:rsidRPr="003F56B2">
        <w:rPr>
          <w:rStyle w:val="TitleChar"/>
        </w:rPr>
        <w:t>Distance)</w:t>
      </w:r>
      <w:bookmarkEnd w:id="110"/>
      <w:bookmarkEnd w:id="111"/>
      <w:bookmarkEnd w:id="112"/>
      <w:bookmarkEnd w:id="113"/>
      <w:bookmarkEnd w:id="114"/>
      <w:r w:rsidR="00AB411B">
        <w:rPr>
          <w:rFonts w:hint="cs"/>
          <w:cs/>
        </w:rPr>
        <w:t xml:space="preserve"> เป็นการหาความต่างกันของเวกเตอร์ ซึ่งพิจารณาได้จากทิศทางของเวกเตอร์ ซึ่งพุ่งออกจากจุดกำเนิด ไปยังพิกัดของเวกเตอร์นั้นๆ หากเวกเตอร์ใดมีทิศต่างกัน หมายความได้ว่ามีคุณลักษณะในแต่ละมิติการกระจายตัวต่างกัน</w:t>
      </w:r>
      <w:r w:rsidR="00AB411B">
        <w:t xml:space="preserve"> </w:t>
      </w:r>
      <w:r w:rsidR="00AB411B">
        <w:rPr>
          <w:rFonts w:hint="cs"/>
          <w:cs/>
        </w:rPr>
        <w:t xml:space="preserve">โดยขอกล่าวถึง </w:t>
      </w:r>
      <w:r w:rsidR="00AB411B">
        <w:t xml:space="preserve">2 </w:t>
      </w:r>
      <w:r w:rsidR="00AB411B">
        <w:rPr>
          <w:rFonts w:hint="cs"/>
          <w:cs/>
        </w:rPr>
        <w:t>วิธี</w:t>
      </w:r>
    </w:p>
    <w:p w14:paraId="0DE9A3E5" w14:textId="040EEBA1" w:rsidR="00AB411B" w:rsidRPr="00EB1EEE" w:rsidRDefault="00F32970" w:rsidP="00CD0F1E">
      <w:pPr>
        <w:pStyle w:val="ListParagraph"/>
        <w:numPr>
          <w:ilvl w:val="0"/>
          <w:numId w:val="5"/>
        </w:numPr>
        <w:jc w:val="thaiDistribute"/>
      </w:pPr>
      <w:r w:rsidRPr="003D0478">
        <w:rPr>
          <w:b/>
          <w:bCs/>
          <w:noProof/>
        </w:rPr>
        <w:drawing>
          <wp:anchor distT="0" distB="0" distL="114300" distR="114300" simplePos="0" relativeHeight="251701760" behindDoc="0" locked="0" layoutInCell="1" allowOverlap="1" wp14:anchorId="55A63A52" wp14:editId="0C8800BF">
            <wp:simplePos x="0" y="0"/>
            <wp:positionH relativeFrom="margin">
              <wp:align>center</wp:align>
            </wp:positionH>
            <wp:positionV relativeFrom="paragraph">
              <wp:posOffset>1307160</wp:posOffset>
            </wp:positionV>
            <wp:extent cx="2398395" cy="2099310"/>
            <wp:effectExtent l="0" t="0" r="1905" b="0"/>
            <wp:wrapTopAndBottom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8395" cy="20993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05DDD" w:rsidRPr="003D0478">
        <w:rPr>
          <w:b/>
          <w:bCs/>
        </w:rPr>
        <w:t>Manhattan distance</w:t>
      </w:r>
      <w:r w:rsidR="00505DDD">
        <w:t xml:space="preserve"> </w:t>
      </w:r>
      <w:r w:rsidR="0049023D" w:rsidRPr="0049023D">
        <w:rPr>
          <w:cs/>
        </w:rPr>
        <w:t>เป็นการหาระยะทางระหว่างเวกเตอร์หรือจุด ที่ได้จากผลบวกของระยะทางตาม</w:t>
      </w:r>
      <w:r w:rsidR="0049023D" w:rsidRPr="0049023D">
        <w:t xml:space="preserve"> </w:t>
      </w:r>
      <w:r w:rsidR="0049023D" w:rsidRPr="0049023D">
        <w:rPr>
          <w:cs/>
        </w:rPr>
        <w:t>แนวแกนในแต่ละมิติ ดังสมการ</w:t>
      </w:r>
    </w:p>
    <w:p w14:paraId="3A7E367F" w14:textId="347E7107" w:rsidR="00EB1EEE" w:rsidRPr="00F32970" w:rsidRDefault="00DA73FB" w:rsidP="00A50FB8"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dist</m:t>
              </m:r>
            </m:e>
            <m:sub>
              <m:r>
                <w:rPr>
                  <w:rFonts w:ascii="Cambria Math" w:hAnsi="Cambria Math"/>
                </w:rPr>
                <m:t>M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d</m:t>
                  </m:r>
                </m:e>
              </m:acc>
              <m:r>
                <w:rPr>
                  <w:rFonts w:ascii="Cambria Math" w:hAnsi="Cambria Math"/>
                </w:rPr>
                <m:t>,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q</m:t>
                  </m:r>
                </m:e>
              </m:acc>
            </m:e>
          </m:d>
          <m:r>
            <w:rPr>
              <w:rFonts w:ascii="Cambria Math" w:hAnsi="Cambria Math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i=1</m:t>
              </m:r>
            </m:sub>
            <m:sup>
              <m:r>
                <w:rPr>
                  <w:rFonts w:ascii="Cambria Math" w:hAnsi="Cambria Math"/>
                </w:rPr>
                <m:t>K</m:t>
              </m:r>
            </m:sup>
            <m:e>
              <m:r>
                <w:rPr>
                  <w:rFonts w:ascii="Cambria Math" w:hAnsi="Cambria Math"/>
                </w:rPr>
                <m:t>|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  <m: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q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  <m:r>
                <w:rPr>
                  <w:rFonts w:ascii="Cambria Math" w:hAnsi="Cambria Math"/>
                </w:rPr>
                <m:t>|</m:t>
              </m:r>
            </m:e>
          </m:nary>
        </m:oMath>
      </m:oMathPara>
    </w:p>
    <w:p w14:paraId="025CDBA7" w14:textId="68A55301" w:rsidR="00EB1EEE" w:rsidRDefault="00B82A0E" w:rsidP="00F32970">
      <w:pPr>
        <w:pStyle w:val="picture1"/>
      </w:pPr>
      <w:bookmarkStart w:id="115" w:name="_Toc61201607"/>
      <w:bookmarkStart w:id="116" w:name="_Toc61295423"/>
      <w:r>
        <w:rPr>
          <w:rFonts w:hint="cs"/>
          <w:cs/>
        </w:rPr>
        <w:t xml:space="preserve">ภาพที่ </w:t>
      </w:r>
      <w:r w:rsidR="003529BD">
        <w:t>2.</w:t>
      </w:r>
      <w:r w:rsidR="00F32970">
        <w:t>9</w:t>
      </w:r>
      <w:r>
        <w:rPr>
          <w:rFonts w:hint="cs"/>
          <w:cs/>
        </w:rPr>
        <w:t xml:space="preserve"> การวัดระยะทางแบบ </w:t>
      </w:r>
      <w:r>
        <w:t>Manhattan distance</w:t>
      </w:r>
      <w:bookmarkEnd w:id="115"/>
      <w:bookmarkEnd w:id="116"/>
    </w:p>
    <w:p w14:paraId="5F166E15" w14:textId="2D843796" w:rsidR="00693CBD" w:rsidRPr="00F32970" w:rsidRDefault="00693CBD" w:rsidP="006E31C0">
      <w:pPr>
        <w:jc w:val="right"/>
        <w:rPr>
          <w:sz w:val="24"/>
          <w:szCs w:val="24"/>
          <w:cs/>
        </w:rPr>
      </w:pPr>
      <w:r w:rsidRPr="002124E9">
        <w:rPr>
          <w:rFonts w:hint="cs"/>
          <w:sz w:val="24"/>
          <w:szCs w:val="24"/>
          <w:cs/>
        </w:rPr>
        <w:t xml:space="preserve">(ที่มา </w:t>
      </w:r>
      <w:r w:rsidR="006E31C0">
        <w:rPr>
          <w:rFonts w:ascii="TH Sarabun New" w:hAnsi="TH Sarabun New" w:cs="TH Sarabun New"/>
          <w:sz w:val="24"/>
          <w:szCs w:val="24"/>
        </w:rPr>
        <w:t>[2]</w:t>
      </w:r>
      <w:r w:rsidRPr="002124E9">
        <w:rPr>
          <w:rFonts w:hint="cs"/>
          <w:sz w:val="24"/>
          <w:szCs w:val="24"/>
          <w:cs/>
        </w:rPr>
        <w:t>)</w:t>
      </w:r>
    </w:p>
    <w:p w14:paraId="1C755AD7" w14:textId="77777777" w:rsidR="00A50FB8" w:rsidRPr="00493403" w:rsidRDefault="00A50FB8" w:rsidP="00B82A0E">
      <w:pPr>
        <w:rPr>
          <w:rFonts w:cs="Angsana New"/>
          <w:szCs w:val="40"/>
        </w:rPr>
      </w:pPr>
    </w:p>
    <w:p w14:paraId="6CCE16D3" w14:textId="106E528C" w:rsidR="00493403" w:rsidRPr="00CF6651" w:rsidRDefault="004C2B05" w:rsidP="00CD0F1E">
      <w:pPr>
        <w:pStyle w:val="ListParagraph"/>
        <w:numPr>
          <w:ilvl w:val="0"/>
          <w:numId w:val="5"/>
        </w:numPr>
      </w:pPr>
      <w:r w:rsidRPr="003D0478">
        <w:rPr>
          <w:b/>
          <w:bCs/>
          <w:noProof/>
        </w:rPr>
        <w:lastRenderedPageBreak/>
        <w:drawing>
          <wp:anchor distT="0" distB="0" distL="114300" distR="114300" simplePos="0" relativeHeight="251702784" behindDoc="0" locked="0" layoutInCell="1" allowOverlap="1" wp14:anchorId="752D565D" wp14:editId="41B7BEF6">
            <wp:simplePos x="0" y="0"/>
            <wp:positionH relativeFrom="page">
              <wp:align>center</wp:align>
            </wp:positionH>
            <wp:positionV relativeFrom="paragraph">
              <wp:posOffset>1581328</wp:posOffset>
            </wp:positionV>
            <wp:extent cx="2955290" cy="2603500"/>
            <wp:effectExtent l="0" t="0" r="0" b="6350"/>
            <wp:wrapTopAndBottom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5290" cy="2603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53C04" w:rsidRPr="003D0478">
        <w:rPr>
          <w:b/>
          <w:bCs/>
        </w:rPr>
        <w:t>Euclidean distance</w:t>
      </w:r>
      <w:r w:rsidR="00CF6651" w:rsidRPr="00CF6651">
        <w:t xml:space="preserve"> </w:t>
      </w:r>
      <w:r w:rsidR="00CF6651" w:rsidRPr="00CF6651">
        <w:rPr>
          <w:cs/>
        </w:rPr>
        <w:t xml:space="preserve">เป็นการหาระยะทางระหว่างเวกเตอร์หรือจุด </w:t>
      </w:r>
      <w:r w:rsidR="00CF6651" w:rsidRPr="00CF6651">
        <w:rPr>
          <w:rFonts w:hint="cs"/>
          <w:cs/>
        </w:rPr>
        <w:t>ซึ่งเป็นระยะแบบเส้นตรง</w:t>
      </w:r>
      <w:r w:rsidR="00CF6651" w:rsidRPr="00CF6651">
        <w:t xml:space="preserve"> (Straight-line) </w:t>
      </w:r>
      <w:r w:rsidR="00CF6651" w:rsidRPr="00CF6651">
        <w:rPr>
          <w:cs/>
        </w:rPr>
        <w:t>ดังสมการ</w:t>
      </w:r>
      <w:r w:rsidR="003C5F22">
        <w:t xml:space="preserve"> </w:t>
      </w:r>
    </w:p>
    <w:p w14:paraId="7A9B37CF" w14:textId="1A3636A7" w:rsidR="00AB411B" w:rsidRDefault="00DA73FB" w:rsidP="00556A35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dist</m:t>
              </m:r>
            </m:e>
            <m:sub>
              <m:r>
                <w:rPr>
                  <w:rFonts w:ascii="Cambria Math" w:hAnsi="Cambria Math"/>
                </w:rPr>
                <m:t>E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d</m:t>
                  </m:r>
                </m:e>
              </m:acc>
              <m:r>
                <w:rPr>
                  <w:rFonts w:ascii="Cambria Math" w:hAnsi="Cambria Math"/>
                </w:rPr>
                <m:t>,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q</m:t>
                  </m:r>
                </m:e>
              </m:acc>
            </m:e>
          </m:d>
          <m:r>
            <w:rPr>
              <w:rFonts w:ascii="Cambria Math" w:hAnsi="Cambria Math"/>
            </w:rPr>
            <m:t>=</m:t>
          </m:r>
          <m:rad>
            <m:radPr>
              <m:degHide m:val="1"/>
              <m:ctrlPr>
                <w:rPr>
                  <w:rFonts w:ascii="Cambria Math" w:hAnsi="Cambria Math"/>
                  <w:i/>
                </w:rPr>
              </m:ctrlPr>
            </m:radPr>
            <m:deg/>
            <m:e>
              <m:nary>
                <m:naryPr>
                  <m:chr m:val="∑"/>
                  <m:limLoc m:val="undOvr"/>
                  <m:ctrlPr>
                    <w:rPr>
                      <w:rFonts w:ascii="Cambria Math" w:hAnsi="Cambria Math"/>
                      <w:i/>
                    </w:rPr>
                  </m:ctrlPr>
                </m:naryPr>
                <m:sub>
                  <m:r>
                    <w:rPr>
                      <w:rFonts w:ascii="Cambria Math" w:hAnsi="Cambria Math"/>
                    </w:rPr>
                    <m:t>i=1</m:t>
                  </m:r>
                </m:sub>
                <m:sup>
                  <m:r>
                    <w:rPr>
                      <w:rFonts w:ascii="Cambria Math" w:hAnsi="Cambria Math"/>
                    </w:rPr>
                    <m:t>K</m:t>
                  </m:r>
                </m:sup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(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d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q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)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e>
              </m:nary>
            </m:e>
          </m:rad>
          <m:r>
            <w:rPr>
              <w:rFonts w:ascii="Cambria Math" w:hAnsi="Cambria Math"/>
            </w:rPr>
            <m:t xml:space="preserve"> </m:t>
          </m:r>
        </m:oMath>
      </m:oMathPara>
    </w:p>
    <w:p w14:paraId="0025ECD7" w14:textId="707E4CE7" w:rsidR="00635B96" w:rsidRDefault="004C2B05" w:rsidP="00713E3D">
      <w:pPr>
        <w:pStyle w:val="picture1"/>
      </w:pPr>
      <w:bookmarkStart w:id="117" w:name="_Toc61201608"/>
      <w:bookmarkStart w:id="118" w:name="_Toc61295424"/>
      <w:r>
        <w:rPr>
          <w:rFonts w:hint="cs"/>
          <w:cs/>
        </w:rPr>
        <w:t>ภาพที่</w:t>
      </w:r>
      <w:r w:rsidR="00074269">
        <w:t xml:space="preserve"> </w:t>
      </w:r>
      <w:r w:rsidR="003529BD">
        <w:t>2.</w:t>
      </w:r>
      <w:r w:rsidR="00074269">
        <w:t>10</w:t>
      </w:r>
      <w:r>
        <w:rPr>
          <w:rFonts w:hint="cs"/>
          <w:cs/>
        </w:rPr>
        <w:t xml:space="preserve"> การวัดระยะทางแบบ </w:t>
      </w:r>
      <w:r>
        <w:t>Euclidean distance</w:t>
      </w:r>
      <w:bookmarkEnd w:id="117"/>
      <w:bookmarkEnd w:id="118"/>
    </w:p>
    <w:p w14:paraId="66820072" w14:textId="5F64046D" w:rsidR="008258F3" w:rsidRPr="00F32970" w:rsidRDefault="008258F3" w:rsidP="006E31C0">
      <w:pPr>
        <w:jc w:val="right"/>
        <w:rPr>
          <w:sz w:val="24"/>
          <w:szCs w:val="24"/>
          <w:cs/>
        </w:rPr>
      </w:pPr>
      <w:r w:rsidRPr="002124E9">
        <w:rPr>
          <w:rFonts w:hint="cs"/>
          <w:sz w:val="24"/>
          <w:szCs w:val="24"/>
          <w:cs/>
        </w:rPr>
        <w:t xml:space="preserve">(ที่มา </w:t>
      </w:r>
      <w:r w:rsidR="006E31C0">
        <w:rPr>
          <w:rFonts w:ascii="TH Sarabun New" w:hAnsi="TH Sarabun New" w:cs="TH Sarabun New"/>
          <w:sz w:val="24"/>
          <w:szCs w:val="24"/>
        </w:rPr>
        <w:t>[2]</w:t>
      </w:r>
      <w:r w:rsidRPr="002124E9">
        <w:rPr>
          <w:rFonts w:hint="cs"/>
          <w:sz w:val="24"/>
          <w:szCs w:val="24"/>
          <w:cs/>
        </w:rPr>
        <w:t>)</w:t>
      </w:r>
    </w:p>
    <w:p w14:paraId="6CFC3CE1" w14:textId="77777777" w:rsidR="00707580" w:rsidRDefault="00707580" w:rsidP="00707580"/>
    <w:p w14:paraId="25A49646" w14:textId="5FFFA225" w:rsidR="004C2B05" w:rsidRDefault="00A023D1" w:rsidP="00707580">
      <w:pPr>
        <w:ind w:left="720"/>
      </w:pPr>
      <w:r>
        <w:rPr>
          <w:rFonts w:hint="cs"/>
          <w:cs/>
        </w:rPr>
        <w:t>โดยมีหลักการว่า หากค่าความต่างมีมากเท่าไร ข้อความสอบถามก็จะแตกต่างจากข้อความ</w:t>
      </w:r>
      <w:r w:rsidR="003A120F">
        <w:rPr>
          <w:rFonts w:hint="cs"/>
          <w:cs/>
        </w:rPr>
        <w:t>ที่มีมากขึ้นเท่านั้น</w:t>
      </w:r>
      <w:r w:rsidR="006A1C19">
        <w:t>[2]</w:t>
      </w:r>
    </w:p>
    <w:p w14:paraId="2E8D0E02" w14:textId="77777777" w:rsidR="007E6B9C" w:rsidRPr="00556A35" w:rsidRDefault="007E6B9C" w:rsidP="00345F4F">
      <w:pPr>
        <w:ind w:firstLine="720"/>
        <w:rPr>
          <w:cs/>
        </w:rPr>
      </w:pPr>
    </w:p>
    <w:p w14:paraId="2D840CC4" w14:textId="08FA51C2" w:rsidR="00B65E8B" w:rsidRPr="001D7480" w:rsidRDefault="00B65E8B" w:rsidP="001D7480">
      <w:pPr>
        <w:pStyle w:val="Heading2"/>
      </w:pPr>
      <w:bookmarkStart w:id="119" w:name="_Toc61186645"/>
      <w:bookmarkStart w:id="120" w:name="_Toc61466306"/>
      <w:r w:rsidRPr="001D7480">
        <w:t>2.</w:t>
      </w:r>
      <w:r w:rsidR="00640646" w:rsidRPr="001D7480">
        <w:t>5</w:t>
      </w:r>
      <w:r w:rsidRPr="001D7480">
        <w:t xml:space="preserve"> </w:t>
      </w:r>
      <w:r w:rsidRPr="001D7480">
        <w:rPr>
          <w:rFonts w:hint="cs"/>
          <w:cs/>
        </w:rPr>
        <w:t>การใช้การเรียนรู้ของเครื่อง</w:t>
      </w:r>
      <w:bookmarkEnd w:id="119"/>
      <w:bookmarkEnd w:id="120"/>
      <w:r w:rsidRPr="001D7480">
        <w:rPr>
          <w:rFonts w:hint="cs"/>
          <w:cs/>
        </w:rPr>
        <w:t xml:space="preserve"> </w:t>
      </w:r>
    </w:p>
    <w:p w14:paraId="3DEA98A4" w14:textId="173043C1" w:rsidR="005E680F" w:rsidRDefault="00B65E8B" w:rsidP="002D300B">
      <w:pPr>
        <w:jc w:val="thaiDistribute"/>
        <w:rPr>
          <w:cs/>
        </w:rPr>
      </w:pPr>
      <w:r>
        <w:tab/>
      </w:r>
      <w:r w:rsidR="005E680F">
        <w:rPr>
          <w:rFonts w:hint="cs"/>
          <w:cs/>
        </w:rPr>
        <w:t>ในการจัดกลุ่มว่าเราจะมี</w:t>
      </w:r>
      <w:r w:rsidR="005E680F">
        <w:t xml:space="preserve"> intent </w:t>
      </w:r>
      <w:r w:rsidR="005E680F">
        <w:rPr>
          <w:rFonts w:hint="cs"/>
          <w:cs/>
        </w:rPr>
        <w:t>กี่กลุ่มนั้นสามารถใช้เทคนิคแบบไม่มีผู้สอน</w:t>
      </w:r>
      <w:r w:rsidR="00B80178">
        <w:rPr>
          <w:rFonts w:hint="cs"/>
          <w:cs/>
        </w:rPr>
        <w:t xml:space="preserve"> เพื่อจัดกลุ่ม</w:t>
      </w:r>
      <w:r w:rsidR="005E680F">
        <w:t xml:space="preserve"> intent</w:t>
      </w:r>
      <w:r w:rsidR="005E680F">
        <w:rPr>
          <w:rFonts w:hint="cs"/>
          <w:cs/>
        </w:rPr>
        <w:t xml:space="preserve"> </w:t>
      </w:r>
      <w:r w:rsidR="00B80178">
        <w:rPr>
          <w:rFonts w:hint="cs"/>
          <w:cs/>
        </w:rPr>
        <w:t>เอง</w:t>
      </w:r>
      <w:r w:rsidR="005E680F">
        <w:rPr>
          <w:rFonts w:hint="cs"/>
          <w:cs/>
        </w:rPr>
        <w:t>ได้ ซึ่งจะพูดถึงการเรียนรู้แบบไม่มีผู้สอน ได้แก่</w:t>
      </w:r>
    </w:p>
    <w:p w14:paraId="6BEE9275" w14:textId="160A0FF0" w:rsidR="0035419A" w:rsidRDefault="00B65E8B" w:rsidP="002D300B">
      <w:pPr>
        <w:pStyle w:val="Title"/>
        <w:ind w:left="0"/>
        <w:jc w:val="thaiDistribute"/>
      </w:pPr>
      <w:bookmarkStart w:id="121" w:name="_Toc61201566"/>
      <w:bookmarkStart w:id="122" w:name="_Toc61205928"/>
      <w:bookmarkStart w:id="123" w:name="_Toc61295425"/>
      <w:bookmarkStart w:id="124" w:name="_Toc61466307"/>
      <w:r>
        <w:t>2.</w:t>
      </w:r>
      <w:r w:rsidR="00640646">
        <w:t>5</w:t>
      </w:r>
      <w:r>
        <w:t xml:space="preserve">.1 </w:t>
      </w:r>
      <w:r>
        <w:rPr>
          <w:rFonts w:hint="cs"/>
          <w:cs/>
        </w:rPr>
        <w:t>การเรียนรู้แบบไม่มีผู้สอน</w:t>
      </w:r>
      <w:bookmarkEnd w:id="121"/>
      <w:bookmarkEnd w:id="122"/>
      <w:bookmarkEnd w:id="123"/>
      <w:bookmarkEnd w:id="124"/>
      <w:r w:rsidR="006072AF">
        <w:t xml:space="preserve"> </w:t>
      </w:r>
    </w:p>
    <w:p w14:paraId="75854AEE" w14:textId="1B912585" w:rsidR="006072AF" w:rsidRPr="006072AF" w:rsidRDefault="006072AF" w:rsidP="006072AF">
      <w:r>
        <w:rPr>
          <w:cs/>
        </w:rPr>
        <w:tab/>
      </w:r>
      <w:r>
        <w:rPr>
          <w:rFonts w:hint="cs"/>
          <w:cs/>
        </w:rPr>
        <w:t xml:space="preserve">ในหัวข้อนี้จะกล่าวถึงการเรียนรู้แบบไม่มีผู้สอน </w:t>
      </w:r>
      <w:r>
        <w:t xml:space="preserve">2 </w:t>
      </w:r>
      <w:r>
        <w:rPr>
          <w:rFonts w:hint="cs"/>
          <w:cs/>
        </w:rPr>
        <w:t xml:space="preserve">วิธี คือ </w:t>
      </w:r>
      <w:r>
        <w:t xml:space="preserve">K-Means </w:t>
      </w:r>
      <w:r>
        <w:rPr>
          <w:rFonts w:hint="cs"/>
          <w:cs/>
        </w:rPr>
        <w:t xml:space="preserve">และ </w:t>
      </w:r>
      <w:r>
        <w:t>DBSCAN</w:t>
      </w:r>
    </w:p>
    <w:p w14:paraId="072A0802" w14:textId="4FBC0BD7" w:rsidR="00C7275F" w:rsidRPr="00C7275F" w:rsidRDefault="00C7275F" w:rsidP="00CD0F1E">
      <w:pPr>
        <w:numPr>
          <w:ilvl w:val="2"/>
          <w:numId w:val="9"/>
        </w:numPr>
        <w:ind w:left="1170" w:firstLine="0"/>
        <w:jc w:val="thaiDistribute"/>
      </w:pPr>
      <w:r w:rsidRPr="005F0907">
        <w:rPr>
          <w:rFonts w:eastAsiaTheme="minorHAnsi" w:hint="cs"/>
          <w:b/>
          <w:bCs/>
          <w:cs/>
        </w:rPr>
        <w:t xml:space="preserve">การแบ่งกลุ่มข้อมูลแบบเคมีน </w:t>
      </w:r>
      <w:r w:rsidRPr="005F0907">
        <w:rPr>
          <w:rFonts w:eastAsiaTheme="minorHAnsi" w:hint="cs"/>
          <w:b/>
          <w:bCs/>
        </w:rPr>
        <w:t>(K-Means clustering)</w:t>
      </w:r>
      <w:r>
        <w:t xml:space="preserve"> </w:t>
      </w:r>
      <w:r w:rsidRPr="00C7275F">
        <w:rPr>
          <w:rFonts w:eastAsiaTheme="minorHAnsi" w:hint="cs"/>
          <w:cs/>
        </w:rPr>
        <w:t xml:space="preserve">คือ วิธีการหนึ่งใน </w:t>
      </w:r>
      <w:r w:rsidRPr="00C7275F">
        <w:rPr>
          <w:rFonts w:eastAsiaTheme="minorHAnsi"/>
        </w:rPr>
        <w:t xml:space="preserve">Data mining </w:t>
      </w:r>
      <w:r w:rsidRPr="00C7275F">
        <w:rPr>
          <w:rFonts w:eastAsiaTheme="minorHAnsi" w:hint="cs"/>
          <w:cs/>
        </w:rPr>
        <w:t xml:space="preserve">โดยหน้าที่หลักของ </w:t>
      </w:r>
      <w:r w:rsidRPr="00C7275F">
        <w:rPr>
          <w:rFonts w:eastAsiaTheme="minorHAnsi"/>
        </w:rPr>
        <w:t xml:space="preserve">K-Means </w:t>
      </w:r>
      <w:r w:rsidRPr="00C7275F">
        <w:rPr>
          <w:rFonts w:eastAsiaTheme="minorHAnsi" w:hint="cs"/>
          <w:cs/>
        </w:rPr>
        <w:t xml:space="preserve">คือการแบ่งกลุ่มแบบ </w:t>
      </w:r>
      <w:r w:rsidRPr="00C7275F">
        <w:rPr>
          <w:rFonts w:eastAsiaTheme="minorHAnsi"/>
        </w:rPr>
        <w:t xml:space="preserve">Cluster </w:t>
      </w:r>
      <w:r w:rsidRPr="00C7275F">
        <w:rPr>
          <w:rFonts w:eastAsiaTheme="minorHAnsi" w:hint="cs"/>
          <w:cs/>
        </w:rPr>
        <w:t xml:space="preserve">ซึ่งการแบ่งกลุ่มในลักษณะนี้จะต้องใช้ฟังก์ชั่นอย่างน้อย </w:t>
      </w:r>
      <w:r w:rsidRPr="00C7275F">
        <w:rPr>
          <w:rFonts w:eastAsiaTheme="minorHAnsi"/>
        </w:rPr>
        <w:t xml:space="preserve">2 </w:t>
      </w:r>
      <w:r w:rsidRPr="00C7275F">
        <w:rPr>
          <w:rFonts w:eastAsiaTheme="minorHAnsi" w:hint="cs"/>
          <w:cs/>
        </w:rPr>
        <w:t xml:space="preserve">ฟังก์ชั่นในการคำนวณระยะห่างระหว่างข้อมูลได้แก่ </w:t>
      </w:r>
      <w:r w:rsidRPr="00C7275F">
        <w:rPr>
          <w:rFonts w:eastAsiaTheme="minorHAnsi"/>
        </w:rPr>
        <w:t xml:space="preserve">Euclidean distance metric </w:t>
      </w:r>
      <w:r w:rsidRPr="00C7275F">
        <w:rPr>
          <w:rFonts w:eastAsiaTheme="minorHAnsi" w:hint="cs"/>
          <w:cs/>
        </w:rPr>
        <w:t xml:space="preserve">และ </w:t>
      </w:r>
      <w:r w:rsidRPr="00C7275F">
        <w:rPr>
          <w:rFonts w:eastAsiaTheme="minorHAnsi"/>
        </w:rPr>
        <w:t xml:space="preserve">Manhattan distance metric </w:t>
      </w:r>
      <w:r w:rsidRPr="00C7275F">
        <w:rPr>
          <w:rFonts w:eastAsiaTheme="minorHAnsi" w:hint="cs"/>
          <w:cs/>
        </w:rPr>
        <w:t>ซึ่ง</w:t>
      </w:r>
      <w:r w:rsidRPr="00C7275F">
        <w:rPr>
          <w:rFonts w:eastAsiaTheme="minorHAnsi" w:hint="cs"/>
          <w:cs/>
        </w:rPr>
        <w:lastRenderedPageBreak/>
        <w:t xml:space="preserve">หน้าที่ของ </w:t>
      </w:r>
      <w:r w:rsidRPr="00C7275F">
        <w:rPr>
          <w:rFonts w:eastAsiaTheme="minorHAnsi"/>
        </w:rPr>
        <w:t xml:space="preserve">Cluster </w:t>
      </w:r>
      <w:r w:rsidRPr="00C7275F">
        <w:rPr>
          <w:rFonts w:eastAsiaTheme="minorHAnsi" w:hint="cs"/>
          <w:cs/>
        </w:rPr>
        <w:t xml:space="preserve">คือการจับกลุ่มของข้อมูลที่มีลักษณะใกล้เคียงกันเป็นกลุ่มเดียวกัน ซึ่งในขั้นตอนการทำงานของ </w:t>
      </w:r>
      <w:r w:rsidRPr="00C7275F">
        <w:rPr>
          <w:rFonts w:eastAsiaTheme="minorHAnsi"/>
        </w:rPr>
        <w:t xml:space="preserve">K-Means Clustering </w:t>
      </w:r>
      <w:r w:rsidRPr="00C7275F">
        <w:rPr>
          <w:rFonts w:eastAsiaTheme="minorHAnsi" w:hint="cs"/>
          <w:cs/>
        </w:rPr>
        <w:t xml:space="preserve">สามารถสรุปได้เป็น </w:t>
      </w:r>
      <w:r w:rsidRPr="00C7275F">
        <w:rPr>
          <w:rFonts w:eastAsiaTheme="minorHAnsi"/>
        </w:rPr>
        <w:t xml:space="preserve">4 </w:t>
      </w:r>
      <w:r w:rsidRPr="00C7275F">
        <w:rPr>
          <w:rFonts w:eastAsiaTheme="minorHAnsi" w:hint="cs"/>
          <w:cs/>
        </w:rPr>
        <w:t xml:space="preserve">ขั้นตอนดังนี้ </w:t>
      </w:r>
    </w:p>
    <w:p w14:paraId="7281F982" w14:textId="77777777" w:rsidR="00C7275F" w:rsidRPr="00C7275F" w:rsidRDefault="00C7275F" w:rsidP="00CD0F1E">
      <w:pPr>
        <w:numPr>
          <w:ilvl w:val="0"/>
          <w:numId w:val="10"/>
        </w:numPr>
        <w:spacing w:after="160" w:line="259" w:lineRule="auto"/>
        <w:contextualSpacing/>
        <w:rPr>
          <w:rFonts w:eastAsiaTheme="minorHAnsi"/>
        </w:rPr>
      </w:pPr>
      <w:r w:rsidRPr="00C7275F">
        <w:rPr>
          <w:rFonts w:eastAsiaTheme="minorHAnsi" w:hint="cs"/>
          <w:cs/>
        </w:rPr>
        <w:t>กำหนด</w:t>
      </w:r>
      <w:r w:rsidRPr="00C7275F">
        <w:rPr>
          <w:rFonts w:eastAsiaTheme="minorHAnsi"/>
        </w:rPr>
        <w:t xml:space="preserve"> Cluster (</w:t>
      </w:r>
      <w:r w:rsidRPr="00C7275F">
        <w:rPr>
          <w:rFonts w:eastAsiaTheme="minorHAnsi" w:hint="cs"/>
          <w:cs/>
        </w:rPr>
        <w:t xml:space="preserve">สามารถมีได้มากกว่า </w:t>
      </w:r>
      <w:r w:rsidRPr="00C7275F">
        <w:rPr>
          <w:rFonts w:eastAsiaTheme="minorHAnsi"/>
        </w:rPr>
        <w:t xml:space="preserve">1 </w:t>
      </w:r>
      <w:r w:rsidRPr="00C7275F">
        <w:rPr>
          <w:rFonts w:eastAsiaTheme="minorHAnsi" w:hint="cs"/>
          <w:cs/>
        </w:rPr>
        <w:t>ตัว</w:t>
      </w:r>
      <w:r w:rsidRPr="00C7275F">
        <w:rPr>
          <w:rFonts w:eastAsiaTheme="minorHAnsi"/>
        </w:rPr>
        <w:t>)</w:t>
      </w:r>
    </w:p>
    <w:p w14:paraId="7F4DE6AF" w14:textId="77777777" w:rsidR="00C7275F" w:rsidRPr="00C7275F" w:rsidRDefault="00C7275F" w:rsidP="00CD0F1E">
      <w:pPr>
        <w:numPr>
          <w:ilvl w:val="0"/>
          <w:numId w:val="10"/>
        </w:numPr>
        <w:spacing w:after="160" w:line="259" w:lineRule="auto"/>
        <w:contextualSpacing/>
        <w:rPr>
          <w:rFonts w:eastAsiaTheme="minorHAnsi"/>
        </w:rPr>
      </w:pPr>
      <w:r w:rsidRPr="00C7275F">
        <w:rPr>
          <w:rFonts w:eastAsiaTheme="minorHAnsi" w:hint="cs"/>
          <w:cs/>
        </w:rPr>
        <w:t>กำหนดหรือเคลื่อนที่</w:t>
      </w:r>
      <w:r w:rsidRPr="00C7275F">
        <w:rPr>
          <w:rFonts w:eastAsiaTheme="minorHAnsi"/>
        </w:rPr>
        <w:t xml:space="preserve"> Centroid (</w:t>
      </w:r>
      <w:r w:rsidRPr="00C7275F">
        <w:rPr>
          <w:rFonts w:eastAsiaTheme="minorHAnsi" w:hint="cs"/>
          <w:cs/>
        </w:rPr>
        <w:t xml:space="preserve">ของพิกัดของ </w:t>
      </w:r>
      <w:r w:rsidRPr="00C7275F">
        <w:rPr>
          <w:rFonts w:eastAsiaTheme="minorHAnsi"/>
        </w:rPr>
        <w:t>Cluster)</w:t>
      </w:r>
    </w:p>
    <w:p w14:paraId="6A97CE85" w14:textId="77777777" w:rsidR="00C7275F" w:rsidRPr="00C7275F" w:rsidRDefault="00C7275F" w:rsidP="00CD0F1E">
      <w:pPr>
        <w:numPr>
          <w:ilvl w:val="0"/>
          <w:numId w:val="10"/>
        </w:numPr>
        <w:spacing w:after="160" w:line="259" w:lineRule="auto"/>
        <w:contextualSpacing/>
        <w:rPr>
          <w:rFonts w:eastAsiaTheme="minorHAnsi"/>
        </w:rPr>
      </w:pPr>
      <w:r w:rsidRPr="00C7275F">
        <w:rPr>
          <w:rFonts w:eastAsiaTheme="minorHAnsi" w:hint="cs"/>
          <w:cs/>
        </w:rPr>
        <w:t xml:space="preserve">คำนวณระยะห่างระว่างตำแหน่งของข้อมูลกับ </w:t>
      </w:r>
      <w:r w:rsidRPr="00C7275F">
        <w:rPr>
          <w:rFonts w:eastAsiaTheme="minorHAnsi"/>
        </w:rPr>
        <w:t>Centroid</w:t>
      </w:r>
    </w:p>
    <w:p w14:paraId="5CDAA366" w14:textId="77777777" w:rsidR="00C7275F" w:rsidRPr="00C7275F" w:rsidRDefault="00C7275F" w:rsidP="00CD0F1E">
      <w:pPr>
        <w:numPr>
          <w:ilvl w:val="0"/>
          <w:numId w:val="10"/>
        </w:numPr>
        <w:spacing w:after="160" w:line="259" w:lineRule="auto"/>
        <w:contextualSpacing/>
        <w:rPr>
          <w:rFonts w:eastAsiaTheme="minorHAnsi"/>
        </w:rPr>
      </w:pPr>
      <w:r w:rsidRPr="00C7275F">
        <w:rPr>
          <w:rFonts w:eastAsiaTheme="minorHAnsi" w:hint="cs"/>
          <w:cs/>
        </w:rPr>
        <w:t>จัดกลุ่มข้อมูลที่มีระยะห่างน้อยที่สุด</w:t>
      </w:r>
    </w:p>
    <w:p w14:paraId="4ABB6D26" w14:textId="43EA1CCB" w:rsidR="00C7275F" w:rsidRDefault="00C7275F" w:rsidP="00C7275F">
      <w:pPr>
        <w:spacing w:after="160" w:line="259" w:lineRule="auto"/>
        <w:jc w:val="center"/>
        <w:rPr>
          <w:rFonts w:eastAsiaTheme="minorHAnsi"/>
        </w:rPr>
      </w:pPr>
      <w:r w:rsidRPr="00C7275F">
        <w:rPr>
          <w:rFonts w:eastAsiaTheme="minorHAnsi"/>
          <w:noProof/>
        </w:rPr>
        <w:drawing>
          <wp:inline distT="0" distB="0" distL="0" distR="0" wp14:anchorId="530C0B7C" wp14:editId="102184F8">
            <wp:extent cx="2600688" cy="2486372"/>
            <wp:effectExtent l="0" t="0" r="9525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600688" cy="2486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F7F4D" w14:textId="54B62550" w:rsidR="00714343" w:rsidRDefault="00714343" w:rsidP="005B1B3C">
      <w:pPr>
        <w:pStyle w:val="picture1"/>
        <w:rPr>
          <w:rFonts w:eastAsiaTheme="minorHAnsi"/>
        </w:rPr>
      </w:pPr>
      <w:bookmarkStart w:id="125" w:name="_Toc61201609"/>
      <w:bookmarkStart w:id="126" w:name="_Toc61295426"/>
      <w:r>
        <w:rPr>
          <w:rFonts w:eastAsiaTheme="minorHAnsi" w:hint="cs"/>
          <w:cs/>
        </w:rPr>
        <w:t xml:space="preserve">ภาพที่ </w:t>
      </w:r>
      <w:r w:rsidR="003529BD">
        <w:rPr>
          <w:rFonts w:eastAsiaTheme="minorHAnsi"/>
        </w:rPr>
        <w:t>2.</w:t>
      </w:r>
      <w:r>
        <w:rPr>
          <w:rFonts w:eastAsiaTheme="minorHAnsi"/>
        </w:rPr>
        <w:t xml:space="preserve">11 </w:t>
      </w:r>
      <w:r w:rsidR="003B229D">
        <w:rPr>
          <w:rFonts w:eastAsiaTheme="minorHAnsi" w:hint="cs"/>
          <w:cs/>
        </w:rPr>
        <w:t>ภาพอธิบายขั้นตอน</w:t>
      </w:r>
      <w:r w:rsidR="00C06E83">
        <w:rPr>
          <w:rFonts w:eastAsiaTheme="minorHAnsi" w:hint="cs"/>
          <w:cs/>
        </w:rPr>
        <w:t xml:space="preserve">ของ </w:t>
      </w:r>
      <w:r w:rsidR="00C06E83">
        <w:rPr>
          <w:rFonts w:eastAsiaTheme="minorHAnsi"/>
        </w:rPr>
        <w:t>K-Means Clustering</w:t>
      </w:r>
      <w:bookmarkEnd w:id="125"/>
      <w:bookmarkEnd w:id="126"/>
    </w:p>
    <w:p w14:paraId="741FADC4" w14:textId="77777777" w:rsidR="004F3367" w:rsidRDefault="00777AE5" w:rsidP="00CE67F6">
      <w:pPr>
        <w:jc w:val="right"/>
        <w:rPr>
          <w:rFonts w:eastAsiaTheme="minorHAnsi"/>
          <w:sz w:val="24"/>
          <w:szCs w:val="24"/>
        </w:rPr>
      </w:pPr>
      <w:r w:rsidRPr="00777AE5">
        <w:rPr>
          <w:rFonts w:eastAsiaTheme="minorHAnsi" w:hint="cs"/>
          <w:sz w:val="24"/>
          <w:szCs w:val="24"/>
          <w:cs/>
        </w:rPr>
        <w:t>(ที่มา</w:t>
      </w:r>
      <w:r w:rsidR="00FB3E22">
        <w:rPr>
          <w:rFonts w:eastAsiaTheme="minorHAnsi" w:hint="cs"/>
          <w:sz w:val="24"/>
          <w:szCs w:val="24"/>
          <w:cs/>
        </w:rPr>
        <w:t xml:space="preserve"> </w:t>
      </w:r>
      <w:r w:rsidR="00CE67F6" w:rsidRPr="004F3367">
        <w:rPr>
          <w:sz w:val="24"/>
          <w:szCs w:val="24"/>
        </w:rPr>
        <w:t>On K-means Data Clustering Algorithm with Genetic Algorithm</w:t>
      </w:r>
    </w:p>
    <w:p w14:paraId="12A09B11" w14:textId="6ADCFC75" w:rsidR="00025210" w:rsidRPr="004F3367" w:rsidRDefault="004F3367" w:rsidP="004F3367">
      <w:pPr>
        <w:jc w:val="right"/>
        <w:rPr>
          <w:rFonts w:eastAsiaTheme="minorHAnsi"/>
          <w:sz w:val="24"/>
          <w:szCs w:val="24"/>
          <w:cs/>
        </w:rPr>
      </w:pPr>
      <w:r>
        <w:rPr>
          <w:rFonts w:eastAsiaTheme="minorHAnsi" w:hint="cs"/>
          <w:sz w:val="24"/>
          <w:szCs w:val="24"/>
          <w:cs/>
        </w:rPr>
        <w:t xml:space="preserve">สืบค้นจาก </w:t>
      </w:r>
      <w:r>
        <w:rPr>
          <w:rFonts w:eastAsiaTheme="minorHAnsi"/>
          <w:sz w:val="24"/>
          <w:szCs w:val="24"/>
        </w:rPr>
        <w:t xml:space="preserve">: </w:t>
      </w:r>
      <w:hyperlink r:id="rId38" w:history="1">
        <w:r w:rsidRPr="00D82204">
          <w:rPr>
            <w:rStyle w:val="Hyperlink"/>
            <w:rFonts w:eastAsiaTheme="minorHAnsi"/>
            <w:sz w:val="24"/>
            <w:szCs w:val="24"/>
          </w:rPr>
          <w:t>https://ieeexplore.ieee.org/stamp/stamp.jsp?tp=&amp;arnumber=7913145</w:t>
        </w:r>
      </w:hyperlink>
      <w:r w:rsidR="000C2B4F">
        <w:rPr>
          <w:rFonts w:eastAsiaTheme="minorHAnsi"/>
          <w:sz w:val="24"/>
          <w:szCs w:val="24"/>
        </w:rPr>
        <w:t xml:space="preserve">, </w:t>
      </w:r>
      <w:r>
        <w:rPr>
          <w:rFonts w:eastAsiaTheme="minorHAnsi"/>
          <w:sz w:val="24"/>
          <w:szCs w:val="24"/>
        </w:rPr>
        <w:t>2559</w:t>
      </w:r>
      <w:r w:rsidR="00777AE5" w:rsidRPr="00777AE5">
        <w:rPr>
          <w:rFonts w:eastAsiaTheme="minorHAnsi" w:hint="cs"/>
          <w:sz w:val="24"/>
          <w:szCs w:val="24"/>
          <w:cs/>
        </w:rPr>
        <w:t>)</w:t>
      </w:r>
    </w:p>
    <w:p w14:paraId="2BB815A8" w14:textId="77777777" w:rsidR="00777AE5" w:rsidRPr="00C7275F" w:rsidRDefault="00777AE5" w:rsidP="005B1B3C">
      <w:pPr>
        <w:pStyle w:val="picture1"/>
        <w:rPr>
          <w:rFonts w:eastAsiaTheme="minorHAnsi"/>
        </w:rPr>
      </w:pPr>
    </w:p>
    <w:p w14:paraId="0AA9B818" w14:textId="30F4E951" w:rsidR="00C7275F" w:rsidRDefault="00C7275F" w:rsidP="00E252F5">
      <w:pPr>
        <w:ind w:left="1170"/>
        <w:jc w:val="thaiDistribute"/>
        <w:rPr>
          <w:rFonts w:eastAsiaTheme="minorHAnsi"/>
        </w:rPr>
      </w:pPr>
      <w:r w:rsidRPr="00C7275F">
        <w:rPr>
          <w:rFonts w:eastAsiaTheme="minorHAnsi" w:hint="cs"/>
          <w:cs/>
        </w:rPr>
        <w:t>การจัดกลุ่มจะดูจากระยะห่างของข้อมูลกับ</w:t>
      </w:r>
      <w:r w:rsidRPr="00C7275F">
        <w:rPr>
          <w:rFonts w:eastAsiaTheme="minorHAnsi"/>
        </w:rPr>
        <w:t xml:space="preserve"> Centroid </w:t>
      </w:r>
      <w:r w:rsidRPr="00C7275F">
        <w:rPr>
          <w:rFonts w:eastAsiaTheme="minorHAnsi" w:hint="cs"/>
          <w:cs/>
        </w:rPr>
        <w:t xml:space="preserve">ว่าข้อมูลอยู่ใกล้ </w:t>
      </w:r>
      <w:r w:rsidRPr="00C7275F">
        <w:rPr>
          <w:rFonts w:eastAsiaTheme="minorHAnsi"/>
        </w:rPr>
        <w:t xml:space="preserve">Centroid </w:t>
      </w:r>
      <w:r w:rsidRPr="00C7275F">
        <w:rPr>
          <w:rFonts w:eastAsiaTheme="minorHAnsi" w:hint="cs"/>
          <w:cs/>
        </w:rPr>
        <w:t xml:space="preserve">ใดมากกว่า ข้อมูลนั้นก็จะถูกจัดอยู่ใน </w:t>
      </w:r>
      <w:r w:rsidRPr="00C7275F">
        <w:rPr>
          <w:rFonts w:eastAsiaTheme="minorHAnsi"/>
        </w:rPr>
        <w:t xml:space="preserve">Cluster </w:t>
      </w:r>
      <w:r w:rsidRPr="00C7275F">
        <w:rPr>
          <w:rFonts w:eastAsiaTheme="minorHAnsi" w:hint="cs"/>
          <w:cs/>
        </w:rPr>
        <w:t xml:space="preserve">นั้น ทำขั้นตอนที่ </w:t>
      </w:r>
      <w:r w:rsidRPr="00C7275F">
        <w:rPr>
          <w:rFonts w:eastAsiaTheme="minorHAnsi"/>
        </w:rPr>
        <w:t>2 – 4</w:t>
      </w:r>
      <w:r w:rsidRPr="00C7275F">
        <w:rPr>
          <w:rFonts w:eastAsiaTheme="minorHAnsi" w:hint="cs"/>
          <w:cs/>
        </w:rPr>
        <w:t xml:space="preserve"> วนซ้ำไปเรื่อยๆ จนกว่าค่า</w:t>
      </w:r>
      <w:r w:rsidRPr="00C7275F">
        <w:rPr>
          <w:rFonts w:eastAsiaTheme="minorHAnsi"/>
        </w:rPr>
        <w:t xml:space="preserve"> Centroid </w:t>
      </w:r>
      <w:r w:rsidRPr="00C7275F">
        <w:rPr>
          <w:rFonts w:eastAsiaTheme="minorHAnsi" w:hint="cs"/>
          <w:cs/>
        </w:rPr>
        <w:t xml:space="preserve">จะอยู่ในตำแหน่งจุดกึงกลางของข้อมูลใน </w:t>
      </w:r>
      <w:r w:rsidRPr="00C7275F">
        <w:rPr>
          <w:rFonts w:eastAsiaTheme="minorHAnsi"/>
        </w:rPr>
        <w:t>Cluster</w:t>
      </w:r>
      <w:r w:rsidR="00681A38">
        <w:rPr>
          <w:rFonts w:eastAsiaTheme="minorHAnsi"/>
        </w:rPr>
        <w:t xml:space="preserve"> [4]</w:t>
      </w:r>
    </w:p>
    <w:p w14:paraId="1DC4B61F" w14:textId="77777777" w:rsidR="001521EF" w:rsidRPr="00305380" w:rsidRDefault="001521EF" w:rsidP="00E252F5">
      <w:pPr>
        <w:ind w:left="990"/>
        <w:jc w:val="thaiDistribute"/>
        <w:rPr>
          <w:rFonts w:eastAsiaTheme="minorHAnsi"/>
        </w:rPr>
      </w:pPr>
    </w:p>
    <w:p w14:paraId="71B103D5" w14:textId="602FB75A" w:rsidR="007E6B9C" w:rsidRPr="007E6B9C" w:rsidRDefault="007E6B9C" w:rsidP="00CD0F1E">
      <w:pPr>
        <w:numPr>
          <w:ilvl w:val="2"/>
          <w:numId w:val="9"/>
        </w:numPr>
        <w:ind w:left="1170" w:firstLine="0"/>
        <w:jc w:val="thaiDistribute"/>
      </w:pPr>
      <w:r w:rsidRPr="00DC1241">
        <w:rPr>
          <w:rFonts w:eastAsiaTheme="minorHAnsi"/>
          <w:b/>
          <w:bCs/>
          <w:cs/>
        </w:rPr>
        <w:t>การจัดกลุ่มของข้อมูล</w:t>
      </w:r>
      <w:r w:rsidR="00DC1241" w:rsidRPr="00DC1241">
        <w:rPr>
          <w:rFonts w:eastAsiaTheme="minorHAnsi" w:hint="cs"/>
          <w:b/>
          <w:bCs/>
          <w:cs/>
        </w:rPr>
        <w:t xml:space="preserve"> แบบ </w:t>
      </w:r>
      <w:r w:rsidRPr="00DC1241">
        <w:rPr>
          <w:rFonts w:eastAsiaTheme="minorHAnsi"/>
          <w:b/>
          <w:bCs/>
        </w:rPr>
        <w:t>DBSCAN</w:t>
      </w:r>
      <w:r w:rsidRPr="007E6B9C">
        <w:rPr>
          <w:rFonts w:eastAsiaTheme="minorHAnsi"/>
        </w:rPr>
        <w:t xml:space="preserve"> (Density-based spatial clustering of applications with noise) </w:t>
      </w:r>
      <w:r w:rsidRPr="007E6B9C">
        <w:rPr>
          <w:rFonts w:eastAsiaTheme="minorHAnsi" w:hint="cs"/>
          <w:cs/>
        </w:rPr>
        <w:t xml:space="preserve">คือ การหาบริเวณข้อมูลที่อยู่รวมกันเป็นกลุ่มโดยจะหากลุ่มข้อมูลได้จากการคำนวณที่เกิดจาก </w:t>
      </w:r>
      <w:r w:rsidRPr="007E6B9C">
        <w:rPr>
          <w:rFonts w:eastAsiaTheme="minorHAnsi"/>
        </w:rPr>
        <w:t xml:space="preserve">Data point </w:t>
      </w:r>
      <w:r w:rsidRPr="007E6B9C">
        <w:rPr>
          <w:rFonts w:eastAsiaTheme="minorHAnsi" w:hint="cs"/>
          <w:cs/>
        </w:rPr>
        <w:t xml:space="preserve">หรือจุดที่ข้อมูลแสดงอยู่ </w:t>
      </w:r>
    </w:p>
    <w:p w14:paraId="2EECFA57" w14:textId="77777777" w:rsidR="007E6B9C" w:rsidRPr="007E6B9C" w:rsidRDefault="007E6B9C" w:rsidP="007E6B9C">
      <w:pPr>
        <w:spacing w:after="160" w:line="259" w:lineRule="auto"/>
        <w:jc w:val="center"/>
        <w:rPr>
          <w:rFonts w:eastAsiaTheme="minorHAnsi"/>
        </w:rPr>
      </w:pPr>
      <w:r w:rsidRPr="007E6B9C">
        <w:rPr>
          <w:rFonts w:eastAsiaTheme="minorHAnsi"/>
          <w:noProof/>
        </w:rPr>
        <w:lastRenderedPageBreak/>
        <w:drawing>
          <wp:inline distT="0" distB="0" distL="0" distR="0" wp14:anchorId="7FCF089F" wp14:editId="448AC794">
            <wp:extent cx="3668233" cy="1495902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693150" cy="1506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CAE1A" w14:textId="3CA8836C" w:rsidR="007E6B9C" w:rsidRDefault="00D93C26" w:rsidP="003C5579">
      <w:pPr>
        <w:pStyle w:val="picture1"/>
        <w:rPr>
          <w:rFonts w:eastAsiaTheme="minorHAnsi"/>
        </w:rPr>
      </w:pPr>
      <w:bookmarkStart w:id="127" w:name="_Toc61201610"/>
      <w:bookmarkStart w:id="128" w:name="_Toc61295427"/>
      <w:r>
        <w:rPr>
          <w:rFonts w:eastAsiaTheme="minorHAnsi" w:hint="cs"/>
          <w:cs/>
        </w:rPr>
        <w:t xml:space="preserve">ภาพที่ </w:t>
      </w:r>
      <w:r w:rsidR="003529BD">
        <w:rPr>
          <w:rFonts w:eastAsiaTheme="minorHAnsi"/>
        </w:rPr>
        <w:t>2.</w:t>
      </w:r>
      <w:r>
        <w:rPr>
          <w:rFonts w:eastAsiaTheme="minorHAnsi"/>
        </w:rPr>
        <w:t xml:space="preserve">12 </w:t>
      </w:r>
      <w:r>
        <w:rPr>
          <w:rFonts w:eastAsiaTheme="minorHAnsi" w:hint="cs"/>
          <w:cs/>
        </w:rPr>
        <w:t>ภาพ</w:t>
      </w:r>
      <w:r w:rsidR="007E6B9C" w:rsidRPr="007E6B9C">
        <w:rPr>
          <w:rFonts w:eastAsiaTheme="minorHAnsi" w:hint="cs"/>
          <w:cs/>
        </w:rPr>
        <w:t xml:space="preserve">ตัวอย่างชุดข้อมูลที่ใช้กับ </w:t>
      </w:r>
      <w:r w:rsidR="007E6B9C" w:rsidRPr="007E6B9C">
        <w:rPr>
          <w:rFonts w:eastAsiaTheme="minorHAnsi"/>
        </w:rPr>
        <w:t>DBSCAN</w:t>
      </w:r>
      <w:bookmarkEnd w:id="127"/>
      <w:bookmarkEnd w:id="128"/>
    </w:p>
    <w:p w14:paraId="3844D54F" w14:textId="77777777" w:rsidR="001C65C8" w:rsidRDefault="00E966A4" w:rsidP="003A2651">
      <w:pPr>
        <w:jc w:val="right"/>
        <w:rPr>
          <w:rFonts w:eastAsiaTheme="minorHAnsi"/>
          <w:sz w:val="24"/>
          <w:szCs w:val="24"/>
        </w:rPr>
      </w:pPr>
      <w:r>
        <w:rPr>
          <w:rFonts w:eastAsiaTheme="minorHAnsi" w:hint="cs"/>
          <w:sz w:val="24"/>
          <w:szCs w:val="24"/>
          <w:cs/>
        </w:rPr>
        <w:t>(</w:t>
      </w:r>
      <w:r w:rsidR="003A2651" w:rsidRPr="003A2651">
        <w:rPr>
          <w:rFonts w:eastAsiaTheme="minorHAnsi" w:hint="cs"/>
          <w:sz w:val="24"/>
          <w:szCs w:val="24"/>
          <w:cs/>
        </w:rPr>
        <w:t>ที่มา</w:t>
      </w:r>
      <w:r w:rsidRPr="00E966A4">
        <w:t xml:space="preserve"> </w:t>
      </w:r>
      <w:r w:rsidR="002A5366" w:rsidRPr="002A5366">
        <w:rPr>
          <w:rFonts w:eastAsiaTheme="minorHAnsi"/>
          <w:sz w:val="24"/>
          <w:szCs w:val="24"/>
        </w:rPr>
        <w:t>Ester et al. 1996</w:t>
      </w:r>
      <w:r w:rsidR="002A5366">
        <w:rPr>
          <w:rFonts w:eastAsiaTheme="minorHAnsi"/>
          <w:sz w:val="24"/>
          <w:szCs w:val="24"/>
        </w:rPr>
        <w:t xml:space="preserve"> </w:t>
      </w:r>
    </w:p>
    <w:p w14:paraId="7BAA3879" w14:textId="7C4E1F7B" w:rsidR="003C5579" w:rsidRDefault="00E966A4" w:rsidP="003A2651">
      <w:pPr>
        <w:jc w:val="right"/>
        <w:rPr>
          <w:rFonts w:eastAsiaTheme="minorHAnsi"/>
          <w:sz w:val="24"/>
          <w:szCs w:val="24"/>
        </w:rPr>
      </w:pPr>
      <w:r>
        <w:rPr>
          <w:rFonts w:eastAsiaTheme="minorHAnsi" w:hint="cs"/>
          <w:sz w:val="24"/>
          <w:szCs w:val="24"/>
          <w:cs/>
        </w:rPr>
        <w:t xml:space="preserve">สืบค้นจาก </w:t>
      </w:r>
      <w:r>
        <w:rPr>
          <w:rFonts w:eastAsiaTheme="minorHAnsi"/>
          <w:sz w:val="24"/>
          <w:szCs w:val="24"/>
        </w:rPr>
        <w:t xml:space="preserve">: </w:t>
      </w:r>
      <w:hyperlink r:id="rId40" w:history="1">
        <w:r w:rsidR="00806629" w:rsidRPr="002110B8">
          <w:rPr>
            <w:rStyle w:val="Hyperlink"/>
            <w:rFonts w:eastAsiaTheme="minorHAnsi"/>
            <w:sz w:val="24"/>
            <w:szCs w:val="24"/>
          </w:rPr>
          <w:t>http://www.sthda.com/english/wiki/wiki.php?id_contents=7940</w:t>
        </w:r>
      </w:hyperlink>
      <w:r>
        <w:rPr>
          <w:rFonts w:eastAsiaTheme="minorHAnsi" w:hint="cs"/>
          <w:sz w:val="24"/>
          <w:szCs w:val="24"/>
          <w:cs/>
        </w:rPr>
        <w:t>)</w:t>
      </w:r>
    </w:p>
    <w:p w14:paraId="504F74FB" w14:textId="77777777" w:rsidR="00E966A4" w:rsidRPr="003A2651" w:rsidRDefault="00E966A4" w:rsidP="003A2651">
      <w:pPr>
        <w:jc w:val="right"/>
        <w:rPr>
          <w:rFonts w:eastAsiaTheme="minorHAnsi"/>
          <w:sz w:val="24"/>
          <w:szCs w:val="24"/>
          <w:cs/>
        </w:rPr>
      </w:pPr>
    </w:p>
    <w:p w14:paraId="1CBFF4C3" w14:textId="0100BD8D" w:rsidR="007E6B9C" w:rsidRPr="007E6B9C" w:rsidRDefault="007E6B9C" w:rsidP="00DB5A95">
      <w:pPr>
        <w:spacing w:after="160" w:line="259" w:lineRule="auto"/>
        <w:ind w:left="900"/>
        <w:jc w:val="thaiDistribute"/>
        <w:rPr>
          <w:rFonts w:eastAsiaTheme="minorHAnsi"/>
        </w:rPr>
      </w:pPr>
      <w:r w:rsidRPr="007E6B9C">
        <w:rPr>
          <w:rFonts w:eastAsiaTheme="minorHAnsi"/>
        </w:rPr>
        <w:t xml:space="preserve">DBSCAN </w:t>
      </w:r>
      <w:r w:rsidRPr="007E6B9C">
        <w:rPr>
          <w:rFonts w:eastAsiaTheme="minorHAnsi" w:hint="cs"/>
          <w:cs/>
        </w:rPr>
        <w:t>มักใช้กับชุดข้อมูลที่ไม่สามารถแบ่งแยกกลุ่มก้อนได้อย่างชัดเจน ไม่มี</w:t>
      </w:r>
      <w:r w:rsidRPr="007E6B9C">
        <w:rPr>
          <w:rFonts w:eastAsiaTheme="minorHAnsi"/>
        </w:rPr>
        <w:t xml:space="preserve"> pattern </w:t>
      </w:r>
      <w:r w:rsidRPr="007E6B9C">
        <w:rPr>
          <w:rFonts w:eastAsiaTheme="minorHAnsi" w:hint="cs"/>
          <w:cs/>
        </w:rPr>
        <w:t xml:space="preserve">ที่แน่นอน หรือมี </w:t>
      </w:r>
      <w:r w:rsidRPr="007E6B9C">
        <w:rPr>
          <w:rFonts w:eastAsiaTheme="minorHAnsi"/>
        </w:rPr>
        <w:t>outliner</w:t>
      </w:r>
      <w:r w:rsidRPr="007E6B9C">
        <w:rPr>
          <w:rFonts w:eastAsiaTheme="minorHAnsi" w:hint="cs"/>
          <w:cs/>
        </w:rPr>
        <w:t xml:space="preserve"> ในการทำงานของ </w:t>
      </w:r>
      <w:r w:rsidRPr="007E6B9C">
        <w:rPr>
          <w:rFonts w:eastAsiaTheme="minorHAnsi"/>
        </w:rPr>
        <w:t xml:space="preserve">DBSCAN </w:t>
      </w:r>
      <w:r w:rsidRPr="007E6B9C">
        <w:rPr>
          <w:rFonts w:eastAsiaTheme="minorHAnsi" w:hint="cs"/>
          <w:cs/>
        </w:rPr>
        <w:t xml:space="preserve">นั้นจะใช้ </w:t>
      </w:r>
      <w:r w:rsidRPr="007E6B9C">
        <w:rPr>
          <w:rFonts w:eastAsiaTheme="minorHAnsi"/>
        </w:rPr>
        <w:t xml:space="preserve">2 parameter </w:t>
      </w:r>
      <w:r w:rsidRPr="007E6B9C">
        <w:rPr>
          <w:rFonts w:eastAsiaTheme="minorHAnsi" w:hint="cs"/>
          <w:cs/>
        </w:rPr>
        <w:t>เพื่อหากลุ่มข้อมูล</w:t>
      </w:r>
      <w:r w:rsidR="00240486">
        <w:rPr>
          <w:rFonts w:eastAsiaTheme="minorHAnsi"/>
        </w:rPr>
        <w:t xml:space="preserve"> </w:t>
      </w:r>
      <w:r w:rsidR="00B02A2E">
        <w:rPr>
          <w:rFonts w:eastAsiaTheme="minorHAnsi"/>
        </w:rPr>
        <w:t>[5]</w:t>
      </w:r>
      <w:r w:rsidRPr="007E6B9C">
        <w:rPr>
          <w:rFonts w:eastAsiaTheme="minorHAnsi"/>
        </w:rPr>
        <w:t xml:space="preserve"> </w:t>
      </w:r>
      <w:r w:rsidRPr="007E6B9C">
        <w:rPr>
          <w:rFonts w:eastAsiaTheme="minorHAnsi" w:hint="cs"/>
          <w:cs/>
        </w:rPr>
        <w:t xml:space="preserve">ได้แก่ </w:t>
      </w:r>
    </w:p>
    <w:p w14:paraId="0B1DA41A" w14:textId="77777777" w:rsidR="007E6B9C" w:rsidRPr="007E6B9C" w:rsidRDefault="007E6B9C" w:rsidP="00CD0F1E">
      <w:pPr>
        <w:numPr>
          <w:ilvl w:val="0"/>
          <w:numId w:val="11"/>
        </w:numPr>
        <w:spacing w:after="160" w:line="259" w:lineRule="auto"/>
        <w:contextualSpacing/>
        <w:rPr>
          <w:rFonts w:eastAsiaTheme="minorHAnsi"/>
        </w:rPr>
      </w:pPr>
      <w:r w:rsidRPr="007E6B9C">
        <w:rPr>
          <w:rFonts w:eastAsiaTheme="minorHAnsi"/>
        </w:rPr>
        <w:t xml:space="preserve">eps </w:t>
      </w:r>
      <w:r w:rsidRPr="007E6B9C">
        <w:rPr>
          <w:rFonts w:eastAsiaTheme="minorHAnsi" w:hint="cs"/>
          <w:cs/>
        </w:rPr>
        <w:t xml:space="preserve">คือรัศมีจากจุดศูนย์กลางวงกลม </w:t>
      </w:r>
    </w:p>
    <w:p w14:paraId="0B2D22F6" w14:textId="718082CB" w:rsidR="007E6B9C" w:rsidRDefault="007E6B9C" w:rsidP="00CD0F1E">
      <w:pPr>
        <w:numPr>
          <w:ilvl w:val="0"/>
          <w:numId w:val="11"/>
        </w:numPr>
        <w:spacing w:after="160" w:line="259" w:lineRule="auto"/>
        <w:contextualSpacing/>
        <w:rPr>
          <w:rFonts w:eastAsiaTheme="minorHAnsi"/>
        </w:rPr>
      </w:pPr>
      <w:proofErr w:type="spellStart"/>
      <w:r w:rsidRPr="007E6B9C">
        <w:rPr>
          <w:rFonts w:eastAsiaTheme="minorHAnsi"/>
        </w:rPr>
        <w:t>MinPts</w:t>
      </w:r>
      <w:proofErr w:type="spellEnd"/>
      <w:r w:rsidRPr="007E6B9C">
        <w:rPr>
          <w:rFonts w:eastAsiaTheme="minorHAnsi"/>
        </w:rPr>
        <w:t xml:space="preserve"> </w:t>
      </w:r>
      <w:r w:rsidRPr="007E6B9C">
        <w:rPr>
          <w:rFonts w:eastAsiaTheme="minorHAnsi" w:hint="cs"/>
          <w:cs/>
        </w:rPr>
        <w:t xml:space="preserve">คือจำนวน </w:t>
      </w:r>
      <w:r w:rsidRPr="007E6B9C">
        <w:rPr>
          <w:rFonts w:eastAsiaTheme="minorHAnsi"/>
        </w:rPr>
        <w:t xml:space="preserve">Data point </w:t>
      </w:r>
      <w:r w:rsidRPr="007E6B9C">
        <w:rPr>
          <w:rFonts w:eastAsiaTheme="minorHAnsi" w:hint="cs"/>
          <w:cs/>
        </w:rPr>
        <w:t>ขั้นต่ำในการกำหนด</w:t>
      </w:r>
      <w:r w:rsidRPr="007E6B9C">
        <w:rPr>
          <w:rFonts w:eastAsiaTheme="minorHAnsi"/>
        </w:rPr>
        <w:t xml:space="preserve"> center </w:t>
      </w:r>
    </w:p>
    <w:p w14:paraId="6A269F94" w14:textId="77777777" w:rsidR="00D84FCF" w:rsidRPr="007E6B9C" w:rsidRDefault="00D84FCF" w:rsidP="00D84FCF">
      <w:pPr>
        <w:spacing w:after="160" w:line="259" w:lineRule="auto"/>
        <w:ind w:left="1260"/>
        <w:contextualSpacing/>
        <w:rPr>
          <w:rFonts w:eastAsiaTheme="minorHAnsi"/>
        </w:rPr>
      </w:pPr>
    </w:p>
    <w:p w14:paraId="5DA2DC9B" w14:textId="0F05BC6C" w:rsidR="007E6B9C" w:rsidRPr="007E6B9C" w:rsidRDefault="007E6B9C" w:rsidP="00707580">
      <w:pPr>
        <w:spacing w:after="160" w:line="259" w:lineRule="auto"/>
        <w:ind w:firstLine="720"/>
        <w:rPr>
          <w:rFonts w:eastAsiaTheme="minorHAnsi"/>
          <w:cs/>
        </w:rPr>
      </w:pPr>
      <w:r w:rsidRPr="007E6B9C">
        <w:rPr>
          <w:rFonts w:eastAsiaTheme="minorHAnsi" w:hint="cs"/>
          <w:cs/>
        </w:rPr>
        <w:t xml:space="preserve">ซึ่งในขั้นตอนการทำงานของ </w:t>
      </w:r>
      <w:r w:rsidRPr="007E6B9C">
        <w:rPr>
          <w:rFonts w:eastAsiaTheme="minorHAnsi"/>
        </w:rPr>
        <w:t xml:space="preserve">DBSCAN </w:t>
      </w:r>
      <w:r w:rsidRPr="007E6B9C">
        <w:rPr>
          <w:rFonts w:eastAsiaTheme="minorHAnsi" w:hint="cs"/>
          <w:cs/>
        </w:rPr>
        <w:t xml:space="preserve">สามารถสรุปเป็น </w:t>
      </w:r>
      <w:r w:rsidR="00D93C26">
        <w:rPr>
          <w:rFonts w:eastAsiaTheme="minorHAnsi"/>
        </w:rPr>
        <w:t>4</w:t>
      </w:r>
      <w:r w:rsidRPr="007E6B9C">
        <w:rPr>
          <w:rFonts w:eastAsiaTheme="minorHAnsi"/>
        </w:rPr>
        <w:t xml:space="preserve"> </w:t>
      </w:r>
      <w:r w:rsidRPr="007E6B9C">
        <w:rPr>
          <w:rFonts w:eastAsiaTheme="minorHAnsi" w:hint="cs"/>
          <w:cs/>
        </w:rPr>
        <w:t>ขั้นตอน</w:t>
      </w:r>
      <w:r w:rsidR="00B02A2E">
        <w:rPr>
          <w:rFonts w:eastAsiaTheme="minorHAnsi"/>
        </w:rPr>
        <w:t xml:space="preserve"> [5] </w:t>
      </w:r>
      <w:r w:rsidRPr="007E6B9C">
        <w:rPr>
          <w:rFonts w:eastAsiaTheme="minorHAnsi" w:hint="cs"/>
          <w:cs/>
        </w:rPr>
        <w:t>ได้ดังนี้</w:t>
      </w:r>
    </w:p>
    <w:p w14:paraId="4BF60AB6" w14:textId="77777777" w:rsidR="007E6B9C" w:rsidRPr="007E6B9C" w:rsidRDefault="007E6B9C" w:rsidP="00CD0F1E">
      <w:pPr>
        <w:numPr>
          <w:ilvl w:val="0"/>
          <w:numId w:val="16"/>
        </w:numPr>
        <w:spacing w:after="160" w:line="259" w:lineRule="auto"/>
        <w:contextualSpacing/>
        <w:jc w:val="thaiDistribute"/>
        <w:rPr>
          <w:rFonts w:eastAsiaTheme="minorHAnsi"/>
        </w:rPr>
      </w:pPr>
      <w:r w:rsidRPr="007E6B9C">
        <w:rPr>
          <w:rFonts w:eastAsiaTheme="minorHAnsi"/>
        </w:rPr>
        <w:t xml:space="preserve">Data point </w:t>
      </w:r>
      <w:r w:rsidRPr="007E6B9C">
        <w:rPr>
          <w:rFonts w:eastAsiaTheme="minorHAnsi" w:hint="cs"/>
          <w:cs/>
        </w:rPr>
        <w:t xml:space="preserve">ใดๆ ในชุดข้อมูลที่มีข้อมูลอื่นๆ อยู่รอบๆตัวมันในรัศมี </w:t>
      </w:r>
      <w:r w:rsidRPr="007E6B9C">
        <w:rPr>
          <w:rFonts w:eastAsiaTheme="minorHAnsi"/>
        </w:rPr>
        <w:t xml:space="preserve">eps </w:t>
      </w:r>
      <w:r w:rsidRPr="007E6B9C">
        <w:rPr>
          <w:rFonts w:eastAsiaTheme="minorHAnsi" w:hint="cs"/>
          <w:cs/>
        </w:rPr>
        <w:t xml:space="preserve">มากกว่าหรือเท่ากับค่า </w:t>
      </w:r>
      <w:proofErr w:type="spellStart"/>
      <w:r w:rsidRPr="007E6B9C">
        <w:rPr>
          <w:rFonts w:eastAsiaTheme="minorHAnsi"/>
        </w:rPr>
        <w:t>MinPts</w:t>
      </w:r>
      <w:proofErr w:type="spellEnd"/>
      <w:r w:rsidRPr="007E6B9C">
        <w:rPr>
          <w:rFonts w:eastAsiaTheme="minorHAnsi"/>
        </w:rPr>
        <w:t xml:space="preserve"> </w:t>
      </w:r>
      <w:r w:rsidRPr="007E6B9C">
        <w:rPr>
          <w:rFonts w:eastAsiaTheme="minorHAnsi" w:hint="cs"/>
          <w:cs/>
        </w:rPr>
        <w:t xml:space="preserve">จะถูกเรียกว่า </w:t>
      </w:r>
      <w:r w:rsidRPr="007E6B9C">
        <w:rPr>
          <w:rFonts w:eastAsiaTheme="minorHAnsi"/>
        </w:rPr>
        <w:t xml:space="preserve">core point </w:t>
      </w:r>
    </w:p>
    <w:p w14:paraId="3905D13E" w14:textId="77777777" w:rsidR="007E6B9C" w:rsidRPr="007E6B9C" w:rsidRDefault="007E6B9C" w:rsidP="00CD0F1E">
      <w:pPr>
        <w:numPr>
          <w:ilvl w:val="0"/>
          <w:numId w:val="16"/>
        </w:numPr>
        <w:spacing w:after="160" w:line="259" w:lineRule="auto"/>
        <w:contextualSpacing/>
        <w:jc w:val="thaiDistribute"/>
        <w:rPr>
          <w:rFonts w:eastAsiaTheme="minorHAnsi"/>
        </w:rPr>
      </w:pPr>
      <w:r w:rsidRPr="007E6B9C">
        <w:rPr>
          <w:rFonts w:eastAsiaTheme="minorHAnsi"/>
        </w:rPr>
        <w:t xml:space="preserve">Data point </w:t>
      </w:r>
      <w:r w:rsidRPr="007E6B9C">
        <w:rPr>
          <w:rFonts w:eastAsiaTheme="minorHAnsi" w:hint="cs"/>
          <w:cs/>
        </w:rPr>
        <w:t xml:space="preserve">ใดๆ ในชุดข้อมูลที่มีข้อมูลอื่นๆ อยู่รอบๆ ตัวมันในรัศมี </w:t>
      </w:r>
      <w:r w:rsidRPr="007E6B9C">
        <w:rPr>
          <w:rFonts w:eastAsiaTheme="minorHAnsi"/>
        </w:rPr>
        <w:t xml:space="preserve">eps </w:t>
      </w:r>
      <w:r w:rsidRPr="007E6B9C">
        <w:rPr>
          <w:rFonts w:eastAsiaTheme="minorHAnsi" w:hint="cs"/>
          <w:cs/>
        </w:rPr>
        <w:t xml:space="preserve">น้อยกว่าค่า </w:t>
      </w:r>
      <w:proofErr w:type="spellStart"/>
      <w:r w:rsidRPr="007E6B9C">
        <w:rPr>
          <w:rFonts w:eastAsiaTheme="minorHAnsi"/>
        </w:rPr>
        <w:t>MinPts</w:t>
      </w:r>
      <w:proofErr w:type="spellEnd"/>
      <w:r w:rsidRPr="007E6B9C">
        <w:rPr>
          <w:rFonts w:eastAsiaTheme="minorHAnsi"/>
        </w:rPr>
        <w:t xml:space="preserve"> </w:t>
      </w:r>
      <w:r w:rsidRPr="007E6B9C">
        <w:rPr>
          <w:rFonts w:eastAsiaTheme="minorHAnsi" w:hint="cs"/>
          <w:cs/>
        </w:rPr>
        <w:t xml:space="preserve">แต่อย้ในรัศมี </w:t>
      </w:r>
      <w:r w:rsidRPr="007E6B9C">
        <w:rPr>
          <w:rFonts w:eastAsiaTheme="minorHAnsi"/>
        </w:rPr>
        <w:t xml:space="preserve">eps </w:t>
      </w:r>
      <w:r w:rsidRPr="007E6B9C">
        <w:rPr>
          <w:rFonts w:eastAsiaTheme="minorHAnsi" w:hint="cs"/>
          <w:cs/>
        </w:rPr>
        <w:t>ของ</w:t>
      </w:r>
      <w:r w:rsidRPr="007E6B9C">
        <w:rPr>
          <w:rFonts w:eastAsiaTheme="minorHAnsi"/>
        </w:rPr>
        <w:t xml:space="preserve"> core point</w:t>
      </w:r>
      <w:r w:rsidRPr="007E6B9C">
        <w:rPr>
          <w:rFonts w:eastAsiaTheme="minorHAnsi"/>
          <w:cs/>
        </w:rPr>
        <w:tab/>
      </w:r>
      <w:r w:rsidRPr="007E6B9C">
        <w:rPr>
          <w:rFonts w:eastAsiaTheme="minorHAnsi"/>
        </w:rPr>
        <w:t xml:space="preserve"> </w:t>
      </w:r>
      <w:r w:rsidRPr="007E6B9C">
        <w:rPr>
          <w:rFonts w:eastAsiaTheme="minorHAnsi" w:hint="cs"/>
          <w:cs/>
        </w:rPr>
        <w:t xml:space="preserve">จะเรียกว่า </w:t>
      </w:r>
      <w:r w:rsidRPr="007E6B9C">
        <w:rPr>
          <w:rFonts w:eastAsiaTheme="minorHAnsi"/>
        </w:rPr>
        <w:t xml:space="preserve">border point </w:t>
      </w:r>
    </w:p>
    <w:p w14:paraId="2F390B4B" w14:textId="77777777" w:rsidR="007E6B9C" w:rsidRPr="007E6B9C" w:rsidRDefault="007E6B9C" w:rsidP="00CD0F1E">
      <w:pPr>
        <w:numPr>
          <w:ilvl w:val="0"/>
          <w:numId w:val="16"/>
        </w:numPr>
        <w:spacing w:after="160" w:line="259" w:lineRule="auto"/>
        <w:contextualSpacing/>
        <w:jc w:val="thaiDistribute"/>
        <w:rPr>
          <w:rFonts w:eastAsiaTheme="minorHAnsi"/>
        </w:rPr>
      </w:pPr>
      <w:r w:rsidRPr="007E6B9C">
        <w:rPr>
          <w:rFonts w:eastAsiaTheme="minorHAnsi"/>
        </w:rPr>
        <w:t xml:space="preserve">Data point </w:t>
      </w:r>
      <w:r w:rsidRPr="007E6B9C">
        <w:rPr>
          <w:rFonts w:eastAsiaTheme="minorHAnsi" w:hint="cs"/>
          <w:cs/>
        </w:rPr>
        <w:t xml:space="preserve">ใดๆ ในชุดข้อมูลที่มีข้อมูลอื่นๆ อยู่รอบๆ ตัวมันในรัศมี </w:t>
      </w:r>
      <w:r w:rsidRPr="007E6B9C">
        <w:rPr>
          <w:rFonts w:eastAsiaTheme="minorHAnsi"/>
        </w:rPr>
        <w:t xml:space="preserve">eps </w:t>
      </w:r>
      <w:r w:rsidRPr="007E6B9C">
        <w:rPr>
          <w:rFonts w:eastAsiaTheme="minorHAnsi" w:hint="cs"/>
          <w:cs/>
        </w:rPr>
        <w:t xml:space="preserve">น้อยกว่าค่า </w:t>
      </w:r>
      <w:proofErr w:type="spellStart"/>
      <w:r w:rsidRPr="007E6B9C">
        <w:rPr>
          <w:rFonts w:eastAsiaTheme="minorHAnsi"/>
        </w:rPr>
        <w:t>MinPts</w:t>
      </w:r>
      <w:proofErr w:type="spellEnd"/>
      <w:r w:rsidRPr="007E6B9C">
        <w:rPr>
          <w:rFonts w:eastAsiaTheme="minorHAnsi" w:hint="cs"/>
          <w:cs/>
        </w:rPr>
        <w:t xml:space="preserve"> และไม่อยู่ในรัศมี </w:t>
      </w:r>
      <w:r w:rsidRPr="007E6B9C">
        <w:rPr>
          <w:rFonts w:eastAsiaTheme="minorHAnsi"/>
        </w:rPr>
        <w:t xml:space="preserve">eps </w:t>
      </w:r>
      <w:r w:rsidRPr="007E6B9C">
        <w:rPr>
          <w:rFonts w:eastAsiaTheme="minorHAnsi" w:hint="cs"/>
          <w:cs/>
        </w:rPr>
        <w:t xml:space="preserve">ของ </w:t>
      </w:r>
      <w:r w:rsidRPr="007E6B9C">
        <w:rPr>
          <w:rFonts w:eastAsiaTheme="minorHAnsi"/>
        </w:rPr>
        <w:t xml:space="preserve">core point </w:t>
      </w:r>
      <w:r w:rsidRPr="007E6B9C">
        <w:rPr>
          <w:rFonts w:eastAsiaTheme="minorHAnsi" w:hint="cs"/>
          <w:cs/>
        </w:rPr>
        <w:t xml:space="preserve">แต่อยู่ในรัศมี </w:t>
      </w:r>
      <w:r w:rsidRPr="007E6B9C">
        <w:rPr>
          <w:rFonts w:eastAsiaTheme="minorHAnsi"/>
        </w:rPr>
        <w:t xml:space="preserve">eps </w:t>
      </w:r>
      <w:r w:rsidRPr="007E6B9C">
        <w:rPr>
          <w:rFonts w:eastAsiaTheme="minorHAnsi" w:hint="cs"/>
          <w:cs/>
        </w:rPr>
        <w:t xml:space="preserve">ของ </w:t>
      </w:r>
      <w:r w:rsidRPr="007E6B9C">
        <w:rPr>
          <w:rFonts w:eastAsiaTheme="minorHAnsi"/>
        </w:rPr>
        <w:t xml:space="preserve">border point </w:t>
      </w:r>
      <w:r w:rsidRPr="007E6B9C">
        <w:rPr>
          <w:rFonts w:eastAsiaTheme="minorHAnsi" w:hint="cs"/>
          <w:cs/>
        </w:rPr>
        <w:t xml:space="preserve">จะเรียกว่า </w:t>
      </w:r>
      <w:r w:rsidRPr="007E6B9C">
        <w:rPr>
          <w:rFonts w:eastAsiaTheme="minorHAnsi"/>
        </w:rPr>
        <w:t xml:space="preserve">border point </w:t>
      </w:r>
      <w:r w:rsidRPr="007E6B9C">
        <w:rPr>
          <w:rFonts w:eastAsiaTheme="minorHAnsi" w:hint="cs"/>
          <w:cs/>
        </w:rPr>
        <w:t xml:space="preserve">เช่นกัน </w:t>
      </w:r>
    </w:p>
    <w:p w14:paraId="3A7318EF" w14:textId="32BDE74F" w:rsidR="007E6B9C" w:rsidRDefault="007E6B9C" w:rsidP="00CD0F1E">
      <w:pPr>
        <w:numPr>
          <w:ilvl w:val="0"/>
          <w:numId w:val="16"/>
        </w:numPr>
        <w:spacing w:after="160" w:line="259" w:lineRule="auto"/>
        <w:contextualSpacing/>
        <w:jc w:val="thaiDistribute"/>
        <w:rPr>
          <w:rFonts w:eastAsiaTheme="minorHAnsi"/>
        </w:rPr>
      </w:pPr>
      <w:r w:rsidRPr="007E6B9C">
        <w:rPr>
          <w:rFonts w:eastAsiaTheme="minorHAnsi"/>
        </w:rPr>
        <w:t xml:space="preserve">Data point </w:t>
      </w:r>
      <w:r w:rsidRPr="007E6B9C">
        <w:rPr>
          <w:rFonts w:eastAsiaTheme="minorHAnsi" w:hint="cs"/>
          <w:cs/>
        </w:rPr>
        <w:t xml:space="preserve">ใดๆ ที่มีอยู่ในขั้นตอนที่ </w:t>
      </w:r>
      <w:r w:rsidRPr="007E6B9C">
        <w:rPr>
          <w:rFonts w:eastAsiaTheme="minorHAnsi"/>
        </w:rPr>
        <w:t xml:space="preserve">1-3 </w:t>
      </w:r>
      <w:r w:rsidRPr="007E6B9C">
        <w:rPr>
          <w:rFonts w:eastAsiaTheme="minorHAnsi" w:hint="cs"/>
          <w:cs/>
        </w:rPr>
        <w:t>จะถูกเรียกว่า</w:t>
      </w:r>
      <w:r w:rsidRPr="007E6B9C">
        <w:rPr>
          <w:rFonts w:eastAsiaTheme="minorHAnsi"/>
        </w:rPr>
        <w:t xml:space="preserve"> noise</w:t>
      </w:r>
    </w:p>
    <w:p w14:paraId="3A5F96AB" w14:textId="77777777" w:rsidR="0011752F" w:rsidRPr="007E6B9C" w:rsidRDefault="0011752F" w:rsidP="0011752F">
      <w:pPr>
        <w:spacing w:after="160" w:line="259" w:lineRule="auto"/>
        <w:ind w:left="1260"/>
        <w:contextualSpacing/>
        <w:rPr>
          <w:rFonts w:eastAsiaTheme="minorHAnsi"/>
        </w:rPr>
      </w:pPr>
    </w:p>
    <w:p w14:paraId="6C9056BF" w14:textId="77777777" w:rsidR="007E6B9C" w:rsidRPr="007E6B9C" w:rsidRDefault="007E6B9C" w:rsidP="007E6B9C">
      <w:pPr>
        <w:spacing w:after="160" w:line="259" w:lineRule="auto"/>
        <w:jc w:val="center"/>
        <w:rPr>
          <w:rFonts w:eastAsiaTheme="minorHAnsi"/>
        </w:rPr>
      </w:pPr>
      <w:r w:rsidRPr="007E6B9C">
        <w:rPr>
          <w:rFonts w:eastAsiaTheme="minorHAnsi"/>
          <w:noProof/>
          <w:cs/>
        </w:rPr>
        <w:lastRenderedPageBreak/>
        <w:drawing>
          <wp:inline distT="0" distB="0" distL="0" distR="0" wp14:anchorId="1B175082" wp14:editId="68785999">
            <wp:extent cx="3553321" cy="1743318"/>
            <wp:effectExtent l="0" t="0" r="9525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553321" cy="1743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CD9FD" w14:textId="065FF3F6" w:rsidR="007E6B9C" w:rsidRDefault="00BE28E0" w:rsidP="00BE28E0">
      <w:pPr>
        <w:pStyle w:val="picture1"/>
        <w:rPr>
          <w:rFonts w:eastAsiaTheme="minorHAnsi"/>
        </w:rPr>
      </w:pPr>
      <w:bookmarkStart w:id="129" w:name="_Toc61201611"/>
      <w:bookmarkStart w:id="130" w:name="_Toc61295428"/>
      <w:r>
        <w:rPr>
          <w:rFonts w:eastAsiaTheme="minorHAnsi" w:hint="cs"/>
          <w:cs/>
        </w:rPr>
        <w:t xml:space="preserve">ภาพที่ </w:t>
      </w:r>
      <w:r w:rsidR="003529BD">
        <w:rPr>
          <w:rFonts w:eastAsiaTheme="minorHAnsi"/>
        </w:rPr>
        <w:t>2.</w:t>
      </w:r>
      <w:r>
        <w:rPr>
          <w:rFonts w:eastAsiaTheme="minorHAnsi"/>
        </w:rPr>
        <w:t xml:space="preserve">13 </w:t>
      </w:r>
      <w:r w:rsidR="007E6B9C" w:rsidRPr="007E6B9C">
        <w:rPr>
          <w:rFonts w:eastAsiaTheme="minorHAnsi" w:hint="cs"/>
          <w:cs/>
        </w:rPr>
        <w:t xml:space="preserve">ตัวอย่าง </w:t>
      </w:r>
      <w:r w:rsidR="007E6B9C" w:rsidRPr="007E6B9C">
        <w:rPr>
          <w:rFonts w:eastAsiaTheme="minorHAnsi"/>
        </w:rPr>
        <w:t>DBSCAN</w:t>
      </w:r>
      <w:bookmarkEnd w:id="129"/>
      <w:bookmarkEnd w:id="130"/>
    </w:p>
    <w:p w14:paraId="001815F7" w14:textId="70787EB4" w:rsidR="0011752F" w:rsidRDefault="0011752F" w:rsidP="0011752F">
      <w:pPr>
        <w:jc w:val="right"/>
        <w:rPr>
          <w:rFonts w:eastAsiaTheme="minorHAnsi"/>
          <w:sz w:val="24"/>
          <w:szCs w:val="24"/>
        </w:rPr>
      </w:pPr>
      <w:r>
        <w:rPr>
          <w:rFonts w:eastAsiaTheme="minorHAnsi" w:hint="cs"/>
          <w:sz w:val="24"/>
          <w:szCs w:val="24"/>
          <w:cs/>
        </w:rPr>
        <w:t>(</w:t>
      </w:r>
      <w:r w:rsidRPr="003A2651">
        <w:rPr>
          <w:rFonts w:eastAsiaTheme="minorHAnsi" w:hint="cs"/>
          <w:sz w:val="24"/>
          <w:szCs w:val="24"/>
          <w:cs/>
        </w:rPr>
        <w:t>ที่มา</w:t>
      </w:r>
      <w:r w:rsidRPr="00E966A4">
        <w:t xml:space="preserve"> </w:t>
      </w:r>
      <w:r w:rsidR="00A00557" w:rsidRPr="00A00557">
        <w:rPr>
          <w:rFonts w:eastAsiaTheme="minorHAnsi"/>
          <w:sz w:val="24"/>
          <w:szCs w:val="24"/>
        </w:rPr>
        <w:t>DBSCAN: density-based clustering for discovering clusters in large datasets with noise - Unsupervised Machine Learning</w:t>
      </w:r>
    </w:p>
    <w:p w14:paraId="370F4374" w14:textId="6AD106BD" w:rsidR="0011752F" w:rsidRDefault="0011752F" w:rsidP="0011752F">
      <w:pPr>
        <w:jc w:val="right"/>
        <w:rPr>
          <w:rFonts w:eastAsiaTheme="minorHAnsi"/>
          <w:sz w:val="24"/>
          <w:szCs w:val="24"/>
        </w:rPr>
      </w:pPr>
      <w:r>
        <w:rPr>
          <w:rFonts w:eastAsiaTheme="minorHAnsi" w:hint="cs"/>
          <w:sz w:val="24"/>
          <w:szCs w:val="24"/>
          <w:cs/>
        </w:rPr>
        <w:t xml:space="preserve">สืบค้นจาก </w:t>
      </w:r>
      <w:r>
        <w:rPr>
          <w:rFonts w:eastAsiaTheme="minorHAnsi"/>
          <w:sz w:val="24"/>
          <w:szCs w:val="24"/>
        </w:rPr>
        <w:t xml:space="preserve">: </w:t>
      </w:r>
      <w:hyperlink r:id="rId42" w:history="1">
        <w:r w:rsidRPr="002110B8">
          <w:rPr>
            <w:rStyle w:val="Hyperlink"/>
            <w:rFonts w:eastAsiaTheme="minorHAnsi"/>
            <w:sz w:val="24"/>
            <w:szCs w:val="24"/>
          </w:rPr>
          <w:t>http://www.sthda.com/english/wiki/wiki.php?id_contents=7940</w:t>
        </w:r>
      </w:hyperlink>
      <w:r>
        <w:rPr>
          <w:rFonts w:eastAsiaTheme="minorHAnsi" w:hint="cs"/>
          <w:sz w:val="24"/>
          <w:szCs w:val="24"/>
          <w:cs/>
        </w:rPr>
        <w:t>)</w:t>
      </w:r>
    </w:p>
    <w:p w14:paraId="37602FD7" w14:textId="77777777" w:rsidR="0011752F" w:rsidRPr="007E6B9C" w:rsidRDefault="0011752F" w:rsidP="00BE28E0">
      <w:pPr>
        <w:pStyle w:val="picture1"/>
        <w:rPr>
          <w:rFonts w:eastAsiaTheme="minorHAnsi"/>
        </w:rPr>
      </w:pPr>
    </w:p>
    <w:p w14:paraId="1D23C1D0" w14:textId="44179C5F" w:rsidR="007E6B9C" w:rsidRPr="007E6B9C" w:rsidRDefault="007E6B9C" w:rsidP="00707580">
      <w:pPr>
        <w:spacing w:after="160" w:line="259" w:lineRule="auto"/>
        <w:ind w:left="720"/>
        <w:rPr>
          <w:rFonts w:eastAsiaTheme="minorHAnsi"/>
          <w:cs/>
        </w:rPr>
      </w:pPr>
      <w:r w:rsidRPr="007E6B9C">
        <w:rPr>
          <w:rFonts w:eastAsiaTheme="minorHAnsi" w:hint="cs"/>
          <w:cs/>
        </w:rPr>
        <w:t>จากภาพ</w:t>
      </w:r>
      <w:r w:rsidR="006D51C3">
        <w:rPr>
          <w:rFonts w:eastAsiaTheme="minorHAnsi" w:hint="cs"/>
          <w:cs/>
        </w:rPr>
        <w:t xml:space="preserve"> </w:t>
      </w:r>
      <w:r w:rsidR="008D5B8A">
        <w:rPr>
          <w:rFonts w:eastAsiaTheme="minorHAnsi"/>
        </w:rPr>
        <w:t>2.</w:t>
      </w:r>
      <w:r w:rsidR="006D51C3">
        <w:rPr>
          <w:rFonts w:eastAsiaTheme="minorHAnsi"/>
        </w:rPr>
        <w:t>13</w:t>
      </w:r>
      <w:r w:rsidRPr="007E6B9C">
        <w:rPr>
          <w:rFonts w:eastAsiaTheme="minorHAnsi" w:hint="cs"/>
          <w:cs/>
        </w:rPr>
        <w:t xml:space="preserve"> สามารถบอกลักษณะของ </w:t>
      </w:r>
      <w:r w:rsidRPr="007E6B9C">
        <w:rPr>
          <w:rFonts w:eastAsiaTheme="minorHAnsi"/>
        </w:rPr>
        <w:t xml:space="preserve">data point </w:t>
      </w:r>
      <w:r w:rsidRPr="007E6B9C">
        <w:rPr>
          <w:rFonts w:eastAsiaTheme="minorHAnsi" w:hint="cs"/>
          <w:cs/>
        </w:rPr>
        <w:t xml:space="preserve">ได้ว่า </w:t>
      </w:r>
      <w:r w:rsidRPr="007E6B9C">
        <w:rPr>
          <w:rFonts w:eastAsiaTheme="minorHAnsi"/>
        </w:rPr>
        <w:t xml:space="preserve">x </w:t>
      </w:r>
      <w:r w:rsidRPr="007E6B9C">
        <w:rPr>
          <w:rFonts w:eastAsiaTheme="minorHAnsi" w:hint="cs"/>
          <w:cs/>
        </w:rPr>
        <w:t xml:space="preserve">คือ </w:t>
      </w:r>
      <w:r w:rsidRPr="007E6B9C">
        <w:rPr>
          <w:rFonts w:eastAsiaTheme="minorHAnsi"/>
        </w:rPr>
        <w:t xml:space="preserve">core point </w:t>
      </w:r>
      <w:r w:rsidRPr="007E6B9C">
        <w:rPr>
          <w:rFonts w:eastAsiaTheme="minorHAnsi" w:hint="cs"/>
          <w:cs/>
        </w:rPr>
        <w:t xml:space="preserve">ส่วน </w:t>
      </w:r>
      <w:r w:rsidRPr="007E6B9C">
        <w:rPr>
          <w:rFonts w:eastAsiaTheme="minorHAnsi"/>
        </w:rPr>
        <w:t xml:space="preserve">y </w:t>
      </w:r>
      <w:r w:rsidRPr="007E6B9C">
        <w:rPr>
          <w:rFonts w:eastAsiaTheme="minorHAnsi" w:hint="cs"/>
          <w:cs/>
        </w:rPr>
        <w:t xml:space="preserve">และ </w:t>
      </w:r>
      <w:r w:rsidRPr="007E6B9C">
        <w:rPr>
          <w:rFonts w:eastAsiaTheme="minorHAnsi"/>
        </w:rPr>
        <w:t xml:space="preserve">z </w:t>
      </w:r>
      <w:r w:rsidRPr="007E6B9C">
        <w:rPr>
          <w:rFonts w:eastAsiaTheme="minorHAnsi" w:hint="cs"/>
          <w:cs/>
        </w:rPr>
        <w:t xml:space="preserve">คือ </w:t>
      </w:r>
      <w:r w:rsidRPr="007E6B9C">
        <w:rPr>
          <w:rFonts w:eastAsiaTheme="minorHAnsi"/>
        </w:rPr>
        <w:t xml:space="preserve">border point </w:t>
      </w:r>
    </w:p>
    <w:p w14:paraId="248FF8DC" w14:textId="77777777" w:rsidR="00CE082C" w:rsidRDefault="00CE082C" w:rsidP="00CE082C">
      <w:pPr>
        <w:ind w:left="900"/>
      </w:pPr>
    </w:p>
    <w:p w14:paraId="0EE8F997" w14:textId="1B123A10" w:rsidR="00B65E8B" w:rsidRDefault="00B65E8B" w:rsidP="00FC66E9">
      <w:pPr>
        <w:pStyle w:val="Title"/>
        <w:ind w:left="0"/>
      </w:pPr>
      <w:bookmarkStart w:id="131" w:name="_Toc61201570"/>
      <w:bookmarkStart w:id="132" w:name="_Toc61205932"/>
      <w:bookmarkStart w:id="133" w:name="_Toc61295429"/>
      <w:bookmarkStart w:id="134" w:name="_Toc61466308"/>
      <w:r>
        <w:t>2.</w:t>
      </w:r>
      <w:r w:rsidR="00640646">
        <w:t>5</w:t>
      </w:r>
      <w:r>
        <w:t xml:space="preserve">.2 </w:t>
      </w:r>
      <w:r>
        <w:rPr>
          <w:rFonts w:hint="cs"/>
          <w:cs/>
        </w:rPr>
        <w:t>การเรียนรู้แบบมีผู้สอน</w:t>
      </w:r>
      <w:bookmarkEnd w:id="131"/>
      <w:bookmarkEnd w:id="132"/>
      <w:bookmarkEnd w:id="133"/>
      <w:bookmarkEnd w:id="134"/>
    </w:p>
    <w:p w14:paraId="7BAEFFD8" w14:textId="0F10EAEA" w:rsidR="00527972" w:rsidRPr="00527972" w:rsidRDefault="00527972" w:rsidP="00EF36F9">
      <w:pPr>
        <w:ind w:left="720" w:firstLine="360"/>
        <w:jc w:val="thaiDistribute"/>
      </w:pPr>
      <w:r>
        <w:rPr>
          <w:rFonts w:hint="cs"/>
          <w:cs/>
        </w:rPr>
        <w:t>ในก</w:t>
      </w:r>
      <w:r w:rsidR="00193FBC">
        <w:rPr>
          <w:rFonts w:hint="cs"/>
          <w:cs/>
        </w:rPr>
        <w:t xml:space="preserve">รณีที่เราทราบแล้วว่าจะมี </w:t>
      </w:r>
      <w:r w:rsidR="00193FBC">
        <w:t xml:space="preserve">intent </w:t>
      </w:r>
      <w:r w:rsidR="00193FBC">
        <w:rPr>
          <w:rFonts w:hint="cs"/>
          <w:cs/>
        </w:rPr>
        <w:t>ใดบ้าง</w:t>
      </w:r>
      <w:r w:rsidR="00577815">
        <w:rPr>
          <w:rFonts w:hint="cs"/>
          <w:cs/>
        </w:rPr>
        <w:t xml:space="preserve"> แล้วเราต้องการจำแนกข้อความที่เข้ามาว่าจัดอยู่ใน </w:t>
      </w:r>
      <w:r w:rsidR="00577815">
        <w:t xml:space="preserve">intent </w:t>
      </w:r>
      <w:r w:rsidR="00577815">
        <w:rPr>
          <w:rFonts w:hint="cs"/>
          <w:cs/>
        </w:rPr>
        <w:t xml:space="preserve">ใด </w:t>
      </w:r>
      <w:r w:rsidR="00711EA8">
        <w:rPr>
          <w:rFonts w:hint="cs"/>
          <w:cs/>
        </w:rPr>
        <w:t xml:space="preserve">สามารถทำได้ โดยใช้การเรียนรู้แบบมีผู้สอน ในที่นี้จะกล่าวถึงการเรียนรู้แบบมีผู้สอน </w:t>
      </w:r>
      <w:r w:rsidR="00711EA8">
        <w:t xml:space="preserve">2 </w:t>
      </w:r>
      <w:r w:rsidR="00711EA8">
        <w:rPr>
          <w:rFonts w:hint="cs"/>
          <w:cs/>
        </w:rPr>
        <w:t xml:space="preserve">เทคนิค คือ </w:t>
      </w:r>
      <w:r w:rsidR="00711EA8">
        <w:t xml:space="preserve">Decision Tree </w:t>
      </w:r>
      <w:r w:rsidR="00711EA8">
        <w:rPr>
          <w:rFonts w:hint="cs"/>
          <w:cs/>
        </w:rPr>
        <w:t xml:space="preserve">และ </w:t>
      </w:r>
      <w:r w:rsidR="00711EA8">
        <w:t>Neural Network</w:t>
      </w:r>
      <w:r w:rsidR="00577815">
        <w:rPr>
          <w:rFonts w:hint="cs"/>
          <w:cs/>
        </w:rPr>
        <w:t xml:space="preserve"> </w:t>
      </w:r>
    </w:p>
    <w:p w14:paraId="3A9F03F5" w14:textId="273AE719" w:rsidR="0078179F" w:rsidRPr="0078179F" w:rsidRDefault="0078179F" w:rsidP="00CD0F1E">
      <w:pPr>
        <w:pStyle w:val="ListParagraph"/>
        <w:numPr>
          <w:ilvl w:val="0"/>
          <w:numId w:val="6"/>
        </w:numPr>
        <w:jc w:val="thaiDistribute"/>
      </w:pPr>
      <w:r w:rsidRPr="00553085">
        <w:rPr>
          <w:rFonts w:eastAsiaTheme="minorHAnsi"/>
          <w:b/>
          <w:bCs/>
          <w:cs/>
        </w:rPr>
        <w:t xml:space="preserve">ต้นไม้ตัดสินใจ </w:t>
      </w:r>
      <w:r w:rsidRPr="00553085">
        <w:rPr>
          <w:rFonts w:eastAsiaTheme="minorHAnsi"/>
          <w:b/>
          <w:bCs/>
        </w:rPr>
        <w:t>(Decision Tree)</w:t>
      </w:r>
      <w:r w:rsidRPr="0078179F">
        <w:rPr>
          <w:rFonts w:eastAsiaTheme="minorHAnsi"/>
        </w:rPr>
        <w:t xml:space="preserve"> </w:t>
      </w:r>
      <w:r w:rsidRPr="0078179F">
        <w:rPr>
          <w:rFonts w:eastAsiaTheme="minorHAnsi"/>
          <w:cs/>
        </w:rPr>
        <w:t xml:space="preserve">ซึ่งเป็นวิธีการเรียนรู้ของเครื่องที่นิยืมใช้เป็นอย่างมากรู้แบบหนึ่ง ใช้หรับหรือการจำแนก </w:t>
      </w:r>
      <w:r w:rsidRPr="0078179F">
        <w:rPr>
          <w:rFonts w:eastAsiaTheme="minorHAnsi"/>
        </w:rPr>
        <w:t>(Classification)</w:t>
      </w:r>
      <w:r w:rsidRPr="0078179F">
        <w:rPr>
          <w:rFonts w:eastAsiaTheme="minorHAnsi"/>
          <w:cs/>
        </w:rPr>
        <w:t xml:space="preserve"> ข้อมูลและคลาส </w:t>
      </w:r>
      <w:r w:rsidRPr="0078179F">
        <w:rPr>
          <w:rFonts w:eastAsiaTheme="minorHAnsi"/>
        </w:rPr>
        <w:t>(class)</w:t>
      </w:r>
      <w:r w:rsidRPr="0078179F">
        <w:rPr>
          <w:rFonts w:eastAsiaTheme="minorHAnsi"/>
          <w:cs/>
        </w:rPr>
        <w:t xml:space="preserve"> ต่างๆ โดยใช้คุณสมบัติ </w:t>
      </w:r>
      <w:r w:rsidRPr="0078179F">
        <w:rPr>
          <w:rFonts w:eastAsiaTheme="minorHAnsi"/>
        </w:rPr>
        <w:t xml:space="preserve">(attribute) </w:t>
      </w:r>
      <w:r w:rsidRPr="0078179F">
        <w:rPr>
          <w:rFonts w:eastAsiaTheme="minorHAnsi"/>
          <w:cs/>
        </w:rPr>
        <w:t xml:space="preserve">ของข้อมูล ในการจำแนกข้อมูลจากคุณสมบัติของข้อมูลจะต้องดูว่า คุณสมบัติใดของข้อมูลที่ใช้ในการจำแนกคลาส และคุณสมบัตินั้นมีความสำคัญอย่างไร ซึ่งสามารถสรุปส่วนประกอบของ </w:t>
      </w:r>
      <w:r w:rsidRPr="0078179F">
        <w:rPr>
          <w:rFonts w:eastAsiaTheme="minorHAnsi"/>
        </w:rPr>
        <w:t xml:space="preserve">Decision tree </w:t>
      </w:r>
      <w:r w:rsidRPr="0078179F">
        <w:rPr>
          <w:rFonts w:eastAsiaTheme="minorHAnsi"/>
          <w:cs/>
        </w:rPr>
        <w:t xml:space="preserve">ได้ </w:t>
      </w:r>
      <w:r w:rsidRPr="0078179F">
        <w:rPr>
          <w:rFonts w:eastAsiaTheme="minorHAnsi"/>
        </w:rPr>
        <w:t xml:space="preserve">3 </w:t>
      </w:r>
      <w:r w:rsidRPr="0078179F">
        <w:rPr>
          <w:rFonts w:eastAsiaTheme="minorHAnsi"/>
          <w:cs/>
        </w:rPr>
        <w:t>ส่วน</w:t>
      </w:r>
      <w:r w:rsidR="003D2270">
        <w:rPr>
          <w:rFonts w:eastAsiaTheme="minorHAnsi"/>
        </w:rPr>
        <w:t>[6]</w:t>
      </w:r>
      <w:r w:rsidR="0085577E">
        <w:rPr>
          <w:rFonts w:eastAsiaTheme="minorHAnsi"/>
        </w:rPr>
        <w:t xml:space="preserve"> </w:t>
      </w:r>
      <w:r w:rsidRPr="0078179F">
        <w:rPr>
          <w:rFonts w:eastAsiaTheme="minorHAnsi"/>
          <w:cs/>
        </w:rPr>
        <w:t>ดังนี้</w:t>
      </w:r>
    </w:p>
    <w:p w14:paraId="01679929" w14:textId="77777777" w:rsidR="0078179F" w:rsidRPr="0078179F" w:rsidRDefault="0078179F" w:rsidP="00CD0F1E">
      <w:pPr>
        <w:numPr>
          <w:ilvl w:val="0"/>
          <w:numId w:val="7"/>
        </w:numPr>
        <w:spacing w:after="160" w:line="259" w:lineRule="auto"/>
        <w:contextualSpacing/>
        <w:jc w:val="thaiDistribute"/>
        <w:rPr>
          <w:rFonts w:eastAsiaTheme="minorHAnsi"/>
        </w:rPr>
      </w:pPr>
      <w:r w:rsidRPr="0078179F">
        <w:rPr>
          <w:rFonts w:eastAsiaTheme="minorHAnsi"/>
          <w:cs/>
        </w:rPr>
        <w:t xml:space="preserve">โหนดภายใน </w:t>
      </w:r>
      <w:r w:rsidRPr="0078179F">
        <w:rPr>
          <w:rFonts w:eastAsiaTheme="minorHAnsi"/>
        </w:rPr>
        <w:t xml:space="preserve">(internal node) </w:t>
      </w:r>
      <w:r w:rsidRPr="0078179F">
        <w:rPr>
          <w:rFonts w:eastAsiaTheme="minorHAnsi"/>
          <w:cs/>
        </w:rPr>
        <w:t>คือ คุณสมบัติต่างๆ ของข้อมูลที่ใช้ในการ</w:t>
      </w:r>
      <w:r w:rsidRPr="0078179F">
        <w:rPr>
          <w:rFonts w:eastAsiaTheme="minorHAnsi" w:hint="cs"/>
          <w:cs/>
        </w:rPr>
        <w:t xml:space="preserve">จำแนกว่าข้อมูลจะไปอยุ่ในคลาสไหน โดยโหนดภายในที่เป็นโหนดเริ่มต้นเรียกว่า โหนดราก </w:t>
      </w:r>
      <w:r w:rsidRPr="0078179F">
        <w:rPr>
          <w:rFonts w:eastAsiaTheme="minorHAnsi"/>
        </w:rPr>
        <w:t>(root)</w:t>
      </w:r>
    </w:p>
    <w:p w14:paraId="7E6B747C" w14:textId="77777777" w:rsidR="0078179F" w:rsidRPr="0078179F" w:rsidRDefault="0078179F" w:rsidP="00CD0F1E">
      <w:pPr>
        <w:numPr>
          <w:ilvl w:val="0"/>
          <w:numId w:val="7"/>
        </w:numPr>
        <w:spacing w:after="160" w:line="259" w:lineRule="auto"/>
        <w:contextualSpacing/>
        <w:jc w:val="thaiDistribute"/>
        <w:rPr>
          <w:rFonts w:eastAsiaTheme="minorHAnsi"/>
        </w:rPr>
      </w:pPr>
      <w:r w:rsidRPr="0078179F">
        <w:rPr>
          <w:rFonts w:eastAsiaTheme="minorHAnsi" w:hint="cs"/>
          <w:cs/>
        </w:rPr>
        <w:t xml:space="preserve">กิ่ง </w:t>
      </w:r>
      <w:r w:rsidRPr="0078179F">
        <w:rPr>
          <w:rFonts w:eastAsiaTheme="minorHAnsi"/>
        </w:rPr>
        <w:t xml:space="preserve">(branch, link) </w:t>
      </w:r>
      <w:r w:rsidRPr="0078179F">
        <w:rPr>
          <w:rFonts w:eastAsiaTheme="minorHAnsi" w:hint="cs"/>
          <w:cs/>
        </w:rPr>
        <w:t>เป็นคุณสมบัติหรือเงื่อนไขของคุณสมบัติของโหนดที่ใช้ในการจำแนกข้อมูล ซึ่งโหนดภายในจะแตกกิ่งเท่ากับจำนวนคุณสมบัติของโหนดภายในนั้น</w:t>
      </w:r>
    </w:p>
    <w:p w14:paraId="7B60BAE5" w14:textId="77777777" w:rsidR="0078179F" w:rsidRPr="0078179F" w:rsidRDefault="0078179F" w:rsidP="00CD0F1E">
      <w:pPr>
        <w:numPr>
          <w:ilvl w:val="0"/>
          <w:numId w:val="7"/>
        </w:numPr>
        <w:spacing w:after="160" w:line="259" w:lineRule="auto"/>
        <w:contextualSpacing/>
        <w:jc w:val="thaiDistribute"/>
        <w:rPr>
          <w:rFonts w:eastAsiaTheme="minorHAnsi"/>
        </w:rPr>
      </w:pPr>
      <w:r w:rsidRPr="0078179F">
        <w:rPr>
          <w:rFonts w:eastAsiaTheme="minorHAnsi" w:hint="cs"/>
          <w:cs/>
        </w:rPr>
        <w:t xml:space="preserve">โหนดใบ </w:t>
      </w:r>
      <w:r w:rsidRPr="0078179F">
        <w:rPr>
          <w:rFonts w:eastAsiaTheme="minorHAnsi"/>
        </w:rPr>
        <w:t>(leaf node)</w:t>
      </w:r>
      <w:r w:rsidRPr="0078179F">
        <w:rPr>
          <w:rFonts w:eastAsiaTheme="minorHAnsi" w:hint="cs"/>
          <w:cs/>
        </w:rPr>
        <w:t xml:space="preserve"> คือคลาสต่างๆ ซึ่งเป็นผลลัพธ์ในการจำแนกข้อมูล</w:t>
      </w:r>
    </w:p>
    <w:p w14:paraId="48EEE6B1" w14:textId="77777777" w:rsidR="0078179F" w:rsidRPr="0078179F" w:rsidRDefault="0078179F" w:rsidP="0078179F">
      <w:pPr>
        <w:spacing w:after="160" w:line="259" w:lineRule="auto"/>
        <w:jc w:val="center"/>
        <w:rPr>
          <w:rFonts w:eastAsiaTheme="minorHAnsi"/>
        </w:rPr>
      </w:pPr>
      <w:r w:rsidRPr="0078179F">
        <w:rPr>
          <w:rFonts w:eastAsiaTheme="minorHAnsi"/>
          <w:noProof/>
          <w:cs/>
        </w:rPr>
        <w:lastRenderedPageBreak/>
        <w:drawing>
          <wp:inline distT="0" distB="0" distL="0" distR="0" wp14:anchorId="204EEACA" wp14:editId="0E92135D">
            <wp:extent cx="3286584" cy="2162477"/>
            <wp:effectExtent l="0" t="0" r="9525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286584" cy="2162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4E5C0" w14:textId="7E61F315" w:rsidR="0078179F" w:rsidRDefault="0078179F" w:rsidP="001D6FBE">
      <w:pPr>
        <w:pStyle w:val="picture1"/>
        <w:rPr>
          <w:rFonts w:eastAsiaTheme="minorHAnsi"/>
        </w:rPr>
      </w:pPr>
      <w:bookmarkStart w:id="135" w:name="_Toc61295430"/>
      <w:r>
        <w:rPr>
          <w:rFonts w:eastAsiaTheme="minorHAnsi" w:hint="cs"/>
          <w:cs/>
        </w:rPr>
        <w:t>ภาพที่</w:t>
      </w:r>
      <w:r w:rsidR="001D6FBE">
        <w:rPr>
          <w:rFonts w:eastAsiaTheme="minorHAnsi"/>
        </w:rPr>
        <w:t xml:space="preserve"> </w:t>
      </w:r>
      <w:r w:rsidR="003529BD">
        <w:rPr>
          <w:rFonts w:eastAsiaTheme="minorHAnsi"/>
        </w:rPr>
        <w:t>2.</w:t>
      </w:r>
      <w:r w:rsidR="001D6FBE">
        <w:rPr>
          <w:rFonts w:eastAsiaTheme="minorHAnsi"/>
        </w:rPr>
        <w:t>14</w:t>
      </w:r>
      <w:r>
        <w:rPr>
          <w:rFonts w:eastAsiaTheme="minorHAnsi" w:hint="cs"/>
          <w:cs/>
        </w:rPr>
        <w:t xml:space="preserve"> </w:t>
      </w:r>
      <w:r w:rsidRPr="0078179F">
        <w:rPr>
          <w:rFonts w:eastAsiaTheme="minorHAnsi" w:hint="cs"/>
          <w:cs/>
        </w:rPr>
        <w:t xml:space="preserve">ตัวอย่าง </w:t>
      </w:r>
      <w:r w:rsidRPr="0078179F">
        <w:rPr>
          <w:rFonts w:eastAsiaTheme="minorHAnsi"/>
        </w:rPr>
        <w:t>Decision tree</w:t>
      </w:r>
      <w:bookmarkEnd w:id="135"/>
    </w:p>
    <w:p w14:paraId="1B380BDF" w14:textId="77777777" w:rsidR="00894184" w:rsidRDefault="00807DC9" w:rsidP="00810A1E">
      <w:pPr>
        <w:spacing w:after="160" w:line="259" w:lineRule="auto"/>
        <w:jc w:val="right"/>
        <w:rPr>
          <w:rFonts w:eastAsiaTheme="minorHAnsi"/>
          <w:sz w:val="24"/>
          <w:szCs w:val="24"/>
        </w:rPr>
      </w:pPr>
      <w:r w:rsidRPr="00807DC9">
        <w:rPr>
          <w:rFonts w:eastAsiaTheme="minorHAnsi" w:hint="cs"/>
          <w:sz w:val="24"/>
          <w:szCs w:val="24"/>
          <w:cs/>
        </w:rPr>
        <w:t>(</w:t>
      </w:r>
      <w:r w:rsidR="00810A1E">
        <w:rPr>
          <w:rFonts w:eastAsiaTheme="minorHAnsi" w:hint="cs"/>
          <w:sz w:val="24"/>
          <w:szCs w:val="24"/>
          <w:cs/>
        </w:rPr>
        <w:t>ที่มา</w:t>
      </w:r>
      <w:r w:rsidR="00894184">
        <w:rPr>
          <w:rFonts w:eastAsiaTheme="minorHAnsi" w:hint="cs"/>
          <w:sz w:val="24"/>
          <w:szCs w:val="24"/>
          <w:cs/>
        </w:rPr>
        <w:t xml:space="preserve"> </w:t>
      </w:r>
      <w:r w:rsidR="00894184" w:rsidRPr="00894184">
        <w:rPr>
          <w:rFonts w:eastAsiaTheme="minorHAnsi"/>
          <w:sz w:val="24"/>
          <w:szCs w:val="24"/>
        </w:rPr>
        <w:t>Machine Learning</w:t>
      </w:r>
    </w:p>
    <w:p w14:paraId="7EB7C8DE" w14:textId="7FCBE2C3" w:rsidR="00114D02" w:rsidRDefault="00894184" w:rsidP="00810A1E">
      <w:pPr>
        <w:spacing w:after="160" w:line="259" w:lineRule="auto"/>
        <w:jc w:val="right"/>
        <w:rPr>
          <w:rFonts w:eastAsiaTheme="minorHAnsi"/>
          <w:sz w:val="24"/>
          <w:szCs w:val="24"/>
        </w:rPr>
      </w:pPr>
      <w:r>
        <w:rPr>
          <w:rFonts w:eastAsiaTheme="minorHAnsi" w:hint="cs"/>
          <w:sz w:val="24"/>
          <w:szCs w:val="24"/>
          <w:cs/>
        </w:rPr>
        <w:t xml:space="preserve">สืบค้นจาก </w:t>
      </w:r>
      <w:r>
        <w:rPr>
          <w:rFonts w:eastAsiaTheme="minorHAnsi"/>
          <w:sz w:val="24"/>
          <w:szCs w:val="24"/>
        </w:rPr>
        <w:t xml:space="preserve">: </w:t>
      </w:r>
      <w:hyperlink r:id="rId44" w:history="1">
        <w:r w:rsidRPr="00D82204">
          <w:rPr>
            <w:rStyle w:val="Hyperlink"/>
            <w:rFonts w:eastAsiaTheme="minorHAnsi"/>
            <w:sz w:val="24"/>
            <w:szCs w:val="24"/>
          </w:rPr>
          <w:t>http://www.cs.ubbcluj.ro/~gabis/ml/ML-books/McGrawHill%20-%20Machine%20Learning%20-Tom%20Mitchell.pdf</w:t>
        </w:r>
      </w:hyperlink>
      <w:r w:rsidR="00807DC9" w:rsidRPr="00807DC9">
        <w:rPr>
          <w:rFonts w:eastAsiaTheme="minorHAnsi" w:hint="cs"/>
          <w:sz w:val="24"/>
          <w:szCs w:val="24"/>
          <w:cs/>
        </w:rPr>
        <w:t>)</w:t>
      </w:r>
    </w:p>
    <w:p w14:paraId="4B705A55" w14:textId="77777777" w:rsidR="00894184" w:rsidRPr="0078179F" w:rsidRDefault="00894184" w:rsidP="00810A1E">
      <w:pPr>
        <w:spacing w:after="160" w:line="259" w:lineRule="auto"/>
        <w:jc w:val="right"/>
        <w:rPr>
          <w:rFonts w:eastAsiaTheme="minorHAnsi"/>
          <w:sz w:val="24"/>
          <w:szCs w:val="24"/>
          <w:cs/>
        </w:rPr>
      </w:pPr>
    </w:p>
    <w:p w14:paraId="0CBEBB3D" w14:textId="7AE77D2E" w:rsidR="0078179F" w:rsidRPr="0078179F" w:rsidRDefault="0078179F" w:rsidP="00EF36F9">
      <w:pPr>
        <w:spacing w:after="160" w:line="259" w:lineRule="auto"/>
        <w:ind w:left="1260"/>
        <w:rPr>
          <w:rFonts w:eastAsiaTheme="minorHAnsi"/>
        </w:rPr>
      </w:pPr>
      <w:r w:rsidRPr="0078179F">
        <w:rPr>
          <w:rFonts w:eastAsiaTheme="minorHAnsi" w:hint="cs"/>
          <w:cs/>
        </w:rPr>
        <w:t xml:space="preserve">โดยคุณสมบัติและลักษณะการเรียนรู้ของ </w:t>
      </w:r>
      <w:r w:rsidRPr="0078179F">
        <w:rPr>
          <w:rFonts w:eastAsiaTheme="minorHAnsi"/>
        </w:rPr>
        <w:t xml:space="preserve">Decision tree </w:t>
      </w:r>
      <w:r w:rsidRPr="0078179F">
        <w:rPr>
          <w:rFonts w:eastAsiaTheme="minorHAnsi" w:hint="cs"/>
          <w:cs/>
        </w:rPr>
        <w:t xml:space="preserve">สามารถจำแนกได้เป็น </w:t>
      </w:r>
      <w:r w:rsidRPr="0078179F">
        <w:rPr>
          <w:rFonts w:eastAsiaTheme="minorHAnsi"/>
        </w:rPr>
        <w:t xml:space="preserve">5 </w:t>
      </w:r>
      <w:r w:rsidRPr="0078179F">
        <w:rPr>
          <w:rFonts w:eastAsiaTheme="minorHAnsi" w:hint="cs"/>
          <w:cs/>
        </w:rPr>
        <w:t>ข้อ</w:t>
      </w:r>
      <w:r w:rsidR="003D2270">
        <w:rPr>
          <w:rFonts w:eastAsiaTheme="minorHAnsi"/>
        </w:rPr>
        <w:t xml:space="preserve">[6] </w:t>
      </w:r>
      <w:r w:rsidRPr="0078179F">
        <w:rPr>
          <w:rFonts w:eastAsiaTheme="minorHAnsi" w:hint="cs"/>
          <w:cs/>
        </w:rPr>
        <w:t xml:space="preserve">ดังนี้ </w:t>
      </w:r>
    </w:p>
    <w:p w14:paraId="0C21C763" w14:textId="77777777" w:rsidR="0078179F" w:rsidRPr="0078179F" w:rsidRDefault="0078179F" w:rsidP="00CD0F1E">
      <w:pPr>
        <w:numPr>
          <w:ilvl w:val="0"/>
          <w:numId w:val="8"/>
        </w:numPr>
        <w:spacing w:after="160" w:line="259" w:lineRule="auto"/>
        <w:contextualSpacing/>
        <w:rPr>
          <w:rFonts w:eastAsiaTheme="minorHAnsi"/>
        </w:rPr>
      </w:pPr>
      <w:r w:rsidRPr="0078179F">
        <w:rPr>
          <w:rFonts w:eastAsiaTheme="minorHAnsi" w:hint="cs"/>
          <w:cs/>
        </w:rPr>
        <w:t xml:space="preserve">ผลของการเรียนรู้ของ </w:t>
      </w:r>
      <w:r w:rsidRPr="0078179F">
        <w:rPr>
          <w:rFonts w:eastAsiaTheme="minorHAnsi"/>
        </w:rPr>
        <w:t xml:space="preserve">Decision tree </w:t>
      </w:r>
      <w:r w:rsidRPr="0078179F">
        <w:rPr>
          <w:rFonts w:eastAsiaTheme="minorHAnsi" w:hint="cs"/>
          <w:cs/>
        </w:rPr>
        <w:t>สามารถเข้าใจได้ง่ายเมื่อเทียบกับวิธีที่ใช้ในการจำแนกข้อมูลแบบอื่น</w:t>
      </w:r>
    </w:p>
    <w:p w14:paraId="06EAEB99" w14:textId="77777777" w:rsidR="0078179F" w:rsidRPr="0078179F" w:rsidRDefault="0078179F" w:rsidP="00CD0F1E">
      <w:pPr>
        <w:numPr>
          <w:ilvl w:val="0"/>
          <w:numId w:val="8"/>
        </w:numPr>
        <w:spacing w:after="160" w:line="259" w:lineRule="auto"/>
        <w:contextualSpacing/>
        <w:rPr>
          <w:rFonts w:eastAsiaTheme="minorHAnsi"/>
        </w:rPr>
      </w:pPr>
      <w:r w:rsidRPr="0078179F">
        <w:rPr>
          <w:rFonts w:eastAsiaTheme="minorHAnsi" w:hint="cs"/>
          <w:cs/>
        </w:rPr>
        <w:t xml:space="preserve">เส้นทางทุกเส้นจากโหนดรากถึงโหนดใบ สามารถแสดงให้อยู่ในรูปของ </w:t>
      </w:r>
      <w:r w:rsidRPr="0078179F">
        <w:rPr>
          <w:rFonts w:eastAsiaTheme="minorHAnsi"/>
        </w:rPr>
        <w:t xml:space="preserve">IF-THEN </w:t>
      </w:r>
      <w:r w:rsidRPr="0078179F">
        <w:rPr>
          <w:rFonts w:eastAsiaTheme="minorHAnsi" w:hint="cs"/>
          <w:cs/>
        </w:rPr>
        <w:t>ได้</w:t>
      </w:r>
    </w:p>
    <w:p w14:paraId="7D5CFCC2" w14:textId="77777777" w:rsidR="0078179F" w:rsidRPr="0078179F" w:rsidRDefault="0078179F" w:rsidP="00CD0F1E">
      <w:pPr>
        <w:numPr>
          <w:ilvl w:val="0"/>
          <w:numId w:val="8"/>
        </w:numPr>
        <w:spacing w:after="160" w:line="259" w:lineRule="auto"/>
        <w:contextualSpacing/>
        <w:rPr>
          <w:rFonts w:eastAsiaTheme="minorHAnsi"/>
        </w:rPr>
      </w:pPr>
      <w:r w:rsidRPr="0078179F">
        <w:rPr>
          <w:rFonts w:eastAsiaTheme="minorHAnsi" w:hint="cs"/>
          <w:cs/>
        </w:rPr>
        <w:t>สามารถต้านทานข้อมูลรบกวน</w:t>
      </w:r>
      <w:r w:rsidRPr="0078179F">
        <w:rPr>
          <w:rFonts w:eastAsiaTheme="minorHAnsi"/>
        </w:rPr>
        <w:t xml:space="preserve"> (noisy data) </w:t>
      </w:r>
      <w:r w:rsidRPr="0078179F">
        <w:rPr>
          <w:rFonts w:eastAsiaTheme="minorHAnsi" w:hint="cs"/>
          <w:cs/>
        </w:rPr>
        <w:t xml:space="preserve">ได้ </w:t>
      </w:r>
    </w:p>
    <w:p w14:paraId="735996CF" w14:textId="77777777" w:rsidR="0078179F" w:rsidRPr="0078179F" w:rsidRDefault="0078179F" w:rsidP="00CD0F1E">
      <w:pPr>
        <w:numPr>
          <w:ilvl w:val="0"/>
          <w:numId w:val="8"/>
        </w:numPr>
        <w:spacing w:after="160" w:line="259" w:lineRule="auto"/>
        <w:contextualSpacing/>
        <w:rPr>
          <w:rFonts w:eastAsiaTheme="minorHAnsi"/>
        </w:rPr>
      </w:pPr>
      <w:r w:rsidRPr="0078179F">
        <w:rPr>
          <w:rFonts w:eastAsiaTheme="minorHAnsi" w:hint="cs"/>
          <w:cs/>
        </w:rPr>
        <w:t>มีความเร็วในการเรียนรู้สูง เมื่อเทียบกับวิธีการที่ใช้ในการจำแนกข้อมูลแบบอื่น</w:t>
      </w:r>
    </w:p>
    <w:p w14:paraId="4EFB789C" w14:textId="60572A66" w:rsidR="0078179F" w:rsidRPr="0078179F" w:rsidRDefault="0078179F" w:rsidP="00CD0F1E">
      <w:pPr>
        <w:numPr>
          <w:ilvl w:val="0"/>
          <w:numId w:val="8"/>
        </w:numPr>
        <w:spacing w:after="160" w:line="259" w:lineRule="auto"/>
        <w:contextualSpacing/>
        <w:rPr>
          <w:rFonts w:eastAsiaTheme="minorHAnsi"/>
        </w:rPr>
      </w:pPr>
      <w:r w:rsidRPr="0078179F">
        <w:rPr>
          <w:rFonts w:eastAsiaTheme="minorHAnsi" w:hint="cs"/>
          <w:cs/>
        </w:rPr>
        <w:t>เหมาะสำหรับการนำ</w:t>
      </w:r>
      <w:r w:rsidR="00521D5C">
        <w:rPr>
          <w:rFonts w:eastAsiaTheme="minorHAnsi" w:hint="cs"/>
          <w:cs/>
        </w:rPr>
        <w:t>ไ</w:t>
      </w:r>
      <w:r w:rsidRPr="0078179F">
        <w:rPr>
          <w:rFonts w:eastAsiaTheme="minorHAnsi" w:hint="cs"/>
          <w:cs/>
        </w:rPr>
        <w:t>ปใช้ในการวิเคราะห์งานทางด้านธุรกิจ</w:t>
      </w:r>
      <w:r w:rsidR="0085577E">
        <w:rPr>
          <w:rFonts w:eastAsiaTheme="minorHAnsi"/>
        </w:rPr>
        <w:t xml:space="preserve"> </w:t>
      </w:r>
    </w:p>
    <w:p w14:paraId="5464B6DA" w14:textId="77777777" w:rsidR="00807DC9" w:rsidRDefault="00807DC9" w:rsidP="00807DC9"/>
    <w:p w14:paraId="13823210" w14:textId="7C6B9893" w:rsidR="00707580" w:rsidRPr="00707580" w:rsidRDefault="00707580" w:rsidP="00CD0F1E">
      <w:pPr>
        <w:pStyle w:val="ListParagraph"/>
        <w:numPr>
          <w:ilvl w:val="0"/>
          <w:numId w:val="6"/>
        </w:numPr>
        <w:jc w:val="thaiDistribute"/>
      </w:pPr>
      <w:r w:rsidRPr="00EF36F9">
        <w:rPr>
          <w:b/>
          <w:bCs/>
          <w:cs/>
        </w:rPr>
        <w:t>โครงข่ายประสาท</w:t>
      </w:r>
      <w:r w:rsidRPr="00EF36F9">
        <w:rPr>
          <w:b/>
          <w:bCs/>
        </w:rPr>
        <w:t xml:space="preserve"> (Neural Network)</w:t>
      </w:r>
      <w:r w:rsidRPr="00707580">
        <w:t xml:space="preserve"> </w:t>
      </w:r>
      <w:r w:rsidRPr="00707580">
        <w:rPr>
          <w:cs/>
        </w:rPr>
        <w:t xml:space="preserve">คือ แบบจำลองทางคณิตศาสตร์ที่พัฒนาขึ้นเพื่อจำลองการทำงานของโครงข่ายประสาทในสมองมนุษย์ </w:t>
      </w:r>
      <w:r w:rsidRPr="00707580">
        <w:t xml:space="preserve">Neural Network </w:t>
      </w:r>
      <w:r w:rsidRPr="00707580">
        <w:rPr>
          <w:cs/>
        </w:rPr>
        <w:t xml:space="preserve">มีลักษณะของการส่งผ่านสัญญาณประสาทในสมองของมนุษย์ กล่าวคือ มีความสามารถในการรวบรวมความรู้ </w:t>
      </w:r>
      <w:r w:rsidRPr="00707580">
        <w:t xml:space="preserve">(knowledge) </w:t>
      </w:r>
      <w:r w:rsidRPr="00707580">
        <w:rPr>
          <w:cs/>
        </w:rPr>
        <w:t xml:space="preserve">โดยผ่านการเรียนรู้ </w:t>
      </w:r>
      <w:r w:rsidRPr="00707580">
        <w:t>(learning</w:t>
      </w:r>
      <w:r w:rsidRPr="00707580">
        <w:rPr>
          <w:cs/>
        </w:rPr>
        <w:t xml:space="preserve"> </w:t>
      </w:r>
      <w:r w:rsidRPr="00707580">
        <w:t xml:space="preserve">process) </w:t>
      </w:r>
      <w:r w:rsidRPr="00707580">
        <w:rPr>
          <w:cs/>
        </w:rPr>
        <w:t xml:space="preserve">และความรู้เหล่านั้นจะจัดเก็บอยู่ในโครงข่ายในรูปแบบค่าน้ำหนัก </w:t>
      </w:r>
      <w:r w:rsidRPr="00707580">
        <w:t xml:space="preserve">(weight) </w:t>
      </w:r>
      <w:r w:rsidRPr="00707580">
        <w:rPr>
          <w:cs/>
        </w:rPr>
        <w:t>ซึ่งสามารถปรับเปลี่ยนค่าได้เมื่อมีการเรียนรู้ใหม่ๆ เข้าไป</w:t>
      </w:r>
    </w:p>
    <w:p w14:paraId="04C75BA5" w14:textId="151553E4" w:rsidR="00707580" w:rsidRDefault="00707580" w:rsidP="000837E7">
      <w:pPr>
        <w:ind w:left="720" w:firstLine="360"/>
        <w:jc w:val="thaiDistribute"/>
      </w:pPr>
      <w:r>
        <w:rPr>
          <w:cs/>
        </w:rPr>
        <w:lastRenderedPageBreak/>
        <w:t xml:space="preserve">โหนด </w:t>
      </w:r>
      <w:r>
        <w:t xml:space="preserve">(node) </w:t>
      </w:r>
      <w:r>
        <w:rPr>
          <w:rFonts w:hint="cs"/>
          <w:cs/>
        </w:rPr>
        <w:t xml:space="preserve">เป็นการจำลองลักษณะการทำงานของเซลล์การส่งสัญญาณ </w:t>
      </w:r>
      <w:r>
        <w:t xml:space="preserve">(signal) </w:t>
      </w:r>
      <w:r>
        <w:rPr>
          <w:rFonts w:hint="cs"/>
          <w:cs/>
        </w:rPr>
        <w:t xml:space="preserve">ระหว่างโหนดที่เชื่อมต่อกัน </w:t>
      </w:r>
      <w:r>
        <w:t>(connection)</w:t>
      </w:r>
      <w:r>
        <w:rPr>
          <w:rFonts w:hint="cs"/>
          <w:cs/>
        </w:rPr>
        <w:t xml:space="preserve"> จำลองมาจากการเชื่อมต่อกัน ภายในโหนดมีฟังก์ชันกำหนดสัญญาณส่งออกเรียกว่า ฟังก์ชันกระตุ้น </w:t>
      </w:r>
      <w:r>
        <w:t xml:space="preserve">(activation function) </w:t>
      </w:r>
      <w:r>
        <w:rPr>
          <w:rFonts w:hint="cs"/>
          <w:cs/>
        </w:rPr>
        <w:t xml:space="preserve">หรือฟังก์ชันการแปลง </w:t>
      </w:r>
      <w:r>
        <w:t xml:space="preserve">(transfer function) </w:t>
      </w:r>
      <w:r>
        <w:rPr>
          <w:rFonts w:hint="cs"/>
          <w:cs/>
        </w:rPr>
        <w:t xml:space="preserve">โดยในโครงสร้างของ </w:t>
      </w:r>
      <w:r>
        <w:t xml:space="preserve">Neural Network </w:t>
      </w:r>
      <w:r>
        <w:rPr>
          <w:rFonts w:hint="cs"/>
          <w:cs/>
        </w:rPr>
        <w:t xml:space="preserve">ประกอบด้วย </w:t>
      </w:r>
      <w:r>
        <w:t xml:space="preserve">5 </w:t>
      </w:r>
      <w:r>
        <w:rPr>
          <w:rFonts w:hint="cs"/>
          <w:cs/>
        </w:rPr>
        <w:t>องค์ประกอบ</w:t>
      </w:r>
      <w:r w:rsidR="00B02A2E">
        <w:t xml:space="preserve"> [7]</w:t>
      </w:r>
      <w:r>
        <w:rPr>
          <w:rFonts w:hint="cs"/>
          <w:cs/>
        </w:rPr>
        <w:t xml:space="preserve"> ดังนี้</w:t>
      </w:r>
    </w:p>
    <w:p w14:paraId="6F137585" w14:textId="77777777" w:rsidR="00707580" w:rsidRDefault="00707580" w:rsidP="00CD0F1E">
      <w:pPr>
        <w:pStyle w:val="ListParagraph"/>
        <w:numPr>
          <w:ilvl w:val="0"/>
          <w:numId w:val="12"/>
        </w:numPr>
        <w:spacing w:after="160" w:line="256" w:lineRule="auto"/>
        <w:jc w:val="thaiDistribute"/>
      </w:pPr>
      <w:r>
        <w:rPr>
          <w:cs/>
        </w:rPr>
        <w:t xml:space="preserve">ข้อมูลนำเข้า </w:t>
      </w:r>
      <w:r>
        <w:t xml:space="preserve">(input) </w:t>
      </w:r>
      <w:r>
        <w:rPr>
          <w:rFonts w:hint="cs"/>
          <w:cs/>
        </w:rPr>
        <w:t xml:space="preserve">คือ ข้อมูลที่เป็นตัวเลข หากเป็นข้อมูลเชิงคุณภาพ ต้องแปลงให้อยู่ในรูปเชิงปริมาณที่ </w:t>
      </w:r>
      <w:r>
        <w:t xml:space="preserve">Neural Network </w:t>
      </w:r>
      <w:r>
        <w:rPr>
          <w:rFonts w:hint="cs"/>
          <w:cs/>
        </w:rPr>
        <w:t xml:space="preserve">ยอมรับได้ </w:t>
      </w:r>
    </w:p>
    <w:p w14:paraId="58907271" w14:textId="77777777" w:rsidR="00707580" w:rsidRDefault="00707580" w:rsidP="00CD0F1E">
      <w:pPr>
        <w:pStyle w:val="ListParagraph"/>
        <w:numPr>
          <w:ilvl w:val="0"/>
          <w:numId w:val="12"/>
        </w:numPr>
        <w:spacing w:after="160" w:line="256" w:lineRule="auto"/>
        <w:jc w:val="thaiDistribute"/>
      </w:pPr>
      <w:r>
        <w:rPr>
          <w:cs/>
        </w:rPr>
        <w:t xml:space="preserve">ข้อมูลส่งออก </w:t>
      </w:r>
      <w:r>
        <w:t xml:space="preserve">(output) </w:t>
      </w:r>
      <w:r>
        <w:rPr>
          <w:rFonts w:hint="cs"/>
          <w:cs/>
        </w:rPr>
        <w:t xml:space="preserve">คือ ผลลัพธ์ที่เกิดขึ้นจริง </w:t>
      </w:r>
      <w:r>
        <w:t xml:space="preserve">(actual output) </w:t>
      </w:r>
      <w:r>
        <w:rPr>
          <w:rFonts w:hint="cs"/>
          <w:cs/>
        </w:rPr>
        <w:t xml:space="preserve">จากกระบวนการเรียนรู้ของ </w:t>
      </w:r>
      <w:r>
        <w:t>Neural Network</w:t>
      </w:r>
    </w:p>
    <w:p w14:paraId="38832E18" w14:textId="77777777" w:rsidR="00707580" w:rsidRDefault="00707580" w:rsidP="00CD0F1E">
      <w:pPr>
        <w:pStyle w:val="ListParagraph"/>
        <w:numPr>
          <w:ilvl w:val="0"/>
          <w:numId w:val="12"/>
        </w:numPr>
        <w:spacing w:after="160" w:line="256" w:lineRule="auto"/>
        <w:jc w:val="thaiDistribute"/>
      </w:pPr>
      <w:r>
        <w:rPr>
          <w:cs/>
        </w:rPr>
        <w:t xml:space="preserve">ค่าน้ำหนัก </w:t>
      </w:r>
      <w:r>
        <w:t xml:space="preserve">(weight) </w:t>
      </w:r>
      <w:r>
        <w:rPr>
          <w:rFonts w:hint="cs"/>
          <w:cs/>
        </w:rPr>
        <w:t xml:space="preserve">คือ สิ่งที่ได้จากการเรียนรู้ของ </w:t>
      </w:r>
      <w:r>
        <w:t xml:space="preserve">Neural Network </w:t>
      </w:r>
      <w:r>
        <w:rPr>
          <w:rFonts w:hint="cs"/>
          <w:cs/>
        </w:rPr>
        <w:t xml:space="preserve">เรียกอีกอย่างว่า ค่าความรู้ </w:t>
      </w:r>
      <w:r>
        <w:t xml:space="preserve">(knowledge) </w:t>
      </w:r>
      <w:r>
        <w:rPr>
          <w:rFonts w:hint="cs"/>
          <w:cs/>
        </w:rPr>
        <w:t xml:space="preserve">ถูกเก็บเป็นทักษะที่ใช้ในการจดจำข้อมูลอื่นๆ ที่อยู่ในรูปแบบเดียวกัน </w:t>
      </w:r>
    </w:p>
    <w:p w14:paraId="1B8C2EC8" w14:textId="77777777" w:rsidR="00707580" w:rsidRDefault="00707580" w:rsidP="00CD0F1E">
      <w:pPr>
        <w:pStyle w:val="ListParagraph"/>
        <w:numPr>
          <w:ilvl w:val="0"/>
          <w:numId w:val="12"/>
        </w:numPr>
        <w:spacing w:after="160" w:line="256" w:lineRule="auto"/>
        <w:jc w:val="thaiDistribute"/>
      </w:pPr>
      <w:r>
        <w:rPr>
          <w:cs/>
        </w:rPr>
        <w:t xml:space="preserve">ฟังก์ชันผลรวม </w:t>
      </w:r>
      <w:r>
        <w:t xml:space="preserve">(Summation function)  </w:t>
      </w:r>
      <w:r>
        <w:rPr>
          <w:rFonts w:hint="cs"/>
          <w:cs/>
        </w:rPr>
        <w:t xml:space="preserve">เป็นผลรวมของข้อมูลป้อนเข้า </w:t>
      </w:r>
      <w:r>
        <w:t>(a</w:t>
      </w:r>
      <w:r>
        <w:rPr>
          <w:vertAlign w:val="subscript"/>
        </w:rPr>
        <w:t>i</w:t>
      </w:r>
      <w:r>
        <w:t xml:space="preserve">) </w:t>
      </w:r>
      <w:r>
        <w:rPr>
          <w:rFonts w:hint="cs"/>
          <w:cs/>
        </w:rPr>
        <w:t xml:space="preserve">และค่าน้ำหนัก </w:t>
      </w:r>
      <w:r>
        <w:t>(</w:t>
      </w:r>
      <w:proofErr w:type="spellStart"/>
      <w:r>
        <w:t>w</w:t>
      </w:r>
      <w:r>
        <w:rPr>
          <w:vertAlign w:val="subscript"/>
        </w:rPr>
        <w:t>i</w:t>
      </w:r>
      <w:proofErr w:type="spellEnd"/>
      <w:r>
        <w:t>)</w:t>
      </w:r>
      <w:r>
        <w:rPr>
          <w:rFonts w:hint="cs"/>
          <w:cs/>
        </w:rPr>
        <w:t xml:space="preserve"> </w:t>
      </w:r>
    </w:p>
    <w:p w14:paraId="6BEB5CE2" w14:textId="77777777" w:rsidR="00707580" w:rsidRDefault="00707580" w:rsidP="00707580">
      <w:pPr>
        <w:ind w:left="1080"/>
        <w:jc w:val="center"/>
      </w:pPr>
      <m:oMathPara>
        <m:oMath>
          <m:r>
            <w:rPr>
              <w:rFonts w:ascii="Cambria Math" w:hAnsi="Cambria Math"/>
            </w:rPr>
            <m:t xml:space="preserve">S= </m:t>
          </m:r>
          <m:nary>
            <m:naryPr>
              <m:chr m:val="∑"/>
              <m:limLoc m:val="undOvr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i=1</m:t>
              </m:r>
            </m:sub>
            <m:sup>
              <m:r>
                <w:rPr>
                  <w:rFonts w:ascii="Cambria Math" w:hAnsi="Cambria Math"/>
                </w:rPr>
                <m:t>n</m:t>
              </m:r>
            </m:sup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w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</m:e>
          </m:nary>
        </m:oMath>
      </m:oMathPara>
    </w:p>
    <w:p w14:paraId="3F574D14" w14:textId="77777777" w:rsidR="00707580" w:rsidRDefault="00707580" w:rsidP="00CD0F1E">
      <w:pPr>
        <w:pStyle w:val="ListParagraph"/>
        <w:numPr>
          <w:ilvl w:val="0"/>
          <w:numId w:val="12"/>
        </w:numPr>
        <w:spacing w:after="160" w:line="256" w:lineRule="auto"/>
      </w:pPr>
      <w:r>
        <w:rPr>
          <w:cs/>
        </w:rPr>
        <w:t xml:space="preserve">ฟังก์ชันการแปลง </w:t>
      </w:r>
      <w:r>
        <w:t xml:space="preserve">(transfer function) </w:t>
      </w:r>
      <w:r>
        <w:rPr>
          <w:rFonts w:hint="cs"/>
          <w:cs/>
        </w:rPr>
        <w:t>เป็นการคำนวณการจำลองการทำงานของ</w:t>
      </w:r>
      <w:r>
        <w:t xml:space="preserve"> Neural Network</w:t>
      </w:r>
    </w:p>
    <w:p w14:paraId="1334BF3A" w14:textId="19BA62A4" w:rsidR="00707580" w:rsidRDefault="00707580" w:rsidP="00707580">
      <w:pPr>
        <w:jc w:val="center"/>
      </w:pPr>
      <w:r>
        <w:rPr>
          <w:noProof/>
        </w:rPr>
        <w:drawing>
          <wp:inline distT="0" distB="0" distL="0" distR="0" wp14:anchorId="787B0C9D" wp14:editId="1C5E6912">
            <wp:extent cx="3562350" cy="150685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2350" cy="1506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66F9B5" w14:textId="2DE2789C" w:rsidR="00B6143A" w:rsidRDefault="00B6143A" w:rsidP="009072A6">
      <w:pPr>
        <w:pStyle w:val="picture1"/>
      </w:pPr>
      <w:bookmarkStart w:id="136" w:name="_Toc61295431"/>
      <w:r>
        <w:rPr>
          <w:rFonts w:hint="cs"/>
          <w:cs/>
        </w:rPr>
        <w:t>ภาพที่</w:t>
      </w:r>
      <w:r w:rsidR="0034645C">
        <w:t xml:space="preserve"> </w:t>
      </w:r>
      <w:r w:rsidR="003529BD">
        <w:t>2.</w:t>
      </w:r>
      <w:r w:rsidR="0034645C">
        <w:t>15</w:t>
      </w:r>
      <w:r>
        <w:rPr>
          <w:rFonts w:hint="cs"/>
          <w:cs/>
        </w:rPr>
        <w:t xml:space="preserve"> ตัวอย่าง</w:t>
      </w:r>
      <w:r w:rsidR="000850B9">
        <w:rPr>
          <w:rFonts w:hint="cs"/>
          <w:cs/>
        </w:rPr>
        <w:t>ของฟังก์ชันการแปลง</w:t>
      </w:r>
      <w:bookmarkEnd w:id="136"/>
    </w:p>
    <w:p w14:paraId="3634B990" w14:textId="77777777" w:rsidR="00CB67B3" w:rsidRDefault="0077076E" w:rsidP="0077076E">
      <w:pPr>
        <w:jc w:val="right"/>
        <w:rPr>
          <w:sz w:val="24"/>
          <w:szCs w:val="24"/>
        </w:rPr>
      </w:pPr>
      <w:r w:rsidRPr="0077076E">
        <w:rPr>
          <w:rFonts w:hint="cs"/>
          <w:sz w:val="24"/>
          <w:szCs w:val="24"/>
          <w:cs/>
        </w:rPr>
        <w:t xml:space="preserve">(ที่มา </w:t>
      </w:r>
      <w:r w:rsidRPr="0077076E">
        <w:rPr>
          <w:sz w:val="24"/>
          <w:szCs w:val="24"/>
          <w:cs/>
        </w:rPr>
        <w:t>โครงขายประสาทเทียม</w:t>
      </w:r>
      <w:r>
        <w:rPr>
          <w:rFonts w:hint="cs"/>
          <w:sz w:val="24"/>
          <w:szCs w:val="24"/>
          <w:cs/>
        </w:rPr>
        <w:t xml:space="preserve"> </w:t>
      </w:r>
      <w:r w:rsidRPr="0077076E">
        <w:rPr>
          <w:sz w:val="24"/>
          <w:szCs w:val="24"/>
        </w:rPr>
        <w:t>Artificial Neural Networks</w:t>
      </w:r>
    </w:p>
    <w:p w14:paraId="228D443E" w14:textId="04FA5727" w:rsidR="000850B9" w:rsidRDefault="003F6785" w:rsidP="0077076E">
      <w:pPr>
        <w:jc w:val="right"/>
        <w:rPr>
          <w:sz w:val="24"/>
          <w:szCs w:val="24"/>
        </w:rPr>
      </w:pPr>
      <w:r>
        <w:rPr>
          <w:rFonts w:hint="cs"/>
          <w:sz w:val="24"/>
          <w:szCs w:val="24"/>
          <w:cs/>
        </w:rPr>
        <w:t xml:space="preserve">สืบค้นจาก </w:t>
      </w:r>
      <w:r>
        <w:rPr>
          <w:sz w:val="24"/>
          <w:szCs w:val="24"/>
        </w:rPr>
        <w:t xml:space="preserve">: </w:t>
      </w:r>
      <w:hyperlink r:id="rId46" w:history="1">
        <w:r w:rsidR="00E86137" w:rsidRPr="009C2BE6">
          <w:rPr>
            <w:rStyle w:val="Hyperlink"/>
            <w:sz w:val="24"/>
            <w:szCs w:val="24"/>
          </w:rPr>
          <w:t>http://journal.hcu.ac.th/pdffile/5.%20%E0%B9%82%E0%B8%84%E0%B8%A3%E0%B8%87%E0%B8%82%E0%B9%88%E0%B8%B2%E0%B8%A2%2073-87.pdf</w:t>
        </w:r>
      </w:hyperlink>
      <w:r w:rsidR="0077076E" w:rsidRPr="0077076E">
        <w:rPr>
          <w:rFonts w:hint="cs"/>
          <w:sz w:val="24"/>
          <w:szCs w:val="24"/>
          <w:cs/>
        </w:rPr>
        <w:t>)</w:t>
      </w:r>
    </w:p>
    <w:p w14:paraId="794E0C9D" w14:textId="77777777" w:rsidR="00CB67B3" w:rsidRPr="0077076E" w:rsidRDefault="00CB67B3" w:rsidP="0077076E">
      <w:pPr>
        <w:jc w:val="right"/>
        <w:rPr>
          <w:sz w:val="24"/>
          <w:szCs w:val="24"/>
        </w:rPr>
      </w:pPr>
    </w:p>
    <w:p w14:paraId="6998C811" w14:textId="049080F5" w:rsidR="00707580" w:rsidRDefault="00707580" w:rsidP="009B6040">
      <w:pPr>
        <w:ind w:left="720" w:firstLine="360"/>
        <w:jc w:val="thaiDistribute"/>
      </w:pPr>
      <w:r>
        <w:rPr>
          <w:cs/>
        </w:rPr>
        <w:lastRenderedPageBreak/>
        <w:t>ลักษณะของ</w:t>
      </w:r>
      <w:r>
        <w:t xml:space="preserve"> Neural Network </w:t>
      </w:r>
      <w:r>
        <w:rPr>
          <w:rFonts w:hint="cs"/>
          <w:cs/>
        </w:rPr>
        <w:t>จะประกอบไปด้วยโหนดจำนวนมากเชื่อมต่อกันกันกลุ่มย่อย เรียกว่า ชั้น</w:t>
      </w:r>
      <w:r>
        <w:t xml:space="preserve"> (layer) </w:t>
      </w:r>
      <w:r>
        <w:rPr>
          <w:rFonts w:hint="cs"/>
          <w:cs/>
        </w:rPr>
        <w:t xml:space="preserve">ชั้นแรกเป็นชั้นข้อมูลเข้า เรียกว่า ขั้นรับข้อมูลป้อนเข้า </w:t>
      </w:r>
      <w:r>
        <w:t xml:space="preserve">(input layer) </w:t>
      </w:r>
      <w:r>
        <w:rPr>
          <w:rFonts w:hint="cs"/>
          <w:cs/>
        </w:rPr>
        <w:t xml:space="preserve">ส่วนชั้นสุดท้าย เรียกว่า ชั้นส่งข้อมูลส่งออก </w:t>
      </w:r>
      <w:r>
        <w:t>(output layer)</w:t>
      </w:r>
      <w:r>
        <w:rPr>
          <w:rFonts w:hint="cs"/>
          <w:cs/>
        </w:rPr>
        <w:t xml:space="preserve"> และชั้นที่อยู่ระหว่างกลางของทั้ง </w:t>
      </w:r>
      <w:r>
        <w:t xml:space="preserve">2 </w:t>
      </w:r>
      <w:r>
        <w:rPr>
          <w:rFonts w:hint="cs"/>
          <w:cs/>
        </w:rPr>
        <w:t xml:space="preserve">ชั้น เรียกว่า ชั้นแอบแฝง </w:t>
      </w:r>
      <w:r>
        <w:t>(hidden layer)</w:t>
      </w:r>
      <w:r>
        <w:rPr>
          <w:rFonts w:hint="cs"/>
          <w:cs/>
        </w:rPr>
        <w:t xml:space="preserve"> ซึ่งโดยทั่วไปชั้นแอบแฝงอาจมีมากกว่า </w:t>
      </w:r>
      <w:r>
        <w:t xml:space="preserve">1 </w:t>
      </w:r>
      <w:r>
        <w:rPr>
          <w:rFonts w:hint="cs"/>
          <w:cs/>
        </w:rPr>
        <w:t xml:space="preserve">ชั้นก็ได้ ทำให้สามารถจำแนกประเภทของ </w:t>
      </w:r>
      <w:r>
        <w:t xml:space="preserve">Neural Network </w:t>
      </w:r>
      <w:r>
        <w:rPr>
          <w:rFonts w:hint="cs"/>
          <w:cs/>
        </w:rPr>
        <w:t xml:space="preserve">ได้ </w:t>
      </w:r>
      <w:r>
        <w:t xml:space="preserve">2 </w:t>
      </w:r>
      <w:r>
        <w:rPr>
          <w:rFonts w:hint="cs"/>
          <w:cs/>
        </w:rPr>
        <w:t>แบบ</w:t>
      </w:r>
      <w:r w:rsidR="0081351E">
        <w:t>[7]</w:t>
      </w:r>
      <w:r>
        <w:rPr>
          <w:rFonts w:hint="cs"/>
          <w:cs/>
        </w:rPr>
        <w:t xml:space="preserve"> </w:t>
      </w:r>
    </w:p>
    <w:p w14:paraId="254036A1" w14:textId="77777777" w:rsidR="00707580" w:rsidRDefault="00707580" w:rsidP="00CD0F1E">
      <w:pPr>
        <w:pStyle w:val="ListParagraph"/>
        <w:numPr>
          <w:ilvl w:val="0"/>
          <w:numId w:val="13"/>
        </w:numPr>
        <w:spacing w:after="160" w:line="256" w:lineRule="auto"/>
        <w:jc w:val="thaiDistribute"/>
      </w:pPr>
      <w:r>
        <w:t xml:space="preserve">Neural Network </w:t>
      </w:r>
      <w:r>
        <w:rPr>
          <w:rFonts w:hint="cs"/>
          <w:cs/>
        </w:rPr>
        <w:t>แบบชั้นเดียว มีเพียงชั้นรับข้อมูลป้อนเข้าและชั้นส่งข้อมูลออกเท่านั้น</w:t>
      </w:r>
    </w:p>
    <w:p w14:paraId="2B7C7B08" w14:textId="77777777" w:rsidR="00707580" w:rsidRDefault="00707580" w:rsidP="00CD0F1E">
      <w:pPr>
        <w:pStyle w:val="ListParagraph"/>
        <w:numPr>
          <w:ilvl w:val="0"/>
          <w:numId w:val="13"/>
        </w:numPr>
        <w:spacing w:after="160" w:line="256" w:lineRule="auto"/>
        <w:jc w:val="thaiDistribute"/>
      </w:pPr>
      <w:r>
        <w:t xml:space="preserve">Neural Network </w:t>
      </w:r>
      <w:r>
        <w:rPr>
          <w:rFonts w:hint="cs"/>
          <w:cs/>
        </w:rPr>
        <w:t xml:space="preserve">แบบหลายชั้น ประกอบไปด้วยชั้นรับข้อมูลป้อนเข้า ชั้นส่งข้อมูลออกเท่านั้น และชั้นแอบแฝงตั้งแต่ </w:t>
      </w:r>
      <w:r>
        <w:t xml:space="preserve">1 </w:t>
      </w:r>
      <w:r>
        <w:rPr>
          <w:rFonts w:hint="cs"/>
          <w:cs/>
        </w:rPr>
        <w:t xml:space="preserve">ชั้นขึ้นไป </w:t>
      </w:r>
    </w:p>
    <w:p w14:paraId="6188B2C1" w14:textId="5A807810" w:rsidR="00707580" w:rsidRDefault="00707580" w:rsidP="00707580">
      <w:pPr>
        <w:jc w:val="center"/>
      </w:pPr>
      <w:r>
        <w:rPr>
          <w:noProof/>
          <w:lang w:val="th-TH"/>
        </w:rPr>
        <w:drawing>
          <wp:inline distT="0" distB="0" distL="0" distR="0" wp14:anchorId="239FD561" wp14:editId="5A7BCD51">
            <wp:extent cx="2874645" cy="1543685"/>
            <wp:effectExtent l="0" t="0" r="1905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4645" cy="1543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3E6F94" w14:textId="17CF6E77" w:rsidR="00707580" w:rsidRDefault="00AD2739" w:rsidP="002110B8">
      <w:pPr>
        <w:pStyle w:val="picture1"/>
      </w:pPr>
      <w:bookmarkStart w:id="137" w:name="_Toc61295432"/>
      <w:r>
        <w:rPr>
          <w:rFonts w:hint="cs"/>
          <w:cs/>
        </w:rPr>
        <w:t xml:space="preserve">ภาพที่ </w:t>
      </w:r>
      <w:r w:rsidR="003529BD">
        <w:t>2.</w:t>
      </w:r>
      <w:r w:rsidR="002110B8">
        <w:t>16</w:t>
      </w:r>
      <w:r>
        <w:rPr>
          <w:rFonts w:hint="cs"/>
          <w:cs/>
        </w:rPr>
        <w:t xml:space="preserve"> </w:t>
      </w:r>
      <w:r w:rsidR="00707580">
        <w:t xml:space="preserve">Neural Network </w:t>
      </w:r>
      <w:r w:rsidR="00707580">
        <w:rPr>
          <w:rFonts w:hint="cs"/>
          <w:cs/>
        </w:rPr>
        <w:t>แบบชั้นเดียว</w:t>
      </w:r>
      <w:bookmarkEnd w:id="137"/>
    </w:p>
    <w:p w14:paraId="61F62D44" w14:textId="77777777" w:rsidR="004503E9" w:rsidRDefault="004503E9" w:rsidP="004503E9">
      <w:pPr>
        <w:jc w:val="right"/>
        <w:rPr>
          <w:sz w:val="24"/>
          <w:szCs w:val="24"/>
        </w:rPr>
      </w:pPr>
      <w:r w:rsidRPr="0077076E">
        <w:rPr>
          <w:rFonts w:hint="cs"/>
          <w:sz w:val="24"/>
          <w:szCs w:val="24"/>
          <w:cs/>
        </w:rPr>
        <w:t xml:space="preserve">(ที่มา </w:t>
      </w:r>
      <w:r w:rsidRPr="0077076E">
        <w:rPr>
          <w:sz w:val="24"/>
          <w:szCs w:val="24"/>
          <w:cs/>
        </w:rPr>
        <w:t>โครงขายประสาทเทียม</w:t>
      </w:r>
      <w:r>
        <w:rPr>
          <w:rFonts w:hint="cs"/>
          <w:sz w:val="24"/>
          <w:szCs w:val="24"/>
          <w:cs/>
        </w:rPr>
        <w:t xml:space="preserve"> </w:t>
      </w:r>
      <w:r w:rsidRPr="0077076E">
        <w:rPr>
          <w:sz w:val="24"/>
          <w:szCs w:val="24"/>
        </w:rPr>
        <w:t>Artificial Neural Networks</w:t>
      </w:r>
    </w:p>
    <w:p w14:paraId="3C3368B6" w14:textId="66D27EB6" w:rsidR="004503E9" w:rsidRDefault="004503E9" w:rsidP="004503E9">
      <w:pPr>
        <w:jc w:val="right"/>
        <w:rPr>
          <w:sz w:val="24"/>
          <w:szCs w:val="24"/>
        </w:rPr>
      </w:pPr>
      <w:r>
        <w:rPr>
          <w:rFonts w:hint="cs"/>
          <w:sz w:val="24"/>
          <w:szCs w:val="24"/>
          <w:cs/>
        </w:rPr>
        <w:t xml:space="preserve">สืบค้นจาก </w:t>
      </w:r>
      <w:r>
        <w:rPr>
          <w:sz w:val="24"/>
          <w:szCs w:val="24"/>
        </w:rPr>
        <w:t xml:space="preserve">: </w:t>
      </w:r>
      <w:hyperlink r:id="rId48" w:history="1">
        <w:r w:rsidRPr="002110B8">
          <w:rPr>
            <w:rStyle w:val="Hyperlink"/>
            <w:sz w:val="24"/>
            <w:szCs w:val="24"/>
          </w:rPr>
          <w:t>http://journal.hcu.ac.th/pdffile/5.%20%E0%B9%82%E0%B8%84%E0%B8%A3%E0%B8%87%E0%B8%82%E0%B9%88%E0%B8%B2%E0%B8%A2%2073-87.pdf</w:t>
        </w:r>
      </w:hyperlink>
      <w:r w:rsidRPr="0077076E">
        <w:rPr>
          <w:rFonts w:hint="cs"/>
          <w:sz w:val="24"/>
          <w:szCs w:val="24"/>
          <w:cs/>
        </w:rPr>
        <w:t>)</w:t>
      </w:r>
    </w:p>
    <w:p w14:paraId="6748767B" w14:textId="77777777" w:rsidR="004503E9" w:rsidRDefault="004503E9" w:rsidP="00707580">
      <w:pPr>
        <w:jc w:val="center"/>
      </w:pPr>
    </w:p>
    <w:p w14:paraId="7A4B55F5" w14:textId="4F6314E2" w:rsidR="00707580" w:rsidRDefault="00707580" w:rsidP="00707580">
      <w:pPr>
        <w:jc w:val="center"/>
      </w:pPr>
      <w:r>
        <w:rPr>
          <w:noProof/>
          <w:lang w:val="th-TH"/>
        </w:rPr>
        <w:drawing>
          <wp:inline distT="0" distB="0" distL="0" distR="0" wp14:anchorId="45C9A4E8" wp14:editId="4A44E070">
            <wp:extent cx="4476750" cy="170434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0" cy="170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2D8600" w14:textId="67180530" w:rsidR="00707580" w:rsidRDefault="00AD2739" w:rsidP="002110B8">
      <w:pPr>
        <w:pStyle w:val="picture1"/>
      </w:pPr>
      <w:bookmarkStart w:id="138" w:name="_Toc61295433"/>
      <w:r>
        <w:rPr>
          <w:rFonts w:hint="cs"/>
          <w:cs/>
        </w:rPr>
        <w:t xml:space="preserve">ภาพที่ </w:t>
      </w:r>
      <w:r w:rsidR="003529BD">
        <w:t>2.</w:t>
      </w:r>
      <w:r w:rsidR="002110B8">
        <w:t>17</w:t>
      </w:r>
      <w:r>
        <w:rPr>
          <w:rFonts w:hint="cs"/>
          <w:cs/>
        </w:rPr>
        <w:t xml:space="preserve"> </w:t>
      </w:r>
      <w:r w:rsidR="00707580">
        <w:t xml:space="preserve">Neural Network </w:t>
      </w:r>
      <w:r w:rsidR="00707580">
        <w:rPr>
          <w:rFonts w:hint="cs"/>
          <w:cs/>
        </w:rPr>
        <w:t>แบบหลายชั้น</w:t>
      </w:r>
      <w:bookmarkEnd w:id="138"/>
    </w:p>
    <w:p w14:paraId="1C15634F" w14:textId="77777777" w:rsidR="004503E9" w:rsidRDefault="004503E9" w:rsidP="004503E9">
      <w:pPr>
        <w:jc w:val="right"/>
        <w:rPr>
          <w:sz w:val="24"/>
          <w:szCs w:val="24"/>
        </w:rPr>
      </w:pPr>
      <w:r w:rsidRPr="0077076E">
        <w:rPr>
          <w:rFonts w:hint="cs"/>
          <w:sz w:val="24"/>
          <w:szCs w:val="24"/>
          <w:cs/>
        </w:rPr>
        <w:t xml:space="preserve">(ที่มา </w:t>
      </w:r>
      <w:r w:rsidRPr="0077076E">
        <w:rPr>
          <w:sz w:val="24"/>
          <w:szCs w:val="24"/>
          <w:cs/>
        </w:rPr>
        <w:t>โครงขายประสาทเทียม</w:t>
      </w:r>
      <w:r>
        <w:rPr>
          <w:rFonts w:hint="cs"/>
          <w:sz w:val="24"/>
          <w:szCs w:val="24"/>
          <w:cs/>
        </w:rPr>
        <w:t xml:space="preserve"> </w:t>
      </w:r>
      <w:r w:rsidRPr="0077076E">
        <w:rPr>
          <w:sz w:val="24"/>
          <w:szCs w:val="24"/>
        </w:rPr>
        <w:t>Artificial Neural Networks</w:t>
      </w:r>
    </w:p>
    <w:p w14:paraId="3F5ADE77" w14:textId="0F69FF38" w:rsidR="004503E9" w:rsidRPr="00A81DCA" w:rsidRDefault="004503E9" w:rsidP="00A81DCA">
      <w:pPr>
        <w:jc w:val="right"/>
        <w:rPr>
          <w:sz w:val="24"/>
          <w:szCs w:val="24"/>
        </w:rPr>
      </w:pPr>
      <w:r>
        <w:rPr>
          <w:rFonts w:hint="cs"/>
          <w:sz w:val="24"/>
          <w:szCs w:val="24"/>
          <w:cs/>
        </w:rPr>
        <w:t xml:space="preserve">สืบค้นจาก </w:t>
      </w:r>
      <w:r>
        <w:rPr>
          <w:sz w:val="24"/>
          <w:szCs w:val="24"/>
        </w:rPr>
        <w:t xml:space="preserve">: </w:t>
      </w:r>
      <w:hyperlink r:id="rId50" w:history="1">
        <w:r w:rsidRPr="002110B8">
          <w:rPr>
            <w:rStyle w:val="Hyperlink"/>
            <w:sz w:val="24"/>
            <w:szCs w:val="24"/>
          </w:rPr>
          <w:t>http://journal.hcu.ac.th/pdffile/5.%20%E0%B9%82%E0%B8%84%E0%B8%A3%E0%B8%87%E0%B8%82%E0%B9%88%E0%B8%B2%E0%B8%A2%2073-87.pdf</w:t>
        </w:r>
      </w:hyperlink>
      <w:r w:rsidRPr="0077076E">
        <w:rPr>
          <w:rFonts w:hint="cs"/>
          <w:sz w:val="24"/>
          <w:szCs w:val="24"/>
          <w:cs/>
        </w:rPr>
        <w:t>)</w:t>
      </w:r>
    </w:p>
    <w:p w14:paraId="687A7A5A" w14:textId="5B56970B" w:rsidR="00707580" w:rsidRDefault="00707580" w:rsidP="00A81DCA">
      <w:pPr>
        <w:ind w:left="720" w:firstLine="720"/>
        <w:jc w:val="thaiDistribute"/>
      </w:pPr>
      <w:r>
        <w:lastRenderedPageBreak/>
        <w:t xml:space="preserve">Neural Network </w:t>
      </w:r>
      <w:r>
        <w:rPr>
          <w:rFonts w:hint="cs"/>
          <w:cs/>
        </w:rPr>
        <w:t xml:space="preserve">สามารถเรียนรู้ได้หลายประเภท ในที่นี้จะพูดถึงการเรียนรู้แบบมีผู้สอน </w:t>
      </w:r>
      <w:r>
        <w:t>(supervised learning)</w:t>
      </w:r>
      <w:r>
        <w:rPr>
          <w:rFonts w:hint="cs"/>
          <w:cs/>
        </w:rPr>
        <w:t xml:space="preserve"> ข้อมูลสำหรับการสอนประกอบไปด้วยตัวอย่างข้อมูลที่ต้องการสอน และผลลัพธ์ที่ต้องการสอนให้</w:t>
      </w:r>
      <w:r>
        <w:t xml:space="preserve"> Network </w:t>
      </w:r>
      <w:r>
        <w:rPr>
          <w:rFonts w:hint="cs"/>
          <w:cs/>
        </w:rPr>
        <w:t xml:space="preserve">สร้างขึ้น เมื่อมีการนำข้อมูลในลักษณะเดียวกันมาเป็นข้อมูลป้อนเข้า </w:t>
      </w:r>
      <w:r>
        <w:t xml:space="preserve">Network </w:t>
      </w:r>
      <w:r>
        <w:rPr>
          <w:rFonts w:hint="cs"/>
          <w:cs/>
        </w:rPr>
        <w:t xml:space="preserve">จะกำหนดค่าผลลัพธ์ที่เป็นเป่าหมายให้กับข้อมูลป้อนเข้าแต่ละตัว </w:t>
      </w:r>
      <w:r>
        <w:t xml:space="preserve">Network </w:t>
      </w:r>
      <w:r>
        <w:rPr>
          <w:rFonts w:hint="cs"/>
          <w:cs/>
        </w:rPr>
        <w:t>จะนำค่าผิดพลาดระหว่างค่าเป้าหมายกับค่าผลลัพธ์ที่ได้ มาใช้ในการปรับค่าน้ำหนัก เพื่อให้ผลลัพธ์มีความใกล้เคียงกับเป้าหมายมากที่สุด</w:t>
      </w:r>
      <w:r w:rsidR="0081351E">
        <w:t xml:space="preserve"> [7]</w:t>
      </w:r>
    </w:p>
    <w:p w14:paraId="0C780A3A" w14:textId="77777777" w:rsidR="00F50085" w:rsidRDefault="00F50085" w:rsidP="00B65E8B"/>
    <w:p w14:paraId="742D11EF" w14:textId="77777777" w:rsidR="00457349" w:rsidRPr="001D7480" w:rsidRDefault="00457349" w:rsidP="001D7480">
      <w:pPr>
        <w:pStyle w:val="Heading2"/>
        <w:rPr>
          <w:cs/>
        </w:rPr>
      </w:pPr>
      <w:bookmarkStart w:id="139" w:name="_Toc61186646"/>
      <w:bookmarkStart w:id="140" w:name="_Toc61466309"/>
      <w:r w:rsidRPr="001D7480">
        <w:t>2.</w:t>
      </w:r>
      <w:r w:rsidR="00640646" w:rsidRPr="001D7480">
        <w:t>6</w:t>
      </w:r>
      <w:r w:rsidRPr="001D7480">
        <w:t xml:space="preserve"> </w:t>
      </w:r>
      <w:r w:rsidRPr="001D7480">
        <w:rPr>
          <w:rFonts w:hint="cs"/>
          <w:cs/>
        </w:rPr>
        <w:t>เครื่องมือที่ใช้ในการสร้างแชทบอท</w:t>
      </w:r>
      <w:bookmarkEnd w:id="139"/>
      <w:bookmarkEnd w:id="140"/>
    </w:p>
    <w:p w14:paraId="7C813938" w14:textId="6D667249" w:rsidR="00A46C64" w:rsidRDefault="00A46C64" w:rsidP="004600AB">
      <w:pPr>
        <w:jc w:val="thaiDistribute"/>
        <w:rPr>
          <w:cs/>
        </w:rPr>
      </w:pPr>
      <w:r>
        <w:rPr>
          <w:cs/>
        </w:rPr>
        <w:tab/>
      </w:r>
      <w:r>
        <w:rPr>
          <w:rFonts w:hint="cs"/>
          <w:cs/>
        </w:rPr>
        <w:t>ในการสร้างแชทบอทโดยทั่วไป</w:t>
      </w:r>
      <w:r w:rsidR="0005130B">
        <w:rPr>
          <w:rFonts w:hint="cs"/>
          <w:cs/>
        </w:rPr>
        <w:t xml:space="preserve"> จะมี</w:t>
      </w:r>
      <w:r w:rsidR="0005130B">
        <w:t xml:space="preserve"> framework </w:t>
      </w:r>
      <w:r w:rsidR="0005130B">
        <w:rPr>
          <w:rFonts w:hint="cs"/>
          <w:cs/>
        </w:rPr>
        <w:t xml:space="preserve">ให้เลือกใช้หลายตัวขึ้นกับความสามารถของ </w:t>
      </w:r>
      <w:r w:rsidR="0005130B">
        <w:t xml:space="preserve">framework </w:t>
      </w:r>
      <w:r w:rsidR="0005130B">
        <w:rPr>
          <w:rFonts w:hint="cs"/>
          <w:cs/>
        </w:rPr>
        <w:t>แต่ละ</w:t>
      </w:r>
      <w:r w:rsidR="007E3CB3">
        <w:rPr>
          <w:rFonts w:hint="cs"/>
          <w:cs/>
        </w:rPr>
        <w:t>แบบ</w:t>
      </w:r>
      <w:r w:rsidR="0005130B">
        <w:rPr>
          <w:rFonts w:hint="cs"/>
          <w:cs/>
        </w:rPr>
        <w:t>ว่าสามารถตอบโจทย์ความต้องการในการทำงานมากเพียงใด</w:t>
      </w:r>
      <w:r w:rsidR="008D3143">
        <w:rPr>
          <w:rFonts w:hint="cs"/>
          <w:cs/>
        </w:rPr>
        <w:t xml:space="preserve"> และบาง </w:t>
      </w:r>
      <w:r w:rsidR="008D3143">
        <w:t xml:space="preserve">framework </w:t>
      </w:r>
      <w:r w:rsidR="008D3143">
        <w:rPr>
          <w:rFonts w:hint="cs"/>
          <w:cs/>
        </w:rPr>
        <w:t>สามารถเชื่อมต่อไปยังแอปพลิเคชัน</w:t>
      </w:r>
      <w:r w:rsidR="00F74F7C">
        <w:rPr>
          <w:rFonts w:hint="cs"/>
          <w:cs/>
        </w:rPr>
        <w:t xml:space="preserve"> เพื่อเพิ่มความสะดวกให้แก่ผู้ใช้งาน</w:t>
      </w:r>
      <w:r w:rsidR="008D3143">
        <w:rPr>
          <w:rFonts w:hint="cs"/>
          <w:cs/>
        </w:rPr>
        <w:t xml:space="preserve"> แต่บาง</w:t>
      </w:r>
      <w:r w:rsidR="00F74F7C">
        <w:rPr>
          <w:rFonts w:hint="cs"/>
          <w:cs/>
        </w:rPr>
        <w:t xml:space="preserve"> </w:t>
      </w:r>
      <w:r w:rsidR="00F74F7C">
        <w:t xml:space="preserve">framework </w:t>
      </w:r>
      <w:r w:rsidR="008D3143">
        <w:rPr>
          <w:rFonts w:hint="cs"/>
          <w:cs/>
        </w:rPr>
        <w:t>ไม่สามารถทำได้ ซึ่ง</w:t>
      </w:r>
      <w:r w:rsidR="006A7980">
        <w:rPr>
          <w:rFonts w:hint="cs"/>
          <w:cs/>
        </w:rPr>
        <w:t>ผู้จัดทำโครง</w:t>
      </w:r>
      <w:r w:rsidR="00B86B53">
        <w:rPr>
          <w:rFonts w:hint="cs"/>
          <w:cs/>
        </w:rPr>
        <w:t>าน</w:t>
      </w:r>
      <w:r w:rsidR="00F74F7C">
        <w:rPr>
          <w:rFonts w:hint="cs"/>
          <w:cs/>
        </w:rPr>
        <w:t xml:space="preserve">ได้สืบค้น </w:t>
      </w:r>
      <w:r w:rsidR="00F74F7C">
        <w:t xml:space="preserve">framework </w:t>
      </w:r>
      <w:r w:rsidR="00F74F7C">
        <w:rPr>
          <w:rFonts w:hint="cs"/>
          <w:cs/>
        </w:rPr>
        <w:t>ต่างๆ และขอยกตัวอย่างมาดังนี้</w:t>
      </w:r>
    </w:p>
    <w:p w14:paraId="57AAAD0B" w14:textId="254A436B" w:rsidR="00DB7595" w:rsidRDefault="0091117F" w:rsidP="004600AB">
      <w:pPr>
        <w:ind w:firstLine="720"/>
        <w:jc w:val="thaiDistribute"/>
      </w:pPr>
      <w:bookmarkStart w:id="141" w:name="_Toc61186647"/>
      <w:bookmarkStart w:id="142" w:name="_Toc61201571"/>
      <w:bookmarkStart w:id="143" w:name="_Toc61205937"/>
      <w:bookmarkStart w:id="144" w:name="_Toc61295434"/>
      <w:bookmarkStart w:id="145" w:name="_Toc61466310"/>
      <w:r w:rsidRPr="00307FEA">
        <w:rPr>
          <w:rStyle w:val="TitleChar"/>
        </w:rPr>
        <w:t>2.</w:t>
      </w:r>
      <w:r w:rsidR="00640646" w:rsidRPr="00307FEA">
        <w:rPr>
          <w:rStyle w:val="TitleChar"/>
        </w:rPr>
        <w:t>6</w:t>
      </w:r>
      <w:r w:rsidR="00457349" w:rsidRPr="00307FEA">
        <w:rPr>
          <w:rStyle w:val="TitleChar"/>
        </w:rPr>
        <w:t>.1</w:t>
      </w:r>
      <w:r w:rsidRPr="00307FEA">
        <w:rPr>
          <w:rStyle w:val="TitleChar"/>
        </w:rPr>
        <w:t xml:space="preserve"> </w:t>
      </w:r>
      <w:r w:rsidR="00D148CA" w:rsidRPr="00307FEA">
        <w:rPr>
          <w:rStyle w:val="TitleChar"/>
        </w:rPr>
        <w:t>Dialogflow</w:t>
      </w:r>
      <w:bookmarkEnd w:id="141"/>
      <w:bookmarkEnd w:id="142"/>
      <w:bookmarkEnd w:id="143"/>
      <w:bookmarkEnd w:id="144"/>
      <w:bookmarkEnd w:id="145"/>
      <w:r w:rsidR="00E96BA1">
        <w:t xml:space="preserve"> </w:t>
      </w:r>
      <w:r w:rsidR="00702102" w:rsidRPr="00E96BA1">
        <w:rPr>
          <w:rFonts w:hint="cs"/>
          <w:cs/>
        </w:rPr>
        <w:t>ค</w:t>
      </w:r>
      <w:r w:rsidR="0000781B">
        <w:rPr>
          <w:rFonts w:hint="cs"/>
          <w:cs/>
        </w:rPr>
        <w:t xml:space="preserve">ือ </w:t>
      </w:r>
      <w:r w:rsidR="0000781B">
        <w:t xml:space="preserve">framework </w:t>
      </w:r>
      <w:r w:rsidR="0000781B">
        <w:rPr>
          <w:rFonts w:hint="cs"/>
          <w:cs/>
        </w:rPr>
        <w:t>ที่สามารถสร้างแชทบอท</w:t>
      </w:r>
      <w:r w:rsidR="00E748C2">
        <w:rPr>
          <w:rFonts w:hint="cs"/>
          <w:cs/>
        </w:rPr>
        <w:t>ได้</w:t>
      </w:r>
      <w:r w:rsidR="004360F1">
        <w:rPr>
          <w:rFonts w:hint="cs"/>
          <w:cs/>
        </w:rPr>
        <w:t xml:space="preserve">หลายภาษารวมทั้งภาษาไทย </w:t>
      </w:r>
      <w:r w:rsidR="0035061D">
        <w:rPr>
          <w:rFonts w:hint="cs"/>
          <w:cs/>
        </w:rPr>
        <w:t xml:space="preserve">โดยไม่ต้องมีการเขียนโค้ดใดๆ </w:t>
      </w:r>
      <w:r w:rsidR="00C44083">
        <w:rPr>
          <w:rFonts w:hint="cs"/>
          <w:cs/>
        </w:rPr>
        <w:t>และ</w:t>
      </w:r>
      <w:r w:rsidR="00480673">
        <w:rPr>
          <w:rFonts w:hint="cs"/>
          <w:cs/>
        </w:rPr>
        <w:t>มีฟังก์ชันการใช้งานที่หลากหลาย รวมทั้ง</w:t>
      </w:r>
      <w:r w:rsidR="00C44083">
        <w:rPr>
          <w:rFonts w:hint="cs"/>
          <w:cs/>
        </w:rPr>
        <w:t xml:space="preserve">สามารเชื่อมต่อไปยัง </w:t>
      </w:r>
      <w:r w:rsidR="00C44083">
        <w:t xml:space="preserve">platform </w:t>
      </w:r>
      <w:r w:rsidR="00C44083">
        <w:rPr>
          <w:rFonts w:hint="cs"/>
          <w:cs/>
        </w:rPr>
        <w:t>ได้หลากหลาย</w:t>
      </w:r>
      <w:r w:rsidR="007771D0">
        <w:rPr>
          <w:rFonts w:hint="cs"/>
          <w:cs/>
        </w:rPr>
        <w:t xml:space="preserve"> ซึ่งมีจุดเด่น</w:t>
      </w:r>
      <w:r w:rsidR="00480673">
        <w:rPr>
          <w:rFonts w:hint="cs"/>
          <w:cs/>
        </w:rPr>
        <w:t xml:space="preserve"> คือ</w:t>
      </w:r>
      <w:r w:rsidR="007771D0" w:rsidRPr="007771D0">
        <w:rPr>
          <w:cs/>
        </w:rPr>
        <w:t xml:space="preserve">การรองรับการทำ </w:t>
      </w:r>
      <w:r w:rsidR="007771D0" w:rsidRPr="007771D0">
        <w:t xml:space="preserve">Natural Language </w:t>
      </w:r>
      <w:r w:rsidR="00465BDC">
        <w:t>U</w:t>
      </w:r>
      <w:r w:rsidR="007771D0" w:rsidRPr="007771D0">
        <w:t xml:space="preserve">nderstanding </w:t>
      </w:r>
      <w:r w:rsidR="007771D0" w:rsidRPr="007771D0">
        <w:rPr>
          <w:cs/>
        </w:rPr>
        <w:t>โดยที่ไม่ต้องเขียนโปรแกรมอะไรเพิ่มเติม</w:t>
      </w:r>
      <w:r w:rsidR="00A715E7">
        <w:t xml:space="preserve"> </w:t>
      </w:r>
      <w:r w:rsidR="00A715E7">
        <w:rPr>
          <w:rFonts w:hint="cs"/>
          <w:cs/>
        </w:rPr>
        <w:t>เพื่อช่วยในเรื่องการพิมพ์ผิดหรือเขียนมาไม่ตรงกับประโยคที่สอนไปเบื้องต้น แต่สามารถหาข้อมูลที่ถูกต้องได้</w:t>
      </w:r>
      <w:r w:rsidR="00C44083">
        <w:rPr>
          <w:rFonts w:hint="cs"/>
          <w:cs/>
        </w:rPr>
        <w:t xml:space="preserve"> </w:t>
      </w:r>
      <w:r w:rsidR="00755B84">
        <w:rPr>
          <w:rFonts w:hint="cs"/>
          <w:cs/>
        </w:rPr>
        <w:t>ซึ่งสามารถใช้งานผ่าน</w:t>
      </w:r>
      <w:r w:rsidR="007F1E0A">
        <w:t xml:space="preserve"> web browser</w:t>
      </w:r>
      <w:r w:rsidR="00DB195A">
        <w:t xml:space="preserve"> </w:t>
      </w:r>
      <w:r w:rsidR="00755B84">
        <w:rPr>
          <w:rFonts w:hint="cs"/>
          <w:cs/>
        </w:rPr>
        <w:t>ได้ โดยไม่ต้อง</w:t>
      </w:r>
      <w:r w:rsidR="00FF0DC9">
        <w:rPr>
          <w:rFonts w:hint="cs"/>
          <w:cs/>
        </w:rPr>
        <w:t>ติดตั้งโปรแกรมบนเครื่องคอมพิวเตอร์</w:t>
      </w:r>
    </w:p>
    <w:p w14:paraId="7971B538" w14:textId="09CA9F45" w:rsidR="003A74AF" w:rsidRDefault="00BA134C" w:rsidP="004600AB">
      <w:pPr>
        <w:ind w:firstLine="720"/>
        <w:jc w:val="thaiDistribute"/>
      </w:pPr>
      <w:r w:rsidRPr="00BA134C">
        <w:rPr>
          <w:rFonts w:eastAsiaTheme="majorEastAsia" w:hint="cs"/>
          <w:cs/>
        </w:rPr>
        <w:t>การ</w:t>
      </w:r>
      <w:r w:rsidR="001E4F86">
        <w:rPr>
          <w:rFonts w:eastAsiaTheme="majorEastAsia" w:hint="cs"/>
          <w:cs/>
        </w:rPr>
        <w:t>ใช้งาน</w:t>
      </w:r>
      <w:r w:rsidRPr="00BA134C">
        <w:rPr>
          <w:rFonts w:eastAsiaTheme="majorEastAsia" w:hint="cs"/>
          <w:cs/>
        </w:rPr>
        <w:t xml:space="preserve"> </w:t>
      </w:r>
      <w:r w:rsidRPr="00BA134C">
        <w:rPr>
          <w:rFonts w:eastAsiaTheme="majorEastAsia"/>
        </w:rPr>
        <w:t>Dialogflow</w:t>
      </w:r>
      <w:r w:rsidR="001E4F86">
        <w:rPr>
          <w:rFonts w:eastAsiaTheme="majorEastAsia" w:hint="cs"/>
          <w:cs/>
        </w:rPr>
        <w:t xml:space="preserve"> </w:t>
      </w:r>
      <w:r w:rsidR="00DB7595">
        <w:rPr>
          <w:rFonts w:eastAsiaTheme="majorEastAsia" w:hint="cs"/>
          <w:cs/>
        </w:rPr>
        <w:t>จะมีส่วนสำคัญคือการสอน</w:t>
      </w:r>
      <w:r w:rsidR="00457159" w:rsidRPr="00DB7595">
        <w:rPr>
          <w:rFonts w:hint="cs"/>
          <w:cs/>
        </w:rPr>
        <w:t>คำถาม</w:t>
      </w:r>
      <w:r w:rsidR="00F17AAD">
        <w:rPr>
          <w:rFonts w:hint="cs"/>
          <w:cs/>
        </w:rPr>
        <w:t xml:space="preserve">ให้กับแชทบอท ซึ่งจะมีประโยคอื่นๆ เพื่อสอนให้แชทบอททราบว่าคำเหล่านี้อยู่ใน </w:t>
      </w:r>
      <w:r w:rsidR="00F17AAD">
        <w:t xml:space="preserve">intent </w:t>
      </w:r>
      <w:r w:rsidR="00F17AAD">
        <w:rPr>
          <w:rFonts w:hint="cs"/>
          <w:cs/>
        </w:rPr>
        <w:t>ใด</w:t>
      </w:r>
      <w:r w:rsidR="00457159" w:rsidRPr="00DB7595">
        <w:rPr>
          <w:rFonts w:hint="cs"/>
          <w:cs/>
        </w:rPr>
        <w:t xml:space="preserve"> </w:t>
      </w:r>
      <w:r w:rsidR="00BD7A8D">
        <w:rPr>
          <w:rFonts w:hint="cs"/>
          <w:cs/>
        </w:rPr>
        <w:t>อันส่งผล</w:t>
      </w:r>
      <w:r w:rsidR="00F17AAD">
        <w:rPr>
          <w:rFonts w:hint="cs"/>
          <w:cs/>
        </w:rPr>
        <w:t>ให้แชทบอทเรียนรู้ และแยกประโยคเองได้</w:t>
      </w:r>
    </w:p>
    <w:p w14:paraId="416178CC" w14:textId="7A35DDF6" w:rsidR="0056531A" w:rsidRDefault="004F3516" w:rsidP="004600AB">
      <w:pPr>
        <w:ind w:firstLine="720"/>
        <w:jc w:val="thaiDistribute"/>
      </w:pPr>
      <w:r w:rsidRPr="00F17AAD">
        <w:rPr>
          <w:rFonts w:hint="cs"/>
          <w:cs/>
        </w:rPr>
        <w:t>เมื่อมีการสอน</w:t>
      </w:r>
      <w:r w:rsidR="00CC631E" w:rsidRPr="00F17AAD">
        <w:rPr>
          <w:rFonts w:hint="cs"/>
          <w:cs/>
        </w:rPr>
        <w:t>ประโยค</w:t>
      </w:r>
      <w:r w:rsidR="007634AB" w:rsidRPr="00F17AAD">
        <w:rPr>
          <w:rFonts w:hint="cs"/>
          <w:cs/>
        </w:rPr>
        <w:t xml:space="preserve">ให้สื่อถึง </w:t>
      </w:r>
      <w:r w:rsidR="007634AB" w:rsidRPr="00F17AAD">
        <w:t>intent</w:t>
      </w:r>
      <w:r w:rsidR="007634AB" w:rsidRPr="00F17AAD">
        <w:rPr>
          <w:rFonts w:hint="cs"/>
          <w:cs/>
        </w:rPr>
        <w:t xml:space="preserve"> แล้ว</w:t>
      </w:r>
      <w:r w:rsidR="00A407A8" w:rsidRPr="00F17AAD">
        <w:rPr>
          <w:rFonts w:hint="cs"/>
          <w:cs/>
        </w:rPr>
        <w:t xml:space="preserve"> ต่อมาจะต้องสอนให้แชทบอทรู้ว่าต้องตอบประโยค</w:t>
      </w:r>
      <w:r w:rsidR="00F17AAD">
        <w:rPr>
          <w:rFonts w:hint="cs"/>
          <w:cs/>
        </w:rPr>
        <w:t>ว่าอย่างไร</w:t>
      </w:r>
      <w:r w:rsidR="00A407A8" w:rsidRPr="00F17AAD">
        <w:rPr>
          <w:rFonts w:hint="cs"/>
          <w:cs/>
        </w:rPr>
        <w:t xml:space="preserve"> </w:t>
      </w:r>
      <w:r w:rsidR="00F17AAD">
        <w:rPr>
          <w:rFonts w:hint="cs"/>
          <w:cs/>
        </w:rPr>
        <w:t>โดย</w:t>
      </w:r>
      <w:r w:rsidR="0056531A">
        <w:rPr>
          <w:rFonts w:hint="cs"/>
          <w:cs/>
        </w:rPr>
        <w:t>สามารถตอบกลับด้วยการเขียนข้อความหรือโค้ดก็ได้ และหากเชื่อมไปยังแอปพลิเคชันอื่น ผู้สร้างสามารถสร้างเป็นภาษาเฉพาะของแอปพลิเคชันได้</w:t>
      </w:r>
      <w:r w:rsidR="00BD7A8D">
        <w:rPr>
          <w:rFonts w:hint="cs"/>
          <w:cs/>
        </w:rPr>
        <w:t xml:space="preserve"> ซึ่งหากมีมากกว่า </w:t>
      </w:r>
      <w:r w:rsidR="00BD7A8D">
        <w:t xml:space="preserve">1 </w:t>
      </w:r>
      <w:r w:rsidR="00BD7A8D">
        <w:rPr>
          <w:rFonts w:hint="cs"/>
          <w:cs/>
        </w:rPr>
        <w:t>คำตอบ ในส่วนเดียวกัน แชทบอทจะสุ่มเลือกขึ้นมาเอง</w:t>
      </w:r>
      <w:r w:rsidR="00DE7AE3">
        <w:rPr>
          <w:rFonts w:hint="cs"/>
          <w:cs/>
        </w:rPr>
        <w:t xml:space="preserve"> และสามารถ</w:t>
      </w:r>
      <w:r w:rsidR="008016ED">
        <w:rPr>
          <w:rFonts w:hint="cs"/>
          <w:cs/>
        </w:rPr>
        <w:t>ตั้งให้</w:t>
      </w:r>
      <w:r w:rsidR="00DE7AE3">
        <w:rPr>
          <w:rFonts w:hint="cs"/>
          <w:cs/>
        </w:rPr>
        <w:t>ถามคำถามเพื่อขอคำตอบเพิ่มเติมได้</w:t>
      </w:r>
      <w:r w:rsidR="008016ED">
        <w:rPr>
          <w:rFonts w:hint="cs"/>
          <w:cs/>
        </w:rPr>
        <w:t xml:space="preserve"> โดยต้องมีการกำหนดว่าต้องการคำตอบชนิดใด</w:t>
      </w:r>
    </w:p>
    <w:p w14:paraId="7223915C" w14:textId="679261C4" w:rsidR="004A6E56" w:rsidRPr="0056531A" w:rsidRDefault="00C81FF6" w:rsidP="0056531A">
      <w:pPr>
        <w:ind w:firstLine="720"/>
        <w:rPr>
          <w:rFonts w:cs="Angsana New"/>
          <w:szCs w:val="40"/>
          <w:cs/>
        </w:rPr>
      </w:pPr>
      <w:r w:rsidRPr="00C81FF6">
        <w:rPr>
          <w:noProof/>
          <w:cs/>
        </w:rPr>
        <w:lastRenderedPageBreak/>
        <w:drawing>
          <wp:anchor distT="0" distB="0" distL="114300" distR="114300" simplePos="0" relativeHeight="251686400" behindDoc="0" locked="0" layoutInCell="1" allowOverlap="1" wp14:anchorId="01EF2981" wp14:editId="542CF476">
            <wp:simplePos x="0" y="0"/>
            <wp:positionH relativeFrom="margin">
              <wp:align>left</wp:align>
            </wp:positionH>
            <wp:positionV relativeFrom="paragraph">
              <wp:posOffset>876808</wp:posOffset>
            </wp:positionV>
            <wp:extent cx="5715000" cy="1110615"/>
            <wp:effectExtent l="0" t="0" r="0" b="0"/>
            <wp:wrapTopAndBottom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11106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81FF6">
        <w:rPr>
          <w:rFonts w:hint="cs"/>
          <w:cs/>
        </w:rPr>
        <w:t xml:space="preserve"> </w:t>
      </w:r>
      <w:r w:rsidR="0056531A">
        <w:t xml:space="preserve">Dialogflow </w:t>
      </w:r>
      <w:r w:rsidR="0056531A">
        <w:rPr>
          <w:rFonts w:hint="cs"/>
          <w:cs/>
        </w:rPr>
        <w:t xml:space="preserve">สามารถสร้าง </w:t>
      </w:r>
      <w:r w:rsidR="0056531A">
        <w:t xml:space="preserve">flow </w:t>
      </w:r>
      <w:r w:rsidR="0056531A">
        <w:rPr>
          <w:rFonts w:hint="cs"/>
          <w:cs/>
        </w:rPr>
        <w:t>ให้มีการพูดคุยในหัวข้อนั้นได้ ด้วยการส่งต่อ</w:t>
      </w:r>
      <w:r w:rsidR="00F470D2">
        <w:rPr>
          <w:rFonts w:hint="cs"/>
          <w:cs/>
        </w:rPr>
        <w:t xml:space="preserve">หัวข้อไปยัง </w:t>
      </w:r>
      <w:r w:rsidR="00F470D2">
        <w:t xml:space="preserve">intent </w:t>
      </w:r>
      <w:r w:rsidR="00F470D2">
        <w:rPr>
          <w:rFonts w:hint="cs"/>
          <w:cs/>
        </w:rPr>
        <w:t>ที่เกี่ยวข้องต่อไป</w:t>
      </w:r>
      <w:r>
        <w:t xml:space="preserve"> </w:t>
      </w:r>
      <w:r>
        <w:rPr>
          <w:rFonts w:hint="cs"/>
          <w:cs/>
        </w:rPr>
        <w:t>โดยจะมีตัวเลขเป็นการนับว่าจะยังคงอยู่ในหัวข้อดังกล่าวต่อไปอีกนานแค่ไหน</w:t>
      </w:r>
    </w:p>
    <w:p w14:paraId="11857A6B" w14:textId="586549B9" w:rsidR="00563860" w:rsidRDefault="00036618" w:rsidP="00E23B94">
      <w:pPr>
        <w:pStyle w:val="picture1"/>
      </w:pPr>
      <w:bookmarkStart w:id="146" w:name="_Toc61201612"/>
      <w:bookmarkStart w:id="147" w:name="_Toc61295435"/>
      <w:r>
        <w:rPr>
          <w:rFonts w:hint="cs"/>
          <w:cs/>
        </w:rPr>
        <w:t xml:space="preserve">ภาพที่ </w:t>
      </w:r>
      <w:r w:rsidR="003529BD">
        <w:t>2.</w:t>
      </w:r>
      <w:r w:rsidR="00E00120">
        <w:t>18</w:t>
      </w:r>
      <w:r>
        <w:t xml:space="preserve"> </w:t>
      </w:r>
      <w:r>
        <w:rPr>
          <w:rFonts w:hint="cs"/>
          <w:cs/>
        </w:rPr>
        <w:t xml:space="preserve">หน้าจอ </w:t>
      </w:r>
      <w:r>
        <w:t xml:space="preserve">intent </w:t>
      </w:r>
      <w:r>
        <w:rPr>
          <w:rFonts w:hint="cs"/>
          <w:cs/>
        </w:rPr>
        <w:t xml:space="preserve">ส่วนของ </w:t>
      </w:r>
      <w:r>
        <w:t>contexts</w:t>
      </w:r>
      <w:bookmarkEnd w:id="146"/>
      <w:bookmarkEnd w:id="147"/>
      <w:r>
        <w:t xml:space="preserve"> </w:t>
      </w:r>
    </w:p>
    <w:p w14:paraId="145E59CB" w14:textId="77777777" w:rsidR="00D669B6" w:rsidRPr="00E23B94" w:rsidRDefault="00D669B6" w:rsidP="00E23B94">
      <w:pPr>
        <w:pStyle w:val="picture1"/>
        <w:rPr>
          <w:rFonts w:cs="Angsana New"/>
          <w:szCs w:val="40"/>
        </w:rPr>
      </w:pPr>
    </w:p>
    <w:p w14:paraId="18524BA8" w14:textId="2AF8D9BC" w:rsidR="002B52CA" w:rsidRDefault="00BD7A8D" w:rsidP="003D4752">
      <w:pPr>
        <w:ind w:firstLine="720"/>
      </w:pPr>
      <w:r w:rsidRPr="003451FD">
        <w:rPr>
          <w:noProof/>
          <w:cs/>
        </w:rPr>
        <w:drawing>
          <wp:anchor distT="0" distB="0" distL="114300" distR="114300" simplePos="0" relativeHeight="251667968" behindDoc="1" locked="0" layoutInCell="1" allowOverlap="1" wp14:anchorId="2C1BCD5D" wp14:editId="36B8871D">
            <wp:simplePos x="0" y="0"/>
            <wp:positionH relativeFrom="column">
              <wp:posOffset>97638</wp:posOffset>
            </wp:positionH>
            <wp:positionV relativeFrom="paragraph">
              <wp:posOffset>1075944</wp:posOffset>
            </wp:positionV>
            <wp:extent cx="2406650" cy="3613150"/>
            <wp:effectExtent l="19050" t="19050" r="12700" b="25400"/>
            <wp:wrapTopAndBottom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572"/>
                    <a:stretch/>
                  </pic:blipFill>
                  <pic:spPr bwMode="auto">
                    <a:xfrm>
                      <a:off x="0" y="0"/>
                      <a:ext cx="2406650" cy="361315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A6652" w:rsidRPr="003D4752">
        <w:rPr>
          <w:rFonts w:hint="cs"/>
          <w:cs/>
        </w:rPr>
        <w:t xml:space="preserve">ขั้นตอนในการทดสอบแชทบอท ก่อนนำไปใช้งานจริง ซึ่งในส่วนของ </w:t>
      </w:r>
      <w:r w:rsidR="00BA6652" w:rsidRPr="003D4752">
        <w:t xml:space="preserve">Dialogflow </w:t>
      </w:r>
      <w:r w:rsidR="00BA6652" w:rsidRPr="003D4752">
        <w:rPr>
          <w:rFonts w:hint="cs"/>
          <w:cs/>
        </w:rPr>
        <w:t>สามารถ</w:t>
      </w:r>
      <w:r w:rsidR="00EC43C5" w:rsidRPr="003D4752">
        <w:rPr>
          <w:rFonts w:hint="cs"/>
          <w:cs/>
        </w:rPr>
        <w:t>ทำการทดสอบได้ตลอดเวลาในฝั่งด้านขวาของหน้าเว็บ</w:t>
      </w:r>
      <w:r w:rsidR="0081351E">
        <w:t xml:space="preserve"> [8]</w:t>
      </w:r>
      <w:r w:rsidR="00EC43C5" w:rsidRPr="003D4752">
        <w:rPr>
          <w:rFonts w:hint="cs"/>
          <w:cs/>
        </w:rPr>
        <w:t xml:space="preserve"> </w:t>
      </w:r>
      <w:r w:rsidR="007A6C12" w:rsidRPr="003D4752">
        <w:rPr>
          <w:rFonts w:hint="cs"/>
          <w:cs/>
        </w:rPr>
        <w:t>จากการทดสอบจะได้ผลออกมาดังนี้</w:t>
      </w:r>
    </w:p>
    <w:p w14:paraId="557C25A5" w14:textId="27BA2BEE" w:rsidR="00BD7A8D" w:rsidRPr="007A6C12" w:rsidRDefault="00BD7A8D" w:rsidP="00C13F3B">
      <w:pPr>
        <w:ind w:firstLine="720"/>
      </w:pPr>
      <w:r w:rsidRPr="003451FD">
        <w:rPr>
          <w:rFonts w:cs="Angsana New"/>
          <w:noProof/>
          <w:cs/>
        </w:rPr>
        <w:drawing>
          <wp:anchor distT="0" distB="0" distL="114300" distR="114300" simplePos="0" relativeHeight="251668992" behindDoc="1" locked="0" layoutInCell="1" allowOverlap="1" wp14:anchorId="684B22DD" wp14:editId="60242432">
            <wp:simplePos x="0" y="0"/>
            <wp:positionH relativeFrom="column">
              <wp:posOffset>3047568</wp:posOffset>
            </wp:positionH>
            <wp:positionV relativeFrom="paragraph">
              <wp:posOffset>302107</wp:posOffset>
            </wp:positionV>
            <wp:extent cx="2332990" cy="3803650"/>
            <wp:effectExtent l="19050" t="19050" r="10160" b="25400"/>
            <wp:wrapTopAndBottom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579"/>
                    <a:stretch/>
                  </pic:blipFill>
                  <pic:spPr bwMode="auto">
                    <a:xfrm>
                      <a:off x="0" y="0"/>
                      <a:ext cx="2332990" cy="380365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92F6182" w14:textId="28000862" w:rsidR="00FB22C8" w:rsidRDefault="00CC32ED" w:rsidP="00BD7A8D">
      <w:pPr>
        <w:pStyle w:val="picture1"/>
      </w:pPr>
      <w:bookmarkStart w:id="148" w:name="_Toc61201613"/>
      <w:bookmarkStart w:id="149" w:name="_Toc61295436"/>
      <w:r>
        <w:rPr>
          <w:rFonts w:hint="cs"/>
          <w:cs/>
        </w:rPr>
        <w:t>ภาพที่</w:t>
      </w:r>
      <w:r>
        <w:t xml:space="preserve"> </w:t>
      </w:r>
      <w:r w:rsidR="003529BD">
        <w:t>2.</w:t>
      </w:r>
      <w:r w:rsidR="00E00120">
        <w:t>19</w:t>
      </w:r>
      <w:r>
        <w:t xml:space="preserve"> </w:t>
      </w:r>
      <w:r>
        <w:rPr>
          <w:rFonts w:hint="cs"/>
          <w:cs/>
        </w:rPr>
        <w:t xml:space="preserve">หน้าจอแสดงผลการทดสอบแชทบอท </w:t>
      </w:r>
      <w:r>
        <w:t>Dialo</w:t>
      </w:r>
      <w:r w:rsidR="003915DF">
        <w:t>g</w:t>
      </w:r>
      <w:r>
        <w:t>flow (1)</w:t>
      </w:r>
      <w:bookmarkEnd w:id="148"/>
      <w:bookmarkEnd w:id="149"/>
    </w:p>
    <w:p w14:paraId="798C7284" w14:textId="638F0C6B" w:rsidR="000E13A6" w:rsidRDefault="00872B4E" w:rsidP="000E13A6">
      <w:pPr>
        <w:pStyle w:val="picture1"/>
        <w:rPr>
          <w:cs/>
        </w:rPr>
      </w:pPr>
      <w:bookmarkStart w:id="150" w:name="_Toc61201614"/>
      <w:bookmarkStart w:id="151" w:name="_Toc61295437"/>
      <w:r w:rsidRPr="00FB22C8">
        <w:rPr>
          <w:rFonts w:cs="Angsana New"/>
          <w:noProof/>
          <w:cs/>
        </w:rPr>
        <w:lastRenderedPageBreak/>
        <w:drawing>
          <wp:anchor distT="0" distB="0" distL="114300" distR="114300" simplePos="0" relativeHeight="251671040" behindDoc="0" locked="0" layoutInCell="1" allowOverlap="1" wp14:anchorId="126774A2" wp14:editId="7E9287B6">
            <wp:simplePos x="0" y="0"/>
            <wp:positionH relativeFrom="margin">
              <wp:posOffset>1675765</wp:posOffset>
            </wp:positionH>
            <wp:positionV relativeFrom="paragraph">
              <wp:posOffset>19050</wp:posOffset>
            </wp:positionV>
            <wp:extent cx="1901825" cy="4315460"/>
            <wp:effectExtent l="19050" t="19050" r="22225" b="27940"/>
            <wp:wrapTopAndBottom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76" r="3268"/>
                    <a:stretch/>
                  </pic:blipFill>
                  <pic:spPr bwMode="auto">
                    <a:xfrm>
                      <a:off x="0" y="0"/>
                      <a:ext cx="1901825" cy="431546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B22C8">
        <w:rPr>
          <w:rFonts w:cs="Angsana New"/>
          <w:noProof/>
          <w:cs/>
        </w:rPr>
        <w:drawing>
          <wp:anchor distT="0" distB="0" distL="114300" distR="114300" simplePos="0" relativeHeight="251670016" behindDoc="0" locked="0" layoutInCell="1" allowOverlap="1" wp14:anchorId="1B5CD739" wp14:editId="566D440E">
            <wp:simplePos x="0" y="0"/>
            <wp:positionH relativeFrom="margin">
              <wp:posOffset>-112698</wp:posOffset>
            </wp:positionH>
            <wp:positionV relativeFrom="paragraph">
              <wp:posOffset>19354</wp:posOffset>
            </wp:positionV>
            <wp:extent cx="1725930" cy="4342130"/>
            <wp:effectExtent l="19050" t="19050" r="26670" b="20320"/>
            <wp:wrapTopAndBottom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1"/>
                    <a:stretch/>
                  </pic:blipFill>
                  <pic:spPr bwMode="auto">
                    <a:xfrm>
                      <a:off x="0" y="0"/>
                      <a:ext cx="1725930" cy="434213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E13A6">
        <w:rPr>
          <w:rFonts w:cs="Angsana New"/>
          <w:noProof/>
          <w:cs/>
        </w:rPr>
        <w:drawing>
          <wp:anchor distT="0" distB="0" distL="114300" distR="114300" simplePos="0" relativeHeight="251672064" behindDoc="0" locked="0" layoutInCell="1" allowOverlap="1" wp14:anchorId="4E59D842" wp14:editId="38D8BF81">
            <wp:simplePos x="0" y="0"/>
            <wp:positionH relativeFrom="margin">
              <wp:posOffset>3658014</wp:posOffset>
            </wp:positionH>
            <wp:positionV relativeFrom="paragraph">
              <wp:posOffset>19050</wp:posOffset>
            </wp:positionV>
            <wp:extent cx="1931035" cy="4321810"/>
            <wp:effectExtent l="19050" t="19050" r="12065" b="21590"/>
            <wp:wrapTopAndBottom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70" r="3856"/>
                    <a:stretch/>
                  </pic:blipFill>
                  <pic:spPr bwMode="auto">
                    <a:xfrm>
                      <a:off x="0" y="0"/>
                      <a:ext cx="1931035" cy="432181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E13A6">
        <w:rPr>
          <w:rFonts w:hint="cs"/>
          <w:cs/>
        </w:rPr>
        <w:t>ภาพที่</w:t>
      </w:r>
      <w:r w:rsidR="000E13A6">
        <w:t xml:space="preserve"> </w:t>
      </w:r>
      <w:r w:rsidR="003529BD">
        <w:t>2.</w:t>
      </w:r>
      <w:r w:rsidR="00E00120">
        <w:t>20</w:t>
      </w:r>
      <w:r w:rsidR="000E13A6">
        <w:t xml:space="preserve"> </w:t>
      </w:r>
      <w:r w:rsidR="000E13A6">
        <w:rPr>
          <w:rFonts w:hint="cs"/>
          <w:cs/>
        </w:rPr>
        <w:t>หน้าจอแสดงผลการทดสอบแชทบอท</w:t>
      </w:r>
      <w:r w:rsidR="007E384A">
        <w:rPr>
          <w:rFonts w:hint="cs"/>
          <w:cs/>
        </w:rPr>
        <w:t xml:space="preserve"> </w:t>
      </w:r>
      <w:r w:rsidR="000E13A6">
        <w:t>Dialogflow (2)</w:t>
      </w:r>
      <w:bookmarkEnd w:id="150"/>
      <w:bookmarkEnd w:id="151"/>
    </w:p>
    <w:p w14:paraId="70BFD1D2" w14:textId="1C123980" w:rsidR="00FB22C8" w:rsidRPr="000E13A6" w:rsidRDefault="00FB22C8" w:rsidP="00CC32ED">
      <w:pPr>
        <w:pStyle w:val="ListParagraph"/>
        <w:ind w:left="1260"/>
      </w:pPr>
    </w:p>
    <w:p w14:paraId="3414CD2D" w14:textId="16C1C50C" w:rsidR="005876F6" w:rsidRPr="005876F6" w:rsidRDefault="005876F6" w:rsidP="001E4F86">
      <w:pPr>
        <w:ind w:left="720"/>
      </w:pPr>
      <w:r w:rsidRPr="005876F6">
        <w:rPr>
          <w:rFonts w:hint="cs"/>
          <w:cs/>
        </w:rPr>
        <w:t xml:space="preserve">ข้อดีของ </w:t>
      </w:r>
      <w:r w:rsidRPr="005876F6">
        <w:t>Dialogflow</w:t>
      </w:r>
    </w:p>
    <w:p w14:paraId="343C054F" w14:textId="612DDCE0" w:rsidR="00045BFA" w:rsidRPr="001B016D" w:rsidRDefault="005039DC" w:rsidP="00CD0F1E">
      <w:pPr>
        <w:pStyle w:val="ListParagraph"/>
        <w:numPr>
          <w:ilvl w:val="0"/>
          <w:numId w:val="17"/>
        </w:numPr>
        <w:jc w:val="thaiDistribute"/>
      </w:pPr>
      <w:r w:rsidRPr="001B016D">
        <w:rPr>
          <w:cs/>
        </w:rPr>
        <w:t>สามารถสร้างแชทบอท โดยไม่ต้องเขียนโค้ด</w:t>
      </w:r>
    </w:p>
    <w:p w14:paraId="6C3550B2" w14:textId="7463DA3B" w:rsidR="005039DC" w:rsidRPr="001B016D" w:rsidRDefault="00B77F06" w:rsidP="00CD0F1E">
      <w:pPr>
        <w:pStyle w:val="ListParagraph"/>
        <w:numPr>
          <w:ilvl w:val="0"/>
          <w:numId w:val="17"/>
        </w:numPr>
        <w:jc w:val="thaiDistribute"/>
      </w:pPr>
      <w:r w:rsidRPr="001B016D">
        <w:rPr>
          <w:cs/>
        </w:rPr>
        <w:t>ทำแชทบอทครั้งเดียว แต่สามารถใช้ได้กับหลาย</w:t>
      </w:r>
      <w:r w:rsidRPr="001B016D">
        <w:t xml:space="preserve"> </w:t>
      </w:r>
      <w:r w:rsidR="00CF1982" w:rsidRPr="001B016D">
        <w:t>platform</w:t>
      </w:r>
      <w:r w:rsidR="0000525C" w:rsidRPr="001B016D">
        <w:t xml:space="preserve"> </w:t>
      </w:r>
      <w:r w:rsidR="00CF1982" w:rsidRPr="001B016D">
        <w:rPr>
          <w:cs/>
        </w:rPr>
        <w:t xml:space="preserve">เช่น </w:t>
      </w:r>
      <w:r w:rsidR="00CF1982" w:rsidRPr="001B016D">
        <w:t xml:space="preserve">Line, </w:t>
      </w:r>
      <w:r w:rsidR="000A7638" w:rsidRPr="001B016D">
        <w:t>Facebook</w:t>
      </w:r>
      <w:r w:rsidR="00CF1982" w:rsidRPr="001B016D">
        <w:t xml:space="preserve"> messenger</w:t>
      </w:r>
      <w:r w:rsidR="00BC409A" w:rsidRPr="001B016D">
        <w:t xml:space="preserve"> </w:t>
      </w:r>
      <w:r w:rsidR="00BC409A" w:rsidRPr="001B016D">
        <w:rPr>
          <w:cs/>
        </w:rPr>
        <w:t xml:space="preserve">และเว็บแชทของ </w:t>
      </w:r>
      <w:r w:rsidR="00BC409A" w:rsidRPr="001B016D">
        <w:t xml:space="preserve">Dialogflow </w:t>
      </w:r>
      <w:r w:rsidR="00BC409A" w:rsidRPr="001B016D">
        <w:rPr>
          <w:cs/>
        </w:rPr>
        <w:t>เป็นต้น</w:t>
      </w:r>
    </w:p>
    <w:p w14:paraId="34F15C8C" w14:textId="16558BC7" w:rsidR="001B5740" w:rsidRPr="001B016D" w:rsidRDefault="007F239B" w:rsidP="00CD0F1E">
      <w:pPr>
        <w:pStyle w:val="ListParagraph"/>
        <w:numPr>
          <w:ilvl w:val="0"/>
          <w:numId w:val="17"/>
        </w:numPr>
        <w:jc w:val="thaiDistribute"/>
      </w:pPr>
      <w:r w:rsidRPr="001B016D">
        <w:rPr>
          <w:cs/>
        </w:rPr>
        <w:t xml:space="preserve">สามารถทำ </w:t>
      </w:r>
      <w:r w:rsidRPr="001B016D">
        <w:t xml:space="preserve">pattern </w:t>
      </w:r>
      <w:r w:rsidRPr="001B016D">
        <w:rPr>
          <w:cs/>
        </w:rPr>
        <w:t xml:space="preserve">การสนทนาได้ </w:t>
      </w:r>
      <w:r w:rsidR="00BA6AD4" w:rsidRPr="001B016D">
        <w:rPr>
          <w:cs/>
        </w:rPr>
        <w:t>คือ</w:t>
      </w:r>
      <w:r w:rsidRPr="001B016D">
        <w:rPr>
          <w:cs/>
        </w:rPr>
        <w:t xml:space="preserve"> ต้องได้รับคำตอบครบ</w:t>
      </w:r>
      <w:r w:rsidR="00F757CA" w:rsidRPr="001B016D">
        <w:rPr>
          <w:cs/>
        </w:rPr>
        <w:t>ทั้งหมดก่อน</w:t>
      </w:r>
      <w:r w:rsidR="00FF2876" w:rsidRPr="001B016D">
        <w:rPr>
          <w:cs/>
        </w:rPr>
        <w:t xml:space="preserve"> </w:t>
      </w:r>
      <w:r w:rsidR="00F757CA" w:rsidRPr="001B016D">
        <w:rPr>
          <w:cs/>
        </w:rPr>
        <w:t>จึง</w:t>
      </w:r>
      <w:r w:rsidR="00140C95" w:rsidRPr="001B016D">
        <w:rPr>
          <w:cs/>
        </w:rPr>
        <w:t>สามารถประมวลผลได้</w:t>
      </w:r>
      <w:r w:rsidR="00FF2876" w:rsidRPr="001B016D">
        <w:rPr>
          <w:cs/>
        </w:rPr>
        <w:t xml:space="preserve"> ยกตัวอย่างกรณีการคำนวณ </w:t>
      </w:r>
      <w:r w:rsidR="00FF2876" w:rsidRPr="001B016D">
        <w:t xml:space="preserve">BMI </w:t>
      </w:r>
      <w:r w:rsidR="00FF2876" w:rsidRPr="001B016D">
        <w:rPr>
          <w:cs/>
        </w:rPr>
        <w:t xml:space="preserve">ที่ต้องได้รับค่าน้ำหนักและส่วนสูงครบก่อน จึงสามารถคำนวณค่า </w:t>
      </w:r>
      <w:r w:rsidR="00FF2876" w:rsidRPr="001B016D">
        <w:t xml:space="preserve">BMI </w:t>
      </w:r>
      <w:r w:rsidR="00FF2876" w:rsidRPr="001B016D">
        <w:rPr>
          <w:cs/>
        </w:rPr>
        <w:t>ออกมาได้</w:t>
      </w:r>
      <w:r w:rsidR="00BA6AD4" w:rsidRPr="001B016D">
        <w:rPr>
          <w:cs/>
        </w:rPr>
        <w:t xml:space="preserve"> </w:t>
      </w:r>
    </w:p>
    <w:p w14:paraId="57FA333B" w14:textId="3F386C6F" w:rsidR="00787339" w:rsidRDefault="004B2CE9" w:rsidP="00CD0F1E">
      <w:pPr>
        <w:pStyle w:val="ListParagraph"/>
        <w:numPr>
          <w:ilvl w:val="0"/>
          <w:numId w:val="17"/>
        </w:numPr>
        <w:jc w:val="thaiDistribute"/>
      </w:pPr>
      <w:r w:rsidRPr="001B016D">
        <w:rPr>
          <w:cs/>
        </w:rPr>
        <w:t xml:space="preserve">สามารถใช้งานได้ฟรี </w:t>
      </w:r>
      <w:r w:rsidR="00076D6E" w:rsidRPr="001B016D">
        <w:rPr>
          <w:cs/>
        </w:rPr>
        <w:t xml:space="preserve">และไม่ต้องมี </w:t>
      </w:r>
      <w:r w:rsidR="00076D6E" w:rsidRPr="001B016D">
        <w:t xml:space="preserve">server </w:t>
      </w:r>
      <w:r w:rsidR="00076D6E" w:rsidRPr="001B016D">
        <w:rPr>
          <w:cs/>
        </w:rPr>
        <w:t>เป็นของตัวเอง</w:t>
      </w:r>
    </w:p>
    <w:p w14:paraId="72A4ACD9" w14:textId="16F096ED" w:rsidR="006015F6" w:rsidRDefault="006015F6" w:rsidP="00CD0F1E">
      <w:pPr>
        <w:pStyle w:val="ListParagraph"/>
        <w:numPr>
          <w:ilvl w:val="0"/>
          <w:numId w:val="17"/>
        </w:numPr>
        <w:jc w:val="thaiDistribute"/>
      </w:pPr>
      <w:r>
        <w:rPr>
          <w:rFonts w:hint="cs"/>
          <w:cs/>
        </w:rPr>
        <w:t xml:space="preserve">มีการรองรับ </w:t>
      </w:r>
      <w:r w:rsidRPr="007771D0">
        <w:t>Natural Language understanding</w:t>
      </w:r>
      <w:r>
        <w:rPr>
          <w:rFonts w:hint="cs"/>
          <w:cs/>
        </w:rPr>
        <w:t xml:space="preserve"> ทำให้ผู้ใช้เขียนข้อความนอกเหนือจากที่เคยสอนไป</w:t>
      </w:r>
      <w:r w:rsidR="00175F30">
        <w:rPr>
          <w:rFonts w:hint="cs"/>
          <w:cs/>
        </w:rPr>
        <w:t>แชทบอท</w:t>
      </w:r>
      <w:r>
        <w:rPr>
          <w:rFonts w:hint="cs"/>
          <w:cs/>
        </w:rPr>
        <w:t>ก็ยังสามารถเข้าใจได้</w:t>
      </w:r>
    </w:p>
    <w:p w14:paraId="45D624A6" w14:textId="16FAEA37" w:rsidR="00FE3107" w:rsidRDefault="00FE3107" w:rsidP="00FE3107">
      <w:pPr>
        <w:pStyle w:val="ListParagraph"/>
        <w:ind w:left="1260"/>
      </w:pPr>
    </w:p>
    <w:p w14:paraId="116C8343" w14:textId="77777777" w:rsidR="00C13F3B" w:rsidRPr="000C7777" w:rsidRDefault="00C13F3B" w:rsidP="000C7777"/>
    <w:p w14:paraId="5CA30165" w14:textId="361EA821" w:rsidR="00FE3107" w:rsidRDefault="00FE3107" w:rsidP="00FE3107">
      <w:pPr>
        <w:ind w:firstLine="720"/>
      </w:pPr>
      <w:r w:rsidRPr="00FE3107">
        <w:rPr>
          <w:rFonts w:hint="cs"/>
          <w:cs/>
        </w:rPr>
        <w:lastRenderedPageBreak/>
        <w:t>ข้อเสีย</w:t>
      </w:r>
      <w:r>
        <w:rPr>
          <w:rFonts w:hint="cs"/>
          <w:cs/>
        </w:rPr>
        <w:t xml:space="preserve">ของ </w:t>
      </w:r>
      <w:r>
        <w:t>Dialogflow</w:t>
      </w:r>
      <w:r w:rsidR="00CE4563">
        <w:t xml:space="preserve"> </w:t>
      </w:r>
    </w:p>
    <w:p w14:paraId="5124CEBB" w14:textId="27FAD6E9" w:rsidR="00CE6F8D" w:rsidRDefault="00CE6F8D" w:rsidP="00CD0F1E">
      <w:pPr>
        <w:pStyle w:val="ListParagraph"/>
        <w:numPr>
          <w:ilvl w:val="0"/>
          <w:numId w:val="1"/>
        </w:numPr>
      </w:pPr>
      <w:r w:rsidRPr="00CE6F8D">
        <w:rPr>
          <w:cs/>
        </w:rPr>
        <w:t>อินเตอร์เฟสใช้งานยาก</w:t>
      </w:r>
      <w:r w:rsidR="00DB3BF2">
        <w:rPr>
          <w:rFonts w:hint="cs"/>
          <w:cs/>
        </w:rPr>
        <w:t xml:space="preserve">สำหรับคนที่ไม่ใช่สายงาน </w:t>
      </w:r>
      <w:r w:rsidR="00DB3BF2">
        <w:t xml:space="preserve">developer </w:t>
      </w:r>
    </w:p>
    <w:p w14:paraId="5D135E38" w14:textId="2A2F1361" w:rsidR="0051139D" w:rsidRDefault="0051139D" w:rsidP="00CD0F1E">
      <w:pPr>
        <w:pStyle w:val="ListParagraph"/>
        <w:numPr>
          <w:ilvl w:val="0"/>
          <w:numId w:val="1"/>
        </w:numPr>
      </w:pPr>
      <w:r>
        <w:rPr>
          <w:rFonts w:hint="cs"/>
          <w:cs/>
        </w:rPr>
        <w:t>ไม่มีการเก็บข้อมูลลงฐานข้อมูล</w:t>
      </w:r>
    </w:p>
    <w:p w14:paraId="6B072BF4" w14:textId="1ACDBBC5" w:rsidR="0051139D" w:rsidRDefault="0051139D" w:rsidP="00CD0F1E">
      <w:pPr>
        <w:pStyle w:val="ListParagraph"/>
        <w:numPr>
          <w:ilvl w:val="0"/>
          <w:numId w:val="1"/>
        </w:numPr>
      </w:pPr>
      <w:r>
        <w:rPr>
          <w:rFonts w:hint="cs"/>
          <w:cs/>
        </w:rPr>
        <w:t>ไม่สามารถดึงข้อมูลที่ผู้ใช้เขียนเข้ามาภายในแชทบอทออกมาได้</w:t>
      </w:r>
    </w:p>
    <w:p w14:paraId="61A93FF1" w14:textId="0BE9476F" w:rsidR="0051139D" w:rsidRDefault="00C04154" w:rsidP="00CD0F1E">
      <w:pPr>
        <w:pStyle w:val="ListParagraph"/>
        <w:numPr>
          <w:ilvl w:val="0"/>
          <w:numId w:val="1"/>
        </w:numPr>
      </w:pPr>
      <w:r>
        <w:rPr>
          <w:rFonts w:hint="cs"/>
          <w:cs/>
        </w:rPr>
        <w:t xml:space="preserve">เมื่อเขียนประโยคเพิ่มเข้าไปภายในแชทบอทผ่านหัวข้อ </w:t>
      </w:r>
      <w:r>
        <w:t xml:space="preserve">Training </w:t>
      </w:r>
      <w:r>
        <w:rPr>
          <w:rFonts w:hint="cs"/>
          <w:cs/>
        </w:rPr>
        <w:t>ด้านซ้าย ต้อง</w:t>
      </w:r>
      <w:r w:rsidR="006E02BF">
        <w:rPr>
          <w:rFonts w:hint="cs"/>
          <w:cs/>
        </w:rPr>
        <w:t>จัดการ</w:t>
      </w:r>
      <w:r>
        <w:rPr>
          <w:rFonts w:hint="cs"/>
          <w:cs/>
        </w:rPr>
        <w:t xml:space="preserve">แต่ละประโยคเองว่าเหมาะสมกับ </w:t>
      </w:r>
      <w:r>
        <w:t xml:space="preserve">intent </w:t>
      </w:r>
      <w:r>
        <w:rPr>
          <w:rFonts w:hint="cs"/>
          <w:cs/>
        </w:rPr>
        <w:t>ใด</w:t>
      </w:r>
    </w:p>
    <w:p w14:paraId="5862D319" w14:textId="6B7305FB" w:rsidR="005D73D2" w:rsidRPr="005D73D2" w:rsidRDefault="005D73D2" w:rsidP="00CD0F1E">
      <w:pPr>
        <w:pStyle w:val="ListParagraph"/>
        <w:numPr>
          <w:ilvl w:val="0"/>
          <w:numId w:val="1"/>
        </w:numPr>
      </w:pPr>
      <w:r>
        <w:rPr>
          <w:rFonts w:hint="cs"/>
          <w:cs/>
        </w:rPr>
        <w:t>ในการเชื่อมต่อไปยังแอปพลิเคชันอื่นมี</w:t>
      </w:r>
      <w:r w:rsidR="0002007B">
        <w:rPr>
          <w:rFonts w:hint="cs"/>
          <w:cs/>
        </w:rPr>
        <w:t>ขั้นตอนเยอะเกินไปสำหรับคนใช้งานทั่วไป</w:t>
      </w:r>
    </w:p>
    <w:p w14:paraId="49945F03" w14:textId="1A729C58" w:rsidR="00284094" w:rsidRDefault="00284094" w:rsidP="00755F87">
      <w:pPr>
        <w:ind w:left="720"/>
      </w:pPr>
    </w:p>
    <w:p w14:paraId="39E48E52" w14:textId="268AE8FA" w:rsidR="00755F87" w:rsidRDefault="00755F87" w:rsidP="00755F87">
      <w:pPr>
        <w:ind w:left="720"/>
      </w:pPr>
      <w:r>
        <w:rPr>
          <w:rFonts w:hint="cs"/>
          <w:cs/>
        </w:rPr>
        <w:t>แนวทางที่นำมาใช้กับงาน</w:t>
      </w:r>
    </w:p>
    <w:p w14:paraId="3A1884A7" w14:textId="60FC99E3" w:rsidR="00755F87" w:rsidRDefault="00755F87" w:rsidP="00755F87">
      <w:pPr>
        <w:ind w:left="720"/>
        <w:rPr>
          <w:cs/>
        </w:rPr>
      </w:pPr>
      <w:r>
        <w:rPr>
          <w:cs/>
        </w:rPr>
        <w:tab/>
      </w:r>
      <w:r w:rsidR="00C82CEE" w:rsidRPr="00C82CEE">
        <w:rPr>
          <w:cs/>
        </w:rPr>
        <w:t xml:space="preserve">ใช้งาน </w:t>
      </w:r>
      <w:r w:rsidR="00C82CEE">
        <w:t>API</w:t>
      </w:r>
      <w:r w:rsidR="00C82CEE" w:rsidRPr="00C82CEE">
        <w:t xml:space="preserve"> </w:t>
      </w:r>
      <w:r w:rsidR="00C82CEE" w:rsidRPr="00C82CEE">
        <w:rPr>
          <w:cs/>
        </w:rPr>
        <w:t xml:space="preserve">ที่เชื่อมกับระบบอื่นๆ เช่น </w:t>
      </w:r>
      <w:r w:rsidR="00C82CEE" w:rsidRPr="00C82CEE">
        <w:t>database</w:t>
      </w:r>
      <w:r w:rsidR="00C82CEE">
        <w:t xml:space="preserve"> </w:t>
      </w:r>
      <w:r w:rsidR="00C82CEE">
        <w:rPr>
          <w:rFonts w:hint="cs"/>
          <w:cs/>
        </w:rPr>
        <w:t>เป็นต้น</w:t>
      </w:r>
    </w:p>
    <w:p w14:paraId="59158E53" w14:textId="6BF75D6F" w:rsidR="00496DFC" w:rsidRPr="00CD73CF" w:rsidRDefault="00D84855" w:rsidP="00CD73CF">
      <w:pPr>
        <w:rPr>
          <w:cs/>
        </w:rPr>
      </w:pPr>
      <w:r>
        <w:tab/>
      </w:r>
      <w:r w:rsidR="002E17B4">
        <w:tab/>
      </w:r>
    </w:p>
    <w:p w14:paraId="2D1C10C1" w14:textId="2D091DEA" w:rsidR="00250F83" w:rsidRPr="00E073F0" w:rsidRDefault="00C13F3B" w:rsidP="00307A40">
      <w:pPr>
        <w:ind w:firstLine="720"/>
        <w:jc w:val="thaiDistribute"/>
      </w:pPr>
      <w:bookmarkStart w:id="152" w:name="_Toc61186648"/>
      <w:r>
        <w:rPr>
          <w:noProof/>
        </w:rPr>
        <w:drawing>
          <wp:anchor distT="0" distB="0" distL="114300" distR="114300" simplePos="0" relativeHeight="251678208" behindDoc="0" locked="0" layoutInCell="1" allowOverlap="1" wp14:anchorId="5E6C1890" wp14:editId="331B10F9">
            <wp:simplePos x="0" y="0"/>
            <wp:positionH relativeFrom="margin">
              <wp:align>center</wp:align>
            </wp:positionH>
            <wp:positionV relativeFrom="paragraph">
              <wp:posOffset>1363040</wp:posOffset>
            </wp:positionV>
            <wp:extent cx="4783455" cy="652145"/>
            <wp:effectExtent l="0" t="0" r="0" b="0"/>
            <wp:wrapTopAndBottom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3455" cy="652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Start w:id="153" w:name="_Toc61201575"/>
      <w:bookmarkStart w:id="154" w:name="_Toc61205941"/>
      <w:bookmarkStart w:id="155" w:name="_Toc61295438"/>
      <w:bookmarkStart w:id="156" w:name="_Toc61466311"/>
      <w:r w:rsidR="00B30AE3" w:rsidRPr="00107EBB">
        <w:rPr>
          <w:rStyle w:val="TitleChar"/>
        </w:rPr>
        <w:t>2.</w:t>
      </w:r>
      <w:r w:rsidR="00640646" w:rsidRPr="00107EBB">
        <w:rPr>
          <w:rStyle w:val="TitleChar"/>
        </w:rPr>
        <w:t>6</w:t>
      </w:r>
      <w:r w:rsidR="00457349" w:rsidRPr="00107EBB">
        <w:rPr>
          <w:rStyle w:val="TitleChar"/>
        </w:rPr>
        <w:t>.2</w:t>
      </w:r>
      <w:r w:rsidR="00B30AE3" w:rsidRPr="00107EBB">
        <w:rPr>
          <w:rStyle w:val="TitleChar"/>
        </w:rPr>
        <w:t xml:space="preserve"> </w:t>
      </w:r>
      <w:r w:rsidR="0089671D" w:rsidRPr="00107EBB">
        <w:rPr>
          <w:rStyle w:val="TitleChar"/>
        </w:rPr>
        <w:t>chatterbot</w:t>
      </w:r>
      <w:bookmarkEnd w:id="152"/>
      <w:bookmarkEnd w:id="153"/>
      <w:bookmarkEnd w:id="154"/>
      <w:bookmarkEnd w:id="155"/>
      <w:bookmarkEnd w:id="156"/>
      <w:r w:rsidR="00496DFC">
        <w:rPr>
          <w:rFonts w:hint="cs"/>
          <w:cs/>
        </w:rPr>
        <w:t xml:space="preserve"> </w:t>
      </w:r>
      <w:r w:rsidR="005F50F0" w:rsidRPr="005F50F0">
        <w:rPr>
          <w:cs/>
        </w:rPr>
        <w:t xml:space="preserve">คือ </w:t>
      </w:r>
      <w:r w:rsidR="005F50F0" w:rsidRPr="005F50F0">
        <w:t xml:space="preserve">Library </w:t>
      </w:r>
      <w:r w:rsidR="005F50F0" w:rsidRPr="005F50F0">
        <w:rPr>
          <w:cs/>
        </w:rPr>
        <w:t xml:space="preserve">ภาษา </w:t>
      </w:r>
      <w:r w:rsidR="005F50F0" w:rsidRPr="005F50F0">
        <w:t xml:space="preserve">Python </w:t>
      </w:r>
      <w:r w:rsidR="005F50F0" w:rsidRPr="005F50F0">
        <w:rPr>
          <w:cs/>
        </w:rPr>
        <w:t>ที่ใช้ทำ</w:t>
      </w:r>
      <w:r w:rsidR="005F50F0">
        <w:rPr>
          <w:rFonts w:hint="cs"/>
          <w:cs/>
        </w:rPr>
        <w:t>แชทบอท</w:t>
      </w:r>
      <w:r w:rsidR="005F50F0" w:rsidRPr="005F50F0">
        <w:rPr>
          <w:cs/>
        </w:rPr>
        <w:t>แบบที่สามารถพิมพ์ผิดได้</w:t>
      </w:r>
      <w:r w:rsidR="005F50F0">
        <w:rPr>
          <w:rFonts w:hint="cs"/>
          <w:cs/>
        </w:rPr>
        <w:t xml:space="preserve"> </w:t>
      </w:r>
      <w:r w:rsidR="00E3344A">
        <w:rPr>
          <w:rFonts w:hint="cs"/>
          <w:cs/>
        </w:rPr>
        <w:t xml:space="preserve">เพราะ </w:t>
      </w:r>
      <w:r w:rsidR="005F50F0">
        <w:t>c</w:t>
      </w:r>
      <w:r w:rsidR="005F50F0" w:rsidRPr="005F50F0">
        <w:t>hatter</w:t>
      </w:r>
      <w:r w:rsidR="005F50F0">
        <w:t>b</w:t>
      </w:r>
      <w:r w:rsidR="005F50F0" w:rsidRPr="005F50F0">
        <w:t xml:space="preserve">ot </w:t>
      </w:r>
      <w:r w:rsidR="005F50F0" w:rsidRPr="005F50F0">
        <w:rPr>
          <w:cs/>
        </w:rPr>
        <w:t xml:space="preserve">มีการใช้ </w:t>
      </w:r>
      <w:r w:rsidR="005F50F0" w:rsidRPr="005F50F0">
        <w:t xml:space="preserve">Machine Learning </w:t>
      </w:r>
      <w:r w:rsidR="005F50F0" w:rsidRPr="005F50F0">
        <w:rPr>
          <w:cs/>
        </w:rPr>
        <w:t xml:space="preserve">แบบ </w:t>
      </w:r>
      <w:r w:rsidR="005F50F0" w:rsidRPr="005F50F0">
        <w:t xml:space="preserve">Supervised Learning </w:t>
      </w:r>
      <w:r w:rsidR="005F50F0" w:rsidRPr="005F50F0">
        <w:rPr>
          <w:cs/>
        </w:rPr>
        <w:t xml:space="preserve">ในการหาค่า </w:t>
      </w:r>
      <w:r w:rsidR="005F50F0" w:rsidRPr="005F50F0">
        <w:t xml:space="preserve">Confidence </w:t>
      </w:r>
      <w:r w:rsidR="005F50F0" w:rsidRPr="005F50F0">
        <w:rPr>
          <w:cs/>
        </w:rPr>
        <w:t>เพื่อดูความคล้ายคลึงของประโยค</w:t>
      </w:r>
      <w:r w:rsidR="00267757">
        <w:rPr>
          <w:rFonts w:hint="cs"/>
          <w:cs/>
        </w:rPr>
        <w:t xml:space="preserve"> </w:t>
      </w:r>
      <w:r w:rsidR="00107EBB">
        <w:rPr>
          <w:rFonts w:hint="cs"/>
          <w:cs/>
        </w:rPr>
        <w:t>และมี</w:t>
      </w:r>
      <w:r w:rsidR="00E31F46" w:rsidRPr="00E31F46">
        <w:rPr>
          <w:cs/>
        </w:rPr>
        <w:t xml:space="preserve"> </w:t>
      </w:r>
      <w:proofErr w:type="spellStart"/>
      <w:r w:rsidR="00E31F46" w:rsidRPr="00E31F46">
        <w:t>LogicAdapter</w:t>
      </w:r>
      <w:proofErr w:type="spellEnd"/>
      <w:r w:rsidR="00E31F46" w:rsidRPr="00E31F46">
        <w:t xml:space="preserve"> </w:t>
      </w:r>
      <w:r w:rsidR="00E31F46" w:rsidRPr="00E31F46">
        <w:rPr>
          <w:cs/>
        </w:rPr>
        <w:t xml:space="preserve">คือวิธีที่จะใช้เลือกคำตอบที่อยู่ใน </w:t>
      </w:r>
      <w:r w:rsidR="00E31F46" w:rsidRPr="00E31F46">
        <w:t>Data set</w:t>
      </w:r>
      <w:r w:rsidR="00E31F46" w:rsidRPr="00E31F46">
        <w:rPr>
          <w:cs/>
        </w:rPr>
        <w:t xml:space="preserve"> นอกจากจะมีให้ใช้แล้ว ยัง</w:t>
      </w:r>
      <w:r w:rsidR="00107EBB">
        <w:rPr>
          <w:rFonts w:hint="cs"/>
          <w:cs/>
        </w:rPr>
        <w:t>สามารถ</w:t>
      </w:r>
      <w:r w:rsidR="00E31F46" w:rsidRPr="00E31F46">
        <w:rPr>
          <w:cs/>
        </w:rPr>
        <w:t>เขียนเพิ่มเข้าไปเองได้</w:t>
      </w:r>
      <w:r w:rsidR="00632BCD">
        <w:rPr>
          <w:rFonts w:hint="cs"/>
          <w:cs/>
        </w:rPr>
        <w:t xml:space="preserve"> </w:t>
      </w:r>
      <w:r w:rsidR="00BD7A8D">
        <w:rPr>
          <w:rFonts w:hint="cs"/>
          <w:cs/>
        </w:rPr>
        <w:t xml:space="preserve">ซึ่ง </w:t>
      </w:r>
      <w:r w:rsidR="00BD7A8D">
        <w:t>chatterbot</w:t>
      </w:r>
      <w:r w:rsidR="00BD7A8D">
        <w:rPr>
          <w:rFonts w:hint="cs"/>
          <w:cs/>
        </w:rPr>
        <w:t xml:space="preserve"> นั้นต้องมีการเขียนข้อความ </w:t>
      </w:r>
      <w:r w:rsidR="00BD7A8D">
        <w:t xml:space="preserve">train </w:t>
      </w:r>
      <w:r w:rsidR="00BD7A8D">
        <w:rPr>
          <w:rFonts w:hint="cs"/>
          <w:cs/>
        </w:rPr>
        <w:t xml:space="preserve">ในรูปแบบ </w:t>
      </w:r>
      <w:r w:rsidR="00BD7A8D">
        <w:t xml:space="preserve">list </w:t>
      </w:r>
      <w:r w:rsidR="0081351E">
        <w:t>[9]</w:t>
      </w:r>
    </w:p>
    <w:p w14:paraId="3219823C" w14:textId="7B474A16" w:rsidR="00E31CBF" w:rsidRPr="00F14DA6" w:rsidRDefault="00C13F3B" w:rsidP="00E87FD8">
      <w:pPr>
        <w:pStyle w:val="picture1"/>
        <w:rPr>
          <w:cs/>
        </w:rPr>
      </w:pPr>
      <w:bookmarkStart w:id="157" w:name="_Toc61295439"/>
      <w:r>
        <w:rPr>
          <w:rFonts w:hint="cs"/>
          <w:noProof/>
          <w:cs/>
        </w:rPr>
        <w:drawing>
          <wp:anchor distT="0" distB="0" distL="114300" distR="114300" simplePos="0" relativeHeight="251676160" behindDoc="0" locked="0" layoutInCell="1" allowOverlap="1" wp14:anchorId="5E2E59E9" wp14:editId="603A7B14">
            <wp:simplePos x="0" y="0"/>
            <wp:positionH relativeFrom="margin">
              <wp:align>center</wp:align>
            </wp:positionH>
            <wp:positionV relativeFrom="paragraph">
              <wp:posOffset>1018210</wp:posOffset>
            </wp:positionV>
            <wp:extent cx="4674235" cy="2625725"/>
            <wp:effectExtent l="0" t="0" r="0" b="3175"/>
            <wp:wrapTopAndBottom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4235" cy="2625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073F0">
        <w:rPr>
          <w:rFonts w:hint="cs"/>
          <w:cs/>
        </w:rPr>
        <w:t xml:space="preserve">ภาพที่ </w:t>
      </w:r>
      <w:r w:rsidR="003529BD">
        <w:t>2.</w:t>
      </w:r>
      <w:r w:rsidR="00E87FD8">
        <w:t>21</w:t>
      </w:r>
      <w:r w:rsidR="00E073F0">
        <w:rPr>
          <w:rFonts w:hint="cs"/>
          <w:cs/>
        </w:rPr>
        <w:t xml:space="preserve"> หน้าจอโปรแกรมเขียน </w:t>
      </w:r>
      <w:r w:rsidR="00E073F0">
        <w:t xml:space="preserve">train </w:t>
      </w:r>
      <w:r w:rsidR="00E073F0">
        <w:rPr>
          <w:rFonts w:hint="cs"/>
          <w:cs/>
        </w:rPr>
        <w:t xml:space="preserve">ให้กับ </w:t>
      </w:r>
      <w:r w:rsidR="00E073F0">
        <w:t>chatbot</w:t>
      </w:r>
      <w:bookmarkEnd w:id="157"/>
      <w:r w:rsidR="00F14DA6">
        <w:t xml:space="preserve"> </w:t>
      </w:r>
    </w:p>
    <w:p w14:paraId="3D8924FE" w14:textId="7A8D4C64" w:rsidR="000D58A6" w:rsidRDefault="00E073F0" w:rsidP="00E87FD8">
      <w:pPr>
        <w:pStyle w:val="picture1"/>
      </w:pPr>
      <w:r>
        <w:rPr>
          <w:cs/>
        </w:rPr>
        <w:tab/>
      </w:r>
      <w:bookmarkStart w:id="158" w:name="_Toc61295440"/>
      <w:r>
        <w:rPr>
          <w:rFonts w:hint="cs"/>
          <w:cs/>
        </w:rPr>
        <w:t xml:space="preserve">ภาพที่ </w:t>
      </w:r>
      <w:r w:rsidR="003529BD">
        <w:t>2.</w:t>
      </w:r>
      <w:r w:rsidR="00E87FD8">
        <w:t>22</w:t>
      </w:r>
      <w:r>
        <w:rPr>
          <w:rFonts w:hint="cs"/>
          <w:cs/>
        </w:rPr>
        <w:t xml:space="preserve"> หน้าจอผลลัพธ์จากการรันโปรแกรมที่เขียนด้วย </w:t>
      </w:r>
      <w:r>
        <w:t>chatterbot</w:t>
      </w:r>
      <w:bookmarkEnd w:id="158"/>
    </w:p>
    <w:p w14:paraId="7E4D9B1D" w14:textId="67E304B7" w:rsidR="004B3695" w:rsidRDefault="004B3695" w:rsidP="00926755">
      <w:pPr>
        <w:ind w:firstLine="720"/>
      </w:pPr>
      <w:r>
        <w:rPr>
          <w:rFonts w:hint="cs"/>
          <w:cs/>
        </w:rPr>
        <w:lastRenderedPageBreak/>
        <w:t xml:space="preserve">ข้อดีของ </w:t>
      </w:r>
      <w:r>
        <w:t>chatterbot</w:t>
      </w:r>
    </w:p>
    <w:p w14:paraId="58AEA6FD" w14:textId="03CDADFC" w:rsidR="00EF59F3" w:rsidRDefault="00FF60AC" w:rsidP="00CD0F1E">
      <w:pPr>
        <w:pStyle w:val="ListParagraph"/>
        <w:numPr>
          <w:ilvl w:val="0"/>
          <w:numId w:val="23"/>
        </w:numPr>
      </w:pPr>
      <w:r>
        <w:rPr>
          <w:rFonts w:hint="cs"/>
          <w:cs/>
        </w:rPr>
        <w:t>เมื่อมีการ</w:t>
      </w:r>
      <w:r w:rsidR="00215EAA">
        <w:rPr>
          <w:rFonts w:hint="cs"/>
          <w:cs/>
        </w:rPr>
        <w:t>พิมพ์ต่างจากที่สอนไป แชทบอท</w:t>
      </w:r>
      <w:r w:rsidR="00517586">
        <w:rPr>
          <w:rFonts w:hint="cs"/>
          <w:cs/>
        </w:rPr>
        <w:t>จะยัง</w:t>
      </w:r>
      <w:r w:rsidR="00215EAA">
        <w:rPr>
          <w:rFonts w:hint="cs"/>
          <w:cs/>
        </w:rPr>
        <w:t>สามารถเข้าใจได้</w:t>
      </w:r>
      <w:r>
        <w:rPr>
          <w:rFonts w:hint="cs"/>
          <w:cs/>
        </w:rPr>
        <w:t>ด้วยการแยกคำ</w:t>
      </w:r>
    </w:p>
    <w:p w14:paraId="7BB31262" w14:textId="48E682AC" w:rsidR="00FF60AC" w:rsidRPr="004F4DED" w:rsidRDefault="00517586" w:rsidP="00CD0F1E">
      <w:pPr>
        <w:pStyle w:val="ListParagraph"/>
        <w:numPr>
          <w:ilvl w:val="0"/>
          <w:numId w:val="23"/>
        </w:numPr>
      </w:pPr>
      <w:r>
        <w:rPr>
          <w:rFonts w:hint="cs"/>
          <w:cs/>
        </w:rPr>
        <w:t>มีการจ</w:t>
      </w:r>
      <w:r w:rsidR="00F9552C">
        <w:rPr>
          <w:rFonts w:hint="cs"/>
          <w:cs/>
        </w:rPr>
        <w:t>ด</w:t>
      </w:r>
      <w:r>
        <w:rPr>
          <w:rFonts w:hint="cs"/>
          <w:cs/>
        </w:rPr>
        <w:t>จำบริบทก่อนหน้า</w:t>
      </w:r>
      <w:r w:rsidR="00F9552C">
        <w:rPr>
          <w:rFonts w:hint="cs"/>
          <w:cs/>
        </w:rPr>
        <w:t>ไว้ในไฟล์ ทำให้มีความสนใจกับคำที่ถูกพูดถึงบ่อยๆ เป็นพิเศษ</w:t>
      </w:r>
    </w:p>
    <w:p w14:paraId="48B020B5" w14:textId="09562B3A" w:rsidR="00465C2B" w:rsidRDefault="00465C2B" w:rsidP="00E31F46">
      <w:pPr>
        <w:ind w:firstLine="720"/>
      </w:pPr>
    </w:p>
    <w:p w14:paraId="6A838042" w14:textId="1FC5C818" w:rsidR="00107EBB" w:rsidRDefault="00E64EA4" w:rsidP="00926755">
      <w:pPr>
        <w:ind w:firstLine="720"/>
      </w:pPr>
      <w:r>
        <w:rPr>
          <w:rFonts w:hint="cs"/>
          <w:cs/>
        </w:rPr>
        <w:t xml:space="preserve">ข้อเสียของ </w:t>
      </w:r>
      <w:r>
        <w:t>chatterbot</w:t>
      </w:r>
    </w:p>
    <w:p w14:paraId="2465F3EB" w14:textId="4C5DA851" w:rsidR="00926755" w:rsidRDefault="00C11DE1" w:rsidP="00CD0F1E">
      <w:pPr>
        <w:pStyle w:val="ListParagraph"/>
        <w:numPr>
          <w:ilvl w:val="0"/>
          <w:numId w:val="2"/>
        </w:numPr>
      </w:pPr>
      <w:r w:rsidRPr="003967EA">
        <w:rPr>
          <w:cs/>
        </w:rPr>
        <w:t>มีคำตอบตามรูปแบบที่กำหนดเท่านั้น</w:t>
      </w:r>
    </w:p>
    <w:p w14:paraId="56B22F88" w14:textId="002282E0" w:rsidR="003967EA" w:rsidRPr="003967EA" w:rsidRDefault="003967EA" w:rsidP="00CD0F1E">
      <w:pPr>
        <w:pStyle w:val="ListParagraph"/>
        <w:numPr>
          <w:ilvl w:val="0"/>
          <w:numId w:val="2"/>
        </w:numPr>
      </w:pPr>
      <w:r>
        <w:rPr>
          <w:rFonts w:hint="cs"/>
          <w:cs/>
        </w:rPr>
        <w:t xml:space="preserve">การสร้าง </w:t>
      </w:r>
      <w:r>
        <w:t xml:space="preserve">story </w:t>
      </w:r>
      <w:r>
        <w:rPr>
          <w:rFonts w:hint="cs"/>
          <w:cs/>
        </w:rPr>
        <w:t>ทำได้ยาก</w:t>
      </w:r>
      <w:r w:rsidR="00C046A5">
        <w:rPr>
          <w:rFonts w:hint="cs"/>
          <w:cs/>
        </w:rPr>
        <w:t xml:space="preserve"> </w:t>
      </w:r>
    </w:p>
    <w:p w14:paraId="0AA39C6F" w14:textId="50535D70" w:rsidR="00107EBB" w:rsidRDefault="00107EBB" w:rsidP="00E31F46">
      <w:pPr>
        <w:ind w:firstLine="720"/>
      </w:pPr>
    </w:p>
    <w:p w14:paraId="41D8A8C5" w14:textId="51CD5CC5" w:rsidR="008901BE" w:rsidRDefault="00404B4C" w:rsidP="00881C22">
      <w:pPr>
        <w:ind w:firstLine="720"/>
        <w:jc w:val="thaiDistribute"/>
        <w:rPr>
          <w:cs/>
        </w:rPr>
      </w:pPr>
      <w:r w:rsidRPr="00404B4C">
        <w:rPr>
          <w:noProof/>
          <w:cs/>
        </w:rPr>
        <w:drawing>
          <wp:anchor distT="0" distB="0" distL="114300" distR="114300" simplePos="0" relativeHeight="251687424" behindDoc="0" locked="0" layoutInCell="1" allowOverlap="1" wp14:anchorId="1CA54D52" wp14:editId="126274A9">
            <wp:simplePos x="0" y="0"/>
            <wp:positionH relativeFrom="margin">
              <wp:align>left</wp:align>
            </wp:positionH>
            <wp:positionV relativeFrom="paragraph">
              <wp:posOffset>1898498</wp:posOffset>
            </wp:positionV>
            <wp:extent cx="5715000" cy="3111500"/>
            <wp:effectExtent l="0" t="0" r="0" b="0"/>
            <wp:wrapTopAndBottom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111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159" w:name="_Toc61186649"/>
      <w:bookmarkStart w:id="160" w:name="_Toc61201576"/>
      <w:bookmarkStart w:id="161" w:name="_Toc61205944"/>
      <w:bookmarkStart w:id="162" w:name="_Toc61295441"/>
      <w:bookmarkStart w:id="163" w:name="_Toc61466312"/>
      <w:r w:rsidR="00DD46BE" w:rsidRPr="008901BE">
        <w:rPr>
          <w:rStyle w:val="TitleChar"/>
        </w:rPr>
        <w:t>2.</w:t>
      </w:r>
      <w:r w:rsidR="00640646" w:rsidRPr="008901BE">
        <w:rPr>
          <w:rStyle w:val="TitleChar"/>
        </w:rPr>
        <w:t>6</w:t>
      </w:r>
      <w:r w:rsidR="00F50085" w:rsidRPr="008901BE">
        <w:rPr>
          <w:rStyle w:val="TitleChar"/>
        </w:rPr>
        <w:t>.3 flow.ai</w:t>
      </w:r>
      <w:bookmarkEnd w:id="159"/>
      <w:bookmarkEnd w:id="160"/>
      <w:bookmarkEnd w:id="161"/>
      <w:bookmarkEnd w:id="162"/>
      <w:bookmarkEnd w:id="163"/>
      <w:r w:rsidR="00C74BBB">
        <w:t xml:space="preserve"> </w:t>
      </w:r>
      <w:r w:rsidR="008901BE">
        <w:rPr>
          <w:rFonts w:hint="cs"/>
          <w:cs/>
        </w:rPr>
        <w:t>คือ</w:t>
      </w:r>
      <w:r w:rsidR="00A110A3">
        <w:rPr>
          <w:rFonts w:hint="cs"/>
          <w:cs/>
        </w:rPr>
        <w:t xml:space="preserve"> โปรแกรมสำหรับสร้างแชทบอท</w:t>
      </w:r>
      <w:r w:rsidR="008901BE">
        <w:rPr>
          <w:rFonts w:hint="cs"/>
          <w:cs/>
        </w:rPr>
        <w:t xml:space="preserve"> </w:t>
      </w:r>
      <w:r w:rsidR="004656D7">
        <w:rPr>
          <w:rFonts w:hint="cs"/>
          <w:cs/>
        </w:rPr>
        <w:t>ที่สามารถตอบกลับด้วยข้อความ เสียง</w:t>
      </w:r>
      <w:r w:rsidR="00853547">
        <w:rPr>
          <w:rFonts w:hint="cs"/>
          <w:cs/>
        </w:rPr>
        <w:t xml:space="preserve"> </w:t>
      </w:r>
      <w:r w:rsidR="004656D7">
        <w:rPr>
          <w:rFonts w:hint="cs"/>
          <w:cs/>
        </w:rPr>
        <w:t>วิดิโอ</w:t>
      </w:r>
      <w:r w:rsidR="00853547">
        <w:rPr>
          <w:rFonts w:hint="cs"/>
          <w:cs/>
        </w:rPr>
        <w:t>และฯลฯ</w:t>
      </w:r>
      <w:r w:rsidR="004656D7">
        <w:rPr>
          <w:rFonts w:hint="cs"/>
          <w:cs/>
        </w:rPr>
        <w:t xml:space="preserve"> ซึ่งตัวโปรแกรมนี้ถูก</w:t>
      </w:r>
      <w:r w:rsidR="00365E8A">
        <w:rPr>
          <w:rFonts w:hint="cs"/>
          <w:cs/>
        </w:rPr>
        <w:t>ออก</w:t>
      </w:r>
      <w:r w:rsidR="004656D7">
        <w:rPr>
          <w:rFonts w:hint="cs"/>
          <w:cs/>
        </w:rPr>
        <w:t>แบบมาเพื่อการทำงานเป็นทีมแบบวันต่อวัน</w:t>
      </w:r>
      <w:r w:rsidR="006B28AF">
        <w:rPr>
          <w:rFonts w:hint="cs"/>
          <w:cs/>
        </w:rPr>
        <w:t>ผ่าน</w:t>
      </w:r>
      <w:r w:rsidR="00DB195A">
        <w:t xml:space="preserve"> </w:t>
      </w:r>
      <w:r w:rsidR="007F1E0A">
        <w:rPr>
          <w:rFonts w:hint="cs"/>
        </w:rPr>
        <w:t>web browser</w:t>
      </w:r>
      <w:r w:rsidR="00797BC7">
        <w:rPr>
          <w:rFonts w:hint="cs"/>
          <w:cs/>
        </w:rPr>
        <w:t xml:space="preserve"> และมีการรองรับภาษาที่หลากหลาย</w:t>
      </w:r>
      <w:r w:rsidR="00BE1DB7">
        <w:rPr>
          <w:rFonts w:hint="cs"/>
          <w:cs/>
        </w:rPr>
        <w:t xml:space="preserve"> </w:t>
      </w:r>
      <w:r w:rsidR="002C063F">
        <w:rPr>
          <w:rFonts w:hint="cs"/>
          <w:cs/>
        </w:rPr>
        <w:t xml:space="preserve">ซึ่งโปรแกรม </w:t>
      </w:r>
      <w:r w:rsidR="002C063F">
        <w:t xml:space="preserve">flow.ai </w:t>
      </w:r>
      <w:r w:rsidR="002C063F">
        <w:rPr>
          <w:rFonts w:hint="cs"/>
          <w:cs/>
        </w:rPr>
        <w:t xml:space="preserve">จะเน้นไปที่ </w:t>
      </w:r>
      <w:r w:rsidR="002C063F">
        <w:t xml:space="preserve">flow </w:t>
      </w:r>
      <w:r w:rsidR="002C063F">
        <w:rPr>
          <w:rFonts w:hint="cs"/>
          <w:cs/>
        </w:rPr>
        <w:t>ในการพูดคุย</w:t>
      </w:r>
      <w:r w:rsidR="00C05344">
        <w:rPr>
          <w:rFonts w:hint="cs"/>
          <w:cs/>
        </w:rPr>
        <w:t>เป็นหลัก</w:t>
      </w:r>
      <w:r w:rsidR="00E2549C">
        <w:t xml:space="preserve"> </w:t>
      </w:r>
      <w:r w:rsidR="00E2549C">
        <w:rPr>
          <w:rFonts w:hint="cs"/>
          <w:cs/>
        </w:rPr>
        <w:t xml:space="preserve">จึงทำให้หน้าต่างหลักจะแสดง </w:t>
      </w:r>
      <w:r w:rsidR="00E2549C">
        <w:t xml:space="preserve">flow </w:t>
      </w:r>
      <w:r w:rsidR="00E2549C">
        <w:rPr>
          <w:rFonts w:hint="cs"/>
          <w:cs/>
        </w:rPr>
        <w:t>ของข้อความเพื่อให้เข้าใจได้ง่าย และตรงจุดประสงค์หลักของการใช้งาน</w:t>
      </w:r>
      <w:r w:rsidR="00AE66AC">
        <w:rPr>
          <w:rFonts w:hint="cs"/>
          <w:cs/>
        </w:rPr>
        <w:t xml:space="preserve"> โดยในการสร้างแชทบอทจะให้เลือกว่าจะเชื่อมต่อไปยังแอปพลิเคชันใด และใช้งานในด้านใดเป็นหลั</w:t>
      </w:r>
      <w:r w:rsidR="00881C22">
        <w:rPr>
          <w:rFonts w:hint="cs"/>
          <w:cs/>
        </w:rPr>
        <w:t>ก</w:t>
      </w:r>
      <w:r w:rsidR="00AE66AC">
        <w:rPr>
          <w:rFonts w:hint="cs"/>
          <w:cs/>
        </w:rPr>
        <w:t xml:space="preserve"> ซึ่งจะส่งผลต่อข้อมูลต่อมาที่ระบบต้องการรับ และหน้าต่างแสดงผลเมื่อมีการรัน</w:t>
      </w:r>
      <w:r w:rsidR="0081351E">
        <w:t xml:space="preserve"> [10]</w:t>
      </w:r>
    </w:p>
    <w:p w14:paraId="6BE806C7" w14:textId="5B3BDA15" w:rsidR="00404B4C" w:rsidRDefault="00404B4C" w:rsidP="00DD7AE1">
      <w:pPr>
        <w:pStyle w:val="picture1"/>
      </w:pPr>
      <w:bookmarkStart w:id="164" w:name="_Toc61295442"/>
      <w:r>
        <w:rPr>
          <w:rFonts w:hint="cs"/>
          <w:cs/>
        </w:rPr>
        <w:t xml:space="preserve">ภาพที่ </w:t>
      </w:r>
      <w:r w:rsidR="003529BD">
        <w:t>2.</w:t>
      </w:r>
      <w:r w:rsidR="00DD7AE1">
        <w:t>23</w:t>
      </w:r>
      <w:r w:rsidR="00F14834">
        <w:rPr>
          <w:rFonts w:hint="cs"/>
          <w:cs/>
        </w:rPr>
        <w:t xml:space="preserve"> หน้าจอหลักของ </w:t>
      </w:r>
      <w:r w:rsidR="00F14834">
        <w:t>flow.ai</w:t>
      </w:r>
      <w:bookmarkEnd w:id="164"/>
      <w:r w:rsidR="00F14834">
        <w:t xml:space="preserve"> </w:t>
      </w:r>
    </w:p>
    <w:p w14:paraId="3A8E68E7" w14:textId="47AA3AE9" w:rsidR="0010033B" w:rsidRDefault="008B775F" w:rsidP="00DD7AE1">
      <w:pPr>
        <w:pStyle w:val="picture1"/>
      </w:pPr>
      <w:bookmarkStart w:id="165" w:name="_Toc61295443"/>
      <w:r w:rsidRPr="008B775F">
        <w:rPr>
          <w:noProof/>
          <w:cs/>
        </w:rPr>
        <w:lastRenderedPageBreak/>
        <w:drawing>
          <wp:anchor distT="0" distB="0" distL="114300" distR="114300" simplePos="0" relativeHeight="251688448" behindDoc="0" locked="0" layoutInCell="1" allowOverlap="1" wp14:anchorId="4D0ACD68" wp14:editId="01E29892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5244465" cy="3157220"/>
            <wp:effectExtent l="0" t="0" r="0" b="5080"/>
            <wp:wrapTopAndBottom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4465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cs"/>
          <w:cs/>
        </w:rPr>
        <w:t xml:space="preserve">ภาพที่ </w:t>
      </w:r>
      <w:r w:rsidR="003529BD">
        <w:t>2.</w:t>
      </w:r>
      <w:r w:rsidR="00DD7AE1">
        <w:t>24</w:t>
      </w:r>
      <w:r>
        <w:rPr>
          <w:rFonts w:hint="cs"/>
          <w:cs/>
        </w:rPr>
        <w:t xml:space="preserve"> หน้าจอแสดงผลการรันของ </w:t>
      </w:r>
      <w:r>
        <w:t>flow.ai</w:t>
      </w:r>
      <w:bookmarkEnd w:id="165"/>
    </w:p>
    <w:p w14:paraId="452BBA05" w14:textId="012CEF8D" w:rsidR="00404B4C" w:rsidRDefault="00404B4C" w:rsidP="00365E8A">
      <w:pPr>
        <w:ind w:firstLine="720"/>
      </w:pPr>
    </w:p>
    <w:p w14:paraId="17E97A3D" w14:textId="360A5927" w:rsidR="00675994" w:rsidRDefault="007160C3" w:rsidP="009C5EC9">
      <w:r>
        <w:tab/>
      </w:r>
      <w:r>
        <w:rPr>
          <w:rFonts w:hint="cs"/>
          <w:cs/>
        </w:rPr>
        <w:t xml:space="preserve">ข้อดีของ </w:t>
      </w:r>
      <w:r>
        <w:t xml:space="preserve">flow.ai </w:t>
      </w:r>
    </w:p>
    <w:p w14:paraId="460B0223" w14:textId="4AC86F20" w:rsidR="007160C3" w:rsidRDefault="002A6CCE" w:rsidP="00CD0F1E">
      <w:pPr>
        <w:pStyle w:val="ListParagraph"/>
        <w:numPr>
          <w:ilvl w:val="0"/>
          <w:numId w:val="18"/>
        </w:numPr>
      </w:pPr>
      <w:r w:rsidRPr="002A6CCE">
        <w:rPr>
          <w:cs/>
        </w:rPr>
        <w:t xml:space="preserve">มีการเรียก </w:t>
      </w:r>
      <w:proofErr w:type="spellStart"/>
      <w:r w:rsidRPr="002A6CCE">
        <w:t>api</w:t>
      </w:r>
      <w:proofErr w:type="spellEnd"/>
      <w:r w:rsidRPr="002A6CCE">
        <w:t xml:space="preserve"> </w:t>
      </w:r>
      <w:r w:rsidR="00A65916">
        <w:rPr>
          <w:rFonts w:hint="cs"/>
          <w:cs/>
        </w:rPr>
        <w:t>ไป</w:t>
      </w:r>
      <w:r w:rsidRPr="002A6CCE">
        <w:rPr>
          <w:cs/>
        </w:rPr>
        <w:t>บริการบนเว็บ</w:t>
      </w:r>
    </w:p>
    <w:p w14:paraId="49196147" w14:textId="3B7D4B2B" w:rsidR="002A6CCE" w:rsidRDefault="002A6CCE" w:rsidP="00CD0F1E">
      <w:pPr>
        <w:pStyle w:val="ListParagraph"/>
        <w:numPr>
          <w:ilvl w:val="0"/>
          <w:numId w:val="18"/>
        </w:numPr>
      </w:pPr>
      <w:r>
        <w:rPr>
          <w:rFonts w:hint="cs"/>
          <w:cs/>
        </w:rPr>
        <w:t>สามารถสร้างแชทบอทโดยไม่ต้องเขียนโค้ด</w:t>
      </w:r>
    </w:p>
    <w:p w14:paraId="7735B73A" w14:textId="77777777" w:rsidR="00AE42E3" w:rsidRDefault="00AE42E3" w:rsidP="00CD0F1E">
      <w:pPr>
        <w:pStyle w:val="ListParagraph"/>
        <w:numPr>
          <w:ilvl w:val="0"/>
          <w:numId w:val="18"/>
        </w:numPr>
      </w:pPr>
      <w:r w:rsidRPr="001B016D">
        <w:rPr>
          <w:cs/>
        </w:rPr>
        <w:t xml:space="preserve">สามารถใช้งานได้ฟรี และไม่ต้องมี </w:t>
      </w:r>
      <w:r w:rsidRPr="001B016D">
        <w:t xml:space="preserve">server </w:t>
      </w:r>
      <w:r w:rsidRPr="001B016D">
        <w:rPr>
          <w:cs/>
        </w:rPr>
        <w:t>เป็นของตัวเอง</w:t>
      </w:r>
    </w:p>
    <w:p w14:paraId="50B97E79" w14:textId="6C504CCE" w:rsidR="00AE42E3" w:rsidRDefault="0089076A" w:rsidP="00CD0F1E">
      <w:pPr>
        <w:pStyle w:val="ListParagraph"/>
        <w:numPr>
          <w:ilvl w:val="0"/>
          <w:numId w:val="18"/>
        </w:numPr>
      </w:pPr>
      <w:r>
        <w:rPr>
          <w:rFonts w:hint="cs"/>
          <w:cs/>
        </w:rPr>
        <w:t xml:space="preserve">มีการเข้าใจภาษาด้วย </w:t>
      </w:r>
      <w:r>
        <w:t>NLP</w:t>
      </w:r>
      <w:r>
        <w:rPr>
          <w:rFonts w:hint="cs"/>
          <w:cs/>
        </w:rPr>
        <w:t xml:space="preserve"> ทำให้</w:t>
      </w:r>
      <w:r w:rsidR="00057165">
        <w:rPr>
          <w:rFonts w:hint="cs"/>
          <w:cs/>
        </w:rPr>
        <w:t>เมื่อเขียนข้อความที่ไม่ได้สอนก็ยังสามารถหาได้</w:t>
      </w:r>
    </w:p>
    <w:p w14:paraId="24AB53BC" w14:textId="276F5ED8" w:rsidR="00331125" w:rsidRDefault="00331125" w:rsidP="00331125">
      <w:pPr>
        <w:ind w:left="720"/>
      </w:pPr>
    </w:p>
    <w:p w14:paraId="769658D6" w14:textId="25C25D7F" w:rsidR="00331125" w:rsidRDefault="00331125" w:rsidP="00331125">
      <w:pPr>
        <w:ind w:left="720"/>
      </w:pPr>
      <w:r>
        <w:rPr>
          <w:rFonts w:hint="cs"/>
          <w:cs/>
        </w:rPr>
        <w:t xml:space="preserve">ข้อเสียของ </w:t>
      </w:r>
      <w:r>
        <w:t>flow.ai</w:t>
      </w:r>
    </w:p>
    <w:p w14:paraId="2C89982C" w14:textId="6609D7A4" w:rsidR="00331125" w:rsidRPr="00E55A71" w:rsidRDefault="00E55A71" w:rsidP="00CD0F1E">
      <w:pPr>
        <w:pStyle w:val="ListParagraph"/>
        <w:numPr>
          <w:ilvl w:val="0"/>
          <w:numId w:val="19"/>
        </w:numPr>
      </w:pPr>
      <w:r w:rsidRPr="00E55A71">
        <w:rPr>
          <w:cs/>
        </w:rPr>
        <w:t xml:space="preserve">ไม่เหมาะกับบุคคลทั่วไปที่ไม่ใช่ </w:t>
      </w:r>
      <w:r w:rsidRPr="00E55A71">
        <w:t>developer</w:t>
      </w:r>
    </w:p>
    <w:p w14:paraId="0361AC2B" w14:textId="024F69C5" w:rsidR="00162EF5" w:rsidRPr="00162EF5" w:rsidRDefault="008877B4" w:rsidP="00CD0F1E">
      <w:pPr>
        <w:pStyle w:val="ListParagraph"/>
        <w:numPr>
          <w:ilvl w:val="0"/>
          <w:numId w:val="19"/>
        </w:numPr>
        <w:rPr>
          <w:cs/>
        </w:rPr>
        <w:sectPr w:rsidR="00162EF5" w:rsidRPr="00162EF5" w:rsidSect="00786FBD">
          <w:headerReference w:type="default" r:id="rId61"/>
          <w:footerReference w:type="default" r:id="rId62"/>
          <w:pgSz w:w="11906" w:h="16838"/>
          <w:pgMar w:top="2160" w:right="1440" w:bottom="1440" w:left="2160" w:header="706" w:footer="706" w:gutter="0"/>
          <w:pgNumType w:start="6"/>
          <w:cols w:space="708"/>
          <w:docGrid w:linePitch="360"/>
        </w:sectPr>
      </w:pPr>
      <w:r w:rsidRPr="008877B4">
        <w:rPr>
          <w:cs/>
        </w:rPr>
        <w:t>ไม่มี</w:t>
      </w:r>
      <w:r w:rsidRPr="008877B4">
        <w:t xml:space="preserve"> entity </w:t>
      </w:r>
      <w:r w:rsidRPr="008877B4">
        <w:rPr>
          <w:cs/>
        </w:rPr>
        <w:t>เบื้องต้นมาให้ จึงต้องทำเองทั้งหมด</w:t>
      </w:r>
    </w:p>
    <w:p w14:paraId="1766C440" w14:textId="5D2CE4A5" w:rsidR="00045AB9" w:rsidRDefault="00F078EE" w:rsidP="006328B3">
      <w:pPr>
        <w:pStyle w:val="Heading1"/>
        <w:rPr>
          <w:rFonts w:hint="cs"/>
        </w:rPr>
      </w:pPr>
      <w:r>
        <w:rPr>
          <w:rFonts w:hint="cs"/>
          <w:cs/>
        </w:rPr>
        <w:lastRenderedPageBreak/>
        <w:t xml:space="preserve">บทที่ </w:t>
      </w:r>
      <w:r>
        <w:t>3</w:t>
      </w:r>
      <w:r>
        <w:br/>
      </w:r>
      <w:r>
        <w:rPr>
          <w:rFonts w:hint="cs"/>
          <w:cs/>
        </w:rPr>
        <w:t>การวิเคราะห์และ</w:t>
      </w:r>
      <w:r w:rsidR="00DF3DC1">
        <w:rPr>
          <w:rFonts w:hint="cs"/>
          <w:cs/>
        </w:rPr>
        <w:t>ขั้นตอนวิธี</w:t>
      </w:r>
    </w:p>
    <w:p w14:paraId="7DE66F76" w14:textId="48902E03" w:rsidR="00D33054" w:rsidRDefault="0093032A" w:rsidP="006328B3">
      <w:pPr>
        <w:jc w:val="thaiDistribute"/>
      </w:pPr>
      <w:r>
        <w:rPr>
          <w:cs/>
        </w:rPr>
        <w:tab/>
      </w:r>
      <w:r>
        <w:rPr>
          <w:rFonts w:hint="cs"/>
          <w:cs/>
        </w:rPr>
        <w:t>ในการสร้างแชทบอท</w:t>
      </w:r>
      <w:r w:rsidR="0062441C">
        <w:rPr>
          <w:rFonts w:hint="cs"/>
          <w:cs/>
        </w:rPr>
        <w:t>นั้น เราจะต้องมีการเตรียมชุดข้อมูล</w:t>
      </w:r>
      <w:r w:rsidR="00DE49CA">
        <w:rPr>
          <w:rFonts w:hint="cs"/>
          <w:cs/>
        </w:rPr>
        <w:t>ที่ประกอบ</w:t>
      </w:r>
      <w:r w:rsidR="00B00D3A">
        <w:rPr>
          <w:rFonts w:hint="cs"/>
          <w:cs/>
        </w:rPr>
        <w:t>ด้วยข้อความ</w:t>
      </w:r>
      <w:r w:rsidR="00B00D3A">
        <w:t xml:space="preserve"> (message) </w:t>
      </w:r>
      <w:r w:rsidR="00B00D3A">
        <w:rPr>
          <w:rFonts w:hint="cs"/>
          <w:cs/>
        </w:rPr>
        <w:t>และ</w:t>
      </w:r>
      <w:r w:rsidR="00346884">
        <w:rPr>
          <w:rFonts w:hint="cs"/>
          <w:cs/>
        </w:rPr>
        <w:t xml:space="preserve">การระบุเจตนา </w:t>
      </w:r>
      <w:r w:rsidR="00346884">
        <w:t xml:space="preserve">(intent </w:t>
      </w:r>
      <w:r w:rsidR="00346884">
        <w:rPr>
          <w:rFonts w:hint="cs"/>
          <w:cs/>
        </w:rPr>
        <w:t xml:space="preserve">มาจากคำว่า </w:t>
      </w:r>
      <w:r w:rsidR="00346884">
        <w:t xml:space="preserve">intention) </w:t>
      </w:r>
      <w:r w:rsidR="00346884">
        <w:rPr>
          <w:rFonts w:hint="cs"/>
          <w:cs/>
        </w:rPr>
        <w:t>โดย</w:t>
      </w:r>
      <w:r w:rsidR="00FC2109">
        <w:rPr>
          <w:rFonts w:hint="cs"/>
          <w:cs/>
        </w:rPr>
        <w:t xml:space="preserve">ทั่วไปการระบุ </w:t>
      </w:r>
      <w:r w:rsidR="00FC2109">
        <w:t xml:space="preserve">intent </w:t>
      </w:r>
      <w:r w:rsidR="003902C3">
        <w:rPr>
          <w:rFonts w:hint="cs"/>
          <w:cs/>
        </w:rPr>
        <w:t>ให้กับข้อความจำเป็นจะต้องใช้มนุษ</w:t>
      </w:r>
      <w:r w:rsidR="00CD538A">
        <w:rPr>
          <w:rFonts w:hint="cs"/>
          <w:cs/>
        </w:rPr>
        <w:t>ย์</w:t>
      </w:r>
      <w:r w:rsidR="00662C23">
        <w:rPr>
          <w:rFonts w:hint="cs"/>
          <w:cs/>
        </w:rPr>
        <w:t>เป็นผู้</w:t>
      </w:r>
      <w:r w:rsidR="003F0661">
        <w:rPr>
          <w:rFonts w:hint="cs"/>
          <w:cs/>
        </w:rPr>
        <w:t xml:space="preserve">พิจารณาว่าข้อความนั้นๆ </w:t>
      </w:r>
      <w:r w:rsidR="008A5FD1">
        <w:rPr>
          <w:rFonts w:hint="cs"/>
          <w:cs/>
        </w:rPr>
        <w:t xml:space="preserve">ตรงกับ </w:t>
      </w:r>
      <w:r w:rsidR="008A5FD1">
        <w:t xml:space="preserve">intent </w:t>
      </w:r>
      <w:r w:rsidR="00773AFE">
        <w:t xml:space="preserve"> </w:t>
      </w:r>
      <w:r w:rsidR="00773AFE">
        <w:rPr>
          <w:rFonts w:hint="cs"/>
          <w:cs/>
        </w:rPr>
        <w:t>ใด ซึ่งหาก</w:t>
      </w:r>
      <w:r w:rsidR="00CC6B9A">
        <w:rPr>
          <w:rFonts w:hint="cs"/>
          <w:cs/>
        </w:rPr>
        <w:t>มีข้อความจำนวนมาก จะทำให้ต้องใช้เวล</w:t>
      </w:r>
      <w:r w:rsidR="002B2552">
        <w:rPr>
          <w:rFonts w:hint="cs"/>
          <w:cs/>
        </w:rPr>
        <w:t>านาน การจัดกลุ่ม</w:t>
      </w:r>
      <w:r w:rsidR="00E05550">
        <w:rPr>
          <w:rFonts w:hint="cs"/>
          <w:cs/>
        </w:rPr>
        <w:t>ข้อความที่มีความคล้ายกันให้อยู่ในกลุ่มเดียวกันแล</w:t>
      </w:r>
      <w:r w:rsidR="006328B3">
        <w:rPr>
          <w:rFonts w:hint="cs"/>
          <w:cs/>
        </w:rPr>
        <w:t>้ว</w:t>
      </w:r>
      <w:r w:rsidR="00E05550">
        <w:rPr>
          <w:rFonts w:hint="cs"/>
          <w:cs/>
        </w:rPr>
        <w:t xml:space="preserve">ระบุ </w:t>
      </w:r>
      <w:r w:rsidR="00E05550">
        <w:t xml:space="preserve">intent </w:t>
      </w:r>
      <w:r w:rsidR="00BA3C9F">
        <w:rPr>
          <w:rFonts w:hint="cs"/>
          <w:cs/>
        </w:rPr>
        <w:t>ในคราวเดียวกันจะทำให้</w:t>
      </w:r>
      <w:r w:rsidR="00320690">
        <w:rPr>
          <w:rFonts w:hint="cs"/>
          <w:cs/>
        </w:rPr>
        <w:t>การเตรียมข้อมูลมีความรวดเร็วมากขึ้น</w:t>
      </w:r>
      <w:r w:rsidR="00CF44E4">
        <w:rPr>
          <w:rFonts w:hint="cs"/>
          <w:cs/>
        </w:rPr>
        <w:t xml:space="preserve"> นอกจากนั้นแชทบอทที่มีการสร้างขึ้น</w:t>
      </w:r>
      <w:r w:rsidR="00400B45">
        <w:rPr>
          <w:rFonts w:hint="cs"/>
          <w:cs/>
        </w:rPr>
        <w:t xml:space="preserve"> เมื่อนำ</w:t>
      </w:r>
      <w:r w:rsidR="00244BD9">
        <w:rPr>
          <w:rFonts w:hint="cs"/>
          <w:cs/>
        </w:rPr>
        <w:t>ไปใช้งานสักระยะจะมีข้อควา</w:t>
      </w:r>
      <w:r w:rsidR="004F23E7">
        <w:rPr>
          <w:rFonts w:hint="cs"/>
          <w:cs/>
        </w:rPr>
        <w:t>มใหม่ที่ควรนำมาสอนแชทบอทเพิ่ม</w:t>
      </w:r>
      <w:r w:rsidR="006328B3">
        <w:rPr>
          <w:rFonts w:hint="cs"/>
          <w:cs/>
        </w:rPr>
        <w:t>เติม</w:t>
      </w:r>
      <w:r w:rsidR="004F23E7">
        <w:rPr>
          <w:rFonts w:hint="cs"/>
          <w:cs/>
        </w:rPr>
        <w:t xml:space="preserve"> การระบุ </w:t>
      </w:r>
      <w:r w:rsidR="004F23E7">
        <w:t xml:space="preserve">intent </w:t>
      </w:r>
      <w:r w:rsidR="004F23E7">
        <w:rPr>
          <w:rFonts w:hint="cs"/>
          <w:cs/>
        </w:rPr>
        <w:t xml:space="preserve">ให้กับข้อความใหม่นี้หากมีจำนวนมาก </w:t>
      </w:r>
      <w:r w:rsidR="00A84118">
        <w:rPr>
          <w:rFonts w:hint="cs"/>
          <w:cs/>
        </w:rPr>
        <w:t>และใช้มนุษย์ทำก็จะสิ้นเปลืองเวลาเช่นกัน จึงต้องมี</w:t>
      </w:r>
      <w:r w:rsidR="00D33054">
        <w:rPr>
          <w:rFonts w:hint="cs"/>
          <w:cs/>
        </w:rPr>
        <w:t xml:space="preserve">โมเดลสำหรับจำแนกข้อความที่เกิดขึ้นใหม่เหล่านี้ว่าเป็น </w:t>
      </w:r>
      <w:r w:rsidR="00D33054">
        <w:t xml:space="preserve">intent </w:t>
      </w:r>
      <w:r w:rsidR="00D33054">
        <w:rPr>
          <w:rFonts w:hint="cs"/>
          <w:cs/>
        </w:rPr>
        <w:t>ใด</w:t>
      </w:r>
    </w:p>
    <w:p w14:paraId="60DBAAEC" w14:textId="25437876" w:rsidR="00D33054" w:rsidRDefault="00D33054" w:rsidP="006328B3">
      <w:pPr>
        <w:jc w:val="thaiDistribute"/>
      </w:pPr>
      <w:r>
        <w:rPr>
          <w:cs/>
        </w:rPr>
        <w:tab/>
      </w:r>
      <w:r>
        <w:rPr>
          <w:rFonts w:hint="cs"/>
          <w:cs/>
        </w:rPr>
        <w:t>คณะผู้จัดทำโครงงานจึงได้วิเคราะห์</w:t>
      </w:r>
      <w:r w:rsidR="00B63204">
        <w:rPr>
          <w:rFonts w:hint="cs"/>
          <w:cs/>
        </w:rPr>
        <w:t xml:space="preserve">และออกแบบขั้นตอนในการพัฒนางาน โดยประกอบไปด้วย </w:t>
      </w:r>
      <w:r w:rsidR="006328B3">
        <w:t>4</w:t>
      </w:r>
      <w:r w:rsidR="00B63204">
        <w:t xml:space="preserve"> </w:t>
      </w:r>
      <w:r w:rsidR="00B63204">
        <w:rPr>
          <w:rFonts w:hint="cs"/>
          <w:cs/>
        </w:rPr>
        <w:t>ข้อหลัก ดังนี้</w:t>
      </w:r>
    </w:p>
    <w:p w14:paraId="4C716490" w14:textId="77777777" w:rsidR="00F22C3C" w:rsidRDefault="00B63204" w:rsidP="006328B3">
      <w:pPr>
        <w:pStyle w:val="ListParagraph"/>
        <w:numPr>
          <w:ilvl w:val="0"/>
          <w:numId w:val="32"/>
        </w:numPr>
        <w:jc w:val="thaiDistribute"/>
      </w:pPr>
      <w:r>
        <w:rPr>
          <w:rFonts w:hint="cs"/>
          <w:cs/>
        </w:rPr>
        <w:t>การ</w:t>
      </w:r>
      <w:r w:rsidR="00F22C3C">
        <w:rPr>
          <w:rFonts w:hint="cs"/>
          <w:cs/>
        </w:rPr>
        <w:t xml:space="preserve">จัดกลุ่มข้อความเพื่อกำหนด </w:t>
      </w:r>
      <w:r w:rsidR="00F22C3C">
        <w:t>intent</w:t>
      </w:r>
    </w:p>
    <w:p w14:paraId="16482798" w14:textId="28711DB6" w:rsidR="00F22C3C" w:rsidRDefault="00F22C3C" w:rsidP="006328B3">
      <w:pPr>
        <w:pStyle w:val="ListParagraph"/>
        <w:numPr>
          <w:ilvl w:val="0"/>
          <w:numId w:val="32"/>
        </w:numPr>
        <w:jc w:val="thaiDistribute"/>
      </w:pPr>
      <w:r>
        <w:rPr>
          <w:rFonts w:hint="cs"/>
          <w:cs/>
        </w:rPr>
        <w:t>การสร้างโมเดล</w:t>
      </w:r>
      <w:r w:rsidR="006328B3">
        <w:rPr>
          <w:rFonts w:hint="cs"/>
          <w:cs/>
        </w:rPr>
        <w:t xml:space="preserve"> </w:t>
      </w:r>
      <w:r>
        <w:rPr>
          <w:rFonts w:hint="cs"/>
          <w:cs/>
        </w:rPr>
        <w:t>และทดสอบโมเดล</w:t>
      </w:r>
      <w:r w:rsidR="005076DE">
        <w:rPr>
          <w:rFonts w:hint="cs"/>
          <w:cs/>
        </w:rPr>
        <w:t xml:space="preserve">ในการจำแนก </w:t>
      </w:r>
      <w:r w:rsidR="005076DE">
        <w:t>intent</w:t>
      </w:r>
    </w:p>
    <w:p w14:paraId="5DBDC1D4" w14:textId="58203045" w:rsidR="005076DE" w:rsidRDefault="005076DE" w:rsidP="006328B3">
      <w:pPr>
        <w:pStyle w:val="ListParagraph"/>
        <w:numPr>
          <w:ilvl w:val="0"/>
          <w:numId w:val="32"/>
        </w:numPr>
        <w:jc w:val="thaiDistribute"/>
      </w:pPr>
      <w:r>
        <w:rPr>
          <w:rFonts w:hint="cs"/>
          <w:cs/>
        </w:rPr>
        <w:t>ชุดข้อมูลที่ใช้ทำการทดสอบ</w:t>
      </w:r>
      <w:r w:rsidR="00AF53A0">
        <w:rPr>
          <w:rFonts w:hint="cs"/>
          <w:cs/>
        </w:rPr>
        <w:t xml:space="preserve"> </w:t>
      </w:r>
      <w:r>
        <w:rPr>
          <w:rFonts w:hint="cs"/>
          <w:cs/>
        </w:rPr>
        <w:t>และตัวชี้วัดประสิทธิภาพ</w:t>
      </w:r>
    </w:p>
    <w:p w14:paraId="4425DF8F" w14:textId="29E1A567" w:rsidR="005076DE" w:rsidRDefault="005076DE" w:rsidP="006328B3">
      <w:pPr>
        <w:pStyle w:val="ListParagraph"/>
        <w:numPr>
          <w:ilvl w:val="0"/>
          <w:numId w:val="32"/>
        </w:numPr>
        <w:jc w:val="thaiDistribute"/>
      </w:pPr>
      <w:r>
        <w:rPr>
          <w:rFonts w:hint="cs"/>
          <w:cs/>
        </w:rPr>
        <w:t>การประยุกต์ใช้</w:t>
      </w:r>
      <w:r w:rsidR="00AF53A0">
        <w:rPr>
          <w:rFonts w:hint="cs"/>
          <w:cs/>
        </w:rPr>
        <w:t xml:space="preserve"> </w:t>
      </w:r>
      <w:r>
        <w:rPr>
          <w:rFonts w:hint="cs"/>
          <w:cs/>
        </w:rPr>
        <w:t>เพื่อพัฒนา</w:t>
      </w:r>
      <w:r w:rsidR="00593734">
        <w:rPr>
          <w:rFonts w:hint="cs"/>
          <w:cs/>
        </w:rPr>
        <w:t>ต้นแบบแชทบอท</w:t>
      </w:r>
      <w:r w:rsidR="00AF53A0">
        <w:rPr>
          <w:rFonts w:hint="cs"/>
          <w:cs/>
        </w:rPr>
        <w:t xml:space="preserve"> </w:t>
      </w:r>
      <w:r w:rsidR="00593734">
        <w:rPr>
          <w:rFonts w:hint="cs"/>
          <w:cs/>
        </w:rPr>
        <w:t>และการอัพเดตแชทบอท</w:t>
      </w:r>
    </w:p>
    <w:p w14:paraId="4A13BBAD" w14:textId="77777777" w:rsidR="00506578" w:rsidRDefault="00593734" w:rsidP="006328B3">
      <w:pPr>
        <w:jc w:val="thaiDistribute"/>
      </w:pPr>
      <w:r>
        <w:rPr>
          <w:rFonts w:hint="cs"/>
          <w:cs/>
        </w:rPr>
        <w:t>โดย</w:t>
      </w:r>
      <w:r w:rsidR="0051163D">
        <w:rPr>
          <w:rFonts w:hint="cs"/>
          <w:cs/>
        </w:rPr>
        <w:t>รายละเอียดในการดำเนินการแต่ละหัวข้อ จะกล่าวดังต่อไปนี้</w:t>
      </w:r>
    </w:p>
    <w:p w14:paraId="4C02E8C1" w14:textId="77777777" w:rsidR="00506578" w:rsidRDefault="00506578" w:rsidP="00AF53A0">
      <w:pPr>
        <w:pStyle w:val="Heading2"/>
      </w:pPr>
      <w:r>
        <w:t xml:space="preserve">3.1 </w:t>
      </w:r>
      <w:r w:rsidR="00F223FD">
        <w:rPr>
          <w:rFonts w:hint="cs"/>
          <w:cs/>
        </w:rPr>
        <w:t>การจัดกลุ่มข้อความเพื่อกำหนด</w:t>
      </w:r>
      <w:r w:rsidR="00F223FD">
        <w:t xml:space="preserve"> intent </w:t>
      </w:r>
    </w:p>
    <w:p w14:paraId="10850888" w14:textId="71B438A6" w:rsidR="00E45BD9" w:rsidRDefault="00E45BD9" w:rsidP="006328B3">
      <w:pPr>
        <w:jc w:val="thaiDistribute"/>
        <w:rPr>
          <w:cs/>
        </w:rPr>
      </w:pPr>
      <w:r>
        <w:tab/>
      </w:r>
      <w:r>
        <w:rPr>
          <w:rFonts w:hint="cs"/>
          <w:cs/>
        </w:rPr>
        <w:t>ในขั้นตอนแรก</w:t>
      </w:r>
      <w:r w:rsidR="00A3234A">
        <w:rPr>
          <w:rFonts w:hint="cs"/>
          <w:cs/>
        </w:rPr>
        <w:t>จะเป็นการจัดกลุ่มของข้อความ โดย</w:t>
      </w:r>
      <w:r w:rsidR="00BD5848">
        <w:rPr>
          <w:rFonts w:hint="cs"/>
          <w:cs/>
        </w:rPr>
        <w:t>ใช้</w:t>
      </w:r>
      <w:r w:rsidR="00CD07F5">
        <w:rPr>
          <w:rFonts w:hint="cs"/>
          <w:cs/>
        </w:rPr>
        <w:t>การเรียนรู้ของเครื่อง</w:t>
      </w:r>
      <w:r w:rsidR="00C312D7">
        <w:rPr>
          <w:rFonts w:hint="cs"/>
          <w:cs/>
        </w:rPr>
        <w:t xml:space="preserve"> แบบไม่มีผู้สอน </w:t>
      </w:r>
      <w:r w:rsidR="00AF2287">
        <w:rPr>
          <w:rFonts w:hint="cs"/>
          <w:cs/>
        </w:rPr>
        <w:t>เมื่อสามารถแบ่งกลุ่มเรียบร้อยแล้ว</w:t>
      </w:r>
      <w:r w:rsidR="002C6953">
        <w:rPr>
          <w:rFonts w:hint="cs"/>
          <w:cs/>
        </w:rPr>
        <w:t xml:space="preserve"> </w:t>
      </w:r>
      <w:r w:rsidR="00943D4A">
        <w:rPr>
          <w:rFonts w:hint="cs"/>
          <w:cs/>
        </w:rPr>
        <w:t>จะให้มนุษย์มาระบุ</w:t>
      </w:r>
      <w:r w:rsidR="00943D4A">
        <w:t xml:space="preserve"> intent </w:t>
      </w:r>
      <w:r w:rsidR="00943D4A">
        <w:rPr>
          <w:rFonts w:hint="cs"/>
          <w:cs/>
        </w:rPr>
        <w:t>ให้กับข้อความแต่ละกลุ่ม</w:t>
      </w:r>
      <w:r w:rsidR="00A2228C">
        <w:rPr>
          <w:rFonts w:hint="cs"/>
          <w:cs/>
        </w:rPr>
        <w:t xml:space="preserve"> ข้อความทั้งหมดที่อยู่ในกลุ่มนั้นๆ จะมี</w:t>
      </w:r>
      <w:r w:rsidR="00A2228C">
        <w:t xml:space="preserve"> intent </w:t>
      </w:r>
      <w:r w:rsidR="00A2228C">
        <w:rPr>
          <w:rFonts w:hint="cs"/>
          <w:cs/>
        </w:rPr>
        <w:t>เดียวกัน</w:t>
      </w:r>
      <w:r w:rsidR="00943D4A">
        <w:rPr>
          <w:rFonts w:hint="cs"/>
          <w:cs/>
        </w:rPr>
        <w:t xml:space="preserve"> </w:t>
      </w:r>
      <w:r w:rsidR="001A3293">
        <w:rPr>
          <w:rFonts w:hint="cs"/>
          <w:cs/>
        </w:rPr>
        <w:t>โดยจะมีลำดับขั้นตอนดัง</w:t>
      </w:r>
      <w:r w:rsidR="009F638F">
        <w:rPr>
          <w:rFonts w:hint="cs"/>
          <w:cs/>
        </w:rPr>
        <w:t>ภาพต่อไปนี้</w:t>
      </w:r>
    </w:p>
    <w:p w14:paraId="71784CEB" w14:textId="41533CD9" w:rsidR="00C4183B" w:rsidRDefault="00E1172D" w:rsidP="00C4183B">
      <w:pPr>
        <w:jc w:val="center"/>
      </w:pPr>
      <w:r>
        <w:rPr>
          <w:noProof/>
        </w:rPr>
        <w:lastRenderedPageBreak/>
        <w:drawing>
          <wp:inline distT="0" distB="0" distL="0" distR="0" wp14:anchorId="31523ADB" wp14:editId="3264CD5F">
            <wp:extent cx="5008728" cy="6426440"/>
            <wp:effectExtent l="0" t="0" r="1905" b="0"/>
            <wp:docPr id="40" name="Picture 4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Diagram&#10;&#10;Description automatically generated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9934" cy="6427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670E1" w14:textId="6180FCB7" w:rsidR="00B23649" w:rsidRDefault="00C4183B" w:rsidP="002C6953">
      <w:pPr>
        <w:pStyle w:val="picture1"/>
        <w:rPr>
          <w:rFonts w:eastAsia="TH SarabunPSK"/>
        </w:rPr>
      </w:pPr>
      <w:r>
        <w:rPr>
          <w:rFonts w:eastAsia="TH SarabunPSK" w:hint="cs"/>
          <w:cs/>
        </w:rPr>
        <w:t xml:space="preserve">ภาพที่ 3.1 ขั้นตอนการทำงาน </w:t>
      </w:r>
      <w:r>
        <w:rPr>
          <w:rFonts w:eastAsia="TH SarabunPSK" w:hint="cs"/>
        </w:rPr>
        <w:t xml:space="preserve">A: </w:t>
      </w:r>
      <w:r w:rsidR="00E47AAE" w:rsidRPr="00E47AAE">
        <w:rPr>
          <w:rFonts w:eastAsia="TH SarabunPSK"/>
          <w:cs/>
        </w:rPr>
        <w:t xml:space="preserve">การจัดกลุ่มข้อความเพื่อกำหนด </w:t>
      </w:r>
      <w:r w:rsidR="00E47AAE" w:rsidRPr="00E47AAE">
        <w:rPr>
          <w:rFonts w:eastAsia="TH SarabunPSK"/>
        </w:rPr>
        <w:t>intent</w:t>
      </w:r>
    </w:p>
    <w:p w14:paraId="2C6BE7D3" w14:textId="77777777" w:rsidR="00072F02" w:rsidRDefault="00072F02" w:rsidP="002C6953">
      <w:pPr>
        <w:pStyle w:val="picture1"/>
        <w:rPr>
          <w:rFonts w:eastAsia="TH SarabunPSK" w:hint="cs"/>
        </w:rPr>
      </w:pPr>
    </w:p>
    <w:p w14:paraId="669DB7A9" w14:textId="7AB6EA17" w:rsidR="00614335" w:rsidRDefault="00614335" w:rsidP="002C6953">
      <w:pPr>
        <w:pStyle w:val="Title"/>
        <w:ind w:left="0"/>
        <w:rPr>
          <w:rFonts w:eastAsia="TH SarabunPSK"/>
        </w:rPr>
      </w:pPr>
      <w:r>
        <w:rPr>
          <w:rFonts w:eastAsia="TH SarabunPSK" w:hint="cs"/>
        </w:rPr>
        <w:t>3.</w:t>
      </w:r>
      <w:r>
        <w:rPr>
          <w:rFonts w:eastAsia="TH SarabunPSK"/>
        </w:rPr>
        <w:t>1.1</w:t>
      </w:r>
      <w:r>
        <w:rPr>
          <w:rFonts w:eastAsia="TH SarabunPSK" w:hint="cs"/>
        </w:rPr>
        <w:t xml:space="preserve"> </w:t>
      </w:r>
      <w:r>
        <w:rPr>
          <w:rFonts w:eastAsia="TH SarabunPSK" w:hint="cs"/>
          <w:cs/>
        </w:rPr>
        <w:t>การสร้างชุดคำศัพท์ (</w:t>
      </w:r>
      <w:r>
        <w:rPr>
          <w:rFonts w:eastAsia="TH SarabunPSK" w:hint="cs"/>
        </w:rPr>
        <w:t>Preparing term set</w:t>
      </w:r>
      <w:r>
        <w:rPr>
          <w:rFonts w:eastAsia="TH SarabunPSK" w:hint="cs"/>
          <w:cs/>
        </w:rPr>
        <w:t>)</w:t>
      </w:r>
    </w:p>
    <w:p w14:paraId="4B9BC947" w14:textId="12C2322D" w:rsidR="00614335" w:rsidRDefault="00614335" w:rsidP="00042325">
      <w:pPr>
        <w:ind w:left="720" w:firstLine="720"/>
        <w:rPr>
          <w:rFonts w:eastAsia="TH SarabunPSK"/>
        </w:rPr>
      </w:pPr>
      <w:r>
        <w:rPr>
          <w:rFonts w:eastAsia="TH SarabunPSK" w:hint="cs"/>
          <w:cs/>
        </w:rPr>
        <w:t>ในขั้นตอนนี้จะเป็นการเตรียมข้อมูลให้เหมาะสมสำหรับการนำไปวิเคราะห์</w:t>
      </w:r>
      <w:r>
        <w:rPr>
          <w:rFonts w:eastAsia="TH SarabunPSK" w:hint="cs"/>
        </w:rPr>
        <w:t>[2]</w:t>
      </w:r>
      <w:r>
        <w:rPr>
          <w:rFonts w:eastAsia="TH SarabunPSK" w:hint="cs"/>
          <w:cs/>
        </w:rPr>
        <w:t xml:space="preserve"> มีขั้นตอนดังนี้</w:t>
      </w:r>
    </w:p>
    <w:p w14:paraId="32857E70" w14:textId="77777777" w:rsidR="00614335" w:rsidRDefault="00614335" w:rsidP="00042325">
      <w:pPr>
        <w:pStyle w:val="ListParagraph"/>
        <w:numPr>
          <w:ilvl w:val="0"/>
          <w:numId w:val="34"/>
        </w:numPr>
        <w:ind w:left="1080" w:firstLine="0"/>
      </w:pPr>
      <w:r>
        <w:rPr>
          <w:rFonts w:hint="cs"/>
        </w:rPr>
        <w:t xml:space="preserve"> </w:t>
      </w:r>
      <w:r>
        <w:rPr>
          <w:rFonts w:hint="cs"/>
          <w:cs/>
        </w:rPr>
        <w:t>ปรับอักขระให้อยู่ในรูปแบบเดียวกัน ดังตัวอย่างต่อไปนี้</w:t>
      </w:r>
    </w:p>
    <w:p w14:paraId="465059C4" w14:textId="77777777" w:rsidR="00614335" w:rsidRDefault="00614335" w:rsidP="00614335">
      <w:pPr>
        <w:ind w:left="360" w:firstLine="720"/>
        <w:jc w:val="center"/>
      </w:pPr>
      <w:r>
        <w:rPr>
          <w:rFonts w:hint="cs"/>
        </w:rPr>
        <w:t>Where is the Songkhla city?</w:t>
      </w:r>
      <w:r>
        <w:rPr>
          <w:rFonts w:hint="cs"/>
        </w:rPr>
        <w:tab/>
        <w:t>-&gt;</w:t>
      </w:r>
      <w:r>
        <w:rPr>
          <w:rFonts w:hint="cs"/>
        </w:rPr>
        <w:tab/>
        <w:t>where is the Songkhla city?</w:t>
      </w:r>
    </w:p>
    <w:p w14:paraId="13908E32" w14:textId="77777777" w:rsidR="00614335" w:rsidRDefault="00614335" w:rsidP="00614335">
      <w:pPr>
        <w:pStyle w:val="ListParagraph"/>
        <w:numPr>
          <w:ilvl w:val="0"/>
          <w:numId w:val="34"/>
        </w:numPr>
        <w:tabs>
          <w:tab w:val="left" w:pos="720"/>
        </w:tabs>
      </w:pPr>
      <w:r>
        <w:rPr>
          <w:rFonts w:hint="cs"/>
          <w:cs/>
        </w:rPr>
        <w:lastRenderedPageBreak/>
        <w:t xml:space="preserve">ลบเครื่องหมาย หรืออักขระพิเศษ และตัวเลข ด้วยการแทนค่าเหล่านั้นด้วยช่องว่าง ถ้าช่องว่างติดกันมากกว่า </w:t>
      </w:r>
      <w:r>
        <w:rPr>
          <w:rFonts w:hint="cs"/>
        </w:rPr>
        <w:t xml:space="preserve">1 </w:t>
      </w:r>
      <w:r>
        <w:rPr>
          <w:rFonts w:hint="cs"/>
          <w:cs/>
        </w:rPr>
        <w:t xml:space="preserve">ช่อง ให้ทำการลบออกจนเหลือเพียง </w:t>
      </w:r>
      <w:r>
        <w:rPr>
          <w:rFonts w:hint="cs"/>
        </w:rPr>
        <w:t xml:space="preserve">1 </w:t>
      </w:r>
      <w:r>
        <w:rPr>
          <w:rFonts w:hint="cs"/>
          <w:cs/>
        </w:rPr>
        <w:t>ช่อง ดังตัวอย่างต่อไปนี้</w:t>
      </w:r>
    </w:p>
    <w:p w14:paraId="2BABCD69" w14:textId="77777777" w:rsidR="00614335" w:rsidRDefault="00614335" w:rsidP="00614335">
      <w:pPr>
        <w:tabs>
          <w:tab w:val="left" w:pos="720"/>
        </w:tabs>
        <w:ind w:left="720"/>
        <w:jc w:val="center"/>
      </w:pPr>
      <w:r>
        <w:rPr>
          <w:rFonts w:hint="cs"/>
        </w:rPr>
        <w:t>hi! how are you?</w:t>
      </w:r>
      <w:r>
        <w:rPr>
          <w:rFonts w:hint="cs"/>
        </w:rPr>
        <w:tab/>
        <w:t>-&gt;</w:t>
      </w:r>
      <w:r>
        <w:rPr>
          <w:rFonts w:hint="cs"/>
        </w:rPr>
        <w:tab/>
        <w:t>hi how are you</w:t>
      </w:r>
    </w:p>
    <w:p w14:paraId="78F4064A" w14:textId="77777777" w:rsidR="00614335" w:rsidRDefault="00614335" w:rsidP="00614335">
      <w:pPr>
        <w:tabs>
          <w:tab w:val="left" w:pos="720"/>
        </w:tabs>
        <w:ind w:left="720"/>
        <w:jc w:val="center"/>
      </w:pPr>
      <w:proofErr w:type="spellStart"/>
      <w:r>
        <w:rPr>
          <w:rFonts w:hint="cs"/>
        </w:rPr>
        <w:t>i</w:t>
      </w:r>
      <w:proofErr w:type="spellEnd"/>
      <w:r>
        <w:rPr>
          <w:rFonts w:hint="cs"/>
        </w:rPr>
        <w:t xml:space="preserve"> am </w:t>
      </w:r>
      <w:proofErr w:type="gramStart"/>
      <w:r>
        <w:rPr>
          <w:rFonts w:hint="cs"/>
        </w:rPr>
        <w:t>22   year old</w:t>
      </w:r>
      <w:proofErr w:type="gramEnd"/>
      <w:r>
        <w:rPr>
          <w:rFonts w:hint="cs"/>
        </w:rPr>
        <w:tab/>
        <w:t>-&gt;</w:t>
      </w:r>
      <w:r>
        <w:rPr>
          <w:rFonts w:hint="cs"/>
        </w:rPr>
        <w:tab/>
      </w:r>
      <w:proofErr w:type="spellStart"/>
      <w:r>
        <w:rPr>
          <w:rFonts w:hint="cs"/>
        </w:rPr>
        <w:t>i</w:t>
      </w:r>
      <w:proofErr w:type="spellEnd"/>
      <w:r>
        <w:rPr>
          <w:rFonts w:hint="cs"/>
        </w:rPr>
        <w:t xml:space="preserve"> am 22 year old</w:t>
      </w:r>
    </w:p>
    <w:p w14:paraId="44A23A38" w14:textId="77777777" w:rsidR="00614335" w:rsidRDefault="00614335" w:rsidP="00614335">
      <w:pPr>
        <w:pStyle w:val="ListParagraph"/>
        <w:numPr>
          <w:ilvl w:val="0"/>
          <w:numId w:val="34"/>
        </w:numPr>
        <w:tabs>
          <w:tab w:val="left" w:pos="720"/>
        </w:tabs>
      </w:pPr>
      <w:r>
        <w:rPr>
          <w:rFonts w:hint="cs"/>
          <w:cs/>
        </w:rPr>
        <w:t>ตัดแบ่งแต่ละคำด้วยช่องว่าง ดังตัวอย่างต่อไปนี้</w:t>
      </w:r>
    </w:p>
    <w:p w14:paraId="1EA06192" w14:textId="77777777" w:rsidR="00614335" w:rsidRDefault="00614335" w:rsidP="00614335">
      <w:pPr>
        <w:ind w:left="1080"/>
        <w:jc w:val="center"/>
        <w:rPr>
          <w:cs/>
        </w:rPr>
      </w:pPr>
      <w:r>
        <w:rPr>
          <w:rFonts w:hint="cs"/>
        </w:rPr>
        <w:t>hi how are you</w:t>
      </w:r>
      <w:r>
        <w:rPr>
          <w:rFonts w:hint="cs"/>
        </w:rPr>
        <w:tab/>
        <w:t>-&gt;</w:t>
      </w:r>
      <w:r>
        <w:rPr>
          <w:rFonts w:hint="cs"/>
        </w:rPr>
        <w:tab/>
        <w:t>“hi”, “how”, “are”, “you”</w:t>
      </w:r>
    </w:p>
    <w:p w14:paraId="09CBCEBF" w14:textId="77777777" w:rsidR="00614335" w:rsidRDefault="00614335" w:rsidP="00614335">
      <w:pPr>
        <w:pStyle w:val="ListParagraph"/>
        <w:numPr>
          <w:ilvl w:val="0"/>
          <w:numId w:val="34"/>
        </w:numPr>
      </w:pPr>
      <w:r>
        <w:rPr>
          <w:rFonts w:hint="cs"/>
          <w:cs/>
        </w:rPr>
        <w:t xml:space="preserve">ลบ </w:t>
      </w:r>
      <w:r>
        <w:rPr>
          <w:rFonts w:hint="cs"/>
        </w:rPr>
        <w:t xml:space="preserve">stop word </w:t>
      </w:r>
      <w:r>
        <w:rPr>
          <w:rFonts w:hint="cs"/>
          <w:cs/>
        </w:rPr>
        <w:t xml:space="preserve">เนื่องจาก </w:t>
      </w:r>
      <w:r>
        <w:rPr>
          <w:rFonts w:hint="cs"/>
        </w:rPr>
        <w:t xml:space="preserve">stop word </w:t>
      </w:r>
      <w:r>
        <w:rPr>
          <w:rFonts w:hint="cs"/>
          <w:cs/>
        </w:rPr>
        <w:t xml:space="preserve">เป็นคำที่ปรากฎในข้อความบ่อยครั้ง ซึ่งมีผลน้อยมากในการแบ่งกลุ่ม หรือจำแนกข้อความ เช่น </w:t>
      </w:r>
      <w:r>
        <w:rPr>
          <w:rFonts w:hint="cs"/>
        </w:rPr>
        <w:t xml:space="preserve">a, an, do, to, or </w:t>
      </w:r>
      <w:r>
        <w:rPr>
          <w:rFonts w:hint="cs"/>
          <w:cs/>
        </w:rPr>
        <w:t xml:space="preserve">และ </w:t>
      </w:r>
      <w:r>
        <w:rPr>
          <w:rFonts w:hint="cs"/>
        </w:rPr>
        <w:t xml:space="preserve">is </w:t>
      </w:r>
      <w:r>
        <w:rPr>
          <w:rFonts w:hint="cs"/>
          <w:cs/>
        </w:rPr>
        <w:t>ดังตัวอย่างต่อไปนี้</w:t>
      </w:r>
    </w:p>
    <w:p w14:paraId="6AC72B68" w14:textId="77777777" w:rsidR="00614335" w:rsidRDefault="00614335" w:rsidP="00614335">
      <w:pPr>
        <w:pStyle w:val="ListParagraph"/>
        <w:ind w:left="1080"/>
        <w:jc w:val="center"/>
      </w:pPr>
      <w:r>
        <w:rPr>
          <w:rFonts w:hint="cs"/>
        </w:rPr>
        <w:t>“hi”, “how”, “are”, “you”</w:t>
      </w:r>
      <w:r>
        <w:rPr>
          <w:rFonts w:hint="cs"/>
        </w:rPr>
        <w:tab/>
        <w:t>-&gt;</w:t>
      </w:r>
      <w:r>
        <w:rPr>
          <w:rFonts w:hint="cs"/>
        </w:rPr>
        <w:tab/>
        <w:t>“hi”</w:t>
      </w:r>
    </w:p>
    <w:p w14:paraId="75D9338F" w14:textId="77777777" w:rsidR="00614335" w:rsidRDefault="00614335" w:rsidP="00614335">
      <w:pPr>
        <w:pStyle w:val="ListParagraph"/>
        <w:numPr>
          <w:ilvl w:val="0"/>
          <w:numId w:val="34"/>
        </w:numPr>
      </w:pPr>
      <w:r>
        <w:rPr>
          <w:rFonts w:hint="cs"/>
          <w:cs/>
        </w:rPr>
        <w:t>เปลี่ยนรูปคำ</w:t>
      </w:r>
      <w:r>
        <w:rPr>
          <w:rFonts w:hint="cs"/>
        </w:rPr>
        <w:t>/</w:t>
      </w:r>
      <w:r>
        <w:rPr>
          <w:rFonts w:hint="cs"/>
          <w:cs/>
        </w:rPr>
        <w:t xml:space="preserve">ลดรูปคำ </w:t>
      </w:r>
      <w:r>
        <w:rPr>
          <w:rFonts w:hint="cs"/>
        </w:rPr>
        <w:t xml:space="preserve">(Stemming) </w:t>
      </w:r>
      <w:r>
        <w:rPr>
          <w:rFonts w:hint="cs"/>
          <w:cs/>
        </w:rPr>
        <w:t>ที่มีความหมายเหมือนกันให้อยู่ในรูปของรากศัพท์ ดังตัวอย่างต่อไปนี้</w:t>
      </w:r>
    </w:p>
    <w:p w14:paraId="289BDBAD" w14:textId="5C89D363" w:rsidR="00614335" w:rsidRDefault="00614335" w:rsidP="00614335">
      <w:pPr>
        <w:pStyle w:val="ListParagraph"/>
        <w:ind w:left="1080"/>
        <w:jc w:val="center"/>
      </w:pPr>
      <w:r>
        <w:rPr>
          <w:rFonts w:hint="cs"/>
        </w:rPr>
        <w:t>is, am, are</w:t>
      </w:r>
      <w:r>
        <w:rPr>
          <w:rFonts w:hint="cs"/>
        </w:rPr>
        <w:tab/>
      </w:r>
      <w:r w:rsidR="004E15E9">
        <w:tab/>
      </w:r>
      <w:r>
        <w:rPr>
          <w:rFonts w:hint="cs"/>
        </w:rPr>
        <w:t>-&gt;</w:t>
      </w:r>
      <w:r>
        <w:rPr>
          <w:rFonts w:hint="cs"/>
        </w:rPr>
        <w:tab/>
        <w:t>be</w:t>
      </w:r>
    </w:p>
    <w:p w14:paraId="42BA42BD" w14:textId="19B5E5AC" w:rsidR="00614335" w:rsidRDefault="00614335" w:rsidP="004E15E9">
      <w:pPr>
        <w:pStyle w:val="ListParagraph"/>
        <w:ind w:left="1080"/>
        <w:jc w:val="center"/>
      </w:pPr>
      <w:r>
        <w:rPr>
          <w:rFonts w:hint="cs"/>
        </w:rPr>
        <w:t>loads, loaded, loading</w:t>
      </w:r>
      <w:r>
        <w:rPr>
          <w:rFonts w:hint="cs"/>
        </w:rPr>
        <w:tab/>
        <w:t>-&gt;</w:t>
      </w:r>
      <w:r>
        <w:rPr>
          <w:rFonts w:hint="cs"/>
        </w:rPr>
        <w:tab/>
        <w:t>load</w:t>
      </w:r>
    </w:p>
    <w:p w14:paraId="7238AC75" w14:textId="77777777" w:rsidR="002C6953" w:rsidRPr="00614335" w:rsidRDefault="002C6953" w:rsidP="004E15E9">
      <w:pPr>
        <w:pStyle w:val="ListParagraph"/>
        <w:ind w:left="1080"/>
        <w:jc w:val="center"/>
        <w:rPr>
          <w:rFonts w:hint="cs"/>
        </w:rPr>
      </w:pPr>
    </w:p>
    <w:p w14:paraId="44875D84" w14:textId="033CF9F5" w:rsidR="00571731" w:rsidRDefault="00571731" w:rsidP="002C6953">
      <w:pPr>
        <w:pStyle w:val="Title"/>
        <w:ind w:left="0"/>
      </w:pPr>
      <w:r>
        <w:rPr>
          <w:rFonts w:eastAsia="TH SarabunPSK"/>
        </w:rPr>
        <w:t xml:space="preserve">3.1.2 </w:t>
      </w:r>
      <w:r>
        <w:rPr>
          <w:rFonts w:hint="cs"/>
          <w:cs/>
        </w:rPr>
        <w:t>การสกัดคุณลักษณะของข้อมูล (</w:t>
      </w:r>
      <w:r>
        <w:rPr>
          <w:rFonts w:hint="cs"/>
        </w:rPr>
        <w:t>Feature extraction</w:t>
      </w:r>
      <w:r>
        <w:rPr>
          <w:rFonts w:hint="cs"/>
          <w:cs/>
        </w:rPr>
        <w:t>)</w:t>
      </w:r>
    </w:p>
    <w:p w14:paraId="181B75E2" w14:textId="4588A3AE" w:rsidR="00571731" w:rsidRDefault="00571731" w:rsidP="00571731">
      <w:pPr>
        <w:ind w:left="720" w:firstLine="720"/>
        <w:rPr>
          <w:rFonts w:eastAsia="TH SarabunPSK"/>
          <w:cs/>
        </w:rPr>
      </w:pPr>
      <w:r>
        <w:rPr>
          <w:rFonts w:hint="cs"/>
          <w:cs/>
        </w:rPr>
        <w:t xml:space="preserve">เป็นขั้นตอนการทำให้ข้อความกลายเป็นเวกเตอร์ข้อมูล ด้วยการใช้ </w:t>
      </w:r>
      <w:r>
        <w:rPr>
          <w:rFonts w:hint="cs"/>
        </w:rPr>
        <w:t xml:space="preserve">TF-IDF </w:t>
      </w:r>
      <w:r>
        <w:rPr>
          <w:rFonts w:hint="cs"/>
          <w:cs/>
        </w:rPr>
        <w:t xml:space="preserve">จากหัวข้อที่ </w:t>
      </w:r>
      <w:r>
        <w:rPr>
          <w:rFonts w:hint="cs"/>
        </w:rPr>
        <w:t xml:space="preserve">2.3 </w:t>
      </w:r>
      <w:r>
        <w:rPr>
          <w:rFonts w:hint="cs"/>
          <w:cs/>
        </w:rPr>
        <w:t xml:space="preserve">และในส่วนขั้นตอนการทำงาน </w:t>
      </w:r>
      <w:r>
        <w:rPr>
          <w:rFonts w:hint="cs"/>
        </w:rPr>
        <w:t xml:space="preserve">A </w:t>
      </w:r>
      <w:r>
        <w:rPr>
          <w:rFonts w:hint="cs"/>
          <w:cs/>
        </w:rPr>
        <w:t xml:space="preserve">ในภาพที่ </w:t>
      </w:r>
      <w:r>
        <w:rPr>
          <w:rFonts w:hint="cs"/>
        </w:rPr>
        <w:t xml:space="preserve">3.1 </w:t>
      </w:r>
      <w:r>
        <w:rPr>
          <w:rFonts w:hint="cs"/>
          <w:cs/>
        </w:rPr>
        <w:t>จะมีการลดจำนวนมิติของเวกเตอร์ลง (</w:t>
      </w:r>
      <w:r>
        <w:rPr>
          <w:rFonts w:hint="cs"/>
        </w:rPr>
        <w:t>Feature reduction</w:t>
      </w:r>
      <w:r>
        <w:rPr>
          <w:rFonts w:hint="cs"/>
          <w:cs/>
        </w:rPr>
        <w:t xml:space="preserve">) โดยใช้หลักการ </w:t>
      </w:r>
      <w:r>
        <w:rPr>
          <w:rFonts w:eastAsia="TH SarabunPSK" w:hint="cs"/>
        </w:rPr>
        <w:t xml:space="preserve">Principal Components Analysis (PCA) </w:t>
      </w:r>
      <w:r>
        <w:rPr>
          <w:rFonts w:eastAsia="TH SarabunPSK" w:hint="cs"/>
          <w:cs/>
        </w:rPr>
        <w:t xml:space="preserve">ในการลดจำนวนมิติ ซึ่งจะมีการสร้างตัวแปร </w:t>
      </w:r>
      <w:r>
        <w:rPr>
          <w:rFonts w:eastAsia="TH SarabunPSK" w:hint="cs"/>
        </w:rPr>
        <w:t xml:space="preserve">component </w:t>
      </w:r>
      <w:r>
        <w:rPr>
          <w:rFonts w:eastAsia="TH SarabunPSK" w:hint="cs"/>
          <w:cs/>
        </w:rPr>
        <w:t>ขึ้นมาหาค่าจำนวนมิติที่ดีที่สุด</w:t>
      </w:r>
      <w:r>
        <w:rPr>
          <w:rFonts w:eastAsia="TH SarabunPSK" w:hint="cs"/>
        </w:rPr>
        <w:t>[11]</w:t>
      </w:r>
      <w:r>
        <w:rPr>
          <w:rFonts w:eastAsia="TH SarabunPSK" w:hint="cs"/>
          <w:cs/>
        </w:rPr>
        <w:t xml:space="preserve"> เพื่อสามารถลดจำนวนมิติแบบมีประสทิธิภาพมากที่สุด ซึ่งสามารถหาได้จากค่าความแปรปรวน (</w:t>
      </w:r>
      <w:r>
        <w:rPr>
          <w:rFonts w:eastAsia="TH SarabunPSK" w:hint="cs"/>
        </w:rPr>
        <w:t>variance</w:t>
      </w:r>
      <w:r>
        <w:rPr>
          <w:rFonts w:eastAsia="TH SarabunPSK" w:hint="cs"/>
          <w:cs/>
        </w:rPr>
        <w:t>) ของข้อมูล ดังนี้</w:t>
      </w:r>
    </w:p>
    <w:p w14:paraId="70862C46" w14:textId="77777777" w:rsidR="00571731" w:rsidRDefault="00DA73FB" w:rsidP="002C6953">
      <w:pPr>
        <w:ind w:firstLine="720"/>
        <w:jc w:val="center"/>
        <w:rPr>
          <w:rFonts w:eastAsia="TH SarabunPSK"/>
        </w:rPr>
      </w:pPr>
      <m:oMath>
        <m:sSub>
          <m:sSubPr>
            <m:ctrlPr>
              <w:rPr>
                <w:rFonts w:ascii="Cambria Math" w:eastAsia="TH SarabunPSK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TH SarabunPSK" w:hAnsi="Cambria Math"/>
                <w:sz w:val="28"/>
                <w:szCs w:val="28"/>
              </w:rPr>
              <m:t>V</m:t>
            </m:r>
          </m:e>
          <m:sub>
            <m:r>
              <w:rPr>
                <w:rFonts w:ascii="Cambria Math" w:eastAsia="TH SarabunPSK" w:hAnsi="Cambria Math"/>
                <w:sz w:val="28"/>
                <w:szCs w:val="28"/>
              </w:rPr>
              <m:t>pi</m:t>
            </m:r>
          </m:sub>
        </m:sSub>
        <m:r>
          <w:rPr>
            <w:rFonts w:ascii="Cambria Math" w:eastAsia="TH SarabunPSK" w:hAnsi="Cambria Math"/>
            <w:sz w:val="28"/>
            <w:szCs w:val="28"/>
          </w:rPr>
          <m:t xml:space="preserve">= </m:t>
        </m:r>
        <m:f>
          <m:fPr>
            <m:ctrlPr>
              <w:rPr>
                <w:rFonts w:ascii="Cambria Math" w:eastAsia="TH SarabunPSK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="TH SarabunPSK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TH SarabunPSK" w:hAnsi="Cambria Math"/>
                    <w:sz w:val="28"/>
                    <w:szCs w:val="28"/>
                  </w:rPr>
                  <m:t>V</m:t>
                </m:r>
              </m:e>
              <m:sub>
                <m:r>
                  <w:rPr>
                    <w:rFonts w:ascii="Cambria Math" w:eastAsia="TH SarabunPSK" w:hAnsi="Cambria Math"/>
                    <w:sz w:val="28"/>
                    <w:szCs w:val="28"/>
                  </w:rPr>
                  <m:t>i</m:t>
                </m:r>
              </m:sub>
            </m:sSub>
          </m:num>
          <m:den>
            <m:nary>
              <m:naryPr>
                <m:chr m:val="∑"/>
                <m:limLoc m:val="undOvr"/>
                <m:ctrlPr>
                  <w:rPr>
                    <w:rFonts w:ascii="Cambria Math" w:eastAsia="TH SarabunPSK" w:hAnsi="Cambria Math"/>
                    <w:i/>
                    <w:sz w:val="28"/>
                    <w:szCs w:val="28"/>
                  </w:rPr>
                </m:ctrlPr>
              </m:naryPr>
              <m:sub>
                <m:r>
                  <w:rPr>
                    <w:rFonts w:ascii="Cambria Math" w:eastAsia="TH SarabunPSK" w:hAnsi="Cambria Math"/>
                    <w:sz w:val="28"/>
                    <w:szCs w:val="28"/>
                  </w:rPr>
                  <m:t>j=1</m:t>
                </m:r>
              </m:sub>
              <m:sup>
                <m:r>
                  <w:rPr>
                    <w:rFonts w:ascii="Cambria Math" w:eastAsia="TH SarabunPSK" w:hAnsi="Cambria Math"/>
                    <w:sz w:val="28"/>
                    <w:szCs w:val="28"/>
                  </w:rPr>
                  <m:t>k</m:t>
                </m:r>
              </m:sup>
              <m:e>
                <m:sSub>
                  <m:sSubPr>
                    <m:ctrlPr>
                      <w:rPr>
                        <w:rFonts w:ascii="Cambria Math" w:eastAsia="TH SarabunPSK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="TH SarabunPSK" w:hAnsi="Cambria Math"/>
                        <w:sz w:val="28"/>
                        <w:szCs w:val="28"/>
                      </w:rPr>
                      <m:t>V</m:t>
                    </m:r>
                  </m:e>
                  <m:sub>
                    <m:r>
                      <w:rPr>
                        <w:rFonts w:ascii="Cambria Math" w:eastAsia="TH SarabunPSK" w:hAnsi="Cambria Math"/>
                        <w:sz w:val="28"/>
                        <w:szCs w:val="28"/>
                      </w:rPr>
                      <m:t>j</m:t>
                    </m:r>
                  </m:sub>
                </m:sSub>
              </m:e>
            </m:nary>
          </m:den>
        </m:f>
        <m:r>
          <w:rPr>
            <w:rFonts w:ascii="Cambria Math" w:eastAsia="TH SarabunPSK" w:hAnsi="Cambria Math"/>
            <w:sz w:val="28"/>
            <w:szCs w:val="28"/>
          </w:rPr>
          <m:t>*100</m:t>
        </m:r>
      </m:oMath>
      <w:r w:rsidR="00571731">
        <w:rPr>
          <w:rFonts w:eastAsia="TH SarabunPSK" w:hint="cs"/>
        </w:rPr>
        <w:t xml:space="preserve"> </w:t>
      </w:r>
      <w:r w:rsidR="00571731">
        <w:rPr>
          <w:rFonts w:eastAsia="TH SarabunPSK" w:hint="cs"/>
          <w:cs/>
        </w:rPr>
        <w:t xml:space="preserve"> โดยที่ </w:t>
      </w:r>
      <w:proofErr w:type="spellStart"/>
      <w:r w:rsidR="00571731">
        <w:rPr>
          <w:rFonts w:eastAsia="TH SarabunPSK" w:hint="cs"/>
        </w:rPr>
        <w:t>i</w:t>
      </w:r>
      <w:proofErr w:type="spellEnd"/>
      <w:r w:rsidR="00571731">
        <w:rPr>
          <w:rFonts w:eastAsia="TH SarabunPSK" w:hint="cs"/>
        </w:rPr>
        <w:t xml:space="preserve"> = 1, 2, …, k</w:t>
      </w:r>
    </w:p>
    <w:p w14:paraId="665D7D14" w14:textId="77777777" w:rsidR="00571731" w:rsidRDefault="00571731" w:rsidP="00571731">
      <w:pPr>
        <w:ind w:firstLine="720"/>
        <w:rPr>
          <w:rFonts w:eastAsia="TH SarabunPSK"/>
        </w:rPr>
      </w:pPr>
      <w:r>
        <w:rPr>
          <w:rFonts w:eastAsia="TH SarabunPSK" w:hint="cs"/>
          <w:cs/>
        </w:rPr>
        <w:t>โดย</w:t>
      </w:r>
      <w:r>
        <w:rPr>
          <w:rFonts w:eastAsia="TH SarabunPSK" w:hint="cs"/>
          <w:cs/>
        </w:rPr>
        <w:tab/>
        <w:t xml:space="preserve">ค่า </w:t>
      </w:r>
      <m:oMath>
        <m:sSub>
          <m:sSubPr>
            <m:ctrlPr>
              <w:rPr>
                <w:rFonts w:ascii="Cambria Math" w:eastAsia="TH SarabunPSK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TH SarabunPSK" w:hAnsi="Cambria Math"/>
                <w:sz w:val="28"/>
                <w:szCs w:val="28"/>
              </w:rPr>
              <m:t>V</m:t>
            </m:r>
          </m:e>
          <m:sub>
            <m:r>
              <w:rPr>
                <w:rFonts w:ascii="Cambria Math" w:eastAsia="TH SarabunPSK" w:hAnsi="Cambria Math"/>
                <w:sz w:val="28"/>
                <w:szCs w:val="28"/>
              </w:rPr>
              <m:t>pi</m:t>
            </m:r>
          </m:sub>
        </m:sSub>
      </m:oMath>
      <w:r>
        <w:rPr>
          <w:rFonts w:eastAsia="TH SarabunPSK" w:hint="cs"/>
          <w:cs/>
        </w:rPr>
        <w:t xml:space="preserve"> คือ ค่าความแปรปรวนของข้อมูลตัวที่</w:t>
      </w:r>
      <w:r>
        <w:rPr>
          <w:rFonts w:eastAsia="TH SarabunPSK" w:hint="cs"/>
        </w:rPr>
        <w:t xml:space="preserve"> </w:t>
      </w:r>
      <w:proofErr w:type="spellStart"/>
      <w:r>
        <w:rPr>
          <w:rFonts w:eastAsia="TH SarabunPSK" w:hint="cs"/>
        </w:rPr>
        <w:t>i</w:t>
      </w:r>
      <w:proofErr w:type="spellEnd"/>
      <w:r>
        <w:rPr>
          <w:rFonts w:eastAsia="TH SarabunPSK" w:hint="cs"/>
        </w:rPr>
        <w:t xml:space="preserve"> </w:t>
      </w:r>
      <w:r>
        <w:rPr>
          <w:rFonts w:eastAsia="TH SarabunPSK" w:hint="cs"/>
          <w:cs/>
        </w:rPr>
        <w:t>หน่วยเป็นเปอร์เซ็นต์</w:t>
      </w:r>
    </w:p>
    <w:p w14:paraId="2B9447A7" w14:textId="0B0D61B5" w:rsidR="00571731" w:rsidRDefault="00571731" w:rsidP="00571731">
      <w:pPr>
        <w:rPr>
          <w:rFonts w:eastAsia="TH SarabunPSK"/>
        </w:rPr>
      </w:pPr>
      <w:r>
        <w:rPr>
          <w:rFonts w:eastAsia="TH SarabunPSK"/>
        </w:rPr>
        <w:tab/>
      </w:r>
      <w:r>
        <w:rPr>
          <w:rFonts w:eastAsia="TH SarabunPSK" w:hint="cs"/>
          <w:cs/>
        </w:rPr>
        <w:tab/>
        <w:t xml:space="preserve">ค่า </w:t>
      </w:r>
      <m:oMath>
        <m:sSub>
          <m:sSubPr>
            <m:ctrlPr>
              <w:rPr>
                <w:rFonts w:ascii="Cambria Math" w:eastAsia="TH SarabunPSK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TH SarabunPSK" w:hAnsi="Cambria Math"/>
                <w:sz w:val="28"/>
                <w:szCs w:val="28"/>
              </w:rPr>
              <m:t>V</m:t>
            </m:r>
          </m:e>
          <m:sub>
            <m:r>
              <w:rPr>
                <w:rFonts w:ascii="Cambria Math" w:eastAsia="TH SarabunPSK" w:hAnsi="Cambria Math"/>
                <w:sz w:val="28"/>
                <w:szCs w:val="28"/>
              </w:rPr>
              <m:t>i</m:t>
            </m:r>
          </m:sub>
        </m:sSub>
      </m:oMath>
      <w:r>
        <w:rPr>
          <w:rFonts w:eastAsia="TH SarabunPSK" w:hint="cs"/>
        </w:rPr>
        <w:t xml:space="preserve"> </w:t>
      </w:r>
      <w:r>
        <w:rPr>
          <w:rFonts w:eastAsia="TH SarabunPSK" w:hint="cs"/>
          <w:cs/>
        </w:rPr>
        <w:t xml:space="preserve">คือ ค่า ความแปรปรวนของข้อมูลตัวที่ </w:t>
      </w:r>
      <w:proofErr w:type="spellStart"/>
      <w:r>
        <w:rPr>
          <w:rFonts w:eastAsia="TH SarabunPSK" w:hint="cs"/>
        </w:rPr>
        <w:t>i</w:t>
      </w:r>
      <w:proofErr w:type="spellEnd"/>
    </w:p>
    <w:p w14:paraId="728D8DE8" w14:textId="4FAFB116" w:rsidR="00571731" w:rsidRDefault="00571731" w:rsidP="00571731">
      <w:pPr>
        <w:ind w:left="720" w:firstLine="720"/>
        <w:rPr>
          <w:rFonts w:eastAsia="TH SarabunPSK"/>
        </w:rPr>
      </w:pPr>
      <w:r>
        <w:rPr>
          <w:rFonts w:eastAsia="TH SarabunPSK" w:hint="cs"/>
          <w:cs/>
        </w:rPr>
        <w:t xml:space="preserve">ค่า </w:t>
      </w:r>
      <m:oMath>
        <m:nary>
          <m:naryPr>
            <m:chr m:val="∑"/>
            <m:limLoc m:val="undOvr"/>
            <m:ctrlPr>
              <w:rPr>
                <w:rFonts w:ascii="Cambria Math" w:eastAsia="TH SarabunPSK" w:hAnsi="Cambria Math"/>
                <w:i/>
                <w:sz w:val="28"/>
                <w:szCs w:val="28"/>
              </w:rPr>
            </m:ctrlPr>
          </m:naryPr>
          <m:sub>
            <m:r>
              <w:rPr>
                <w:rFonts w:ascii="Cambria Math" w:eastAsia="TH SarabunPSK" w:hAnsi="Cambria Math"/>
                <w:sz w:val="28"/>
                <w:szCs w:val="28"/>
              </w:rPr>
              <m:t>j=1</m:t>
            </m:r>
          </m:sub>
          <m:sup>
            <m:r>
              <w:rPr>
                <w:rFonts w:ascii="Cambria Math" w:eastAsia="TH SarabunPSK" w:hAnsi="Cambria Math"/>
                <w:sz w:val="28"/>
                <w:szCs w:val="28"/>
              </w:rPr>
              <m:t>k</m:t>
            </m:r>
          </m:sup>
          <m:e>
            <m:sSub>
              <m:sSubPr>
                <m:ctrlPr>
                  <w:rPr>
                    <w:rFonts w:ascii="Cambria Math" w:eastAsia="TH SarabunPSK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TH SarabunPSK" w:hAnsi="Cambria Math"/>
                    <w:sz w:val="28"/>
                    <w:szCs w:val="28"/>
                  </w:rPr>
                  <m:t>V</m:t>
                </m:r>
              </m:e>
              <m:sub>
                <m:r>
                  <w:rPr>
                    <w:rFonts w:ascii="Cambria Math" w:eastAsia="TH SarabunPSK" w:hAnsi="Cambria Math"/>
                    <w:sz w:val="28"/>
                    <w:szCs w:val="28"/>
                  </w:rPr>
                  <m:t>j</m:t>
                </m:r>
              </m:sub>
            </m:sSub>
          </m:e>
        </m:nary>
      </m:oMath>
      <w:r>
        <w:rPr>
          <w:rFonts w:eastAsia="TH SarabunPSK" w:hint="cs"/>
          <w:cs/>
        </w:rPr>
        <w:t xml:space="preserve"> คือ ค่าความแปรปรวนรวมของข้อมูลทั้งหมด ตั้งแต่ตำแหน่งที่ </w:t>
      </w:r>
      <w:r>
        <w:rPr>
          <w:rFonts w:eastAsia="TH SarabunPSK" w:hint="cs"/>
        </w:rPr>
        <w:t xml:space="preserve">1 </w:t>
      </w:r>
      <w:r>
        <w:rPr>
          <w:rFonts w:eastAsia="TH SarabunPSK" w:hint="cs"/>
          <w:cs/>
        </w:rPr>
        <w:t xml:space="preserve">จนถึง </w:t>
      </w:r>
      <w:r>
        <w:rPr>
          <w:rFonts w:eastAsia="TH SarabunPSK" w:hint="cs"/>
        </w:rPr>
        <w:t>k</w:t>
      </w:r>
    </w:p>
    <w:p w14:paraId="3B89FEFC" w14:textId="77777777" w:rsidR="00571731" w:rsidRDefault="00571731" w:rsidP="002C6953">
      <w:pPr>
        <w:ind w:left="720" w:firstLine="720"/>
        <w:rPr>
          <w:rFonts w:eastAsia="TH SarabunPSK"/>
        </w:rPr>
      </w:pPr>
      <w:r>
        <w:rPr>
          <w:rFonts w:eastAsia="TH SarabunPSK" w:hint="cs"/>
          <w:cs/>
        </w:rPr>
        <w:t xml:space="preserve">และนำค่า </w:t>
      </w:r>
      <m:oMath>
        <m:sSub>
          <m:sSubPr>
            <m:ctrlPr>
              <w:rPr>
                <w:rFonts w:ascii="Cambria Math" w:eastAsia="TH SarabunPSK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TH SarabunPSK" w:hAnsi="Cambria Math"/>
                <w:sz w:val="28"/>
                <w:szCs w:val="28"/>
              </w:rPr>
              <m:t>V</m:t>
            </m:r>
          </m:e>
          <m:sub>
            <m:r>
              <w:rPr>
                <w:rFonts w:ascii="Cambria Math" w:eastAsia="TH SarabunPSK" w:hAnsi="Cambria Math"/>
                <w:sz w:val="28"/>
                <w:szCs w:val="28"/>
              </w:rPr>
              <m:t>pi</m:t>
            </m:r>
          </m:sub>
        </m:sSub>
      </m:oMath>
      <w:r>
        <w:rPr>
          <w:rFonts w:eastAsia="TH SarabunPSK" w:hint="cs"/>
        </w:rPr>
        <w:t xml:space="preserve"> </w:t>
      </w:r>
      <w:r>
        <w:rPr>
          <w:rFonts w:eastAsia="TH SarabunPSK" w:hint="cs"/>
          <w:cs/>
        </w:rPr>
        <w:t xml:space="preserve">ของ </w:t>
      </w:r>
      <w:proofErr w:type="spellStart"/>
      <w:r>
        <w:rPr>
          <w:rFonts w:eastAsia="TH SarabunPSK" w:hint="cs"/>
        </w:rPr>
        <w:t>i</w:t>
      </w:r>
      <w:proofErr w:type="spellEnd"/>
      <w:r>
        <w:rPr>
          <w:rFonts w:eastAsia="TH SarabunPSK" w:hint="cs"/>
        </w:rPr>
        <w:t xml:space="preserve"> </w:t>
      </w:r>
      <w:r>
        <w:rPr>
          <w:rFonts w:eastAsia="TH SarabunPSK" w:hint="cs"/>
          <w:cs/>
        </w:rPr>
        <w:t xml:space="preserve">ตั้งแต่ </w:t>
      </w:r>
      <w:r>
        <w:rPr>
          <w:rFonts w:eastAsia="TH SarabunPSK" w:hint="cs"/>
        </w:rPr>
        <w:t xml:space="preserve">1 </w:t>
      </w:r>
      <w:r>
        <w:rPr>
          <w:rFonts w:eastAsia="TH SarabunPSK" w:hint="cs"/>
          <w:cs/>
        </w:rPr>
        <w:t xml:space="preserve">จนถึง </w:t>
      </w:r>
      <w:r>
        <w:rPr>
          <w:rFonts w:eastAsia="TH SarabunPSK" w:hint="cs"/>
        </w:rPr>
        <w:t xml:space="preserve">k </w:t>
      </w:r>
      <w:r>
        <w:rPr>
          <w:rFonts w:eastAsia="TH SarabunPSK" w:hint="cs"/>
          <w:cs/>
        </w:rPr>
        <w:t xml:space="preserve">ที่ได้มาคำนวณหาค่า </w:t>
      </w:r>
      <w:r>
        <w:rPr>
          <w:rFonts w:eastAsia="TH SarabunPSK" w:hint="cs"/>
        </w:rPr>
        <w:t xml:space="preserve">component </w:t>
      </w:r>
      <w:r>
        <w:rPr>
          <w:rFonts w:eastAsia="TH SarabunPSK" w:hint="cs"/>
          <w:cs/>
        </w:rPr>
        <w:t>ที่ดีที่สุด ด้วยสมการดังต่อไปนี้</w:t>
      </w:r>
    </w:p>
    <w:p w14:paraId="3807CD35" w14:textId="77777777" w:rsidR="00571731" w:rsidRDefault="00571731" w:rsidP="00571731">
      <w:pPr>
        <w:jc w:val="center"/>
      </w:pPr>
      <m:oMathPara>
        <m:oMath>
          <m:r>
            <w:rPr>
              <w:rFonts w:ascii="Cambria Math" w:eastAsia="TH SarabunPSK" w:hAnsi="Cambria Math"/>
              <w:sz w:val="28"/>
              <w:szCs w:val="28"/>
            </w:rPr>
            <w:lastRenderedPageBreak/>
            <m:t>sum</m:t>
          </m:r>
          <m:sSub>
            <m:sSubPr>
              <m:ctrlPr>
                <w:rPr>
                  <w:rFonts w:ascii="Cambria Math" w:eastAsia="TH SarabunPSK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="TH SarabunPSK" w:hAnsi="Cambria Math"/>
                  <w:sz w:val="28"/>
                  <w:szCs w:val="28"/>
                </w:rPr>
                <m:t>V</m:t>
              </m:r>
            </m:e>
            <m:sub>
              <m:r>
                <w:rPr>
                  <w:rFonts w:ascii="Cambria Math" w:eastAsia="TH SarabunPSK" w:hAnsi="Cambria Math"/>
                  <w:sz w:val="28"/>
                  <w:szCs w:val="28"/>
                </w:rPr>
                <m:t>pi</m:t>
              </m:r>
            </m:sub>
          </m:sSub>
          <m:r>
            <w:rPr>
              <w:rFonts w:ascii="Cambria Math" w:eastAsia="TH SarabunPSK" w:hAnsi="Cambria Math"/>
              <w:sz w:val="28"/>
              <w:szCs w:val="28"/>
            </w:rPr>
            <m:t xml:space="preserve">= </m:t>
          </m:r>
          <m:nary>
            <m:naryPr>
              <m:chr m:val="∑"/>
              <m:limLoc m:val="undOvr"/>
              <m:ctrlPr>
                <w:rPr>
                  <w:rFonts w:ascii="Cambria Math" w:eastAsia="TH SarabunPSK" w:hAnsi="Cambria Math"/>
                  <w:i/>
                  <w:sz w:val="28"/>
                  <w:szCs w:val="28"/>
                </w:rPr>
              </m:ctrlPr>
            </m:naryPr>
            <m:sub>
              <m:r>
                <w:rPr>
                  <w:rFonts w:ascii="Cambria Math" w:eastAsia="TH SarabunPSK" w:hAnsi="Cambria Math"/>
                  <w:sz w:val="28"/>
                  <w:szCs w:val="28"/>
                </w:rPr>
                <m:t>i=1</m:t>
              </m:r>
            </m:sub>
            <m:sup>
              <m:r>
                <w:rPr>
                  <w:rFonts w:ascii="Cambria Math" w:eastAsia="TH SarabunPSK" w:hAnsi="Cambria Math"/>
                  <w:sz w:val="28"/>
                  <w:szCs w:val="28"/>
                </w:rPr>
                <m:t>n</m:t>
              </m:r>
            </m:sup>
            <m:e>
              <m:sSub>
                <m:sSubPr>
                  <m:ctrlPr>
                    <w:rPr>
                      <w:rFonts w:ascii="Cambria Math" w:eastAsia="TH SarabunPSK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TH SarabunPSK" w:hAnsi="Cambria Math"/>
                      <w:sz w:val="28"/>
                      <w:szCs w:val="28"/>
                    </w:rPr>
                    <m:t>V</m:t>
                  </m:r>
                </m:e>
                <m:sub>
                  <m:r>
                    <w:rPr>
                      <w:rFonts w:ascii="Cambria Math" w:eastAsia="TH SarabunPSK" w:hAnsi="Cambria Math"/>
                      <w:sz w:val="28"/>
                      <w:szCs w:val="28"/>
                    </w:rPr>
                    <m:t>pi</m:t>
                  </m:r>
                </m:sub>
              </m:sSub>
            </m:e>
          </m:nary>
        </m:oMath>
      </m:oMathPara>
    </w:p>
    <w:p w14:paraId="1E5844EB" w14:textId="77777777" w:rsidR="00571731" w:rsidRDefault="00571731" w:rsidP="00571731">
      <w:pPr>
        <w:ind w:left="720"/>
        <w:rPr>
          <w:cs/>
        </w:rPr>
      </w:pPr>
      <w:r>
        <w:rPr>
          <w:rFonts w:hint="cs"/>
          <w:cs/>
        </w:rPr>
        <w:t xml:space="preserve">โดยที่จำนวน </w:t>
      </w:r>
      <w:r>
        <w:rPr>
          <w:rFonts w:hint="cs"/>
        </w:rPr>
        <w:t xml:space="preserve">component </w:t>
      </w:r>
      <w:r>
        <w:rPr>
          <w:rFonts w:hint="cs"/>
          <w:cs/>
        </w:rPr>
        <w:t xml:space="preserve">ที่ดีที่สุดจะได้จากจำนวนผลรวม </w:t>
      </w:r>
      <w:proofErr w:type="spellStart"/>
      <w:r>
        <w:rPr>
          <w:rFonts w:hint="cs"/>
        </w:rPr>
        <w:t>i</w:t>
      </w:r>
      <w:proofErr w:type="spellEnd"/>
      <w:r>
        <w:rPr>
          <w:rFonts w:hint="cs"/>
        </w:rPr>
        <w:t xml:space="preserve"> </w:t>
      </w:r>
      <w:r>
        <w:rPr>
          <w:rFonts w:hint="cs"/>
          <w:cs/>
        </w:rPr>
        <w:t xml:space="preserve">ตัวแรก ของ </w:t>
      </w:r>
      <m:oMath>
        <m:sSub>
          <m:sSubPr>
            <m:ctrlPr>
              <w:rPr>
                <w:rFonts w:ascii="Cambria Math" w:eastAsia="TH SarabunPSK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TH SarabunPSK" w:hAnsi="Cambria Math"/>
                <w:sz w:val="28"/>
                <w:szCs w:val="28"/>
              </w:rPr>
              <m:t>V</m:t>
            </m:r>
          </m:e>
          <m:sub>
            <m:r>
              <w:rPr>
                <w:rFonts w:ascii="Cambria Math" w:eastAsia="TH SarabunPSK" w:hAnsi="Cambria Math"/>
                <w:sz w:val="28"/>
                <w:szCs w:val="28"/>
              </w:rPr>
              <m:t>pi</m:t>
            </m:r>
          </m:sub>
        </m:sSub>
      </m:oMath>
      <w:r>
        <w:rPr>
          <w:rFonts w:hint="cs"/>
          <w:sz w:val="28"/>
          <w:szCs w:val="28"/>
        </w:rPr>
        <w:t xml:space="preserve"> </w:t>
      </w:r>
      <w:r>
        <w:rPr>
          <w:rFonts w:hint="cs"/>
          <w:cs/>
        </w:rPr>
        <w:t xml:space="preserve">ที่ทำให้ </w:t>
      </w:r>
      <m:oMath>
        <m:r>
          <w:rPr>
            <w:rFonts w:ascii="Cambria Math" w:eastAsia="TH SarabunPSK" w:hAnsi="Cambria Math"/>
            <w:sz w:val="28"/>
            <w:szCs w:val="28"/>
          </w:rPr>
          <m:t>sum</m:t>
        </m:r>
        <m:sSub>
          <m:sSubPr>
            <m:ctrlPr>
              <w:rPr>
                <w:rFonts w:ascii="Cambria Math" w:eastAsia="TH SarabunPSK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TH SarabunPSK" w:hAnsi="Cambria Math"/>
                <w:sz w:val="28"/>
                <w:szCs w:val="28"/>
              </w:rPr>
              <m:t>V</m:t>
            </m:r>
          </m:e>
          <m:sub>
            <m:r>
              <w:rPr>
                <w:rFonts w:ascii="Cambria Math" w:eastAsia="TH SarabunPSK" w:hAnsi="Cambria Math"/>
                <w:sz w:val="28"/>
                <w:szCs w:val="28"/>
              </w:rPr>
              <m:t>pi</m:t>
            </m:r>
          </m:sub>
        </m:sSub>
        <m:r>
          <w:rPr>
            <w:rFonts w:ascii="Cambria Math" w:hAnsi="Cambria Math"/>
            <w:sz w:val="28"/>
            <w:szCs w:val="28"/>
          </w:rPr>
          <m:t xml:space="preserve"> ≥80%</m:t>
        </m:r>
      </m:oMath>
      <w:r>
        <w:rPr>
          <w:rFonts w:hint="cs"/>
          <w:sz w:val="28"/>
          <w:szCs w:val="28"/>
        </w:rPr>
        <w:t xml:space="preserve"> </w:t>
      </w:r>
      <w:r>
        <w:rPr>
          <w:rFonts w:hint="cs"/>
          <w:cs/>
        </w:rPr>
        <w:t xml:space="preserve">ซึ่งแทนว่ามีจำนวน </w:t>
      </w:r>
      <w:r>
        <w:rPr>
          <w:rFonts w:hint="cs"/>
        </w:rPr>
        <w:t xml:space="preserve">component </w:t>
      </w:r>
      <w:r>
        <w:rPr>
          <w:rFonts w:hint="cs"/>
          <w:cs/>
        </w:rPr>
        <w:t xml:space="preserve">ที่ดีที่สุด </w:t>
      </w:r>
      <w:r>
        <w:rPr>
          <w:rFonts w:hint="cs"/>
        </w:rPr>
        <w:t xml:space="preserve">k </w:t>
      </w:r>
      <w:r>
        <w:rPr>
          <w:rFonts w:hint="cs"/>
          <w:cs/>
        </w:rPr>
        <w:t xml:space="preserve">ตัว เขียนได้ว่า </w:t>
      </w:r>
      <w:r>
        <w:rPr>
          <w:rFonts w:hint="cs"/>
          <w:sz w:val="28"/>
          <w:szCs w:val="28"/>
        </w:rPr>
        <w:t>[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q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  <m:r>
          <w:rPr>
            <w:rFonts w:ascii="Cambria Math" w:hAnsi="Cambria Math"/>
            <w:sz w:val="28"/>
            <w:szCs w:val="28"/>
          </w:rPr>
          <m:t xml:space="preserve">, 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q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2</m:t>
            </m:r>
          </m:sub>
        </m:sSub>
        <m:r>
          <w:rPr>
            <w:rFonts w:ascii="Cambria Math" w:hAnsi="Cambria Math"/>
            <w:sz w:val="28"/>
            <w:szCs w:val="28"/>
          </w:rPr>
          <m:t xml:space="preserve">, …, 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q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k</m:t>
            </m:r>
          </m:sub>
        </m:sSub>
      </m:oMath>
      <w:r>
        <w:rPr>
          <w:rFonts w:hint="cs"/>
          <w:sz w:val="28"/>
          <w:szCs w:val="28"/>
        </w:rPr>
        <w:t xml:space="preserve">] </w:t>
      </w:r>
    </w:p>
    <w:p w14:paraId="3B58BCF8" w14:textId="35236736" w:rsidR="00571731" w:rsidRDefault="00571731" w:rsidP="002C6953">
      <w:pPr>
        <w:ind w:left="720" w:firstLine="720"/>
      </w:pPr>
      <w:r>
        <w:rPr>
          <w:rFonts w:hint="cs"/>
          <w:cs/>
        </w:rPr>
        <w:t xml:space="preserve">ซึ่งผลลัพธ์สุดท้ายจะได้ออกมาเป็นเวกเตอร์ข้อความตามขนาดของมิติ คือ ขนาด </w:t>
      </w:r>
      <w:r>
        <w:rPr>
          <w:rFonts w:hint="cs"/>
        </w:rPr>
        <w:t>k</w:t>
      </w:r>
    </w:p>
    <w:p w14:paraId="2A3B5C9C" w14:textId="77777777" w:rsidR="002C6953" w:rsidRDefault="002C6953" w:rsidP="002C6953">
      <w:pPr>
        <w:ind w:left="720" w:firstLine="720"/>
        <w:rPr>
          <w:rFonts w:hint="cs"/>
        </w:rPr>
      </w:pPr>
    </w:p>
    <w:p w14:paraId="0E89094A" w14:textId="446EB00C" w:rsidR="00EF47B4" w:rsidRDefault="00EF47B4" w:rsidP="002C6953">
      <w:pPr>
        <w:pStyle w:val="Title"/>
        <w:ind w:left="0"/>
      </w:pPr>
      <w:r>
        <w:t xml:space="preserve">3.1.3 </w:t>
      </w:r>
      <w:r>
        <w:rPr>
          <w:rFonts w:hint="cs"/>
          <w:cs/>
        </w:rPr>
        <w:t>การแบ่งกลุ่ม</w:t>
      </w:r>
      <w:r>
        <w:rPr>
          <w:rFonts w:hint="cs"/>
        </w:rPr>
        <w:t xml:space="preserve"> (Clustering)</w:t>
      </w:r>
    </w:p>
    <w:p w14:paraId="3A361368" w14:textId="4F85D19F" w:rsidR="00EF47B4" w:rsidRDefault="00EF47B4" w:rsidP="00EF47B4">
      <w:pPr>
        <w:ind w:left="720" w:firstLine="720"/>
        <w:rPr>
          <w:cs/>
        </w:rPr>
      </w:pPr>
      <w:r>
        <w:rPr>
          <w:rFonts w:hint="cs"/>
          <w:cs/>
        </w:rPr>
        <w:t xml:space="preserve">เป็นขั้นตอนในการแบ่งข้อมูลออกเป็นกลุ่มๆ โดยทางคณะผู้จัดทำสนใจการแบ่งกลุ่ม </w:t>
      </w:r>
      <w:r>
        <w:rPr>
          <w:rFonts w:hint="cs"/>
        </w:rPr>
        <w:t xml:space="preserve">2 </w:t>
      </w:r>
      <w:r>
        <w:rPr>
          <w:rFonts w:hint="cs"/>
          <w:cs/>
        </w:rPr>
        <w:t>วิธี ได้แก่</w:t>
      </w:r>
    </w:p>
    <w:p w14:paraId="4793471C" w14:textId="545CF140" w:rsidR="00EF47B4" w:rsidRDefault="00EF47B4" w:rsidP="00042325">
      <w:pPr>
        <w:pStyle w:val="ListParagraph"/>
        <w:numPr>
          <w:ilvl w:val="0"/>
          <w:numId w:val="38"/>
        </w:numPr>
        <w:ind w:left="1440"/>
      </w:pPr>
      <w:r w:rsidRPr="000F33C9">
        <w:rPr>
          <w:rFonts w:hint="cs"/>
        </w:rPr>
        <w:t>K-Means</w:t>
      </w:r>
    </w:p>
    <w:p w14:paraId="781BDE33" w14:textId="77777777" w:rsidR="00EF47B4" w:rsidRDefault="00EF47B4" w:rsidP="00042325">
      <w:pPr>
        <w:ind w:left="1080" w:firstLine="360"/>
      </w:pPr>
      <w:r>
        <w:rPr>
          <w:rFonts w:hint="cs"/>
          <w:cs/>
        </w:rPr>
        <w:t xml:space="preserve">เป็นการแบ่งกลุ่มข้อมูลตามหัวข้อที่ </w:t>
      </w:r>
      <w:r>
        <w:rPr>
          <w:rFonts w:hint="cs"/>
        </w:rPr>
        <w:t xml:space="preserve">2.5.1 </w:t>
      </w:r>
      <w:r>
        <w:rPr>
          <w:rFonts w:hint="cs"/>
          <w:cs/>
        </w:rPr>
        <w:t xml:space="preserve">หัวข้อที่ </w:t>
      </w:r>
      <w:r>
        <w:rPr>
          <w:rFonts w:hint="cs"/>
        </w:rPr>
        <w:t xml:space="preserve">1) </w:t>
      </w:r>
      <w:r>
        <w:rPr>
          <w:rFonts w:hint="cs"/>
          <w:cs/>
        </w:rPr>
        <w:t xml:space="preserve">โดยในการทำโครงงานนี้ทางคณะผู้จัดทำจะหาค่า </w:t>
      </w:r>
      <w:r>
        <w:rPr>
          <w:rFonts w:hint="cs"/>
        </w:rPr>
        <w:t xml:space="preserve">k </w:t>
      </w:r>
      <w:r>
        <w:rPr>
          <w:rFonts w:hint="cs"/>
          <w:cs/>
        </w:rPr>
        <w:t>ที่ดีที่สุด</w:t>
      </w:r>
      <w:r>
        <w:rPr>
          <w:rFonts w:hint="cs"/>
        </w:rPr>
        <w:t>[12]</w:t>
      </w:r>
      <w:r>
        <w:rPr>
          <w:rFonts w:hint="cs"/>
          <w:cs/>
        </w:rPr>
        <w:t xml:space="preserve"> เพื่อนำมาแบ่งกลุ่มข้อมูล โดยไม่ต้องใช้มนุษย์เข้ามาช่วย ด้วยหลักการ </w:t>
      </w:r>
      <w:r>
        <w:rPr>
          <w:rFonts w:hint="cs"/>
        </w:rPr>
        <w:t>The Silhouette Method</w:t>
      </w:r>
    </w:p>
    <w:p w14:paraId="60285358" w14:textId="2ECC0798" w:rsidR="00EF47B4" w:rsidRPr="00277786" w:rsidRDefault="00EF47B4" w:rsidP="00042325">
      <w:pPr>
        <w:pStyle w:val="ListParagraph"/>
        <w:numPr>
          <w:ilvl w:val="0"/>
          <w:numId w:val="38"/>
        </w:numPr>
        <w:ind w:left="1440"/>
        <w:rPr>
          <w:b/>
          <w:bCs/>
        </w:rPr>
      </w:pPr>
      <w:r w:rsidRPr="000F33C9">
        <w:rPr>
          <w:rFonts w:hint="cs"/>
        </w:rPr>
        <w:t>DBSCAN</w:t>
      </w:r>
    </w:p>
    <w:p w14:paraId="06124AE3" w14:textId="77777777" w:rsidR="00EF47B4" w:rsidRDefault="00EF47B4" w:rsidP="00042325">
      <w:pPr>
        <w:ind w:left="1080" w:firstLine="360"/>
      </w:pPr>
      <w:r>
        <w:rPr>
          <w:rFonts w:hint="cs"/>
          <w:cs/>
        </w:rPr>
        <w:t xml:space="preserve">เป็นการแบ่งกลุ่มข้อมูลตามหัวข้อที่ </w:t>
      </w:r>
      <w:r>
        <w:rPr>
          <w:rFonts w:hint="cs"/>
        </w:rPr>
        <w:t xml:space="preserve">2.5.1 </w:t>
      </w:r>
      <w:r>
        <w:rPr>
          <w:rFonts w:hint="cs"/>
          <w:cs/>
        </w:rPr>
        <w:t xml:space="preserve">หัวข้อที่ </w:t>
      </w:r>
      <w:r>
        <w:rPr>
          <w:rFonts w:hint="cs"/>
        </w:rPr>
        <w:t xml:space="preserve">2) </w:t>
      </w:r>
      <w:r>
        <w:rPr>
          <w:rFonts w:hint="cs"/>
          <w:cs/>
        </w:rPr>
        <w:t xml:space="preserve">ซึ่งจะมีการเปรียบเทียบระหว่างสองวิธีด้วยการประเมินค่าในหัวข้อที่ </w:t>
      </w:r>
      <w:r>
        <w:rPr>
          <w:rFonts w:hint="cs"/>
        </w:rPr>
        <w:t>3.9</w:t>
      </w:r>
    </w:p>
    <w:p w14:paraId="3FE81B5C" w14:textId="5CD3DA6F" w:rsidR="00EF47B4" w:rsidRDefault="00EF47B4" w:rsidP="00CD7FB7">
      <w:pPr>
        <w:ind w:left="720"/>
      </w:pPr>
      <w:r>
        <w:rPr>
          <w:rFonts w:hint="cs"/>
          <w:cs/>
        </w:rPr>
        <w:t>หลังจากได้ผลการแบ่งกลุ่มข้อมูล (</w:t>
      </w:r>
      <w:r>
        <w:rPr>
          <w:rFonts w:hint="cs"/>
        </w:rPr>
        <w:t>Clustering result</w:t>
      </w:r>
      <w:r>
        <w:rPr>
          <w:rFonts w:hint="cs"/>
          <w:cs/>
        </w:rPr>
        <w:t>) จะมีการใช้มนุษย์เข้ามาช่วยในการ</w:t>
      </w:r>
    </w:p>
    <w:p w14:paraId="06CF99DF" w14:textId="3B0EBFFD" w:rsidR="00EF47B4" w:rsidRDefault="00EF47B4" w:rsidP="00CD7FB7">
      <w:pPr>
        <w:ind w:left="720" w:firstLine="720"/>
      </w:pPr>
      <w:r>
        <w:rPr>
          <w:rFonts w:hint="cs"/>
          <w:cs/>
        </w:rPr>
        <w:t xml:space="preserve">กำหนด </w:t>
      </w:r>
      <w:r>
        <w:rPr>
          <w:rFonts w:hint="cs"/>
        </w:rPr>
        <w:t xml:space="preserve">intent </w:t>
      </w:r>
      <w:r>
        <w:rPr>
          <w:rFonts w:hint="cs"/>
          <w:cs/>
        </w:rPr>
        <w:t xml:space="preserve">ของแต่ละกลุ่ม ซึ่งจะได้ผลลัพธ์ออกมาเป็นข้อความที่มี </w:t>
      </w:r>
      <w:r>
        <w:rPr>
          <w:rFonts w:hint="cs"/>
        </w:rPr>
        <w:t xml:space="preserve">intent </w:t>
      </w:r>
      <w:r>
        <w:rPr>
          <w:rFonts w:hint="cs"/>
          <w:cs/>
        </w:rPr>
        <w:t>เพื่อนำไปใช้ในขั้นตอนต่อไป</w:t>
      </w:r>
    </w:p>
    <w:p w14:paraId="5D56D10B" w14:textId="56564884" w:rsidR="00614335" w:rsidRPr="00D16A3D" w:rsidRDefault="00614335" w:rsidP="00614335">
      <w:pPr>
        <w:spacing w:before="240" w:after="240" w:line="276" w:lineRule="auto"/>
        <w:rPr>
          <w:rFonts w:eastAsia="TH SarabunPSK"/>
        </w:rPr>
      </w:pPr>
    </w:p>
    <w:p w14:paraId="419055A3" w14:textId="77777777" w:rsidR="00B23649" w:rsidRPr="000F33C9" w:rsidRDefault="00B23649" w:rsidP="00122B43">
      <w:pPr>
        <w:pStyle w:val="Heading2"/>
      </w:pPr>
      <w:r w:rsidRPr="000F33C9">
        <w:t xml:space="preserve">3.2 </w:t>
      </w:r>
      <w:r w:rsidRPr="000F33C9">
        <w:rPr>
          <w:rFonts w:hint="cs"/>
          <w:cs/>
        </w:rPr>
        <w:t xml:space="preserve">การสร้างโมเดลและทดสอบโมเดลในการจำแนก </w:t>
      </w:r>
      <w:r w:rsidRPr="000F33C9">
        <w:t xml:space="preserve">intent </w:t>
      </w:r>
    </w:p>
    <w:p w14:paraId="7BF05062" w14:textId="775F1C4D" w:rsidR="00B23649" w:rsidRDefault="00B23649" w:rsidP="00B23649">
      <w:r>
        <w:tab/>
      </w:r>
      <w:r w:rsidR="00C22F2B">
        <w:rPr>
          <w:rFonts w:hint="cs"/>
          <w:cs/>
        </w:rPr>
        <w:t>ในขั้นตอนนี้เป็นการนำชุดข้อความที่ผ่านการแบ่งกลุ่ม</w:t>
      </w:r>
      <w:r w:rsidR="00122B43">
        <w:rPr>
          <w:rFonts w:hint="cs"/>
          <w:cs/>
        </w:rPr>
        <w:t xml:space="preserve"> </w:t>
      </w:r>
      <w:r w:rsidR="00C22F2B">
        <w:rPr>
          <w:rFonts w:hint="cs"/>
          <w:cs/>
        </w:rPr>
        <w:t>และ</w:t>
      </w:r>
      <w:r w:rsidR="002B5B32">
        <w:rPr>
          <w:rFonts w:hint="cs"/>
          <w:cs/>
        </w:rPr>
        <w:t>ระบุ</w:t>
      </w:r>
      <w:r w:rsidR="002B5B32">
        <w:t xml:space="preserve"> intent </w:t>
      </w:r>
      <w:r w:rsidR="002B5B32">
        <w:rPr>
          <w:rFonts w:hint="cs"/>
          <w:cs/>
        </w:rPr>
        <w:t xml:space="preserve">เรียบร้อยแล้ว มาสร้างโมเดลสำหรับทำนาย </w:t>
      </w:r>
      <w:r w:rsidR="002B5B32">
        <w:t>(</w:t>
      </w:r>
      <w:r w:rsidR="00122B43">
        <w:t>P</w:t>
      </w:r>
      <w:r w:rsidR="002B5B32">
        <w:t>re</w:t>
      </w:r>
      <w:r w:rsidR="003E65C0">
        <w:t>dict</w:t>
      </w:r>
      <w:r w:rsidR="002B5B32">
        <w:t>)</w:t>
      </w:r>
      <w:r w:rsidR="003E65C0">
        <w:t xml:space="preserve"> intent </w:t>
      </w:r>
      <w:r w:rsidR="003E65C0">
        <w:rPr>
          <w:rFonts w:hint="cs"/>
          <w:cs/>
        </w:rPr>
        <w:t xml:space="preserve">ให้กับข้อความ </w:t>
      </w:r>
      <w:r w:rsidR="00EF3D37">
        <w:rPr>
          <w:rFonts w:hint="cs"/>
          <w:cs/>
        </w:rPr>
        <w:t>โดยใช้</w:t>
      </w:r>
      <w:r w:rsidR="00E02650">
        <w:rPr>
          <w:rFonts w:hint="cs"/>
          <w:cs/>
        </w:rPr>
        <w:t>การ</w:t>
      </w:r>
      <w:r w:rsidR="00EF3D37">
        <w:rPr>
          <w:rFonts w:hint="cs"/>
          <w:cs/>
        </w:rPr>
        <w:t>เรียนรู้ของเครื่องแบบมีผู้สอน</w:t>
      </w:r>
      <w:r w:rsidR="003E65C0">
        <w:t xml:space="preserve"> </w:t>
      </w:r>
      <w:r w:rsidR="00E02650">
        <w:rPr>
          <w:rFonts w:hint="cs"/>
          <w:cs/>
        </w:rPr>
        <w:t xml:space="preserve"> </w:t>
      </w:r>
      <w:r w:rsidR="00E514E3">
        <w:rPr>
          <w:rFonts w:hint="cs"/>
          <w:cs/>
        </w:rPr>
        <w:t xml:space="preserve"> ซึ่งจะต้องมีการแบ่งข้อมูลที่ใช้สำหรับฝึกสอน </w:t>
      </w:r>
      <w:r w:rsidR="00E514E3">
        <w:t>(</w:t>
      </w:r>
      <w:r w:rsidR="00122B43">
        <w:t>T</w:t>
      </w:r>
      <w:r w:rsidR="00E514E3">
        <w:t xml:space="preserve">raining) </w:t>
      </w:r>
      <w:r w:rsidR="00E514E3">
        <w:rPr>
          <w:rFonts w:hint="cs"/>
          <w:cs/>
        </w:rPr>
        <w:t>และท</w:t>
      </w:r>
      <w:r w:rsidR="00072F02">
        <w:rPr>
          <w:rFonts w:hint="cs"/>
          <w:cs/>
        </w:rPr>
        <w:t>ด</w:t>
      </w:r>
      <w:r w:rsidR="00E514E3">
        <w:rPr>
          <w:rFonts w:hint="cs"/>
          <w:cs/>
        </w:rPr>
        <w:t>สอบ</w:t>
      </w:r>
      <w:r w:rsidR="00F74AFA">
        <w:t xml:space="preserve"> (</w:t>
      </w:r>
      <w:r w:rsidR="00122B43">
        <w:t>T</w:t>
      </w:r>
      <w:r w:rsidR="00F74AFA">
        <w:t xml:space="preserve">esting) </w:t>
      </w:r>
      <w:r w:rsidR="00F74AFA">
        <w:rPr>
          <w:rFonts w:hint="cs"/>
          <w:cs/>
        </w:rPr>
        <w:t>หลังจากนั้นนำข้อความ</w:t>
      </w:r>
      <w:r w:rsidR="00072F02">
        <w:rPr>
          <w:rFonts w:hint="cs"/>
          <w:cs/>
        </w:rPr>
        <w:t xml:space="preserve"> </w:t>
      </w:r>
      <w:r w:rsidR="00F74AFA">
        <w:rPr>
          <w:rFonts w:hint="cs"/>
          <w:cs/>
        </w:rPr>
        <w:t>และ</w:t>
      </w:r>
      <w:r w:rsidR="00F74AFA">
        <w:t xml:space="preserve"> intent</w:t>
      </w:r>
      <w:r w:rsidR="00F01B39">
        <w:rPr>
          <w:rFonts w:hint="cs"/>
          <w:cs/>
        </w:rPr>
        <w:t xml:space="preserve"> </w:t>
      </w:r>
      <w:r w:rsidR="00F74AFA">
        <w:rPr>
          <w:rFonts w:hint="cs"/>
          <w:cs/>
        </w:rPr>
        <w:t>ของ</w:t>
      </w:r>
      <w:r w:rsidR="00F01B39">
        <w:rPr>
          <w:rFonts w:hint="cs"/>
          <w:cs/>
        </w:rPr>
        <w:t>แต่ละข้อความไปฝึกสอน</w:t>
      </w:r>
      <w:r w:rsidR="00215AFF">
        <w:rPr>
          <w:rFonts w:hint="cs"/>
          <w:cs/>
        </w:rPr>
        <w:t>ให้กับกระบวนการเรียนรู้ของเครื่อง จนได้เป็นโมเดล</w:t>
      </w:r>
      <w:r w:rsidR="00170080">
        <w:rPr>
          <w:rFonts w:hint="cs"/>
          <w:cs/>
        </w:rPr>
        <w:t xml:space="preserve"> โดยจะมีลำดับขั้นตอนดังภาพต่อไปนี้</w:t>
      </w:r>
    </w:p>
    <w:p w14:paraId="7632D61C" w14:textId="77777777" w:rsidR="00CB19E3" w:rsidRDefault="00CB19E3" w:rsidP="00B23649"/>
    <w:p w14:paraId="51DAD640" w14:textId="77777777" w:rsidR="00CB19E3" w:rsidRDefault="00CB19E3" w:rsidP="0079214F">
      <w:pPr>
        <w:jc w:val="center"/>
      </w:pPr>
      <w:r>
        <w:rPr>
          <w:noProof/>
        </w:rPr>
        <w:lastRenderedPageBreak/>
        <w:drawing>
          <wp:inline distT="0" distB="0" distL="0" distR="0" wp14:anchorId="33FA8960" wp14:editId="2D7504F0">
            <wp:extent cx="4206240" cy="6104255"/>
            <wp:effectExtent l="0" t="0" r="3810" b="0"/>
            <wp:docPr id="8" name="Picture 8" descr="Diagram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Diagram&#10;&#10;Description automatically generated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6240" cy="610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67677" w14:textId="6E092020" w:rsidR="00331ABF" w:rsidRDefault="005E2531" w:rsidP="00072F02">
      <w:pPr>
        <w:pStyle w:val="picture1"/>
      </w:pPr>
      <w:r w:rsidRPr="005E2531">
        <w:rPr>
          <w:cs/>
        </w:rPr>
        <w:t>ภาพที่ 3.</w:t>
      </w:r>
      <w:r w:rsidR="00ED58F2">
        <w:t>2</w:t>
      </w:r>
      <w:r w:rsidRPr="005E2531">
        <w:rPr>
          <w:cs/>
        </w:rPr>
        <w:t xml:space="preserve"> ขั้นตอนการทำงาน </w:t>
      </w:r>
      <w:r w:rsidRPr="005E2531">
        <w:t>B</w:t>
      </w:r>
      <w:r w:rsidRPr="005E2531">
        <w:rPr>
          <w:cs/>
        </w:rPr>
        <w:t xml:space="preserve">1: </w:t>
      </w:r>
      <w:r>
        <w:rPr>
          <w:rFonts w:hint="cs"/>
          <w:cs/>
        </w:rPr>
        <w:t>การสร้างโมเดล</w:t>
      </w:r>
    </w:p>
    <w:p w14:paraId="6F225B44" w14:textId="77777777" w:rsidR="00072F02" w:rsidRDefault="00072F02" w:rsidP="00072F02">
      <w:pPr>
        <w:pStyle w:val="picture1"/>
        <w:ind w:left="0" w:firstLine="0"/>
        <w:jc w:val="left"/>
        <w:rPr>
          <w:rFonts w:hint="cs"/>
        </w:rPr>
      </w:pPr>
    </w:p>
    <w:p w14:paraId="32439966" w14:textId="42A96058" w:rsidR="001261DC" w:rsidRDefault="001261DC" w:rsidP="00331ABF">
      <w:pPr>
        <w:rPr>
          <w:cs/>
        </w:rPr>
      </w:pPr>
      <w:r>
        <w:rPr>
          <w:cs/>
        </w:rPr>
        <w:tab/>
      </w:r>
      <w:r>
        <w:rPr>
          <w:rFonts w:hint="cs"/>
          <w:cs/>
        </w:rPr>
        <w:t xml:space="preserve">สำหรับการทดสอบประสิทธิภาพของโมเดล </w:t>
      </w:r>
      <w:r w:rsidR="00A16A23">
        <w:rPr>
          <w:rFonts w:hint="cs"/>
          <w:cs/>
        </w:rPr>
        <w:t>จะนำข</w:t>
      </w:r>
      <w:r w:rsidR="008F586D">
        <w:rPr>
          <w:rFonts w:hint="cs"/>
          <w:cs/>
        </w:rPr>
        <w:t>้อความจาก</w:t>
      </w:r>
      <w:r w:rsidR="0077772D">
        <w:rPr>
          <w:rFonts w:hint="cs"/>
          <w:cs/>
        </w:rPr>
        <w:t>ชุดทดสอบที่ถูกแบ่งไว้ก่อนหน้านี้</w:t>
      </w:r>
      <w:r w:rsidR="00D459F3">
        <w:rPr>
          <w:rFonts w:hint="cs"/>
          <w:cs/>
        </w:rPr>
        <w:t xml:space="preserve"> มาทำนาย</w:t>
      </w:r>
      <w:r w:rsidR="00D459F3">
        <w:t xml:space="preserve"> intent </w:t>
      </w:r>
      <w:r w:rsidR="00D459F3">
        <w:rPr>
          <w:rFonts w:hint="cs"/>
          <w:cs/>
        </w:rPr>
        <w:t>โดยใช้โมเดลที่สร้างขึ้น จา</w:t>
      </w:r>
      <w:r w:rsidR="00811E12">
        <w:rPr>
          <w:rFonts w:hint="cs"/>
          <w:cs/>
        </w:rPr>
        <w:t xml:space="preserve">กนั้นนำ </w:t>
      </w:r>
      <w:r w:rsidR="00811E12">
        <w:t xml:space="preserve">intent </w:t>
      </w:r>
      <w:r w:rsidR="00811E12">
        <w:rPr>
          <w:rFonts w:hint="cs"/>
          <w:cs/>
        </w:rPr>
        <w:t>ที่ได้จากการทำนายมาเปรียบเทียบกับ</w:t>
      </w:r>
      <w:r w:rsidR="002C3700">
        <w:rPr>
          <w:rFonts w:hint="cs"/>
          <w:cs/>
        </w:rPr>
        <w:t>เฉลย</w:t>
      </w:r>
      <w:r w:rsidR="00072F02">
        <w:rPr>
          <w:rFonts w:hint="cs"/>
          <w:cs/>
        </w:rPr>
        <w:t xml:space="preserve"> </w:t>
      </w:r>
      <w:r w:rsidR="002C3700">
        <w:rPr>
          <w:rFonts w:hint="cs"/>
          <w:cs/>
        </w:rPr>
        <w:t>และประเมินประสิทธิภาพตามกระบวนการ</w:t>
      </w:r>
      <w:r w:rsidR="002C3700">
        <w:t xml:space="preserve"> </w:t>
      </w:r>
      <w:r w:rsidR="002C3700">
        <w:rPr>
          <w:rFonts w:hint="cs"/>
          <w:cs/>
        </w:rPr>
        <w:t>โดยจะมีลำดับขั้นตอนดังภาพต่อไปนี้</w:t>
      </w:r>
    </w:p>
    <w:p w14:paraId="531E2838" w14:textId="77777777" w:rsidR="00331ABF" w:rsidRDefault="00441005" w:rsidP="0079214F">
      <w:r>
        <w:rPr>
          <w:noProof/>
        </w:rPr>
        <w:lastRenderedPageBreak/>
        <w:drawing>
          <wp:inline distT="0" distB="0" distL="0" distR="0" wp14:anchorId="7907930B" wp14:editId="32A0FF43">
            <wp:extent cx="4184015" cy="6347460"/>
            <wp:effectExtent l="0" t="0" r="6985" b="0"/>
            <wp:docPr id="12" name="Picture 12" descr="Diagram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Diagram&#10;&#10;Description automatically generated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4015" cy="634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A5057" w14:textId="77777777" w:rsidR="00441005" w:rsidRDefault="00441005" w:rsidP="00441005">
      <w:pPr>
        <w:jc w:val="center"/>
      </w:pPr>
    </w:p>
    <w:p w14:paraId="42E98944" w14:textId="76E1EFE0" w:rsidR="00441005" w:rsidRDefault="00441005" w:rsidP="00072F02">
      <w:pPr>
        <w:pStyle w:val="picture1"/>
      </w:pPr>
      <w:r w:rsidRPr="005E2531">
        <w:rPr>
          <w:cs/>
        </w:rPr>
        <w:t>ภาพที่ 3.</w:t>
      </w:r>
      <w:r w:rsidR="009B56BD">
        <w:t>3</w:t>
      </w:r>
      <w:r w:rsidRPr="005E2531">
        <w:rPr>
          <w:cs/>
        </w:rPr>
        <w:t xml:space="preserve"> ขั้นตอนการทำงาน </w:t>
      </w:r>
      <w:r w:rsidRPr="005E2531">
        <w:t>B</w:t>
      </w:r>
      <w:r>
        <w:t>2</w:t>
      </w:r>
      <w:r w:rsidRPr="005E2531">
        <w:rPr>
          <w:cs/>
        </w:rPr>
        <w:t xml:space="preserve">: </w:t>
      </w:r>
      <w:r>
        <w:rPr>
          <w:rFonts w:hint="cs"/>
          <w:cs/>
        </w:rPr>
        <w:t xml:space="preserve">ทดสอบโมเดลในการจำแนก </w:t>
      </w:r>
      <w:r>
        <w:t>intent</w:t>
      </w:r>
    </w:p>
    <w:p w14:paraId="54BC5165" w14:textId="77777777" w:rsidR="00072F02" w:rsidRDefault="00072F02" w:rsidP="00072F02">
      <w:pPr>
        <w:pStyle w:val="picture1"/>
        <w:rPr>
          <w:rFonts w:hint="cs"/>
        </w:rPr>
      </w:pPr>
    </w:p>
    <w:p w14:paraId="4D1A8D46" w14:textId="73C686CB" w:rsidR="005F2EB6" w:rsidRDefault="005F2EB6" w:rsidP="00072F02">
      <w:pPr>
        <w:pStyle w:val="Title"/>
        <w:ind w:left="0"/>
      </w:pPr>
      <w:r>
        <w:t xml:space="preserve">3.2.1 </w:t>
      </w:r>
      <w:r>
        <w:rPr>
          <w:rFonts w:hint="cs"/>
          <w:cs/>
        </w:rPr>
        <w:t>การฝึกสอนโมเดล (</w:t>
      </w:r>
      <w:r>
        <w:rPr>
          <w:rFonts w:hint="cs"/>
        </w:rPr>
        <w:t>Training model</w:t>
      </w:r>
      <w:r>
        <w:rPr>
          <w:rFonts w:hint="cs"/>
          <w:cs/>
        </w:rPr>
        <w:t>)</w:t>
      </w:r>
    </w:p>
    <w:p w14:paraId="0EAA84CF" w14:textId="433F6573" w:rsidR="005F2EB6" w:rsidRDefault="005F2EB6" w:rsidP="005F2EB6">
      <w:pPr>
        <w:ind w:left="720" w:firstLine="720"/>
      </w:pPr>
      <w:r>
        <w:rPr>
          <w:rFonts w:hint="cs"/>
          <w:cs/>
        </w:rPr>
        <w:t xml:space="preserve">ในขั้นตอนนี้จะเป็นการฝึกสอน เพื่อสร้างโมเดลที่สามารถจำแนก </w:t>
      </w:r>
      <w:r>
        <w:rPr>
          <w:rFonts w:hint="cs"/>
        </w:rPr>
        <w:t xml:space="preserve">intent </w:t>
      </w:r>
      <w:r>
        <w:rPr>
          <w:rFonts w:hint="cs"/>
          <w:cs/>
        </w:rPr>
        <w:t>ของข้อความ โดยใช้ชุดข้อมูลที่ได้จากขั้นตอนของการแบ่งกลุ่ม</w:t>
      </w:r>
      <w:r w:rsidR="00DC10FC">
        <w:rPr>
          <w:rFonts w:hint="cs"/>
          <w:cs/>
        </w:rPr>
        <w:t xml:space="preserve"> หัวข้อ </w:t>
      </w:r>
      <w:r>
        <w:rPr>
          <w:rFonts w:hint="cs"/>
          <w:cs/>
        </w:rPr>
        <w:t>3.</w:t>
      </w:r>
      <w:r w:rsidR="00DC10FC">
        <w:t>1.3</w:t>
      </w:r>
      <w:r>
        <w:rPr>
          <w:rFonts w:hint="cs"/>
          <w:cs/>
        </w:rPr>
        <w:t xml:space="preserve"> โดยที่ทางคณะผู้จัดทำสนใจหลักการที่จะนำมาใช้ในการสร้างโมเดล 2 วิธี ได้แก่</w:t>
      </w:r>
    </w:p>
    <w:p w14:paraId="3EB5AC87" w14:textId="04B7DB08" w:rsidR="005F2EB6" w:rsidRPr="00072F02" w:rsidRDefault="00072F02" w:rsidP="00072F02">
      <w:pPr>
        <w:ind w:firstLine="720"/>
        <w:rPr>
          <w:cs/>
        </w:rPr>
      </w:pPr>
      <w:r>
        <w:lastRenderedPageBreak/>
        <w:t xml:space="preserve">1) </w:t>
      </w:r>
      <w:r w:rsidR="005F2EB6" w:rsidRPr="000F33C9">
        <w:rPr>
          <w:rFonts w:hint="cs"/>
        </w:rPr>
        <w:t>Decision tree</w:t>
      </w:r>
    </w:p>
    <w:p w14:paraId="5AA87AC7" w14:textId="77777777" w:rsidR="005F2EB6" w:rsidRDefault="005F2EB6" w:rsidP="005F2EB6">
      <w:r>
        <w:rPr>
          <w:rFonts w:hint="cs"/>
          <w:cs/>
        </w:rPr>
        <w:tab/>
      </w:r>
      <w:r>
        <w:rPr>
          <w:rFonts w:hint="cs"/>
          <w:cs/>
        </w:rPr>
        <w:tab/>
        <w:t xml:space="preserve">เป็นการสร้างโมเดลสำหรับจำแนก </w:t>
      </w:r>
      <w:r>
        <w:rPr>
          <w:rFonts w:hint="cs"/>
        </w:rPr>
        <w:t xml:space="preserve">intent </w:t>
      </w:r>
      <w:r>
        <w:rPr>
          <w:rFonts w:hint="cs"/>
          <w:cs/>
        </w:rPr>
        <w:t xml:space="preserve">โดยใช้หลักการจากหัวข้อที่ 2.6.1 </w:t>
      </w:r>
    </w:p>
    <w:p w14:paraId="0C7B05EE" w14:textId="0B8BE667" w:rsidR="005F2EB6" w:rsidRPr="000F33C9" w:rsidRDefault="005F2EB6" w:rsidP="00072F02">
      <w:pPr>
        <w:ind w:firstLine="720"/>
        <w:rPr>
          <w:b/>
          <w:bCs/>
        </w:rPr>
      </w:pPr>
      <w:r w:rsidRPr="000F33C9">
        <w:rPr>
          <w:rFonts w:hint="cs"/>
          <w:cs/>
        </w:rPr>
        <w:t>2</w:t>
      </w:r>
      <w:r w:rsidRPr="000F33C9">
        <w:t>)</w:t>
      </w:r>
      <w:r w:rsidRPr="000F33C9">
        <w:rPr>
          <w:rFonts w:hint="cs"/>
        </w:rPr>
        <w:t xml:space="preserve"> neural network</w:t>
      </w:r>
    </w:p>
    <w:p w14:paraId="669F2292" w14:textId="157ACE78" w:rsidR="005F2EB6" w:rsidRDefault="005F2EB6" w:rsidP="005F2EB6">
      <w:pPr>
        <w:ind w:left="720" w:firstLine="720"/>
      </w:pPr>
      <w:r>
        <w:rPr>
          <w:rFonts w:hint="cs"/>
          <w:cs/>
        </w:rPr>
        <w:t xml:space="preserve">เป็นการสร้างโมเดลสำหรับจำแนก </w:t>
      </w:r>
      <w:r>
        <w:rPr>
          <w:rFonts w:hint="cs"/>
        </w:rPr>
        <w:t xml:space="preserve">intent </w:t>
      </w:r>
      <w:r>
        <w:rPr>
          <w:rFonts w:hint="cs"/>
          <w:cs/>
        </w:rPr>
        <w:t>โดยใช้หลักการจากหัวข้อที่ 2.6.2</w:t>
      </w:r>
    </w:p>
    <w:p w14:paraId="01FE3434" w14:textId="3AA75CE6" w:rsidR="005F2EB6" w:rsidRDefault="005F2EB6" w:rsidP="005F2EB6">
      <w:pPr>
        <w:ind w:firstLine="720"/>
      </w:pPr>
      <w:r>
        <w:rPr>
          <w:rFonts w:hint="cs"/>
          <w:cs/>
        </w:rPr>
        <w:t>ซึ่งจะมีการเปรียบเทียบระหว่างสองวิธีด้วยการประเมินค่าในหัวข้อที่ 3.</w:t>
      </w:r>
      <w:r w:rsidR="003473FF">
        <w:t>3.3</w:t>
      </w:r>
    </w:p>
    <w:p w14:paraId="72AC87D3" w14:textId="77777777" w:rsidR="005F2EB6" w:rsidRDefault="005F2EB6" w:rsidP="00441005"/>
    <w:p w14:paraId="1368BBC7" w14:textId="2FBEFB10" w:rsidR="00C75F4C" w:rsidRPr="000F33C9" w:rsidRDefault="00C75F4C" w:rsidP="00AF6912">
      <w:pPr>
        <w:pStyle w:val="Heading2"/>
      </w:pPr>
      <w:r w:rsidRPr="000F33C9">
        <w:t>3.3</w:t>
      </w:r>
      <w:r w:rsidR="00F3799E" w:rsidRPr="000F33C9">
        <w:t xml:space="preserve"> </w:t>
      </w:r>
      <w:r w:rsidR="00F3799E" w:rsidRPr="000F33C9">
        <w:rPr>
          <w:rFonts w:hint="cs"/>
          <w:cs/>
        </w:rPr>
        <w:t>ชุดข้อมูลที่ใช้ทำการทดลองและตัวชี</w:t>
      </w:r>
      <w:r w:rsidR="003473FF">
        <w:rPr>
          <w:rFonts w:hint="cs"/>
          <w:cs/>
        </w:rPr>
        <w:t>้</w:t>
      </w:r>
      <w:r w:rsidR="00BD7A48" w:rsidRPr="000F33C9">
        <w:rPr>
          <w:rFonts w:hint="cs"/>
          <w:cs/>
        </w:rPr>
        <w:t>วัดประสิทธิภาพ</w:t>
      </w:r>
    </w:p>
    <w:p w14:paraId="6A66C94D" w14:textId="15331AD4" w:rsidR="00D67F75" w:rsidRPr="000F33C9" w:rsidRDefault="005A09AB" w:rsidP="00AF6912">
      <w:pPr>
        <w:pStyle w:val="Title"/>
        <w:ind w:firstLine="0"/>
      </w:pPr>
      <w:r w:rsidRPr="000F33C9">
        <w:t xml:space="preserve">3.3.1 </w:t>
      </w:r>
      <w:r w:rsidRPr="000F33C9">
        <w:rPr>
          <w:rFonts w:hint="cs"/>
          <w:cs/>
        </w:rPr>
        <w:t>ชุดข้อมูลที่ใช้</w:t>
      </w:r>
    </w:p>
    <w:p w14:paraId="271B5701" w14:textId="47568097" w:rsidR="006736D0" w:rsidRDefault="006736D0" w:rsidP="00AF6912">
      <w:pPr>
        <w:ind w:left="720" w:firstLine="720"/>
      </w:pPr>
      <w:r>
        <w:rPr>
          <w:rFonts w:hint="cs"/>
          <w:cs/>
        </w:rPr>
        <w:t>ทางคณะผู้จัดทำได้ใช้ชุดข้อมูล</w:t>
      </w:r>
      <w:r w:rsidR="00B4388A">
        <w:rPr>
          <w:rFonts w:hint="cs"/>
          <w:cs/>
        </w:rPr>
        <w:t>มาตรฐาน</w:t>
      </w:r>
      <w:r>
        <w:rPr>
          <w:rFonts w:hint="cs"/>
          <w:cs/>
        </w:rPr>
        <w:t>สำหรับทดสอบ</w:t>
      </w:r>
      <w:r w:rsidR="00F677DC">
        <w:rPr>
          <w:rFonts w:hint="cs"/>
          <w:cs/>
        </w:rPr>
        <w:t>ข้อมูล</w:t>
      </w:r>
      <w:r w:rsidR="00AF6912">
        <w:rPr>
          <w:rFonts w:hint="cs"/>
          <w:cs/>
        </w:rPr>
        <w:t>จำนวน</w:t>
      </w:r>
      <w:r w:rsidR="00F677DC">
        <w:rPr>
          <w:rFonts w:hint="cs"/>
          <w:cs/>
        </w:rPr>
        <w:t xml:space="preserve"> </w:t>
      </w:r>
      <w:r w:rsidR="00F677DC">
        <w:t>3</w:t>
      </w:r>
      <w:r w:rsidR="00F677DC">
        <w:rPr>
          <w:rFonts w:hint="cs"/>
          <w:cs/>
        </w:rPr>
        <w:t xml:space="preserve"> กลุ่ม </w:t>
      </w:r>
      <w:r w:rsidR="0095145C">
        <w:rPr>
          <w:rFonts w:hint="cs"/>
          <w:cs/>
        </w:rPr>
        <w:t>ได้แก่</w:t>
      </w:r>
    </w:p>
    <w:p w14:paraId="27A0F4F8" w14:textId="25FA7113" w:rsidR="0095145C" w:rsidRDefault="00235911" w:rsidP="00042325">
      <w:pPr>
        <w:pStyle w:val="ListParagraph"/>
        <w:numPr>
          <w:ilvl w:val="0"/>
          <w:numId w:val="35"/>
        </w:numPr>
        <w:ind w:left="1440"/>
      </w:pPr>
      <w:r>
        <w:rPr>
          <w:rFonts w:hint="cs"/>
          <w:cs/>
        </w:rPr>
        <w:t xml:space="preserve">ชุดข้อมูล </w:t>
      </w:r>
      <w:r w:rsidR="009B10F1">
        <w:rPr>
          <w:rFonts w:hint="cs"/>
        </w:rPr>
        <w:t xml:space="preserve">ATIS </w:t>
      </w:r>
      <w:r w:rsidR="009B10F1">
        <w:rPr>
          <w:rFonts w:hint="cs"/>
          <w:cs/>
        </w:rPr>
        <w:t>หรื</w:t>
      </w:r>
      <w:r w:rsidR="00C56917">
        <w:rPr>
          <w:rFonts w:hint="cs"/>
          <w:cs/>
        </w:rPr>
        <w:t>อ</w:t>
      </w:r>
      <w:r w:rsidR="009B10F1">
        <w:rPr>
          <w:rFonts w:hint="cs"/>
          <w:cs/>
        </w:rPr>
        <w:t xml:space="preserve"> </w:t>
      </w:r>
      <w:r w:rsidR="009B10F1">
        <w:rPr>
          <w:rFonts w:hint="cs"/>
        </w:rPr>
        <w:t>Airline Travel Information System</w:t>
      </w:r>
      <w:r w:rsidR="00B00E9A">
        <w:rPr>
          <w:rFonts w:hint="cs"/>
          <w:cs/>
        </w:rPr>
        <w:t xml:space="preserve"> </w:t>
      </w:r>
      <w:r w:rsidR="00ED7185">
        <w:rPr>
          <w:rFonts w:hint="cs"/>
          <w:cs/>
        </w:rPr>
        <w:t xml:space="preserve">จาก </w:t>
      </w:r>
      <w:hyperlink r:id="rId66" w:history="1">
        <w:r w:rsidR="00161E84" w:rsidRPr="00161E84">
          <w:rPr>
            <w:rStyle w:val="Hyperlink"/>
          </w:rPr>
          <w:t>https://www.kaggle.com/hassanamin/atis-airlinetravelinformationsystem?select=atis_intents.csv</w:t>
        </w:r>
      </w:hyperlink>
      <w:r w:rsidR="00161E84" w:rsidRPr="00161E84">
        <w:rPr>
          <w:rFonts w:hint="cs"/>
        </w:rPr>
        <w:t xml:space="preserve"> </w:t>
      </w:r>
      <w:r w:rsidR="00C56917">
        <w:rPr>
          <w:rFonts w:hint="cs"/>
          <w:cs/>
        </w:rPr>
        <w:t>เป็นชุดข้อมูล</w:t>
      </w:r>
      <w:r w:rsidR="00E255CF">
        <w:rPr>
          <w:rFonts w:hint="cs"/>
          <w:cs/>
        </w:rPr>
        <w:t>มาตรฐานของ</w:t>
      </w:r>
      <w:r w:rsidR="00E0553E">
        <w:rPr>
          <w:rFonts w:hint="cs"/>
          <w:cs/>
        </w:rPr>
        <w:t>ที่ใช้กันอย่างแพร่หลาย</w:t>
      </w:r>
      <w:r w:rsidR="004F55A8">
        <w:rPr>
          <w:rFonts w:hint="cs"/>
          <w:cs/>
        </w:rPr>
        <w:t>สำหรับสร้าง</w:t>
      </w:r>
      <w:r w:rsidR="004F55A8">
        <w:t xml:space="preserve"> chatbot</w:t>
      </w:r>
      <w:r w:rsidR="000F7DD7">
        <w:rPr>
          <w:rFonts w:hint="cs"/>
          <w:cs/>
        </w:rPr>
        <w:t xml:space="preserve"> </w:t>
      </w:r>
    </w:p>
    <w:p w14:paraId="52D7A683" w14:textId="7D5F8343" w:rsidR="009A4A89" w:rsidRDefault="002876FC" w:rsidP="00042325">
      <w:pPr>
        <w:pStyle w:val="ListParagraph"/>
        <w:numPr>
          <w:ilvl w:val="0"/>
          <w:numId w:val="35"/>
        </w:numPr>
        <w:tabs>
          <w:tab w:val="left" w:pos="1890"/>
        </w:tabs>
        <w:ind w:left="1440"/>
      </w:pPr>
      <w:r>
        <w:rPr>
          <w:rFonts w:hint="cs"/>
          <w:cs/>
        </w:rPr>
        <w:t>ชุดข้อมูล</w:t>
      </w:r>
      <w:r w:rsidR="00AD16E8">
        <w:rPr>
          <w:rFonts w:hint="cs"/>
          <w:cs/>
        </w:rPr>
        <w:t xml:space="preserve"> </w:t>
      </w:r>
      <w:r w:rsidR="00AD16E8">
        <w:t>Coro</w:t>
      </w:r>
      <w:r w:rsidR="00DE369F">
        <w:t xml:space="preserve">na Dataset </w:t>
      </w:r>
      <w:r w:rsidR="00DE369F">
        <w:rPr>
          <w:rFonts w:hint="cs"/>
          <w:cs/>
        </w:rPr>
        <w:t>จาก</w:t>
      </w:r>
      <w:r w:rsidR="00831375">
        <w:rPr>
          <w:rFonts w:hint="cs"/>
          <w:cs/>
        </w:rPr>
        <w:t xml:space="preserve"> </w:t>
      </w:r>
      <w:hyperlink r:id="rId67" w:history="1">
        <w:r w:rsidR="00C65B7D" w:rsidRPr="00C65B7D">
          <w:rPr>
            <w:rStyle w:val="Hyperlink"/>
          </w:rPr>
          <w:t>https://github.com/botxo/corona_dataset</w:t>
        </w:r>
        <w:r w:rsidR="00DE369F" w:rsidRPr="00C65B7D">
          <w:rPr>
            <w:rStyle w:val="Hyperlink"/>
            <w:rFonts w:hint="cs"/>
            <w:cs/>
          </w:rPr>
          <w:t xml:space="preserve"> </w:t>
        </w:r>
      </w:hyperlink>
      <w:r w:rsidR="00DE369F">
        <w:rPr>
          <w:rFonts w:hint="cs"/>
          <w:cs/>
        </w:rPr>
        <w:t xml:space="preserve"> ชุดข้อมูลนี้สามารถนำไปใช้ในการสอนแชทบอท</w:t>
      </w:r>
      <w:r w:rsidR="00CE711D">
        <w:rPr>
          <w:rFonts w:hint="cs"/>
          <w:cs/>
        </w:rPr>
        <w:t>ให้สามารถเข้าใจคำถามเกี่ยว</w:t>
      </w:r>
      <w:r w:rsidR="00CE711D">
        <w:t xml:space="preserve"> corona virus </w:t>
      </w:r>
      <w:r w:rsidR="00CE711D">
        <w:rPr>
          <w:rFonts w:hint="cs"/>
          <w:cs/>
        </w:rPr>
        <w:t>ได้</w:t>
      </w:r>
    </w:p>
    <w:p w14:paraId="543B964D" w14:textId="6072B0FA" w:rsidR="00C65B7D" w:rsidRDefault="00C65B7D" w:rsidP="00042325">
      <w:pPr>
        <w:pStyle w:val="ListParagraph"/>
        <w:numPr>
          <w:ilvl w:val="0"/>
          <w:numId w:val="35"/>
        </w:numPr>
        <w:ind w:left="1440"/>
      </w:pPr>
      <w:r>
        <w:rPr>
          <w:rFonts w:hint="cs"/>
          <w:cs/>
        </w:rPr>
        <w:t xml:space="preserve">ชุดข้อมูล </w:t>
      </w:r>
      <w:r w:rsidR="00C22508">
        <w:t>case rou</w:t>
      </w:r>
      <w:r w:rsidR="006C1247">
        <w:t xml:space="preserve">ting intent </w:t>
      </w:r>
      <w:r w:rsidR="0042637C">
        <w:rPr>
          <w:rFonts w:hint="cs"/>
          <w:cs/>
        </w:rPr>
        <w:t xml:space="preserve">จาก </w:t>
      </w:r>
      <w:hyperlink r:id="rId68" w:history="1">
        <w:r w:rsidR="00B333C9">
          <w:rPr>
            <w:rStyle w:val="Hyperlink"/>
          </w:rPr>
          <w:t>language - Einstein intent - training dataset error - Salesforce Stack Exchange</w:t>
        </w:r>
      </w:hyperlink>
      <w:r w:rsidR="00B333C9">
        <w:rPr>
          <w:rFonts w:hint="cs"/>
          <w:cs/>
        </w:rPr>
        <w:t xml:space="preserve"> </w:t>
      </w:r>
      <w:r w:rsidR="005C1D29">
        <w:rPr>
          <w:rFonts w:hint="cs"/>
          <w:cs/>
        </w:rPr>
        <w:t xml:space="preserve">เป็นชุดข้อมูลคำถามเกี่ยวกับการซื้อของ </w:t>
      </w:r>
    </w:p>
    <w:p w14:paraId="694790F1" w14:textId="123CF700" w:rsidR="008568F1" w:rsidRDefault="008568F1" w:rsidP="00441005">
      <w:r>
        <w:tab/>
      </w:r>
      <w:r w:rsidR="00F02884">
        <w:tab/>
      </w:r>
    </w:p>
    <w:p w14:paraId="04CF0169" w14:textId="5C8FF406" w:rsidR="00645715" w:rsidRPr="000F33C9" w:rsidRDefault="00A37780" w:rsidP="00AF6912">
      <w:pPr>
        <w:pStyle w:val="Title"/>
        <w:ind w:firstLine="0"/>
      </w:pPr>
      <w:r w:rsidRPr="000F33C9">
        <w:t xml:space="preserve">3.3.2 </w:t>
      </w:r>
      <w:r w:rsidR="00645715" w:rsidRPr="000F33C9">
        <w:rPr>
          <w:cs/>
        </w:rPr>
        <w:t>ข้อมูลจำลองเพื่อสร้างแชทบอทโดยอาศัยวิธีการจัดกลุ่มและจำแนกที่นำเสนอในโครงงานนี้</w:t>
      </w:r>
    </w:p>
    <w:p w14:paraId="252D4924" w14:textId="77777777" w:rsidR="00A37780" w:rsidRDefault="00645715" w:rsidP="00AF6912">
      <w:pPr>
        <w:ind w:left="720" w:firstLine="720"/>
      </w:pPr>
      <w:r>
        <w:rPr>
          <w:cs/>
        </w:rPr>
        <w:t xml:space="preserve">ทางคณะผู้จัดทำได้สร้างชุดข้อมูลทดสอบจากหัวข้อ “แชทบอทสำหรับสถาบันการศึกษา” โดยประกอบไปด้วยข้อความสำหรับทดสอบจำนวน </w:t>
      </w:r>
      <w:r>
        <w:t xml:space="preserve">100 </w:t>
      </w:r>
      <w:r>
        <w:rPr>
          <w:cs/>
        </w:rPr>
        <w:t>ข้อความ</w:t>
      </w:r>
    </w:p>
    <w:p w14:paraId="79F14F99" w14:textId="77777777" w:rsidR="00AF6912" w:rsidRDefault="00AF6912" w:rsidP="00AF6912">
      <w:pPr>
        <w:pStyle w:val="Title"/>
        <w:ind w:left="0" w:firstLine="0"/>
      </w:pPr>
    </w:p>
    <w:p w14:paraId="02D70BE9" w14:textId="39A7EB0E" w:rsidR="00716E55" w:rsidRDefault="006A1875" w:rsidP="00AF6912">
      <w:pPr>
        <w:pStyle w:val="Title"/>
        <w:ind w:left="0"/>
      </w:pPr>
      <w:r>
        <w:t xml:space="preserve">3.3.3 </w:t>
      </w:r>
      <w:r w:rsidR="00716E55">
        <w:rPr>
          <w:rFonts w:hint="cs"/>
          <w:cs/>
        </w:rPr>
        <w:t>การประเมินผล (</w:t>
      </w:r>
      <w:r w:rsidR="00716E55">
        <w:rPr>
          <w:rFonts w:hint="cs"/>
        </w:rPr>
        <w:t>Evaluation)</w:t>
      </w:r>
    </w:p>
    <w:p w14:paraId="0EF090FC" w14:textId="3987A6C8" w:rsidR="00716E55" w:rsidRDefault="00716E55" w:rsidP="00716E55">
      <w:r>
        <w:rPr>
          <w:rFonts w:hint="cs"/>
        </w:rPr>
        <w:tab/>
      </w:r>
      <w:r w:rsidR="00AF6912">
        <w:rPr>
          <w:cs/>
        </w:rPr>
        <w:tab/>
      </w:r>
      <w:r>
        <w:rPr>
          <w:rFonts w:hint="cs"/>
          <w:cs/>
        </w:rPr>
        <w:t>เป็นการตรวจสอบประสิทธิภาพของวิธีการในส่วนต่างๆ ดังนี้</w:t>
      </w:r>
    </w:p>
    <w:p w14:paraId="3DF6D4E3" w14:textId="43887ACA" w:rsidR="00716E55" w:rsidRPr="000F33C9" w:rsidRDefault="00716E55" w:rsidP="00042325">
      <w:pPr>
        <w:ind w:left="1440" w:hanging="360"/>
        <w:rPr>
          <w:b/>
          <w:bCs/>
        </w:rPr>
      </w:pPr>
      <w:r w:rsidRPr="000F33C9">
        <w:t>1)</w:t>
      </w:r>
      <w:r w:rsidRPr="000F33C9">
        <w:rPr>
          <w:rFonts w:hint="cs"/>
          <w:cs/>
        </w:rPr>
        <w:t xml:space="preserve"> การประเมินผลการแบ่งกลุ่ม (</w:t>
      </w:r>
      <w:r w:rsidRPr="000F33C9">
        <w:rPr>
          <w:rFonts w:hint="cs"/>
        </w:rPr>
        <w:t>Clustering evaluation)</w:t>
      </w:r>
    </w:p>
    <w:p w14:paraId="4151E1EE" w14:textId="77777777" w:rsidR="00716E55" w:rsidRDefault="00716E55" w:rsidP="00042325">
      <w:pPr>
        <w:ind w:left="1440" w:firstLine="720"/>
      </w:pPr>
      <w:r>
        <w:rPr>
          <w:rFonts w:hint="cs"/>
          <w:cs/>
        </w:rPr>
        <w:t xml:space="preserve">ทางคณะผู้จัดทำใช้วิธี </w:t>
      </w:r>
      <w:r>
        <w:rPr>
          <w:rFonts w:hint="cs"/>
        </w:rPr>
        <w:t xml:space="preserve">Purity </w:t>
      </w:r>
      <w:r>
        <w:rPr>
          <w:rFonts w:hint="cs"/>
          <w:cs/>
        </w:rPr>
        <w:t>ในการตรวจสอบการแบ่งกลุ่ม</w:t>
      </w:r>
      <w:r>
        <w:rPr>
          <w:rFonts w:hint="cs"/>
        </w:rPr>
        <w:t>[13]</w:t>
      </w:r>
      <w:r>
        <w:rPr>
          <w:rFonts w:hint="cs"/>
          <w:cs/>
        </w:rPr>
        <w:t xml:space="preserve"> โดยมีสมการ ดังนี้</w:t>
      </w:r>
    </w:p>
    <w:p w14:paraId="7D553CA7" w14:textId="5E540012" w:rsidR="00716E55" w:rsidRDefault="00DA73FB" w:rsidP="002C7C8F">
      <w:pPr>
        <w:ind w:left="720" w:firstLine="720"/>
        <w:jc w:val="center"/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P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ij</m:t>
            </m:r>
          </m:sub>
        </m:sSub>
        <m:r>
          <w:rPr>
            <w:rFonts w:ascii="Cambria Math" w:hAnsi="Cambria Math"/>
            <w:sz w:val="28"/>
            <w:szCs w:val="28"/>
          </w:rPr>
          <m:t xml:space="preserve"> = 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m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ij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m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i</m:t>
                </m:r>
              </m:sub>
            </m:sSub>
          </m:den>
        </m:f>
      </m:oMath>
      <w:r w:rsidR="00716E55">
        <w:rPr>
          <w:rFonts w:hint="cs"/>
        </w:rPr>
        <w:t xml:space="preserve"> </w:t>
      </w:r>
      <w:r w:rsidR="002C7C8F">
        <w:rPr>
          <w:rFonts w:hint="cs"/>
          <w:cs/>
        </w:rPr>
        <w:t xml:space="preserve">  </w:t>
      </w:r>
      <w:r w:rsidR="00716E55">
        <w:rPr>
          <w:rFonts w:hint="cs"/>
          <w:cs/>
        </w:rPr>
        <w:t xml:space="preserve">เมื่อ </w:t>
      </w:r>
      <w:proofErr w:type="spellStart"/>
      <w:r w:rsidR="00716E55">
        <w:rPr>
          <w:rFonts w:hint="cs"/>
        </w:rPr>
        <w:t>i</w:t>
      </w:r>
      <w:proofErr w:type="spellEnd"/>
      <w:r w:rsidR="00716E55">
        <w:rPr>
          <w:rFonts w:hint="cs"/>
        </w:rPr>
        <w:t xml:space="preserve"> = 1, 2, … ,k </w:t>
      </w:r>
      <w:r w:rsidR="00716E55">
        <w:rPr>
          <w:rFonts w:hint="cs"/>
          <w:cs/>
        </w:rPr>
        <w:t>กลุ่ม</w:t>
      </w:r>
    </w:p>
    <w:p w14:paraId="4A04C0AA" w14:textId="77777777" w:rsidR="00716E55" w:rsidRDefault="00716E55" w:rsidP="002C7C8F">
      <w:pPr>
        <w:ind w:left="720" w:firstLine="720"/>
      </w:pPr>
      <w:r>
        <w:rPr>
          <w:rFonts w:hint="cs"/>
          <w:cs/>
        </w:rPr>
        <w:t>โดย</w:t>
      </w:r>
      <w:r>
        <w:rPr>
          <w:rFonts w:hint="cs"/>
          <w:cs/>
        </w:rPr>
        <w:tab/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m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i</m:t>
            </m:r>
          </m:sub>
        </m:sSub>
      </m:oMath>
      <w:r>
        <w:rPr>
          <w:rFonts w:hint="cs"/>
        </w:rPr>
        <w:t xml:space="preserve"> </w:t>
      </w:r>
      <w:r>
        <w:rPr>
          <w:rFonts w:hint="cs"/>
          <w:cs/>
        </w:rPr>
        <w:t xml:space="preserve">คือ จำนวนข้อมูลที่ิอยู่ภายในกลุ่ม </w:t>
      </w:r>
      <w:proofErr w:type="spellStart"/>
      <w:r>
        <w:rPr>
          <w:rFonts w:hint="cs"/>
        </w:rPr>
        <w:t>i</w:t>
      </w:r>
      <w:proofErr w:type="spellEnd"/>
      <w:r>
        <w:rPr>
          <w:rFonts w:hint="cs"/>
        </w:rPr>
        <w:t xml:space="preserve"> </w:t>
      </w:r>
      <w:r>
        <w:rPr>
          <w:rFonts w:hint="cs"/>
          <w:cs/>
        </w:rPr>
        <w:t>ทั้งหมด</w:t>
      </w:r>
    </w:p>
    <w:p w14:paraId="3360061C" w14:textId="0A07974A" w:rsidR="00716E55" w:rsidRDefault="00716E55" w:rsidP="00716E55">
      <w:r>
        <w:rPr>
          <w:rFonts w:hint="cs"/>
        </w:rPr>
        <w:tab/>
      </w:r>
      <w:r>
        <w:rPr>
          <w:rFonts w:hint="cs"/>
        </w:rPr>
        <w:tab/>
      </w:r>
      <w:r w:rsidR="002C7C8F">
        <w:rPr>
          <w:cs/>
        </w:rPr>
        <w:tab/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m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ij</m:t>
            </m:r>
          </m:sub>
        </m:sSub>
        <m:r>
          <w:rPr>
            <w:rFonts w:ascii="Cambria Math" w:hAnsi="Cambria Math"/>
            <w:sz w:val="28"/>
            <w:szCs w:val="28"/>
          </w:rPr>
          <m:t xml:space="preserve"> </m:t>
        </m:r>
      </m:oMath>
      <w:r>
        <w:rPr>
          <w:rFonts w:hint="cs"/>
          <w:cs/>
        </w:rPr>
        <w:t xml:space="preserve">คือ จำนวนข้อมูลในคลาส </w:t>
      </w:r>
      <w:r>
        <w:rPr>
          <w:rFonts w:hint="cs"/>
        </w:rPr>
        <w:t xml:space="preserve">j </w:t>
      </w:r>
      <w:r>
        <w:rPr>
          <w:rFonts w:hint="cs"/>
          <w:cs/>
        </w:rPr>
        <w:t xml:space="preserve">ที่อยู่ในกลุ่ม </w:t>
      </w:r>
      <w:proofErr w:type="spellStart"/>
      <w:r>
        <w:rPr>
          <w:rFonts w:hint="cs"/>
        </w:rPr>
        <w:t>i</w:t>
      </w:r>
      <w:proofErr w:type="spellEnd"/>
      <w:r>
        <w:rPr>
          <w:rFonts w:hint="cs"/>
        </w:rPr>
        <w:t xml:space="preserve"> </w:t>
      </w:r>
      <w:r>
        <w:rPr>
          <w:rFonts w:hint="cs"/>
          <w:cs/>
        </w:rPr>
        <w:t>ทั้งหมด</w:t>
      </w:r>
    </w:p>
    <w:p w14:paraId="57D25D7C" w14:textId="77777777" w:rsidR="002C7C8F" w:rsidRDefault="00716E55" w:rsidP="002C7C8F">
      <w:pPr>
        <w:ind w:left="1440"/>
      </w:pPr>
      <w:r>
        <w:rPr>
          <w:rFonts w:hint="cs"/>
          <w:cs/>
        </w:rPr>
        <w:t xml:space="preserve">หลังจากได้ค่า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P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ij</m:t>
            </m:r>
          </m:sub>
        </m:sSub>
      </m:oMath>
      <w:r>
        <w:rPr>
          <w:rFonts w:hint="cs"/>
        </w:rPr>
        <w:t xml:space="preserve"> </w:t>
      </w:r>
      <w:r>
        <w:rPr>
          <w:rFonts w:hint="cs"/>
          <w:cs/>
        </w:rPr>
        <w:t xml:space="preserve">จะนำมาคำนวณหาค่า </w:t>
      </w:r>
      <w:r>
        <w:rPr>
          <w:rFonts w:hint="cs"/>
        </w:rPr>
        <w:t xml:space="preserve">P </w:t>
      </w:r>
      <w:r>
        <w:rPr>
          <w:rFonts w:hint="cs"/>
          <w:cs/>
        </w:rPr>
        <w:t xml:space="preserve">กลุ่มที่ </w:t>
      </w:r>
      <w:proofErr w:type="spellStart"/>
      <w:r>
        <w:rPr>
          <w:rFonts w:hint="cs"/>
        </w:rPr>
        <w:t>i</w:t>
      </w:r>
      <w:proofErr w:type="spellEnd"/>
      <w:r>
        <w:rPr>
          <w:rFonts w:hint="cs"/>
        </w:rPr>
        <w:t xml:space="preserve"> </w:t>
      </w:r>
      <w:r>
        <w:rPr>
          <w:rFonts w:hint="cs"/>
          <w:cs/>
        </w:rPr>
        <w:t>ที่มีค่ามากที่สุด ด้วยสมการ</w:t>
      </w:r>
    </w:p>
    <w:p w14:paraId="46F5634C" w14:textId="4EEF4768" w:rsidR="002C7C8F" w:rsidRPr="002C7C8F" w:rsidRDefault="00DA73FB" w:rsidP="002C7C8F">
      <w:pPr>
        <w:ind w:left="1440"/>
        <w:rPr>
          <w:rFonts w:hint="cs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P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i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 xml:space="preserve"> = </m:t>
          </m:r>
          <m:sSubSup>
            <m:sSubSupPr>
              <m:ctrlPr>
                <w:rPr>
                  <w:rFonts w:ascii="Cambria Math" w:eastAsia="Cambria Math" w:hAnsi="Cambria Math" w:cs="Cambria Math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eastAsia="Cambria Math" w:hAnsi="Cambria Math" w:cs="Browallia New"/>
                  <w:sz w:val="28"/>
                  <w:szCs w:val="36"/>
                </w:rPr>
                <m:t>max</m:t>
              </m:r>
            </m:e>
            <m:sub>
              <m:r>
                <w:rPr>
                  <w:rFonts w:ascii="Cambria Math" w:eastAsia="Cambria Math" w:hAnsi="Cambria Math" w:cs="Cambria Math"/>
                  <w:sz w:val="28"/>
                  <w:szCs w:val="28"/>
                </w:rPr>
                <m:t>j=1</m:t>
              </m:r>
            </m:sub>
            <m:sup>
              <m:r>
                <w:rPr>
                  <w:rFonts w:ascii="Cambria Math" w:eastAsia="Cambria Math" w:hAnsi="Cambria Math" w:cs="Cambria Math"/>
                  <w:sz w:val="28"/>
                  <w:szCs w:val="28"/>
                </w:rPr>
                <m:t>n</m:t>
              </m:r>
            </m:sup>
          </m:sSubSup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P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ij</m:t>
              </m:r>
            </m:sub>
          </m:sSub>
        </m:oMath>
      </m:oMathPara>
    </w:p>
    <w:p w14:paraId="67CFC117" w14:textId="77777777" w:rsidR="00716E55" w:rsidRDefault="00716E55" w:rsidP="00042325">
      <w:pPr>
        <w:ind w:left="1440" w:firstLine="720"/>
      </w:pPr>
      <w:r>
        <w:rPr>
          <w:rFonts w:hint="cs"/>
          <w:cs/>
        </w:rPr>
        <w:t xml:space="preserve">เมื่อในกลุ่ม </w:t>
      </w:r>
      <w:proofErr w:type="spellStart"/>
      <w:r>
        <w:rPr>
          <w:rFonts w:hint="cs"/>
        </w:rPr>
        <w:t>i</w:t>
      </w:r>
      <w:proofErr w:type="spellEnd"/>
      <w:r>
        <w:rPr>
          <w:rFonts w:hint="cs"/>
        </w:rPr>
        <w:t xml:space="preserve"> </w:t>
      </w:r>
      <w:r>
        <w:rPr>
          <w:rFonts w:hint="cs"/>
          <w:cs/>
        </w:rPr>
        <w:t xml:space="preserve">มีข้อมูลในคลาส </w:t>
      </w:r>
      <w:r>
        <w:rPr>
          <w:rFonts w:hint="cs"/>
        </w:rPr>
        <w:t xml:space="preserve">j </w:t>
      </w:r>
      <w:r>
        <w:rPr>
          <w:rFonts w:hint="cs"/>
          <w:cs/>
        </w:rPr>
        <w:t xml:space="preserve">อยู่ </w:t>
      </w:r>
      <w:r>
        <w:rPr>
          <w:rFonts w:hint="cs"/>
        </w:rPr>
        <w:t xml:space="preserve">n </w:t>
      </w:r>
      <w:r>
        <w:rPr>
          <w:rFonts w:hint="cs"/>
          <w:cs/>
        </w:rPr>
        <w:t xml:space="preserve">หัวข้อ และนำค่า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P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i</m:t>
            </m:r>
          </m:sub>
        </m:sSub>
      </m:oMath>
      <w:r>
        <w:rPr>
          <w:rFonts w:hint="cs"/>
        </w:rPr>
        <w:t xml:space="preserve"> </w:t>
      </w:r>
      <w:r>
        <w:rPr>
          <w:rFonts w:hint="cs"/>
          <w:cs/>
        </w:rPr>
        <w:t xml:space="preserve">ที่ได้ไปหาค่า </w:t>
      </w:r>
      <w:r>
        <w:rPr>
          <w:rFonts w:hint="cs"/>
        </w:rPr>
        <w:t xml:space="preserve">Purity </w:t>
      </w:r>
      <w:r>
        <w:rPr>
          <w:rFonts w:hint="cs"/>
          <w:cs/>
        </w:rPr>
        <w:t>ของการแบ่งกลุ่มด้วยสมการ</w:t>
      </w:r>
    </w:p>
    <w:p w14:paraId="282F6F31" w14:textId="77777777" w:rsidR="00716E55" w:rsidRDefault="00716E55" w:rsidP="00716E55">
      <w:pPr>
        <w:rPr>
          <w:sz w:val="28"/>
          <w:szCs w:val="28"/>
        </w:rPr>
      </w:pPr>
      <m:oMathPara>
        <m:oMath>
          <m:r>
            <w:rPr>
              <w:rFonts w:ascii="Cambria Math" w:hAnsi="Cambria Math"/>
              <w:sz w:val="28"/>
              <w:szCs w:val="28"/>
            </w:rPr>
            <m:t xml:space="preserve">purity = </m:t>
          </m:r>
          <m:nary>
            <m:naryPr>
              <m:chr m:val="∑"/>
              <m:limLoc m:val="undOvr"/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naryPr>
            <m:sub>
              <m:r>
                <w:rPr>
                  <w:rFonts w:ascii="Cambria Math" w:hAnsi="Cambria Math"/>
                  <w:sz w:val="28"/>
                  <w:szCs w:val="28"/>
                </w:rPr>
                <m:t>i=1</m:t>
              </m:r>
            </m:sub>
            <m:sup>
              <m:r>
                <w:rPr>
                  <w:rFonts w:ascii="Cambria Math" w:hAnsi="Cambria Math"/>
                  <w:sz w:val="28"/>
                  <w:szCs w:val="28"/>
                </w:rPr>
                <m:t>k</m:t>
              </m:r>
            </m:sup>
            <m:e>
              <m:f>
                <m:f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m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i</m:t>
                      </m:r>
                    </m:sub>
                  </m:sSub>
                </m:num>
                <m:den>
                  <m:r>
                    <w:rPr>
                      <w:rFonts w:ascii="Cambria Math" w:hAnsi="Cambria Math"/>
                      <w:sz w:val="28"/>
                      <w:szCs w:val="28"/>
                    </w:rPr>
                    <m:t>m</m:t>
                  </m:r>
                </m:den>
              </m:f>
            </m:e>
          </m:nary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p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i</m:t>
              </m:r>
            </m:sub>
          </m:sSub>
        </m:oMath>
      </m:oMathPara>
    </w:p>
    <w:p w14:paraId="3EC96A7D" w14:textId="4C9330BB" w:rsidR="00716E55" w:rsidRDefault="00716E55" w:rsidP="00716E55">
      <w:r>
        <w:rPr>
          <w:rFonts w:hint="cs"/>
        </w:rPr>
        <w:tab/>
      </w:r>
      <w:r w:rsidR="002C7C8F">
        <w:rPr>
          <w:cs/>
        </w:rPr>
        <w:tab/>
      </w:r>
      <w:r>
        <w:rPr>
          <w:rFonts w:hint="cs"/>
          <w:cs/>
        </w:rPr>
        <w:t xml:space="preserve">โดย </w:t>
      </w:r>
      <w:r>
        <w:rPr>
          <w:rFonts w:hint="cs"/>
        </w:rPr>
        <w:t xml:space="preserve">m </w:t>
      </w:r>
      <w:r>
        <w:rPr>
          <w:rFonts w:hint="cs"/>
          <w:cs/>
        </w:rPr>
        <w:t>คือ จำนวนข้อมูลทั้งหมดที่นำมาแบ่งกลุ่ม</w:t>
      </w:r>
    </w:p>
    <w:p w14:paraId="50072662" w14:textId="77777777" w:rsidR="00716E55" w:rsidRDefault="00716E55" w:rsidP="00716E55"/>
    <w:p w14:paraId="3D5869CC" w14:textId="43B5F643" w:rsidR="00716E55" w:rsidRPr="000F33C9" w:rsidRDefault="00716E55" w:rsidP="00042325">
      <w:pPr>
        <w:ind w:left="1440" w:hanging="360"/>
        <w:rPr>
          <w:b/>
          <w:bCs/>
        </w:rPr>
      </w:pPr>
      <w:r w:rsidRPr="000F33C9">
        <w:t xml:space="preserve">2) </w:t>
      </w:r>
      <w:r w:rsidRPr="000F33C9">
        <w:rPr>
          <w:rFonts w:hint="cs"/>
          <w:cs/>
        </w:rPr>
        <w:t>การประเมินผลการจำแนก (</w:t>
      </w:r>
      <w:r w:rsidRPr="000F33C9">
        <w:rPr>
          <w:rFonts w:hint="cs"/>
        </w:rPr>
        <w:t>Classification evaluation)</w:t>
      </w:r>
    </w:p>
    <w:p w14:paraId="03DF9C0B" w14:textId="53ABE44C" w:rsidR="00716E55" w:rsidRDefault="00716E55" w:rsidP="00042325">
      <w:pPr>
        <w:ind w:left="1080" w:firstLine="720"/>
      </w:pPr>
      <w:r>
        <w:rPr>
          <w:rFonts w:hint="cs"/>
          <w:cs/>
        </w:rPr>
        <w:t xml:space="preserve">เป็นการตรวจสอบประสิทธิภาพในการจำแนกของวิธีการทั้ง </w:t>
      </w:r>
      <w:r>
        <w:rPr>
          <w:rFonts w:hint="cs"/>
        </w:rPr>
        <w:t>2</w:t>
      </w:r>
      <w:r>
        <w:rPr>
          <w:rFonts w:hint="cs"/>
          <w:cs/>
        </w:rPr>
        <w:t xml:space="preserve"> วิธีที่คณะผู้จัดทำสนใจ โดยวิธีที่ทางคณะผู้จัดทำใช้ในการประเมินได้แก่ </w:t>
      </w:r>
      <w:r>
        <w:rPr>
          <w:rFonts w:hint="cs"/>
        </w:rPr>
        <w:t xml:space="preserve">Precision, Recall </w:t>
      </w:r>
      <w:r>
        <w:rPr>
          <w:rFonts w:hint="cs"/>
          <w:cs/>
        </w:rPr>
        <w:t xml:space="preserve">และ </w:t>
      </w:r>
      <w:r>
        <w:rPr>
          <w:rFonts w:hint="cs"/>
        </w:rPr>
        <w:t>F1-Score</w:t>
      </w:r>
      <w:r w:rsidR="00476889">
        <w:t xml:space="preserve"> [14]</w:t>
      </w:r>
      <w:r>
        <w:rPr>
          <w:rFonts w:hint="cs"/>
        </w:rPr>
        <w:t xml:space="preserve"> </w:t>
      </w:r>
      <w:r>
        <w:rPr>
          <w:rFonts w:hint="cs"/>
          <w:cs/>
        </w:rPr>
        <w:t xml:space="preserve">โดยก่อนที่จะทำความเข้าใจ จำเป็นจะต้องรู้คำศัพท์ที่ต้องใช้เสียก่อน </w:t>
      </w:r>
    </w:p>
    <w:p w14:paraId="3471F8CF" w14:textId="77777777" w:rsidR="00716E55" w:rsidRDefault="00716E55" w:rsidP="00716E55">
      <w:r>
        <w:rPr>
          <w:rFonts w:hint="cs"/>
        </w:rPr>
        <w:tab/>
      </w:r>
      <w:r>
        <w:rPr>
          <w:rFonts w:hint="cs"/>
        </w:rPr>
        <w:tab/>
        <w:t xml:space="preserve">TP (True Positive) </w:t>
      </w:r>
      <w:r>
        <w:rPr>
          <w:rFonts w:hint="cs"/>
          <w:cs/>
        </w:rPr>
        <w:t xml:space="preserve">คือ จำแนกกลุ่มว่าอยู่ในกลุ่มที่สนใจ และถูกต้องตามเฉลย </w:t>
      </w:r>
    </w:p>
    <w:p w14:paraId="1362FA7D" w14:textId="77777777" w:rsidR="00716E55" w:rsidRDefault="00716E55" w:rsidP="00716E55">
      <w:r>
        <w:rPr>
          <w:rFonts w:hint="cs"/>
        </w:rPr>
        <w:tab/>
      </w:r>
      <w:r>
        <w:rPr>
          <w:rFonts w:hint="cs"/>
        </w:rPr>
        <w:tab/>
        <w:t xml:space="preserve">TN (True Negative) </w:t>
      </w:r>
      <w:r>
        <w:rPr>
          <w:rFonts w:hint="cs"/>
          <w:cs/>
        </w:rPr>
        <w:t xml:space="preserve">คือ จำแนกกลุ่มว่าไม่อยู่ในกลุ่มที่สนใจ และถูกต้องตามเฉลย </w:t>
      </w:r>
    </w:p>
    <w:p w14:paraId="5730465B" w14:textId="77777777" w:rsidR="00716E55" w:rsidRDefault="00716E55" w:rsidP="00716E55">
      <w:r>
        <w:rPr>
          <w:rFonts w:hint="cs"/>
        </w:rPr>
        <w:tab/>
      </w:r>
      <w:r>
        <w:rPr>
          <w:rFonts w:hint="cs"/>
        </w:rPr>
        <w:tab/>
        <w:t xml:space="preserve">FN (False Negative) </w:t>
      </w:r>
      <w:r>
        <w:rPr>
          <w:rFonts w:hint="cs"/>
          <w:cs/>
        </w:rPr>
        <w:t xml:space="preserve">คือ จำแนกว่าอยู่ในกลุ่มที่สนใจ แต่ไม่ถูกต้องตามเฉลย </w:t>
      </w:r>
    </w:p>
    <w:p w14:paraId="7207ECB1" w14:textId="4A3B7937" w:rsidR="00716E55" w:rsidRDefault="00716E55" w:rsidP="00042325">
      <w:pPr>
        <w:ind w:left="720" w:firstLine="720"/>
      </w:pPr>
      <w:r>
        <w:rPr>
          <w:rFonts w:hint="cs"/>
        </w:rPr>
        <w:t xml:space="preserve">FP (False Positive) </w:t>
      </w:r>
      <w:r>
        <w:rPr>
          <w:rFonts w:hint="cs"/>
          <w:cs/>
        </w:rPr>
        <w:t>คือ จำแนกว่าไม่อยู่ในกลุ่มที่สนใจ แต่ไม่ถูกต้องตามเฉลย</w:t>
      </w:r>
    </w:p>
    <w:p w14:paraId="35104820" w14:textId="4E6B4560" w:rsidR="00716E55" w:rsidRDefault="00042325" w:rsidP="00042325">
      <w:pPr>
        <w:ind w:left="720"/>
      </w:pPr>
      <w:r>
        <w:t xml:space="preserve">     </w:t>
      </w:r>
      <w:r w:rsidR="00716E55">
        <w:rPr>
          <w:rFonts w:hint="cs"/>
          <w:cs/>
        </w:rPr>
        <w:t>จากนั้นนำไปใช้กับวิธีการในการประเมินข้างต้น ดังนี้</w:t>
      </w:r>
    </w:p>
    <w:p w14:paraId="4CABB6FC" w14:textId="64EAE98B" w:rsidR="00716E55" w:rsidRDefault="000F33C9" w:rsidP="00716E55">
      <w:pPr>
        <w:pStyle w:val="ListParagraph"/>
        <w:numPr>
          <w:ilvl w:val="0"/>
          <w:numId w:val="33"/>
        </w:numPr>
      </w:pPr>
      <w:r>
        <w:t xml:space="preserve"> </w:t>
      </w:r>
      <w:r w:rsidR="00716E55">
        <w:rPr>
          <w:rFonts w:hint="cs"/>
        </w:rPr>
        <w:t xml:space="preserve">Precision </w:t>
      </w:r>
      <w:r w:rsidR="00716E55">
        <w:rPr>
          <w:rFonts w:hint="cs"/>
          <w:cs/>
        </w:rPr>
        <w:t>คือ สัดส่วนความถูกต้องของผลลัพธ์ที่ได้จากการจำแนกกลุ่มที่สนใจ ต่อจำนวนข้อมูลที่อยู่ในกลุ่มที่สนใจทั้งหมดตามผลเฉลย เป็นการตรวจสอบความแม่นยำในการจำแนกของโมเดล</w:t>
      </w:r>
    </w:p>
    <w:p w14:paraId="7297C6B3" w14:textId="77777777" w:rsidR="00716E55" w:rsidRPr="002C7C8F" w:rsidRDefault="00716E55" w:rsidP="002C7C8F">
      <w:pPr>
        <w:ind w:left="1440" w:firstLine="720"/>
      </w:pPr>
      <m:oMathPara>
        <m:oMathParaPr>
          <m:jc m:val="center"/>
        </m:oMathParaPr>
        <m:oMath>
          <m:r>
            <w:rPr>
              <w:rFonts w:ascii="Cambria Math" w:hAnsi="Cambria Math"/>
              <w:sz w:val="28"/>
              <w:szCs w:val="28"/>
            </w:rPr>
            <m:t xml:space="preserve">Precision = 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</w:rPr>
                <m:t>TP</m:t>
              </m:r>
            </m:num>
            <m:den>
              <m:r>
                <w:rPr>
                  <w:rFonts w:ascii="Cambria Math" w:hAnsi="Cambria Math"/>
                  <w:sz w:val="28"/>
                  <w:szCs w:val="28"/>
                </w:rPr>
                <m:t>TP+FP</m:t>
              </m:r>
            </m:den>
          </m:f>
        </m:oMath>
      </m:oMathPara>
    </w:p>
    <w:p w14:paraId="43AEA31C" w14:textId="23A51F8D" w:rsidR="00716E55" w:rsidRDefault="000F33C9" w:rsidP="00716E55">
      <w:pPr>
        <w:pStyle w:val="ListParagraph"/>
        <w:numPr>
          <w:ilvl w:val="0"/>
          <w:numId w:val="33"/>
        </w:numPr>
      </w:pPr>
      <w:r>
        <w:t xml:space="preserve"> </w:t>
      </w:r>
      <w:r w:rsidR="00716E55">
        <w:rPr>
          <w:rFonts w:hint="cs"/>
        </w:rPr>
        <w:t xml:space="preserve">Recall </w:t>
      </w:r>
      <w:r w:rsidR="00716E55">
        <w:rPr>
          <w:rFonts w:hint="cs"/>
          <w:cs/>
        </w:rPr>
        <w:t>คือ สัดส่วนความถูกต้องของผลลัพธ์ที่ได้จากการจำแนกกลุ่มที่สนใจ ต่อจำนวนข้อมูลที่ได้จากการจำแนกจากกลุ่มที่สนใจทั้งหมด เป็นการตรวจความครบถ้วนในการจำแนกของโมเดล</w:t>
      </w:r>
    </w:p>
    <w:p w14:paraId="1DB43A2C" w14:textId="0F976104" w:rsidR="00716E55" w:rsidRPr="00E32A54" w:rsidRDefault="00716E55" w:rsidP="002C7C8F">
      <w:pPr>
        <w:ind w:left="1440" w:firstLine="720"/>
        <w:rPr>
          <w:sz w:val="28"/>
          <w:szCs w:val="28"/>
        </w:rPr>
      </w:pPr>
      <m:oMathPara>
        <m:oMathParaPr>
          <m:jc m:val="center"/>
        </m:oMathParaPr>
        <m:oMath>
          <m:r>
            <w:rPr>
              <w:rFonts w:ascii="Cambria Math" w:hAnsi="Cambria Math"/>
              <w:sz w:val="28"/>
              <w:szCs w:val="28"/>
            </w:rPr>
            <m:t xml:space="preserve">Recall = 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</w:rPr>
                <m:t>TP</m:t>
              </m:r>
            </m:num>
            <m:den>
              <m:r>
                <w:rPr>
                  <w:rFonts w:ascii="Cambria Math" w:hAnsi="Cambria Math"/>
                  <w:sz w:val="28"/>
                  <w:szCs w:val="28"/>
                </w:rPr>
                <m:t>TP+FN</m:t>
              </m:r>
            </m:den>
          </m:f>
        </m:oMath>
      </m:oMathPara>
    </w:p>
    <w:p w14:paraId="3D719086" w14:textId="5D588777" w:rsidR="00E32A54" w:rsidRDefault="00E32A54" w:rsidP="002C7C8F">
      <w:pPr>
        <w:ind w:left="1440" w:firstLine="720"/>
        <w:rPr>
          <w:sz w:val="28"/>
          <w:szCs w:val="28"/>
        </w:rPr>
      </w:pPr>
    </w:p>
    <w:p w14:paraId="2851CA7B" w14:textId="77777777" w:rsidR="00E32A54" w:rsidRPr="002C7C8F" w:rsidRDefault="00E32A54" w:rsidP="002C7C8F">
      <w:pPr>
        <w:ind w:left="1440" w:firstLine="720"/>
        <w:rPr>
          <w:rFonts w:hint="cs"/>
          <w:sz w:val="28"/>
          <w:szCs w:val="28"/>
        </w:rPr>
      </w:pPr>
    </w:p>
    <w:p w14:paraId="26286B06" w14:textId="52F08246" w:rsidR="00716E55" w:rsidRDefault="000F33C9" w:rsidP="00716E55">
      <w:pPr>
        <w:pStyle w:val="ListParagraph"/>
        <w:numPr>
          <w:ilvl w:val="0"/>
          <w:numId w:val="33"/>
        </w:numPr>
      </w:pPr>
      <w:r>
        <w:lastRenderedPageBreak/>
        <w:t xml:space="preserve"> </w:t>
      </w:r>
      <w:r w:rsidR="00716E55">
        <w:rPr>
          <w:rFonts w:hint="cs"/>
        </w:rPr>
        <w:t xml:space="preserve">F1-Score </w:t>
      </w:r>
      <w:r w:rsidR="00716E55">
        <w:rPr>
          <w:rFonts w:hint="cs"/>
          <w:cs/>
        </w:rPr>
        <w:t xml:space="preserve">คือ การหาค่าเฉลี่ยแบบ </w:t>
      </w:r>
      <w:r w:rsidR="00716E55">
        <w:rPr>
          <w:rFonts w:hint="cs"/>
        </w:rPr>
        <w:t xml:space="preserve">harmonic mean </w:t>
      </w:r>
      <w:r w:rsidR="00716E55">
        <w:rPr>
          <w:rFonts w:hint="cs"/>
          <w:cs/>
        </w:rPr>
        <w:t xml:space="preserve">ของ </w:t>
      </w:r>
      <w:r w:rsidR="00716E55">
        <w:rPr>
          <w:rFonts w:hint="cs"/>
        </w:rPr>
        <w:t xml:space="preserve">Precision </w:t>
      </w:r>
      <w:r w:rsidR="00716E55">
        <w:rPr>
          <w:rFonts w:hint="cs"/>
          <w:cs/>
        </w:rPr>
        <w:t xml:space="preserve">และ </w:t>
      </w:r>
      <w:r w:rsidR="00716E55">
        <w:rPr>
          <w:rFonts w:hint="cs"/>
        </w:rPr>
        <w:t xml:space="preserve">Recall </w:t>
      </w:r>
      <w:r w:rsidR="005C71CB">
        <w:rPr>
          <w:rFonts w:hint="cs"/>
          <w:cs/>
        </w:rPr>
        <w:t>เพื่อใช้ในการอธิบายประสิทธิภาพของโมเดล</w:t>
      </w:r>
      <w:r w:rsidR="005C71CB">
        <w:rPr>
          <w:cs/>
        </w:rPr>
        <w:t>.</w:t>
      </w:r>
    </w:p>
    <w:p w14:paraId="779E9221" w14:textId="77777777" w:rsidR="00716E55" w:rsidRPr="00E32A54" w:rsidRDefault="00716E55" w:rsidP="00E32A54">
      <w:pPr>
        <w:ind w:left="1440" w:firstLine="720"/>
        <w:rPr>
          <w:sz w:val="28"/>
          <w:szCs w:val="28"/>
        </w:rPr>
      </w:pPr>
      <m:oMathPara>
        <m:oMathParaPr>
          <m:jc m:val="center"/>
        </m:oMathParaPr>
        <m:oMath>
          <m:r>
            <w:rPr>
              <w:rFonts w:ascii="Cambria Math" w:hAnsi="Cambria Math"/>
              <w:sz w:val="28"/>
              <w:szCs w:val="28"/>
            </w:rPr>
            <m:t xml:space="preserve">F1-Score= 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</w:rPr>
                <m:t>2*Precision*Recall</m:t>
              </m:r>
            </m:num>
            <m:den>
              <m:r>
                <w:rPr>
                  <w:rFonts w:ascii="Cambria Math" w:hAnsi="Cambria Math"/>
                  <w:sz w:val="28"/>
                  <w:szCs w:val="28"/>
                </w:rPr>
                <m:t>Precision+Recall</m:t>
              </m:r>
            </m:den>
          </m:f>
        </m:oMath>
      </m:oMathPara>
    </w:p>
    <w:p w14:paraId="54299105" w14:textId="77777777" w:rsidR="000833C5" w:rsidRDefault="000833C5" w:rsidP="00645715">
      <w:pPr>
        <w:rPr>
          <w:rFonts w:hint="cs"/>
        </w:rPr>
      </w:pPr>
    </w:p>
    <w:p w14:paraId="29AB48DA" w14:textId="77777777" w:rsidR="000833C5" w:rsidRPr="000F33C9" w:rsidRDefault="000833C5" w:rsidP="00E32A54">
      <w:pPr>
        <w:pStyle w:val="Heading2"/>
      </w:pPr>
      <w:r w:rsidRPr="000F33C9">
        <w:t xml:space="preserve">3.4 </w:t>
      </w:r>
      <w:r w:rsidR="00375F8C" w:rsidRPr="000F33C9">
        <w:rPr>
          <w:rFonts w:hint="cs"/>
          <w:cs/>
        </w:rPr>
        <w:t>การประยุกต์ใช้เพื่อพัฒนาต้นแบบแชทบอทและการอัพเดตแชทบอท</w:t>
      </w:r>
    </w:p>
    <w:p w14:paraId="7A1AFCEA" w14:textId="58098510" w:rsidR="000D3FE5" w:rsidRDefault="000D3FE5" w:rsidP="00645715">
      <w:r>
        <w:rPr>
          <w:cs/>
        </w:rPr>
        <w:tab/>
      </w:r>
      <w:r w:rsidR="00532FDA">
        <w:rPr>
          <w:rFonts w:hint="cs"/>
          <w:cs/>
        </w:rPr>
        <w:t>ในขั้นตอนนี้เป็นการนำชุดข้อความ</w:t>
      </w:r>
      <w:r w:rsidR="00C61C76">
        <w:rPr>
          <w:rFonts w:hint="cs"/>
          <w:cs/>
        </w:rPr>
        <w:t>ที่ยังไม่มีการระบุ</w:t>
      </w:r>
      <w:r w:rsidR="00C61C76">
        <w:t xml:space="preserve"> intent  </w:t>
      </w:r>
      <w:r w:rsidR="00157DBC">
        <w:rPr>
          <w:rFonts w:hint="cs"/>
          <w:cs/>
        </w:rPr>
        <w:t>ที่เตรียมไว้สำหรับสร้างแชทบอท</w:t>
      </w:r>
      <w:r w:rsidR="00EA6835">
        <w:rPr>
          <w:rFonts w:hint="cs"/>
          <w:cs/>
        </w:rPr>
        <w:t xml:space="preserve"> </w:t>
      </w:r>
      <w:r w:rsidR="009B155E">
        <w:rPr>
          <w:rFonts w:hint="cs"/>
          <w:cs/>
        </w:rPr>
        <w:t xml:space="preserve"> มาระบุ</w:t>
      </w:r>
      <w:r w:rsidR="009B155E">
        <w:t xml:space="preserve"> intent </w:t>
      </w:r>
      <w:r w:rsidR="009B155E">
        <w:rPr>
          <w:rFonts w:hint="cs"/>
          <w:cs/>
        </w:rPr>
        <w:t>ของข้อความ</w:t>
      </w:r>
      <w:r w:rsidR="00F4338D">
        <w:rPr>
          <w:rFonts w:hint="cs"/>
          <w:cs/>
        </w:rPr>
        <w:t>โดยใช้โมเดลที่</w:t>
      </w:r>
      <w:r w:rsidR="000D6B15">
        <w:rPr>
          <w:rFonts w:hint="cs"/>
          <w:cs/>
        </w:rPr>
        <w:t>สร้างขึ้นจากขั้นตอนก่อนหน้า จากนั้นนำชุดข้อความ</w:t>
      </w:r>
      <w:r w:rsidR="00A34639">
        <w:rPr>
          <w:rFonts w:hint="cs"/>
          <w:cs/>
        </w:rPr>
        <w:t>ที่ระบุ</w:t>
      </w:r>
      <w:r w:rsidR="00A34639">
        <w:t xml:space="preserve"> intent </w:t>
      </w:r>
      <w:r w:rsidR="00A34639">
        <w:rPr>
          <w:rFonts w:hint="cs"/>
          <w:cs/>
        </w:rPr>
        <w:t>แล้วไปฝึกสอนให้กั</w:t>
      </w:r>
      <w:r w:rsidR="00B468F4">
        <w:rPr>
          <w:rFonts w:hint="cs"/>
          <w:cs/>
        </w:rPr>
        <w:t xml:space="preserve">บ </w:t>
      </w:r>
      <w:r w:rsidR="00E32A54">
        <w:t>D</w:t>
      </w:r>
      <w:r w:rsidR="0023294E">
        <w:t xml:space="preserve">ialogflow </w:t>
      </w:r>
      <w:r w:rsidR="0023294E">
        <w:rPr>
          <w:rFonts w:hint="cs"/>
          <w:cs/>
        </w:rPr>
        <w:t>สำหรับสร้างแชทบอท</w:t>
      </w:r>
      <w:r w:rsidR="002948BB">
        <w:rPr>
          <w:rFonts w:hint="cs"/>
          <w:cs/>
        </w:rPr>
        <w:t xml:space="preserve">  โดยจะมีลำดับขั้นตอนดังภาพต่อไปนี้</w:t>
      </w:r>
    </w:p>
    <w:p w14:paraId="22DC7719" w14:textId="77777777" w:rsidR="0079214F" w:rsidRDefault="0079214F" w:rsidP="000F33C9">
      <w:r>
        <w:rPr>
          <w:noProof/>
        </w:rPr>
        <w:drawing>
          <wp:inline distT="0" distB="0" distL="0" distR="0" wp14:anchorId="168C5331" wp14:editId="54318549">
            <wp:extent cx="3411940" cy="5336275"/>
            <wp:effectExtent l="0" t="0" r="0" b="0"/>
            <wp:docPr id="21" name="Picture 21" descr="Diagram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Diagram&#10;&#10;Description automatically generated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0422" cy="5396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E87F6" w14:textId="52181D14" w:rsidR="0047652C" w:rsidRDefault="0047652C" w:rsidP="009B7AC4">
      <w:pPr>
        <w:pStyle w:val="picture1"/>
      </w:pPr>
      <w:r>
        <w:rPr>
          <w:rFonts w:hint="cs"/>
          <w:cs/>
        </w:rPr>
        <w:t xml:space="preserve">ภาพที่ </w:t>
      </w:r>
      <w:r>
        <w:rPr>
          <w:rFonts w:hint="cs"/>
        </w:rPr>
        <w:t xml:space="preserve">3.4 </w:t>
      </w:r>
      <w:r>
        <w:rPr>
          <w:rFonts w:hint="cs"/>
          <w:cs/>
        </w:rPr>
        <w:t xml:space="preserve">ขั้นตอนการทำงาน </w:t>
      </w:r>
      <w:r>
        <w:rPr>
          <w:rFonts w:hint="cs"/>
        </w:rPr>
        <w:t xml:space="preserve">C: </w:t>
      </w:r>
      <w:r>
        <w:rPr>
          <w:rFonts w:hint="cs"/>
          <w:cs/>
        </w:rPr>
        <w:t>พัฒนาต้นแบบแชทบอท</w:t>
      </w:r>
    </w:p>
    <w:p w14:paraId="6F15A693" w14:textId="5A9BF840" w:rsidR="000041E7" w:rsidRDefault="008E0F1D" w:rsidP="000F33C9">
      <w:pPr>
        <w:ind w:firstLine="360"/>
      </w:pPr>
      <w:r>
        <w:rPr>
          <w:rFonts w:hint="cs"/>
          <w:cs/>
        </w:rPr>
        <w:lastRenderedPageBreak/>
        <w:t xml:space="preserve">สำหรับการอัพเดตแชทบอท </w:t>
      </w:r>
      <w:r w:rsidR="003536FA">
        <w:rPr>
          <w:rFonts w:hint="cs"/>
          <w:cs/>
        </w:rPr>
        <w:t>เมื่อแชทบอทใช้งานไปสักระยะจะมีข้อความใหม่ที่ไม่สามารถระบุ</w:t>
      </w:r>
      <w:r w:rsidR="003536FA">
        <w:t xml:space="preserve"> intent </w:t>
      </w:r>
      <w:r w:rsidR="003536FA">
        <w:rPr>
          <w:rFonts w:hint="cs"/>
          <w:cs/>
        </w:rPr>
        <w:t>ได้ ข้อความเหล่านั้นจะถูกเข้ามาในกระบวนการพัฒนาแชทบอทอีกครั้ง และนำข้อความ</w:t>
      </w:r>
      <w:r>
        <w:rPr>
          <w:rFonts w:hint="cs"/>
          <w:cs/>
        </w:rPr>
        <w:t>ใหม่ที่ระบุ</w:t>
      </w:r>
      <w:r>
        <w:t xml:space="preserve"> intent </w:t>
      </w:r>
      <w:r>
        <w:rPr>
          <w:rFonts w:hint="cs"/>
          <w:cs/>
        </w:rPr>
        <w:t xml:space="preserve">แล้วไปรวมกับข้อความก่อนหน้า จากนั้นนำไปฝึกสอนให้กับ </w:t>
      </w:r>
      <w:r w:rsidR="009B7AC4">
        <w:t>D</w:t>
      </w:r>
      <w:r>
        <w:t>i</w:t>
      </w:r>
      <w:r w:rsidR="009B7AC4">
        <w:t>a</w:t>
      </w:r>
      <w:r>
        <w:t>logflow</w:t>
      </w:r>
      <w:r>
        <w:rPr>
          <w:rFonts w:hint="cs"/>
          <w:cs/>
        </w:rPr>
        <w:t xml:space="preserve"> อีกครั้ง โดยจะมีลำดับขั้นตอนดังภาพต่อไปนี้</w:t>
      </w:r>
    </w:p>
    <w:p w14:paraId="2C8F941B" w14:textId="77777777" w:rsidR="006E5072" w:rsidRDefault="006E5072" w:rsidP="000F33C9">
      <w:pPr>
        <w:ind w:firstLine="360"/>
      </w:pPr>
    </w:p>
    <w:p w14:paraId="4CE76CAF" w14:textId="336E1CC2" w:rsidR="00165B45" w:rsidRDefault="00165B45" w:rsidP="00165B45">
      <w:r>
        <w:rPr>
          <w:noProof/>
        </w:rPr>
        <w:drawing>
          <wp:inline distT="0" distB="0" distL="0" distR="0" wp14:anchorId="64DF82EF" wp14:editId="1988D721">
            <wp:extent cx="4039737" cy="6421271"/>
            <wp:effectExtent l="0" t="0" r="0" b="0"/>
            <wp:docPr id="25" name="Picture 25" descr="Diagram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Diagram&#10;&#10;Description automatically generated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7883" cy="6466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21F49" w14:textId="77777777" w:rsidR="00165B45" w:rsidRDefault="00165B45" w:rsidP="00165B45"/>
    <w:p w14:paraId="06CB4806" w14:textId="5976E1AF" w:rsidR="000041E7" w:rsidRDefault="00165B45" w:rsidP="006E5072">
      <w:pPr>
        <w:pStyle w:val="picture1"/>
        <w:rPr>
          <w:rFonts w:eastAsia="TH SarabunPSK"/>
        </w:rPr>
      </w:pPr>
      <w:r>
        <w:rPr>
          <w:rFonts w:eastAsia="TH SarabunPSK" w:hint="cs"/>
          <w:cs/>
        </w:rPr>
        <w:t xml:space="preserve">ภาพที่ </w:t>
      </w:r>
      <w:r>
        <w:rPr>
          <w:rFonts w:eastAsia="TH SarabunPSK" w:hint="cs"/>
        </w:rPr>
        <w:t>3.5</w:t>
      </w:r>
      <w:r>
        <w:rPr>
          <w:rFonts w:eastAsia="TH SarabunPSK" w:hint="cs"/>
          <w:cs/>
        </w:rPr>
        <w:t xml:space="preserve"> ขั้นตอนการทำงาน </w:t>
      </w:r>
      <w:r>
        <w:rPr>
          <w:rFonts w:eastAsia="TH SarabunPSK" w:hint="cs"/>
        </w:rPr>
        <w:t>D:</w:t>
      </w:r>
      <w:r>
        <w:rPr>
          <w:rFonts w:eastAsia="TH SarabunPSK" w:hint="cs"/>
          <w:cs/>
        </w:rPr>
        <w:t xml:space="preserve"> การ</w:t>
      </w:r>
      <w:r w:rsidR="007002DB">
        <w:rPr>
          <w:rFonts w:eastAsia="TH SarabunPSK" w:hint="cs"/>
          <w:cs/>
        </w:rPr>
        <w:t>อัพเดตแชทบอท</w:t>
      </w:r>
    </w:p>
    <w:p w14:paraId="667F958B" w14:textId="032ED707" w:rsidR="005C6070" w:rsidRDefault="005C6070" w:rsidP="006E5072">
      <w:pPr>
        <w:pStyle w:val="Title"/>
        <w:ind w:left="0"/>
      </w:pPr>
      <w:r>
        <w:lastRenderedPageBreak/>
        <w:t xml:space="preserve">3.4.1 </w:t>
      </w:r>
      <w:r>
        <w:rPr>
          <w:rFonts w:hint="cs"/>
          <w:cs/>
        </w:rPr>
        <w:t>สร้างแชทบอท</w:t>
      </w:r>
    </w:p>
    <w:p w14:paraId="4798DE3F" w14:textId="40FDCC93" w:rsidR="005C6070" w:rsidRDefault="005C6070" w:rsidP="005C6070">
      <w:pPr>
        <w:ind w:left="720" w:firstLine="720"/>
      </w:pPr>
      <w:r>
        <w:rPr>
          <w:rFonts w:hint="cs"/>
          <w:cs/>
        </w:rPr>
        <w:t xml:space="preserve">หลังจากการนำข้อความเข้าสู่โมเดล ค่าผลลัพธ์ที่ได้จะปรากฎในรูป เซตข้อความ แทนด้วย </w:t>
      </w:r>
      <w:r>
        <w:rPr>
          <w:rFonts w:hint="cs"/>
        </w:rPr>
        <w:t xml:space="preserve">M </w:t>
      </w:r>
      <w:r>
        <w:rPr>
          <w:rFonts w:hint="cs"/>
          <w:cs/>
        </w:rPr>
        <w:t xml:space="preserve">และเซต </w:t>
      </w:r>
      <w:r>
        <w:rPr>
          <w:rFonts w:hint="cs"/>
        </w:rPr>
        <w:t xml:space="preserve">intent </w:t>
      </w:r>
      <w:r>
        <w:rPr>
          <w:rFonts w:hint="cs"/>
          <w:cs/>
        </w:rPr>
        <w:t xml:space="preserve">ของข้อความ แทนด้วย </w:t>
      </w:r>
      <w:r>
        <w:rPr>
          <w:rFonts w:hint="cs"/>
        </w:rPr>
        <w:t xml:space="preserve">L </w:t>
      </w:r>
      <w:r>
        <w:rPr>
          <w:rFonts w:hint="cs"/>
          <w:cs/>
        </w:rPr>
        <w:t xml:space="preserve">ซึ่งจะนำเข้าสู่ </w:t>
      </w:r>
      <w:r>
        <w:t>Dialogflow</w:t>
      </w:r>
      <w:r>
        <w:rPr>
          <w:rFonts w:hint="cs"/>
        </w:rPr>
        <w:t xml:space="preserve"> </w:t>
      </w:r>
      <w:r>
        <w:rPr>
          <w:rFonts w:hint="cs"/>
          <w:cs/>
        </w:rPr>
        <w:t xml:space="preserve">โดยจะมีการกำหนดคำตอบที่เหมาะสมตาม </w:t>
      </w:r>
      <w:r>
        <w:rPr>
          <w:rFonts w:hint="cs"/>
        </w:rPr>
        <w:t xml:space="preserve">intent </w:t>
      </w:r>
      <w:r>
        <w:rPr>
          <w:rFonts w:hint="cs"/>
          <w:cs/>
        </w:rPr>
        <w:t>เพื่อเป็นการสอนแชทบอท</w:t>
      </w:r>
    </w:p>
    <w:p w14:paraId="639DFCDD" w14:textId="77777777" w:rsidR="00DD34AB" w:rsidRDefault="00DD34AB" w:rsidP="005C6070">
      <w:pPr>
        <w:ind w:left="720" w:firstLine="720"/>
      </w:pPr>
    </w:p>
    <w:p w14:paraId="61558B68" w14:textId="55D1629A" w:rsidR="00DD34AB" w:rsidRDefault="00DD34AB" w:rsidP="006E5072">
      <w:pPr>
        <w:pStyle w:val="Title"/>
        <w:ind w:left="0"/>
      </w:pPr>
      <w:r>
        <w:t xml:space="preserve">3.4.2 </w:t>
      </w:r>
      <w:r>
        <w:rPr>
          <w:rFonts w:hint="cs"/>
          <w:cs/>
        </w:rPr>
        <w:t>อัปเดตแชทบอท</w:t>
      </w:r>
    </w:p>
    <w:p w14:paraId="59C17156" w14:textId="77777777" w:rsidR="00DD34AB" w:rsidRDefault="00DD34AB" w:rsidP="00DD34AB">
      <w:pPr>
        <w:ind w:left="720" w:firstLine="720"/>
      </w:pPr>
      <w:r>
        <w:rPr>
          <w:rFonts w:hint="cs"/>
          <w:cs/>
        </w:rPr>
        <w:t xml:space="preserve">เมื่อมีคำถาม ซึ่งไม่มีอยู่ภายในแชทบอท เช่น คำถามจากแชทบอทที่ไม่แชทบอทสามารถตอบได้ หรือข้อมูลเพิ่มเติมที่หาได้ จึงต้องนำมาค้นหา </w:t>
      </w:r>
      <w:r>
        <w:rPr>
          <w:rFonts w:hint="cs"/>
        </w:rPr>
        <w:t xml:space="preserve">intent </w:t>
      </w:r>
      <w:r>
        <w:rPr>
          <w:rFonts w:hint="cs"/>
          <w:cs/>
        </w:rPr>
        <w:t xml:space="preserve">ด้วยการนำเข้าสู่โมเดล และนำผลลัพธ์ที่เรียกว่า เซตของข้อความใหม่ แทนด้วย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M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new</m:t>
            </m:r>
          </m:sub>
        </m:sSub>
      </m:oMath>
      <w:r>
        <w:rPr>
          <w:rFonts w:hint="cs"/>
        </w:rPr>
        <w:t xml:space="preserve"> </w:t>
      </w:r>
      <w:r>
        <w:rPr>
          <w:rFonts w:hint="cs"/>
          <w:cs/>
        </w:rPr>
        <w:t xml:space="preserve">และเซตของ </w:t>
      </w:r>
      <w:r>
        <w:rPr>
          <w:rFonts w:hint="cs"/>
        </w:rPr>
        <w:t xml:space="preserve">intent </w:t>
      </w:r>
      <w:r>
        <w:rPr>
          <w:rFonts w:hint="cs"/>
          <w:cs/>
        </w:rPr>
        <w:t xml:space="preserve">ของข้อความใหม่ แทนด้วย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L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new</m:t>
            </m:r>
          </m:sub>
        </m:sSub>
      </m:oMath>
      <w:r>
        <w:rPr>
          <w:rFonts w:hint="cs"/>
        </w:rPr>
        <w:t xml:space="preserve"> </w:t>
      </w:r>
      <w:r>
        <w:rPr>
          <w:rFonts w:hint="cs"/>
          <w:cs/>
        </w:rPr>
        <w:t>และนำมารวมกับข้อมูลเดิม จะเขียนออกมาได้ว่า</w:t>
      </w:r>
    </w:p>
    <w:p w14:paraId="56EFC807" w14:textId="77777777" w:rsidR="00866CD1" w:rsidRPr="00866CD1" w:rsidRDefault="00DD34AB" w:rsidP="00866CD1">
      <w:pPr>
        <w:ind w:left="720" w:firstLine="720"/>
      </w:pPr>
      <m:oMathPara>
        <m:oMathParaPr>
          <m:jc m:val="center"/>
        </m:oMathParaPr>
        <m:oMath>
          <m:r>
            <w:rPr>
              <w:rFonts w:ascii="Cambria Math" w:hAnsi="Cambria Math"/>
              <w:sz w:val="28"/>
              <w:szCs w:val="28"/>
            </w:rPr>
            <m:t xml:space="preserve">M=M∪ 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M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new</m:t>
              </m:r>
            </m:sub>
          </m:sSub>
        </m:oMath>
      </m:oMathPara>
    </w:p>
    <w:p w14:paraId="6DE275C2" w14:textId="7E2E729C" w:rsidR="00DD34AB" w:rsidRPr="00866CD1" w:rsidRDefault="00DD34AB" w:rsidP="00866CD1">
      <w:pPr>
        <w:ind w:left="720" w:firstLine="720"/>
      </w:pPr>
      <m:oMathPara>
        <m:oMathParaPr>
          <m:jc m:val="center"/>
        </m:oMathParaPr>
        <m:oMath>
          <m:r>
            <w:rPr>
              <w:rFonts w:ascii="Cambria Math" w:hAnsi="Cambria Math"/>
              <w:sz w:val="28"/>
              <w:szCs w:val="28"/>
            </w:rPr>
            <m:t xml:space="preserve">L=L ∪ 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L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new</m:t>
              </m:r>
            </m:sub>
          </m:sSub>
        </m:oMath>
      </m:oMathPara>
    </w:p>
    <w:p w14:paraId="23CC922F" w14:textId="77777777" w:rsidR="00DD34AB" w:rsidRDefault="00DD34AB" w:rsidP="006E5072">
      <w:pPr>
        <w:ind w:left="720" w:firstLine="720"/>
      </w:pPr>
      <w:r>
        <w:rPr>
          <w:rFonts w:hint="cs"/>
          <w:cs/>
        </w:rPr>
        <w:t xml:space="preserve">ก่อนนำเข้า </w:t>
      </w:r>
      <w:r>
        <w:rPr>
          <w:rFonts w:hint="cs"/>
        </w:rPr>
        <w:t xml:space="preserve">Dialogflow </w:t>
      </w:r>
      <w:r>
        <w:rPr>
          <w:rFonts w:hint="cs"/>
          <w:cs/>
        </w:rPr>
        <w:t>เพื่ออัปเดตแชทบอท ให้มีข้อมูลเพิ่มขึ้น</w:t>
      </w:r>
    </w:p>
    <w:p w14:paraId="38340234" w14:textId="77777777" w:rsidR="00DD34AB" w:rsidRDefault="00DD34AB" w:rsidP="00DD34AB"/>
    <w:p w14:paraId="4E92EE2D" w14:textId="77777777" w:rsidR="005C6070" w:rsidRDefault="005C6070" w:rsidP="005C6070"/>
    <w:p w14:paraId="7F89047C" w14:textId="3F96CEB1" w:rsidR="000041E7" w:rsidRPr="005E2531" w:rsidRDefault="000041E7" w:rsidP="000041E7">
      <w:pPr>
        <w:rPr>
          <w:cs/>
        </w:rPr>
        <w:sectPr w:rsidR="000041E7" w:rsidRPr="005E2531" w:rsidSect="00137462">
          <w:headerReference w:type="default" r:id="rId71"/>
          <w:footerReference w:type="default" r:id="rId72"/>
          <w:pgSz w:w="11906" w:h="16838"/>
          <w:pgMar w:top="2160" w:right="1440" w:bottom="1440" w:left="2160" w:header="706" w:footer="706" w:gutter="0"/>
          <w:pgNumType w:start="26"/>
          <w:cols w:space="708"/>
          <w:docGrid w:linePitch="360"/>
        </w:sectPr>
      </w:pPr>
    </w:p>
    <w:p w14:paraId="502B1C12" w14:textId="612219C4" w:rsidR="00060C23" w:rsidRDefault="00482795" w:rsidP="00A636A2">
      <w:pPr>
        <w:pStyle w:val="Heading1"/>
        <w:rPr>
          <w:cs/>
        </w:rPr>
      </w:pPr>
      <w:bookmarkStart w:id="166" w:name="_Toc61466313"/>
      <w:r>
        <w:rPr>
          <w:rFonts w:hint="cs"/>
          <w:cs/>
        </w:rPr>
        <w:lastRenderedPageBreak/>
        <w:t>เอกสารอ้าง</w:t>
      </w:r>
      <w:r w:rsidR="002107FB">
        <w:rPr>
          <w:rFonts w:hint="cs"/>
          <w:cs/>
        </w:rPr>
        <w:t>อิง</w:t>
      </w:r>
      <w:bookmarkEnd w:id="166"/>
    </w:p>
    <w:p w14:paraId="4592C33C" w14:textId="55FAA9DF" w:rsidR="00060C23" w:rsidRDefault="00060C23" w:rsidP="00E75163"/>
    <w:p w14:paraId="27BF22BE" w14:textId="77777777" w:rsidR="001F672C" w:rsidRDefault="00060C23" w:rsidP="000A038F">
      <w:r>
        <w:t>[1]</w:t>
      </w:r>
      <w:r w:rsidR="006D07F3">
        <w:t xml:space="preserve"> </w:t>
      </w:r>
      <w:r w:rsidR="006C44F6">
        <w:rPr>
          <w:rFonts w:hint="cs"/>
          <w:cs/>
        </w:rPr>
        <w:t>ไม่ปรากฎผู้แต่ง</w:t>
      </w:r>
      <w:r w:rsidR="006C44F6">
        <w:t>,</w:t>
      </w:r>
      <w:r w:rsidR="007E5273">
        <w:rPr>
          <w:rFonts w:hint="cs"/>
          <w:cs/>
        </w:rPr>
        <w:t xml:space="preserve"> ไม่ปรากฎปีที่พิมพ์</w:t>
      </w:r>
      <w:r w:rsidR="007E5273">
        <w:t xml:space="preserve">, </w:t>
      </w:r>
      <w:r w:rsidR="00A61B73" w:rsidRPr="00A61B73">
        <w:t>Different types of chatbots: Rule-based vs. NLP</w:t>
      </w:r>
      <w:r w:rsidR="004A3169">
        <w:t xml:space="preserve">, </w:t>
      </w:r>
    </w:p>
    <w:p w14:paraId="0C53B432" w14:textId="04A51EC6" w:rsidR="00060C23" w:rsidRDefault="00413FF4" w:rsidP="001F672C">
      <w:pPr>
        <w:ind w:left="720"/>
      </w:pPr>
      <w:r>
        <w:rPr>
          <w:rFonts w:hint="cs"/>
          <w:cs/>
        </w:rPr>
        <w:t xml:space="preserve">สืบค้นเมื่อวันที่ </w:t>
      </w:r>
      <w:r>
        <w:t>8</w:t>
      </w:r>
      <w:r w:rsidR="00FD5F29">
        <w:rPr>
          <w:rFonts w:hint="cs"/>
          <w:cs/>
        </w:rPr>
        <w:t xml:space="preserve"> มกราคม </w:t>
      </w:r>
      <w:r>
        <w:t>256</w:t>
      </w:r>
      <w:r w:rsidR="00456C02">
        <w:t>4,</w:t>
      </w:r>
      <w:r w:rsidR="000A038F">
        <w:t xml:space="preserve"> </w:t>
      </w:r>
      <w:r>
        <w:rPr>
          <w:rFonts w:hint="cs"/>
          <w:cs/>
        </w:rPr>
        <w:t>สืบค้นจาก</w:t>
      </w:r>
      <w:r>
        <w:t xml:space="preserve"> </w:t>
      </w:r>
      <w:hyperlink r:id="rId73" w:history="1">
        <w:r w:rsidR="0093174A" w:rsidRPr="00D82204">
          <w:rPr>
            <w:rStyle w:val="Hyperlink"/>
          </w:rPr>
          <w:t>https://flow.ai/blog/kb-different-kinds-of-chatbots</w:t>
        </w:r>
      </w:hyperlink>
    </w:p>
    <w:p w14:paraId="237C0FC2" w14:textId="77777777" w:rsidR="006D07F3" w:rsidRDefault="006D07F3" w:rsidP="00413FF4"/>
    <w:p w14:paraId="3DD81EB7" w14:textId="77777777" w:rsidR="00437905" w:rsidRDefault="00F30D9D" w:rsidP="00437905">
      <w:pPr>
        <w:rPr>
          <w:rFonts w:ascii="TH Sarabun New" w:hAnsi="TH Sarabun New" w:cs="TH Sarabun New"/>
        </w:rPr>
      </w:pPr>
      <w:r>
        <w:t xml:space="preserve">[2] </w:t>
      </w:r>
      <w:r w:rsidR="00EC43E2">
        <w:rPr>
          <w:rFonts w:ascii="TH Sarabun New" w:hAnsi="TH Sarabun New" w:cs="TH Sarabun New"/>
        </w:rPr>
        <w:t>Christopher D. Manning</w:t>
      </w:r>
      <w:r w:rsidR="00CC0769">
        <w:rPr>
          <w:rFonts w:ascii="TH Sarabun New" w:hAnsi="TH Sarabun New" w:cs="TH Sarabun New"/>
        </w:rPr>
        <w:t>,</w:t>
      </w:r>
      <w:r w:rsidR="00EC43E2">
        <w:rPr>
          <w:rFonts w:ascii="TH Sarabun New" w:hAnsi="TH Sarabun New" w:cs="TH Sarabun New"/>
        </w:rPr>
        <w:t xml:space="preserve"> Prabhakar Raghavan and Hinrich Sch</w:t>
      </w:r>
      <w:r w:rsidR="00021A56" w:rsidRPr="00021A56">
        <w:rPr>
          <w:rFonts w:ascii="TH Sarabun New" w:hAnsi="TH Sarabun New" w:cs="TH Sarabun New"/>
        </w:rPr>
        <w:t>ü</w:t>
      </w:r>
      <w:r w:rsidR="00EC43E2">
        <w:rPr>
          <w:rFonts w:ascii="TH Sarabun New" w:hAnsi="TH Sarabun New" w:cs="TH Sarabun New"/>
        </w:rPr>
        <w:t>tze</w:t>
      </w:r>
      <w:r w:rsidR="00EF610E">
        <w:rPr>
          <w:rFonts w:ascii="TH Sarabun New" w:hAnsi="TH Sarabun New" w:cs="TH Sarabun New"/>
        </w:rPr>
        <w:t>,</w:t>
      </w:r>
      <w:r w:rsidR="00CC0769">
        <w:rPr>
          <w:rFonts w:ascii="TH Sarabun New" w:hAnsi="TH Sarabun New" w:cs="TH Sarabun New" w:hint="cs"/>
          <w:cs/>
        </w:rPr>
        <w:t xml:space="preserve"> </w:t>
      </w:r>
      <w:r w:rsidR="00EF610E">
        <w:rPr>
          <w:rFonts w:ascii="TH Sarabun New" w:hAnsi="TH Sarabun New" w:cs="TH Sarabun New" w:hint="cs"/>
          <w:cs/>
        </w:rPr>
        <w:t xml:space="preserve">ปี </w:t>
      </w:r>
      <w:r w:rsidR="00EF610E">
        <w:rPr>
          <w:rFonts w:ascii="TH Sarabun New" w:hAnsi="TH Sarabun New" w:cs="TH Sarabun New"/>
        </w:rPr>
        <w:t>2008</w:t>
      </w:r>
      <w:r w:rsidR="00CC0769">
        <w:rPr>
          <w:rFonts w:ascii="TH Sarabun New" w:hAnsi="TH Sarabun New" w:cs="TH Sarabun New"/>
        </w:rPr>
        <w:t xml:space="preserve">, </w:t>
      </w:r>
      <w:r w:rsidR="00EF610E">
        <w:rPr>
          <w:rFonts w:ascii="TH Sarabun New" w:hAnsi="TH Sarabun New" w:cs="TH Sarabun New"/>
        </w:rPr>
        <w:t xml:space="preserve"> </w:t>
      </w:r>
    </w:p>
    <w:p w14:paraId="56CBB31D" w14:textId="4B16DAB9" w:rsidR="00EB46E2" w:rsidRDefault="00EF610E" w:rsidP="00EB46E2">
      <w:pPr>
        <w:ind w:left="720"/>
        <w:rPr>
          <w:rFonts w:ascii="TH Sarabun New" w:hAnsi="TH Sarabun New" w:cs="TH Sarabun New"/>
        </w:rPr>
      </w:pPr>
      <w:r>
        <w:rPr>
          <w:rFonts w:ascii="TH Sarabun New" w:hAnsi="TH Sarabun New" w:cs="TH Sarabun New"/>
        </w:rPr>
        <w:t>Introduction to Information Retrieval</w:t>
      </w:r>
      <w:r w:rsidR="00437905">
        <w:rPr>
          <w:rFonts w:ascii="TH Sarabun New" w:hAnsi="TH Sarabun New" w:cs="TH Sarabun New"/>
        </w:rPr>
        <w:t>, Cambridge UniversityPress</w:t>
      </w:r>
      <w:r w:rsidR="003A2677">
        <w:rPr>
          <w:rFonts w:ascii="TH Sarabun New" w:hAnsi="TH Sarabun New" w:cs="TH Sarabun New"/>
        </w:rPr>
        <w:t>,</w:t>
      </w:r>
      <w:r w:rsidR="00456C02">
        <w:rPr>
          <w:rFonts w:ascii="TH Sarabun New" w:hAnsi="TH Sarabun New" w:cs="TH Sarabun New" w:hint="cs"/>
          <w:cs/>
        </w:rPr>
        <w:t xml:space="preserve"> สืบค้นเมื่อวันที่ </w:t>
      </w:r>
      <w:r w:rsidR="00456C02">
        <w:rPr>
          <w:rFonts w:ascii="TH Sarabun New" w:hAnsi="TH Sarabun New" w:cs="TH Sarabun New"/>
        </w:rPr>
        <w:t xml:space="preserve">10 </w:t>
      </w:r>
      <w:r w:rsidR="00456C02">
        <w:rPr>
          <w:rFonts w:ascii="TH Sarabun New" w:hAnsi="TH Sarabun New" w:cs="TH Sarabun New" w:hint="cs"/>
          <w:cs/>
        </w:rPr>
        <w:t xml:space="preserve">มกราคม </w:t>
      </w:r>
      <w:r w:rsidR="00456C02">
        <w:rPr>
          <w:rFonts w:ascii="TH Sarabun New" w:hAnsi="TH Sarabun New" w:cs="TH Sarabun New"/>
        </w:rPr>
        <w:t>2564</w:t>
      </w:r>
      <w:r w:rsidR="00700330">
        <w:rPr>
          <w:rFonts w:ascii="TH Sarabun New" w:hAnsi="TH Sarabun New" w:cs="TH Sarabun New"/>
        </w:rPr>
        <w:t xml:space="preserve">, </w:t>
      </w:r>
      <w:r w:rsidR="00700330">
        <w:rPr>
          <w:rFonts w:ascii="TH Sarabun New" w:hAnsi="TH Sarabun New" w:cs="TH Sarabun New" w:hint="cs"/>
          <w:cs/>
        </w:rPr>
        <w:t>สืบค้นจาก</w:t>
      </w:r>
      <w:r w:rsidR="00954C4A">
        <w:rPr>
          <w:rFonts w:ascii="TH Sarabun New" w:hAnsi="TH Sarabun New" w:cs="TH Sarabun New" w:hint="cs"/>
          <w:cs/>
        </w:rPr>
        <w:t xml:space="preserve"> </w:t>
      </w:r>
      <w:hyperlink r:id="rId74" w:history="1">
        <w:r w:rsidR="00EB46E2" w:rsidRPr="00C405AB">
          <w:rPr>
            <w:rStyle w:val="Hyperlink"/>
            <w:rFonts w:ascii="TH Sarabun New" w:hAnsi="TH Sarabun New" w:cs="TH Sarabun New"/>
          </w:rPr>
          <w:t>http://nlp.stanford.edu/IR-book/information-retrieval-book.html</w:t>
        </w:r>
      </w:hyperlink>
    </w:p>
    <w:p w14:paraId="72E04F74" w14:textId="77777777" w:rsidR="00966320" w:rsidRDefault="00966320" w:rsidP="00E75163">
      <w:pPr>
        <w:rPr>
          <w:cs/>
        </w:rPr>
      </w:pPr>
    </w:p>
    <w:p w14:paraId="50F8C4B3" w14:textId="77777777" w:rsidR="00F31B3A" w:rsidRDefault="005E192D" w:rsidP="00E75163">
      <w:r>
        <w:t>[3]</w:t>
      </w:r>
      <w:r w:rsidR="003935D0">
        <w:rPr>
          <w:rFonts w:hint="cs"/>
          <w:cs/>
        </w:rPr>
        <w:t xml:space="preserve"> ไม่ปรากฎผู้แต่ง</w:t>
      </w:r>
      <w:r w:rsidR="003935D0">
        <w:t xml:space="preserve">, </w:t>
      </w:r>
      <w:r w:rsidR="006A3C16">
        <w:rPr>
          <w:rFonts w:hint="cs"/>
          <w:cs/>
        </w:rPr>
        <w:t xml:space="preserve">วันที่แก้ไขล่าสุด </w:t>
      </w:r>
      <w:r w:rsidR="003935D0">
        <w:rPr>
          <w:rFonts w:hint="cs"/>
          <w:cs/>
        </w:rPr>
        <w:t xml:space="preserve">วันที่ </w:t>
      </w:r>
      <w:r w:rsidR="003935D0">
        <w:t xml:space="preserve">9 </w:t>
      </w:r>
      <w:r w:rsidR="003935D0">
        <w:rPr>
          <w:rFonts w:hint="cs"/>
          <w:cs/>
        </w:rPr>
        <w:t xml:space="preserve">มกราคม </w:t>
      </w:r>
      <w:r w:rsidR="00997AF5">
        <w:t>2564,</w:t>
      </w:r>
      <w:r w:rsidR="00961F7C">
        <w:t xml:space="preserve"> </w:t>
      </w:r>
      <w:r w:rsidR="00F02F5D" w:rsidRPr="00F02F5D">
        <w:t>Jaccard index</w:t>
      </w:r>
      <w:r w:rsidR="00F02F5D">
        <w:t xml:space="preserve">, </w:t>
      </w:r>
      <w:r w:rsidR="00F02F5D">
        <w:rPr>
          <w:rFonts w:hint="cs"/>
          <w:cs/>
        </w:rPr>
        <w:t xml:space="preserve">สืบค้นเมื่อวันที่ </w:t>
      </w:r>
      <w:r w:rsidR="00F02F5D">
        <w:t xml:space="preserve">10 </w:t>
      </w:r>
    </w:p>
    <w:p w14:paraId="64B87D1E" w14:textId="3BF230DB" w:rsidR="005E192D" w:rsidRDefault="00F02F5D" w:rsidP="00F31B3A">
      <w:pPr>
        <w:ind w:left="720"/>
      </w:pPr>
      <w:r>
        <w:rPr>
          <w:rFonts w:hint="cs"/>
          <w:cs/>
        </w:rPr>
        <w:t xml:space="preserve">มกราคม </w:t>
      </w:r>
      <w:r>
        <w:t xml:space="preserve">2564, </w:t>
      </w:r>
      <w:r w:rsidR="003030DA">
        <w:rPr>
          <w:rFonts w:hint="cs"/>
          <w:cs/>
        </w:rPr>
        <w:t>สืบค้นจาก</w:t>
      </w:r>
      <w:r w:rsidR="000A489A">
        <w:rPr>
          <w:rFonts w:hint="cs"/>
          <w:cs/>
        </w:rPr>
        <w:t xml:space="preserve"> </w:t>
      </w:r>
      <w:hyperlink r:id="rId75" w:history="1">
        <w:r w:rsidR="006A3C16" w:rsidRPr="00D82204">
          <w:rPr>
            <w:rStyle w:val="Hyperlink"/>
          </w:rPr>
          <w:t>https://en.wikipedia.org/wiki/Jaccard_index</w:t>
        </w:r>
      </w:hyperlink>
    </w:p>
    <w:p w14:paraId="72AEF33D" w14:textId="77777777" w:rsidR="001838A5" w:rsidRDefault="001838A5" w:rsidP="00F31B3A">
      <w:pPr>
        <w:ind w:left="720"/>
        <w:rPr>
          <w:cs/>
        </w:rPr>
      </w:pPr>
    </w:p>
    <w:p w14:paraId="61D8999A" w14:textId="468FB94F" w:rsidR="00C5502D" w:rsidRDefault="00F73ACE" w:rsidP="00E75163">
      <w:r>
        <w:t>[4]</w:t>
      </w:r>
      <w:r w:rsidR="009F3765">
        <w:rPr>
          <w:rFonts w:hint="cs"/>
          <w:cs/>
        </w:rPr>
        <w:t xml:space="preserve"> </w:t>
      </w:r>
      <w:r w:rsidR="009F3765">
        <w:t xml:space="preserve">Shriti Kapil, </w:t>
      </w:r>
      <w:r w:rsidR="00A12B80">
        <w:t xml:space="preserve">Meenu Chawla, Mohd Dilshad Ansari, </w:t>
      </w:r>
      <w:r w:rsidR="008A484F">
        <w:rPr>
          <w:rFonts w:hint="cs"/>
          <w:cs/>
        </w:rPr>
        <w:t xml:space="preserve">ปี </w:t>
      </w:r>
      <w:r w:rsidR="008A484F">
        <w:t>2559</w:t>
      </w:r>
      <w:r w:rsidR="00224498">
        <w:t>, On K-mea</w:t>
      </w:r>
      <w:r w:rsidR="00225A7A">
        <w:t>n</w:t>
      </w:r>
      <w:r w:rsidR="00224498">
        <w:t xml:space="preserve">s Data </w:t>
      </w:r>
    </w:p>
    <w:p w14:paraId="65F33D21" w14:textId="3DD37EC2" w:rsidR="00F73ACE" w:rsidRDefault="00224498" w:rsidP="00C5502D">
      <w:pPr>
        <w:ind w:left="720"/>
      </w:pPr>
      <w:r>
        <w:t xml:space="preserve">Clustering Algorithm with Genetic Algorithm, </w:t>
      </w:r>
      <w:r w:rsidR="009325A8">
        <w:rPr>
          <w:rFonts w:hint="cs"/>
          <w:cs/>
        </w:rPr>
        <w:t>สืบ</w:t>
      </w:r>
      <w:r w:rsidR="0045369C">
        <w:rPr>
          <w:rFonts w:hint="cs"/>
          <w:cs/>
        </w:rPr>
        <w:t xml:space="preserve">ค้นเมื่อวันที่ </w:t>
      </w:r>
      <w:r w:rsidR="0045369C">
        <w:t xml:space="preserve">9 </w:t>
      </w:r>
      <w:r w:rsidR="0045369C">
        <w:rPr>
          <w:rFonts w:hint="cs"/>
          <w:cs/>
        </w:rPr>
        <w:t xml:space="preserve">มกราคม </w:t>
      </w:r>
      <w:r w:rsidR="0045369C">
        <w:t xml:space="preserve">2564, </w:t>
      </w:r>
      <w:r w:rsidR="0045369C">
        <w:rPr>
          <w:rFonts w:hint="cs"/>
          <w:cs/>
        </w:rPr>
        <w:t>สืบค้นจาก</w:t>
      </w:r>
      <w:r w:rsidR="0054758C">
        <w:rPr>
          <w:rFonts w:hint="cs"/>
          <w:cs/>
        </w:rPr>
        <w:t xml:space="preserve"> </w:t>
      </w:r>
      <w:hyperlink r:id="rId76" w:history="1">
        <w:r w:rsidR="0073489F" w:rsidRPr="00D82204">
          <w:rPr>
            <w:rStyle w:val="Hyperlink"/>
          </w:rPr>
          <w:t>https://ieeexplore.ieee.org/stamp/stamp.jsp?tp=&amp;arnumber=7913145</w:t>
        </w:r>
      </w:hyperlink>
    </w:p>
    <w:p w14:paraId="2788E55D" w14:textId="77777777" w:rsidR="00C5502D" w:rsidRPr="0073489F" w:rsidRDefault="00C5502D" w:rsidP="00E75163"/>
    <w:p w14:paraId="5E014618" w14:textId="77777777" w:rsidR="007044FC" w:rsidRDefault="00991926" w:rsidP="00E75163">
      <w:r>
        <w:t>[5]</w:t>
      </w:r>
      <w:r w:rsidR="00D03E09">
        <w:t xml:space="preserve"> </w:t>
      </w:r>
      <w:r w:rsidR="002577F1">
        <w:rPr>
          <w:rFonts w:hint="cs"/>
          <w:cs/>
        </w:rPr>
        <w:t>ไม่ปรากฎผู้แต่ง</w:t>
      </w:r>
      <w:r w:rsidR="002577F1">
        <w:t>,</w:t>
      </w:r>
      <w:r w:rsidR="002577F1">
        <w:rPr>
          <w:rFonts w:hint="cs"/>
          <w:cs/>
        </w:rPr>
        <w:t xml:space="preserve"> ไม่ปรากฎปีที่พิมพ์</w:t>
      </w:r>
      <w:r w:rsidR="002577F1">
        <w:t>,</w:t>
      </w:r>
      <w:r w:rsidR="00377B69">
        <w:t xml:space="preserve"> </w:t>
      </w:r>
      <w:r w:rsidR="00377B69" w:rsidRPr="00377B69">
        <w:t xml:space="preserve">DBSCAN: density-based clustering for discovering </w:t>
      </w:r>
    </w:p>
    <w:p w14:paraId="33D12337" w14:textId="2518AC09" w:rsidR="00991926" w:rsidRDefault="00377B69" w:rsidP="007044FC">
      <w:pPr>
        <w:ind w:left="720"/>
        <w:rPr>
          <w:cs/>
        </w:rPr>
      </w:pPr>
      <w:r w:rsidRPr="00377B69">
        <w:t>clusters in large datasets with noise - Unsupervised Machine Learning</w:t>
      </w:r>
      <w:r>
        <w:t xml:space="preserve">, </w:t>
      </w:r>
      <w:r w:rsidR="00122A96">
        <w:rPr>
          <w:rFonts w:hint="cs"/>
          <w:cs/>
        </w:rPr>
        <w:t xml:space="preserve">สืบค้นเมื่อวันที่ </w:t>
      </w:r>
      <w:r w:rsidR="00122A96">
        <w:t xml:space="preserve">10 </w:t>
      </w:r>
      <w:r w:rsidR="00122A96">
        <w:rPr>
          <w:rFonts w:hint="cs"/>
          <w:cs/>
        </w:rPr>
        <w:t xml:space="preserve">มกราคม </w:t>
      </w:r>
      <w:r w:rsidR="00122A96">
        <w:t xml:space="preserve">2564, </w:t>
      </w:r>
      <w:r w:rsidR="007044FC">
        <w:rPr>
          <w:rFonts w:hint="cs"/>
          <w:cs/>
        </w:rPr>
        <w:t>สืบค้นจาก</w:t>
      </w:r>
      <w:hyperlink r:id="rId77" w:history="1">
        <w:r w:rsidR="007044FC" w:rsidRPr="00EE3575">
          <w:rPr>
            <w:rStyle w:val="Hyperlink"/>
          </w:rPr>
          <w:t>http://www.sthda.com/english/wiki/wiki.php?id_contents=</w:t>
        </w:r>
        <w:r w:rsidR="007044FC" w:rsidRPr="00EE3575">
          <w:rPr>
            <w:rStyle w:val="Hyperlink"/>
            <w:cs/>
          </w:rPr>
          <w:t>7940</w:t>
        </w:r>
      </w:hyperlink>
    </w:p>
    <w:p w14:paraId="0F4D023F" w14:textId="185BE99B" w:rsidR="007044FC" w:rsidRDefault="007044FC" w:rsidP="007044FC"/>
    <w:p w14:paraId="64B831C4" w14:textId="77777777" w:rsidR="008E41D5" w:rsidRDefault="007044FC" w:rsidP="007044FC">
      <w:r>
        <w:t>[6]</w:t>
      </w:r>
      <w:r w:rsidR="008E41D5">
        <w:t xml:space="preserve"> </w:t>
      </w:r>
      <w:r w:rsidR="00EC397F">
        <w:t>Tom M. Mitchell</w:t>
      </w:r>
      <w:r w:rsidR="00B41EAC">
        <w:t xml:space="preserve">, </w:t>
      </w:r>
      <w:r w:rsidR="00353B32">
        <w:rPr>
          <w:rFonts w:hint="cs"/>
          <w:cs/>
        </w:rPr>
        <w:t xml:space="preserve">วันที่ </w:t>
      </w:r>
      <w:r w:rsidR="006D4874">
        <w:t xml:space="preserve">1 </w:t>
      </w:r>
      <w:r w:rsidR="00A17769">
        <w:rPr>
          <w:rFonts w:hint="cs"/>
          <w:cs/>
        </w:rPr>
        <w:t xml:space="preserve">มีนาคม </w:t>
      </w:r>
      <w:r w:rsidR="00A17769">
        <w:t xml:space="preserve">2540, </w:t>
      </w:r>
      <w:r w:rsidR="00C74840" w:rsidRPr="00C74840">
        <w:t>Machine Learning</w:t>
      </w:r>
      <w:r w:rsidR="00C74840">
        <w:t xml:space="preserve">, </w:t>
      </w:r>
      <w:r w:rsidR="00C74840">
        <w:rPr>
          <w:rFonts w:hint="cs"/>
          <w:cs/>
        </w:rPr>
        <w:t xml:space="preserve">สืบค้นเมื่อวันที่ </w:t>
      </w:r>
      <w:r w:rsidR="00C74840">
        <w:t xml:space="preserve">10 </w:t>
      </w:r>
      <w:r w:rsidR="00C74840">
        <w:rPr>
          <w:rFonts w:hint="cs"/>
          <w:cs/>
        </w:rPr>
        <w:t xml:space="preserve">มกราคม </w:t>
      </w:r>
    </w:p>
    <w:p w14:paraId="7632FB2D" w14:textId="0DE35172" w:rsidR="00EC397F" w:rsidRDefault="00C74840" w:rsidP="008E41D5">
      <w:pPr>
        <w:ind w:left="720"/>
      </w:pPr>
      <w:r>
        <w:t>2564,</w:t>
      </w:r>
      <w:r>
        <w:rPr>
          <w:rFonts w:hint="cs"/>
          <w:cs/>
        </w:rPr>
        <w:t xml:space="preserve"> สืบค้นจาก </w:t>
      </w:r>
      <w:hyperlink r:id="rId78" w:history="1">
        <w:r w:rsidRPr="00556BD0">
          <w:rPr>
            <w:rStyle w:val="Hyperlink"/>
          </w:rPr>
          <w:t>http://www.cs.ubbcluj.ro/~gabis/ml/ML-books/McGrawHill%</w:t>
        </w:r>
        <w:r w:rsidRPr="00556BD0">
          <w:rPr>
            <w:rStyle w:val="Hyperlink"/>
            <w:cs/>
          </w:rPr>
          <w:t>20-%20</w:t>
        </w:r>
        <w:r w:rsidRPr="00556BD0">
          <w:rPr>
            <w:rStyle w:val="Hyperlink"/>
          </w:rPr>
          <w:t>Machine%</w:t>
        </w:r>
        <w:r w:rsidRPr="00556BD0">
          <w:rPr>
            <w:rStyle w:val="Hyperlink"/>
            <w:cs/>
          </w:rPr>
          <w:t>20</w:t>
        </w:r>
        <w:r w:rsidRPr="00556BD0">
          <w:rPr>
            <w:rStyle w:val="Hyperlink"/>
          </w:rPr>
          <w:t>Learning%</w:t>
        </w:r>
        <w:r w:rsidRPr="00556BD0">
          <w:rPr>
            <w:rStyle w:val="Hyperlink"/>
            <w:cs/>
          </w:rPr>
          <w:t>20-</w:t>
        </w:r>
        <w:r w:rsidRPr="00556BD0">
          <w:rPr>
            <w:rStyle w:val="Hyperlink"/>
          </w:rPr>
          <w:t>Tom%</w:t>
        </w:r>
        <w:r w:rsidRPr="00556BD0">
          <w:rPr>
            <w:rStyle w:val="Hyperlink"/>
            <w:cs/>
          </w:rPr>
          <w:t>20</w:t>
        </w:r>
        <w:r w:rsidRPr="00556BD0">
          <w:rPr>
            <w:rStyle w:val="Hyperlink"/>
          </w:rPr>
          <w:t>Mitchell.pdf</w:t>
        </w:r>
      </w:hyperlink>
    </w:p>
    <w:p w14:paraId="39F3E5CB" w14:textId="34A0FCC7" w:rsidR="00C74840" w:rsidRDefault="00C74840" w:rsidP="007044FC"/>
    <w:p w14:paraId="78436381" w14:textId="77777777" w:rsidR="001E0BA8" w:rsidRDefault="001E0BA8" w:rsidP="00A64147"/>
    <w:p w14:paraId="494FBDD2" w14:textId="77777777" w:rsidR="001E0BA8" w:rsidRDefault="001E0BA8" w:rsidP="00A64147"/>
    <w:p w14:paraId="001A0B8D" w14:textId="77777777" w:rsidR="001E0BA8" w:rsidRDefault="001E0BA8" w:rsidP="00A64147"/>
    <w:p w14:paraId="6C196F49" w14:textId="1331FF41" w:rsidR="001E0BA8" w:rsidRDefault="00A21966" w:rsidP="00A64147">
      <w:r>
        <w:t xml:space="preserve">[7] </w:t>
      </w:r>
      <w:r w:rsidR="00A64147">
        <w:rPr>
          <w:rFonts w:hint="cs"/>
          <w:cs/>
        </w:rPr>
        <w:t>ธนาวุฒิ ประกอบผล</w:t>
      </w:r>
      <w:r w:rsidR="00A64147">
        <w:t xml:space="preserve">, </w:t>
      </w:r>
      <w:r w:rsidR="00A64147">
        <w:rPr>
          <w:rFonts w:hint="cs"/>
          <w:cs/>
        </w:rPr>
        <w:t xml:space="preserve">วันที่ </w:t>
      </w:r>
      <w:r w:rsidR="00A64147">
        <w:t xml:space="preserve">24 </w:t>
      </w:r>
      <w:r w:rsidR="00A64147">
        <w:rPr>
          <w:rFonts w:hint="cs"/>
          <w:cs/>
        </w:rPr>
        <w:t xml:space="preserve">มกราคม </w:t>
      </w:r>
      <w:r w:rsidR="00A64147">
        <w:t xml:space="preserve">2552, </w:t>
      </w:r>
      <w:r w:rsidR="00A64147">
        <w:rPr>
          <w:cs/>
        </w:rPr>
        <w:t>โครงขายประสาทเทียม</w:t>
      </w:r>
      <w:r w:rsidR="00A64147">
        <w:rPr>
          <w:rFonts w:hint="cs"/>
          <w:cs/>
        </w:rPr>
        <w:t xml:space="preserve"> </w:t>
      </w:r>
      <w:r w:rsidR="00A64147">
        <w:t xml:space="preserve">Artificial Neural </w:t>
      </w:r>
    </w:p>
    <w:p w14:paraId="1F0E2879" w14:textId="6406989B" w:rsidR="00C74840" w:rsidRDefault="00A64147" w:rsidP="001E0BA8">
      <w:pPr>
        <w:ind w:left="720"/>
      </w:pPr>
      <w:r>
        <w:t xml:space="preserve">Networks, </w:t>
      </w:r>
      <w:r>
        <w:rPr>
          <w:rFonts w:hint="cs"/>
          <w:cs/>
        </w:rPr>
        <w:t xml:space="preserve">สืบค้นเมื่อวันที่ </w:t>
      </w:r>
      <w:r>
        <w:t xml:space="preserve">10 </w:t>
      </w:r>
      <w:r>
        <w:rPr>
          <w:rFonts w:hint="cs"/>
          <w:cs/>
        </w:rPr>
        <w:t xml:space="preserve">มกราคม </w:t>
      </w:r>
      <w:r>
        <w:t>2564,</w:t>
      </w:r>
      <w:r>
        <w:rPr>
          <w:rFonts w:hint="cs"/>
          <w:cs/>
        </w:rPr>
        <w:t xml:space="preserve"> สืบค้นจาก</w:t>
      </w:r>
      <w:r>
        <w:t xml:space="preserve"> </w:t>
      </w:r>
      <w:hyperlink r:id="rId79" w:history="1">
        <w:r w:rsidR="00D669B6" w:rsidRPr="00556BD0">
          <w:rPr>
            <w:rStyle w:val="Hyperlink"/>
          </w:rPr>
          <w:t>http://journal.hcu.ac.th/pdffile/</w:t>
        </w:r>
        <w:r w:rsidR="00D669B6" w:rsidRPr="00556BD0">
          <w:rPr>
            <w:rStyle w:val="Hyperlink"/>
            <w:cs/>
          </w:rPr>
          <w:t>5.%20%</w:t>
        </w:r>
        <w:r w:rsidR="00D669B6" w:rsidRPr="00556BD0">
          <w:rPr>
            <w:rStyle w:val="Hyperlink"/>
          </w:rPr>
          <w:t>E</w:t>
        </w:r>
        <w:r w:rsidR="00D669B6" w:rsidRPr="00556BD0">
          <w:rPr>
            <w:rStyle w:val="Hyperlink"/>
            <w:cs/>
          </w:rPr>
          <w:t>0%</w:t>
        </w:r>
        <w:r w:rsidR="00D669B6" w:rsidRPr="00556BD0">
          <w:rPr>
            <w:rStyle w:val="Hyperlink"/>
          </w:rPr>
          <w:t>B</w:t>
        </w:r>
        <w:r w:rsidR="00D669B6" w:rsidRPr="00556BD0">
          <w:rPr>
            <w:rStyle w:val="Hyperlink"/>
            <w:cs/>
          </w:rPr>
          <w:t>9%82%</w:t>
        </w:r>
        <w:r w:rsidR="00D669B6" w:rsidRPr="00556BD0">
          <w:rPr>
            <w:rStyle w:val="Hyperlink"/>
          </w:rPr>
          <w:t>E</w:t>
        </w:r>
        <w:r w:rsidR="00D669B6" w:rsidRPr="00556BD0">
          <w:rPr>
            <w:rStyle w:val="Hyperlink"/>
            <w:cs/>
          </w:rPr>
          <w:t>0%</w:t>
        </w:r>
        <w:r w:rsidR="00D669B6" w:rsidRPr="00556BD0">
          <w:rPr>
            <w:rStyle w:val="Hyperlink"/>
          </w:rPr>
          <w:t>B</w:t>
        </w:r>
        <w:r w:rsidR="00D669B6" w:rsidRPr="00556BD0">
          <w:rPr>
            <w:rStyle w:val="Hyperlink"/>
            <w:cs/>
          </w:rPr>
          <w:t>8%84%</w:t>
        </w:r>
        <w:r w:rsidR="00D669B6" w:rsidRPr="00556BD0">
          <w:rPr>
            <w:rStyle w:val="Hyperlink"/>
          </w:rPr>
          <w:t>E</w:t>
        </w:r>
        <w:r w:rsidR="00D669B6" w:rsidRPr="00556BD0">
          <w:rPr>
            <w:rStyle w:val="Hyperlink"/>
            <w:cs/>
          </w:rPr>
          <w:t>0%</w:t>
        </w:r>
        <w:r w:rsidR="00D669B6" w:rsidRPr="00556BD0">
          <w:rPr>
            <w:rStyle w:val="Hyperlink"/>
          </w:rPr>
          <w:t>B</w:t>
        </w:r>
        <w:r w:rsidR="00D669B6" w:rsidRPr="00556BD0">
          <w:rPr>
            <w:rStyle w:val="Hyperlink"/>
            <w:cs/>
          </w:rPr>
          <w:t>8%</w:t>
        </w:r>
        <w:r w:rsidR="00D669B6" w:rsidRPr="00556BD0">
          <w:rPr>
            <w:rStyle w:val="Hyperlink"/>
          </w:rPr>
          <w:t>A</w:t>
        </w:r>
        <w:r w:rsidR="00D669B6" w:rsidRPr="00556BD0">
          <w:rPr>
            <w:rStyle w:val="Hyperlink"/>
            <w:cs/>
          </w:rPr>
          <w:t>3%</w:t>
        </w:r>
        <w:r w:rsidR="00D669B6" w:rsidRPr="00556BD0">
          <w:rPr>
            <w:rStyle w:val="Hyperlink"/>
          </w:rPr>
          <w:t>E</w:t>
        </w:r>
        <w:r w:rsidR="00D669B6" w:rsidRPr="00556BD0">
          <w:rPr>
            <w:rStyle w:val="Hyperlink"/>
            <w:cs/>
          </w:rPr>
          <w:t>0%</w:t>
        </w:r>
        <w:r w:rsidR="00D669B6" w:rsidRPr="00556BD0">
          <w:rPr>
            <w:rStyle w:val="Hyperlink"/>
          </w:rPr>
          <w:t>B</w:t>
        </w:r>
        <w:r w:rsidR="00D669B6" w:rsidRPr="00556BD0">
          <w:rPr>
            <w:rStyle w:val="Hyperlink"/>
            <w:cs/>
          </w:rPr>
          <w:t>8%87%</w:t>
        </w:r>
        <w:r w:rsidR="00D669B6" w:rsidRPr="00556BD0">
          <w:rPr>
            <w:rStyle w:val="Hyperlink"/>
          </w:rPr>
          <w:t>E</w:t>
        </w:r>
        <w:r w:rsidR="00D669B6" w:rsidRPr="00556BD0">
          <w:rPr>
            <w:rStyle w:val="Hyperlink"/>
            <w:cs/>
          </w:rPr>
          <w:t>0%</w:t>
        </w:r>
        <w:r w:rsidR="00D669B6" w:rsidRPr="00556BD0">
          <w:rPr>
            <w:rStyle w:val="Hyperlink"/>
          </w:rPr>
          <w:t>B</w:t>
        </w:r>
        <w:r w:rsidR="00D669B6" w:rsidRPr="00556BD0">
          <w:rPr>
            <w:rStyle w:val="Hyperlink"/>
            <w:cs/>
          </w:rPr>
          <w:t>8%82%</w:t>
        </w:r>
        <w:r w:rsidR="00D669B6" w:rsidRPr="00556BD0">
          <w:rPr>
            <w:rStyle w:val="Hyperlink"/>
          </w:rPr>
          <w:t>E</w:t>
        </w:r>
        <w:r w:rsidR="00D669B6" w:rsidRPr="00556BD0">
          <w:rPr>
            <w:rStyle w:val="Hyperlink"/>
            <w:cs/>
          </w:rPr>
          <w:t>0%</w:t>
        </w:r>
        <w:r w:rsidR="00D669B6" w:rsidRPr="00556BD0">
          <w:rPr>
            <w:rStyle w:val="Hyperlink"/>
          </w:rPr>
          <w:t>B</w:t>
        </w:r>
        <w:r w:rsidR="00D669B6" w:rsidRPr="00556BD0">
          <w:rPr>
            <w:rStyle w:val="Hyperlink"/>
            <w:cs/>
          </w:rPr>
          <w:t>9%88%</w:t>
        </w:r>
        <w:r w:rsidR="00D669B6" w:rsidRPr="00556BD0">
          <w:rPr>
            <w:rStyle w:val="Hyperlink"/>
          </w:rPr>
          <w:t>E</w:t>
        </w:r>
        <w:r w:rsidR="00D669B6" w:rsidRPr="00556BD0">
          <w:rPr>
            <w:rStyle w:val="Hyperlink"/>
            <w:cs/>
          </w:rPr>
          <w:t>0%</w:t>
        </w:r>
        <w:r w:rsidR="00D669B6" w:rsidRPr="00556BD0">
          <w:rPr>
            <w:rStyle w:val="Hyperlink"/>
          </w:rPr>
          <w:t>B</w:t>
        </w:r>
        <w:r w:rsidR="00D669B6" w:rsidRPr="00556BD0">
          <w:rPr>
            <w:rStyle w:val="Hyperlink"/>
            <w:cs/>
          </w:rPr>
          <w:t>8%</w:t>
        </w:r>
        <w:r w:rsidR="00D669B6" w:rsidRPr="00556BD0">
          <w:rPr>
            <w:rStyle w:val="Hyperlink"/>
          </w:rPr>
          <w:t>B</w:t>
        </w:r>
        <w:r w:rsidR="00D669B6" w:rsidRPr="00556BD0">
          <w:rPr>
            <w:rStyle w:val="Hyperlink"/>
            <w:cs/>
          </w:rPr>
          <w:t>2%</w:t>
        </w:r>
        <w:r w:rsidR="00D669B6" w:rsidRPr="00556BD0">
          <w:rPr>
            <w:rStyle w:val="Hyperlink"/>
          </w:rPr>
          <w:t>E</w:t>
        </w:r>
        <w:r w:rsidR="00D669B6" w:rsidRPr="00556BD0">
          <w:rPr>
            <w:rStyle w:val="Hyperlink"/>
            <w:cs/>
          </w:rPr>
          <w:t>0%</w:t>
        </w:r>
        <w:r w:rsidR="00D669B6" w:rsidRPr="00556BD0">
          <w:rPr>
            <w:rStyle w:val="Hyperlink"/>
          </w:rPr>
          <w:t>B</w:t>
        </w:r>
        <w:r w:rsidR="00D669B6" w:rsidRPr="00556BD0">
          <w:rPr>
            <w:rStyle w:val="Hyperlink"/>
            <w:cs/>
          </w:rPr>
          <w:t>8%</w:t>
        </w:r>
        <w:r w:rsidR="00D669B6" w:rsidRPr="00556BD0">
          <w:rPr>
            <w:rStyle w:val="Hyperlink"/>
          </w:rPr>
          <w:t>A</w:t>
        </w:r>
        <w:r w:rsidR="00D669B6" w:rsidRPr="00556BD0">
          <w:rPr>
            <w:rStyle w:val="Hyperlink"/>
            <w:cs/>
          </w:rPr>
          <w:t>2%2073-87.</w:t>
        </w:r>
        <w:r w:rsidR="00D669B6" w:rsidRPr="00556BD0">
          <w:rPr>
            <w:rStyle w:val="Hyperlink"/>
          </w:rPr>
          <w:t>pdf</w:t>
        </w:r>
      </w:hyperlink>
    </w:p>
    <w:p w14:paraId="1C384B26" w14:textId="61677698" w:rsidR="00D669B6" w:rsidRDefault="00D669B6" w:rsidP="00A64147"/>
    <w:p w14:paraId="36A925F5" w14:textId="77777777" w:rsidR="00775B80" w:rsidRDefault="00775B80" w:rsidP="00A64147">
      <w:r>
        <w:t xml:space="preserve">[8] </w:t>
      </w:r>
      <w:r w:rsidR="001775CB">
        <w:rPr>
          <w:rFonts w:hint="cs"/>
          <w:cs/>
        </w:rPr>
        <w:t>ไม่ปรากฎผู้แต่ง</w:t>
      </w:r>
      <w:r w:rsidR="00CD4952">
        <w:t>,</w:t>
      </w:r>
      <w:r w:rsidR="00CD4952">
        <w:rPr>
          <w:rFonts w:hint="cs"/>
          <w:cs/>
        </w:rPr>
        <w:t xml:space="preserve"> วันที่แก้ไขล่าสุด วันที่ </w:t>
      </w:r>
      <w:r w:rsidR="00CD4952">
        <w:t xml:space="preserve">10 </w:t>
      </w:r>
      <w:r w:rsidR="00B35773">
        <w:rPr>
          <w:rFonts w:hint="cs"/>
          <w:cs/>
        </w:rPr>
        <w:t xml:space="preserve">ธันวาคม </w:t>
      </w:r>
      <w:r w:rsidR="00B35773">
        <w:t xml:space="preserve">2564, </w:t>
      </w:r>
      <w:r w:rsidR="00D05269" w:rsidRPr="00D05269">
        <w:t>Dialogflow</w:t>
      </w:r>
      <w:r w:rsidR="00D05269">
        <w:t xml:space="preserve">, </w:t>
      </w:r>
      <w:r w:rsidR="007B49A6">
        <w:rPr>
          <w:rFonts w:hint="cs"/>
          <w:cs/>
        </w:rPr>
        <w:t xml:space="preserve">สืบค้นวันที่ </w:t>
      </w:r>
      <w:r w:rsidR="007B49A6">
        <w:t xml:space="preserve">3 </w:t>
      </w:r>
      <w:r w:rsidR="007B49A6">
        <w:rPr>
          <w:rFonts w:hint="cs"/>
          <w:cs/>
        </w:rPr>
        <w:t>มกราคม</w:t>
      </w:r>
      <w:r w:rsidR="007B49A6">
        <w:t xml:space="preserve"> </w:t>
      </w:r>
    </w:p>
    <w:p w14:paraId="593D9CBA" w14:textId="04B1DE48" w:rsidR="00D669B6" w:rsidRDefault="007B49A6" w:rsidP="00775B80">
      <w:pPr>
        <w:ind w:left="720"/>
      </w:pPr>
      <w:r>
        <w:t xml:space="preserve">2564, </w:t>
      </w:r>
      <w:r>
        <w:rPr>
          <w:rFonts w:hint="cs"/>
          <w:cs/>
        </w:rPr>
        <w:t xml:space="preserve">สืบค้นจาก </w:t>
      </w:r>
      <w:hyperlink r:id="rId80" w:history="1">
        <w:r w:rsidRPr="00556BD0">
          <w:rPr>
            <w:rStyle w:val="Hyperlink"/>
          </w:rPr>
          <w:t>https://cloud.google.com/dialogflow/docs</w:t>
        </w:r>
      </w:hyperlink>
    </w:p>
    <w:p w14:paraId="36CC69A8" w14:textId="17949243" w:rsidR="007B49A6" w:rsidRPr="001A158D" w:rsidRDefault="007B49A6" w:rsidP="00A64147"/>
    <w:p w14:paraId="78D5709C" w14:textId="77777777" w:rsidR="00775B80" w:rsidRDefault="00775B80" w:rsidP="00A64147">
      <w:r>
        <w:t xml:space="preserve">[9] </w:t>
      </w:r>
      <w:r w:rsidR="002F4042">
        <w:rPr>
          <w:rFonts w:hint="cs"/>
          <w:cs/>
        </w:rPr>
        <w:t>ไม่ปรากฎผู้แต่ง</w:t>
      </w:r>
      <w:r w:rsidR="002F4042">
        <w:t>,</w:t>
      </w:r>
      <w:r w:rsidR="002F4042">
        <w:rPr>
          <w:rFonts w:hint="cs"/>
          <w:cs/>
        </w:rPr>
        <w:t xml:space="preserve"> </w:t>
      </w:r>
      <w:r w:rsidR="00F54737">
        <w:rPr>
          <w:rFonts w:hint="cs"/>
          <w:cs/>
        </w:rPr>
        <w:t xml:space="preserve">ปี </w:t>
      </w:r>
      <w:r w:rsidR="00DF38FE">
        <w:t xml:space="preserve">2562, </w:t>
      </w:r>
      <w:r w:rsidR="00DF38FE" w:rsidRPr="00DF38FE">
        <w:t>About ChatterBot</w:t>
      </w:r>
      <w:r w:rsidR="002F4042">
        <w:t>,</w:t>
      </w:r>
      <w:r w:rsidR="00DF38FE">
        <w:rPr>
          <w:rFonts w:hint="cs"/>
          <w:cs/>
        </w:rPr>
        <w:t xml:space="preserve"> สืบค้นวันที่</w:t>
      </w:r>
      <w:r w:rsidR="006F406E">
        <w:rPr>
          <w:rFonts w:hint="cs"/>
          <w:cs/>
        </w:rPr>
        <w:t xml:space="preserve"> </w:t>
      </w:r>
      <w:r w:rsidR="00530A8C">
        <w:t xml:space="preserve">4 </w:t>
      </w:r>
      <w:r w:rsidR="00530A8C">
        <w:rPr>
          <w:rFonts w:hint="cs"/>
          <w:cs/>
        </w:rPr>
        <w:t xml:space="preserve">มกราคม </w:t>
      </w:r>
      <w:r w:rsidR="00530A8C">
        <w:t xml:space="preserve">2564, </w:t>
      </w:r>
      <w:r w:rsidR="00530A8C">
        <w:rPr>
          <w:rFonts w:hint="cs"/>
          <w:cs/>
        </w:rPr>
        <w:t xml:space="preserve">สืบค้นจาก </w:t>
      </w:r>
      <w:r w:rsidR="00DF38FE">
        <w:rPr>
          <w:rFonts w:hint="cs"/>
          <w:cs/>
        </w:rPr>
        <w:t xml:space="preserve"> </w:t>
      </w:r>
    </w:p>
    <w:p w14:paraId="39BBC9EA" w14:textId="4E62E46E" w:rsidR="007B49A6" w:rsidRDefault="00DA73FB" w:rsidP="00775B80">
      <w:pPr>
        <w:ind w:left="720"/>
      </w:pPr>
      <w:hyperlink r:id="rId81" w:history="1">
        <w:r w:rsidR="00775B80" w:rsidRPr="00556BD0">
          <w:rPr>
            <w:rStyle w:val="Hyperlink"/>
          </w:rPr>
          <w:t>https://chatterbot.readthedocs.io/en/stable/</w:t>
        </w:r>
      </w:hyperlink>
    </w:p>
    <w:p w14:paraId="588E8930" w14:textId="74A3B12D" w:rsidR="00530A8C" w:rsidRDefault="00530A8C" w:rsidP="00A64147"/>
    <w:p w14:paraId="229D5FDD" w14:textId="47943121" w:rsidR="00775B80" w:rsidRDefault="00775B80" w:rsidP="00A64147">
      <w:r>
        <w:t xml:space="preserve">[10] </w:t>
      </w:r>
      <w:r w:rsidR="00065DFB">
        <w:rPr>
          <w:rFonts w:hint="cs"/>
          <w:cs/>
        </w:rPr>
        <w:t>ไม่ปรากฎผู้แต่ง</w:t>
      </w:r>
      <w:r w:rsidR="00065DFB">
        <w:t xml:space="preserve">, </w:t>
      </w:r>
      <w:r w:rsidR="00065DFB">
        <w:rPr>
          <w:rFonts w:hint="cs"/>
          <w:cs/>
        </w:rPr>
        <w:t>ไม่ปรากฎปีที่พิมพ์</w:t>
      </w:r>
      <w:r w:rsidR="00065DFB">
        <w:t xml:space="preserve">, What can Flow.ai </w:t>
      </w:r>
      <w:proofErr w:type="gramStart"/>
      <w:r w:rsidR="00065DFB">
        <w:t>do?,</w:t>
      </w:r>
      <w:proofErr w:type="gramEnd"/>
      <w:r w:rsidR="00065DFB">
        <w:t xml:space="preserve"> </w:t>
      </w:r>
      <w:r w:rsidR="00065DFB">
        <w:rPr>
          <w:rFonts w:hint="cs"/>
          <w:cs/>
        </w:rPr>
        <w:t xml:space="preserve">สืบค้นวันที่ </w:t>
      </w:r>
      <w:r w:rsidR="00065DFB">
        <w:t xml:space="preserve">9 </w:t>
      </w:r>
      <w:r w:rsidR="00065DFB">
        <w:rPr>
          <w:rFonts w:hint="cs"/>
          <w:cs/>
        </w:rPr>
        <w:t xml:space="preserve">มกราคม </w:t>
      </w:r>
      <w:r w:rsidR="00065DFB">
        <w:t xml:space="preserve">2564, </w:t>
      </w:r>
    </w:p>
    <w:p w14:paraId="46D103E8" w14:textId="0655BF6D" w:rsidR="00530A8C" w:rsidRDefault="00065DFB" w:rsidP="00775B80">
      <w:pPr>
        <w:ind w:left="720"/>
      </w:pPr>
      <w:r>
        <w:rPr>
          <w:rFonts w:hint="cs"/>
          <w:cs/>
        </w:rPr>
        <w:t xml:space="preserve">สืบค้นจาก </w:t>
      </w:r>
      <w:hyperlink r:id="rId82" w:history="1">
        <w:r w:rsidR="00EA7F95" w:rsidRPr="00556BD0">
          <w:rPr>
            <w:rStyle w:val="Hyperlink"/>
          </w:rPr>
          <w:t>https://flow.ai/docs/what-can-flow-do</w:t>
        </w:r>
      </w:hyperlink>
    </w:p>
    <w:p w14:paraId="44F5373D" w14:textId="77777777" w:rsidR="00A41C7C" w:rsidRDefault="00A41C7C" w:rsidP="00A64147"/>
    <w:p w14:paraId="4F0D8980" w14:textId="6DFBE71B" w:rsidR="00E35328" w:rsidRDefault="00A41C7C" w:rsidP="00A64147">
      <w:r>
        <w:t xml:space="preserve">[11] </w:t>
      </w:r>
      <w:r w:rsidR="00E35328" w:rsidRPr="00E35328">
        <w:t xml:space="preserve">Pop </w:t>
      </w:r>
      <w:proofErr w:type="spellStart"/>
      <w:r w:rsidR="00E35328" w:rsidRPr="00E35328">
        <w:t>Phiphat</w:t>
      </w:r>
      <w:proofErr w:type="spellEnd"/>
      <w:r w:rsidR="00E35328">
        <w:t xml:space="preserve">, </w:t>
      </w:r>
      <w:r w:rsidR="00E35328">
        <w:rPr>
          <w:rFonts w:hint="cs"/>
          <w:cs/>
        </w:rPr>
        <w:t xml:space="preserve">วันที่ </w:t>
      </w:r>
      <w:r w:rsidR="00E35328">
        <w:t xml:space="preserve">23 </w:t>
      </w:r>
      <w:r w:rsidR="00E35328">
        <w:rPr>
          <w:rFonts w:hint="cs"/>
          <w:cs/>
        </w:rPr>
        <w:t>ม</w:t>
      </w:r>
      <w:r w:rsidR="00CF1998">
        <w:rPr>
          <w:rFonts w:hint="cs"/>
          <w:cs/>
        </w:rPr>
        <w:t>ิถุนายน</w:t>
      </w:r>
      <w:r w:rsidR="00E35328">
        <w:rPr>
          <w:rFonts w:hint="cs"/>
          <w:cs/>
        </w:rPr>
        <w:t xml:space="preserve"> </w:t>
      </w:r>
      <w:r w:rsidR="00E35328">
        <w:t>2561,</w:t>
      </w:r>
      <w:r w:rsidR="00E35328" w:rsidRPr="00E35328">
        <w:t xml:space="preserve"> Principal Components Analysis (PCA) </w:t>
      </w:r>
      <w:r w:rsidR="00E35328" w:rsidRPr="00E35328">
        <w:rPr>
          <w:cs/>
        </w:rPr>
        <w:t xml:space="preserve">ต่างจาก </w:t>
      </w:r>
    </w:p>
    <w:p w14:paraId="36987591" w14:textId="5590099B" w:rsidR="00EA7F95" w:rsidRDefault="00E35328" w:rsidP="00E35328">
      <w:pPr>
        <w:ind w:left="720"/>
        <w:rPr>
          <w:cs/>
        </w:rPr>
      </w:pPr>
      <w:r w:rsidRPr="00E35328">
        <w:t xml:space="preserve">Factor Analysis (FA) </w:t>
      </w:r>
      <w:proofErr w:type="gramStart"/>
      <w:r w:rsidRPr="00E35328">
        <w:rPr>
          <w:cs/>
        </w:rPr>
        <w:t xml:space="preserve">ยังไง </w:t>
      </w:r>
      <w:r w:rsidRPr="00E35328">
        <w:t>???</w:t>
      </w:r>
      <w:proofErr w:type="gramEnd"/>
      <w:r w:rsidRPr="00E35328">
        <w:t xml:space="preserve"> (</w:t>
      </w:r>
      <w:r w:rsidRPr="00E35328">
        <w:rPr>
          <w:cs/>
        </w:rPr>
        <w:t xml:space="preserve">ตอนที่ </w:t>
      </w:r>
      <w:r w:rsidRPr="00E35328">
        <w:t>1)</w:t>
      </w:r>
      <w:r>
        <w:t>,</w:t>
      </w:r>
      <w:r>
        <w:rPr>
          <w:rFonts w:hint="cs"/>
          <w:cs/>
        </w:rPr>
        <w:t xml:space="preserve"> สืบค้นเมื่อวันที่ </w:t>
      </w:r>
      <w:r>
        <w:t xml:space="preserve">1 </w:t>
      </w:r>
      <w:r>
        <w:rPr>
          <w:rFonts w:hint="cs"/>
          <w:cs/>
        </w:rPr>
        <w:t xml:space="preserve">มีนาคม </w:t>
      </w:r>
      <w:r>
        <w:t xml:space="preserve">2564, </w:t>
      </w:r>
      <w:r>
        <w:rPr>
          <w:rFonts w:hint="cs"/>
          <w:cs/>
        </w:rPr>
        <w:t xml:space="preserve">สืบค้นจาก </w:t>
      </w:r>
      <w:hyperlink r:id="rId83" w:history="1">
        <w:r w:rsidRPr="00E35328">
          <w:rPr>
            <w:rStyle w:val="Hyperlink"/>
          </w:rPr>
          <w:t>https://medium.com/ingenio/principal-components-analysis-pca-%E</w:t>
        </w:r>
        <w:r w:rsidRPr="00E35328">
          <w:rPr>
            <w:rStyle w:val="Hyperlink"/>
            <w:cs/>
          </w:rPr>
          <w:t>0%</w:t>
        </w:r>
        <w:r w:rsidRPr="00E35328">
          <w:rPr>
            <w:rStyle w:val="Hyperlink"/>
          </w:rPr>
          <w:t>B</w:t>
        </w:r>
        <w:r w:rsidRPr="00E35328">
          <w:rPr>
            <w:rStyle w:val="Hyperlink"/>
            <w:cs/>
          </w:rPr>
          <w:t>8%95%</w:t>
        </w:r>
        <w:r w:rsidRPr="00E35328">
          <w:rPr>
            <w:rStyle w:val="Hyperlink"/>
          </w:rPr>
          <w:t>E</w:t>
        </w:r>
        <w:r w:rsidRPr="00E35328">
          <w:rPr>
            <w:rStyle w:val="Hyperlink"/>
            <w:cs/>
          </w:rPr>
          <w:t>0%</w:t>
        </w:r>
        <w:r w:rsidRPr="00E35328">
          <w:rPr>
            <w:rStyle w:val="Hyperlink"/>
          </w:rPr>
          <w:t>B</w:t>
        </w:r>
        <w:r w:rsidRPr="00E35328">
          <w:rPr>
            <w:rStyle w:val="Hyperlink"/>
            <w:cs/>
          </w:rPr>
          <w:t>9%88%</w:t>
        </w:r>
        <w:r w:rsidRPr="00E35328">
          <w:rPr>
            <w:rStyle w:val="Hyperlink"/>
          </w:rPr>
          <w:t>E</w:t>
        </w:r>
        <w:r w:rsidRPr="00E35328">
          <w:rPr>
            <w:rStyle w:val="Hyperlink"/>
            <w:cs/>
          </w:rPr>
          <w:t>0%</w:t>
        </w:r>
        <w:r w:rsidRPr="00E35328">
          <w:rPr>
            <w:rStyle w:val="Hyperlink"/>
          </w:rPr>
          <w:t>B</w:t>
        </w:r>
        <w:r w:rsidRPr="00E35328">
          <w:rPr>
            <w:rStyle w:val="Hyperlink"/>
            <w:cs/>
          </w:rPr>
          <w:t>8%</w:t>
        </w:r>
        <w:r w:rsidRPr="00E35328">
          <w:rPr>
            <w:rStyle w:val="Hyperlink"/>
          </w:rPr>
          <w:t>B</w:t>
        </w:r>
        <w:r w:rsidRPr="00E35328">
          <w:rPr>
            <w:rStyle w:val="Hyperlink"/>
            <w:cs/>
          </w:rPr>
          <w:t>2%</w:t>
        </w:r>
        <w:r w:rsidRPr="00E35328">
          <w:rPr>
            <w:rStyle w:val="Hyperlink"/>
          </w:rPr>
          <w:t>E</w:t>
        </w:r>
        <w:r w:rsidRPr="00E35328">
          <w:rPr>
            <w:rStyle w:val="Hyperlink"/>
            <w:cs/>
          </w:rPr>
          <w:t>0%</w:t>
        </w:r>
        <w:r w:rsidRPr="00E35328">
          <w:rPr>
            <w:rStyle w:val="Hyperlink"/>
          </w:rPr>
          <w:t>B</w:t>
        </w:r>
        <w:r w:rsidRPr="00E35328">
          <w:rPr>
            <w:rStyle w:val="Hyperlink"/>
            <w:cs/>
          </w:rPr>
          <w:t>8%87%</w:t>
        </w:r>
        <w:r w:rsidRPr="00E35328">
          <w:rPr>
            <w:rStyle w:val="Hyperlink"/>
          </w:rPr>
          <w:t>E</w:t>
        </w:r>
        <w:r w:rsidRPr="00E35328">
          <w:rPr>
            <w:rStyle w:val="Hyperlink"/>
            <w:cs/>
          </w:rPr>
          <w:t>0%</w:t>
        </w:r>
        <w:r w:rsidRPr="00E35328">
          <w:rPr>
            <w:rStyle w:val="Hyperlink"/>
          </w:rPr>
          <w:t>B</w:t>
        </w:r>
        <w:r w:rsidRPr="00E35328">
          <w:rPr>
            <w:rStyle w:val="Hyperlink"/>
            <w:cs/>
          </w:rPr>
          <w:t>8%88%</w:t>
        </w:r>
        <w:r w:rsidRPr="00E35328">
          <w:rPr>
            <w:rStyle w:val="Hyperlink"/>
          </w:rPr>
          <w:t>E</w:t>
        </w:r>
        <w:r w:rsidRPr="00E35328">
          <w:rPr>
            <w:rStyle w:val="Hyperlink"/>
            <w:cs/>
          </w:rPr>
          <w:t>0%</w:t>
        </w:r>
        <w:r w:rsidRPr="00E35328">
          <w:rPr>
            <w:rStyle w:val="Hyperlink"/>
          </w:rPr>
          <w:t>B</w:t>
        </w:r>
        <w:r w:rsidRPr="00E35328">
          <w:rPr>
            <w:rStyle w:val="Hyperlink"/>
            <w:cs/>
          </w:rPr>
          <w:t>8%</w:t>
        </w:r>
        <w:r w:rsidRPr="00E35328">
          <w:rPr>
            <w:rStyle w:val="Hyperlink"/>
          </w:rPr>
          <w:t>B</w:t>
        </w:r>
        <w:r w:rsidRPr="00E35328">
          <w:rPr>
            <w:rStyle w:val="Hyperlink"/>
            <w:cs/>
          </w:rPr>
          <w:t>2%</w:t>
        </w:r>
        <w:r w:rsidRPr="00E35328">
          <w:rPr>
            <w:rStyle w:val="Hyperlink"/>
          </w:rPr>
          <w:t>E</w:t>
        </w:r>
        <w:r w:rsidRPr="00E35328">
          <w:rPr>
            <w:rStyle w:val="Hyperlink"/>
            <w:cs/>
          </w:rPr>
          <w:t>0%</w:t>
        </w:r>
        <w:r w:rsidRPr="00E35328">
          <w:rPr>
            <w:rStyle w:val="Hyperlink"/>
          </w:rPr>
          <w:t>B</w:t>
        </w:r>
        <w:r w:rsidRPr="00E35328">
          <w:rPr>
            <w:rStyle w:val="Hyperlink"/>
            <w:cs/>
          </w:rPr>
          <w:t>8%81-</w:t>
        </w:r>
        <w:r w:rsidRPr="00E35328">
          <w:rPr>
            <w:rStyle w:val="Hyperlink"/>
          </w:rPr>
          <w:t>factor-analysis-fa-%E</w:t>
        </w:r>
        <w:r w:rsidRPr="00E35328">
          <w:rPr>
            <w:rStyle w:val="Hyperlink"/>
            <w:cs/>
          </w:rPr>
          <w:t>0%</w:t>
        </w:r>
        <w:r w:rsidRPr="00E35328">
          <w:rPr>
            <w:rStyle w:val="Hyperlink"/>
          </w:rPr>
          <w:t>B</w:t>
        </w:r>
        <w:r w:rsidRPr="00E35328">
          <w:rPr>
            <w:rStyle w:val="Hyperlink"/>
            <w:cs/>
          </w:rPr>
          <w:t>8%</w:t>
        </w:r>
        <w:r w:rsidRPr="00E35328">
          <w:rPr>
            <w:rStyle w:val="Hyperlink"/>
          </w:rPr>
          <w:t>A</w:t>
        </w:r>
        <w:r w:rsidRPr="00E35328">
          <w:rPr>
            <w:rStyle w:val="Hyperlink"/>
            <w:cs/>
          </w:rPr>
          <w:t>2%</w:t>
        </w:r>
        <w:r w:rsidRPr="00E35328">
          <w:rPr>
            <w:rStyle w:val="Hyperlink"/>
          </w:rPr>
          <w:t>E</w:t>
        </w:r>
        <w:r w:rsidRPr="00E35328">
          <w:rPr>
            <w:rStyle w:val="Hyperlink"/>
            <w:cs/>
          </w:rPr>
          <w:t>0%</w:t>
        </w:r>
        <w:r w:rsidRPr="00E35328">
          <w:rPr>
            <w:rStyle w:val="Hyperlink"/>
          </w:rPr>
          <w:t>B</w:t>
        </w:r>
        <w:r w:rsidRPr="00E35328">
          <w:rPr>
            <w:rStyle w:val="Hyperlink"/>
            <w:cs/>
          </w:rPr>
          <w:t>8%</w:t>
        </w:r>
        <w:r w:rsidRPr="00E35328">
          <w:rPr>
            <w:rStyle w:val="Hyperlink"/>
          </w:rPr>
          <w:t>B</w:t>
        </w:r>
        <w:r w:rsidRPr="00E35328">
          <w:rPr>
            <w:rStyle w:val="Hyperlink"/>
            <w:cs/>
          </w:rPr>
          <w:t>1%</w:t>
        </w:r>
        <w:r w:rsidRPr="00E35328">
          <w:rPr>
            <w:rStyle w:val="Hyperlink"/>
          </w:rPr>
          <w:t>E</w:t>
        </w:r>
        <w:r w:rsidRPr="00E35328">
          <w:rPr>
            <w:rStyle w:val="Hyperlink"/>
            <w:cs/>
          </w:rPr>
          <w:t>0%</w:t>
        </w:r>
        <w:r w:rsidRPr="00E35328">
          <w:rPr>
            <w:rStyle w:val="Hyperlink"/>
          </w:rPr>
          <w:t>B</w:t>
        </w:r>
        <w:r w:rsidRPr="00E35328">
          <w:rPr>
            <w:rStyle w:val="Hyperlink"/>
            <w:cs/>
          </w:rPr>
          <w:t>8%87%</w:t>
        </w:r>
        <w:r w:rsidRPr="00E35328">
          <w:rPr>
            <w:rStyle w:val="Hyperlink"/>
          </w:rPr>
          <w:t>E</w:t>
        </w:r>
        <w:r w:rsidRPr="00E35328">
          <w:rPr>
            <w:rStyle w:val="Hyperlink"/>
            <w:cs/>
          </w:rPr>
          <w:t>0%</w:t>
        </w:r>
        <w:r w:rsidRPr="00E35328">
          <w:rPr>
            <w:rStyle w:val="Hyperlink"/>
          </w:rPr>
          <w:t>B</w:t>
        </w:r>
        <w:r w:rsidRPr="00E35328">
          <w:rPr>
            <w:rStyle w:val="Hyperlink"/>
            <w:cs/>
          </w:rPr>
          <w:t>9%84%</w:t>
        </w:r>
        <w:r w:rsidRPr="00E35328">
          <w:rPr>
            <w:rStyle w:val="Hyperlink"/>
          </w:rPr>
          <w:t>E</w:t>
        </w:r>
        <w:r w:rsidRPr="00E35328">
          <w:rPr>
            <w:rStyle w:val="Hyperlink"/>
            <w:cs/>
          </w:rPr>
          <w:t>0%</w:t>
        </w:r>
        <w:r w:rsidRPr="00E35328">
          <w:rPr>
            <w:rStyle w:val="Hyperlink"/>
          </w:rPr>
          <w:t>B</w:t>
        </w:r>
        <w:r w:rsidRPr="00E35328">
          <w:rPr>
            <w:rStyle w:val="Hyperlink"/>
            <w:cs/>
          </w:rPr>
          <w:t>8%87-%</w:t>
        </w:r>
        <w:r w:rsidRPr="00E35328">
          <w:rPr>
            <w:rStyle w:val="Hyperlink"/>
          </w:rPr>
          <w:t>E</w:t>
        </w:r>
        <w:r w:rsidRPr="00E35328">
          <w:rPr>
            <w:rStyle w:val="Hyperlink"/>
            <w:cs/>
          </w:rPr>
          <w:t>0%</w:t>
        </w:r>
        <w:r w:rsidRPr="00E35328">
          <w:rPr>
            <w:rStyle w:val="Hyperlink"/>
          </w:rPr>
          <w:t>B</w:t>
        </w:r>
        <w:r w:rsidRPr="00E35328">
          <w:rPr>
            <w:rStyle w:val="Hyperlink"/>
            <w:cs/>
          </w:rPr>
          <w:t>8%95%</w:t>
        </w:r>
        <w:r w:rsidRPr="00E35328">
          <w:rPr>
            <w:rStyle w:val="Hyperlink"/>
          </w:rPr>
          <w:t>E</w:t>
        </w:r>
        <w:r w:rsidRPr="00E35328">
          <w:rPr>
            <w:rStyle w:val="Hyperlink"/>
            <w:cs/>
          </w:rPr>
          <w:t>0%</w:t>
        </w:r>
        <w:r w:rsidRPr="00E35328">
          <w:rPr>
            <w:rStyle w:val="Hyperlink"/>
          </w:rPr>
          <w:t>B</w:t>
        </w:r>
        <w:r w:rsidRPr="00E35328">
          <w:rPr>
            <w:rStyle w:val="Hyperlink"/>
            <w:cs/>
          </w:rPr>
          <w:t>8%</w:t>
        </w:r>
        <w:r w:rsidRPr="00E35328">
          <w:rPr>
            <w:rStyle w:val="Hyperlink"/>
          </w:rPr>
          <w:t>AD%E</w:t>
        </w:r>
        <w:r w:rsidRPr="00E35328">
          <w:rPr>
            <w:rStyle w:val="Hyperlink"/>
            <w:cs/>
          </w:rPr>
          <w:t>0%</w:t>
        </w:r>
        <w:r w:rsidRPr="00E35328">
          <w:rPr>
            <w:rStyle w:val="Hyperlink"/>
          </w:rPr>
          <w:t>B</w:t>
        </w:r>
        <w:r w:rsidRPr="00E35328">
          <w:rPr>
            <w:rStyle w:val="Hyperlink"/>
            <w:cs/>
          </w:rPr>
          <w:t>8%99%</w:t>
        </w:r>
        <w:r w:rsidRPr="00E35328">
          <w:rPr>
            <w:rStyle w:val="Hyperlink"/>
          </w:rPr>
          <w:t>E</w:t>
        </w:r>
        <w:r w:rsidRPr="00E35328">
          <w:rPr>
            <w:rStyle w:val="Hyperlink"/>
            <w:cs/>
          </w:rPr>
          <w:t>0%</w:t>
        </w:r>
        <w:r w:rsidRPr="00E35328">
          <w:rPr>
            <w:rStyle w:val="Hyperlink"/>
          </w:rPr>
          <w:t>B</w:t>
        </w:r>
        <w:r w:rsidRPr="00E35328">
          <w:rPr>
            <w:rStyle w:val="Hyperlink"/>
            <w:cs/>
          </w:rPr>
          <w:t>8%97%</w:t>
        </w:r>
        <w:r w:rsidRPr="00E35328">
          <w:rPr>
            <w:rStyle w:val="Hyperlink"/>
          </w:rPr>
          <w:t>E</w:t>
        </w:r>
        <w:r w:rsidRPr="00E35328">
          <w:rPr>
            <w:rStyle w:val="Hyperlink"/>
            <w:cs/>
          </w:rPr>
          <w:t>0%</w:t>
        </w:r>
        <w:r w:rsidRPr="00E35328">
          <w:rPr>
            <w:rStyle w:val="Hyperlink"/>
          </w:rPr>
          <w:t>B</w:t>
        </w:r>
        <w:r w:rsidRPr="00E35328">
          <w:rPr>
            <w:rStyle w:val="Hyperlink"/>
            <w:cs/>
          </w:rPr>
          <w:t>8%</w:t>
        </w:r>
        <w:r w:rsidRPr="00E35328">
          <w:rPr>
            <w:rStyle w:val="Hyperlink"/>
          </w:rPr>
          <w:t>B</w:t>
        </w:r>
        <w:r w:rsidRPr="00E35328">
          <w:rPr>
            <w:rStyle w:val="Hyperlink"/>
            <w:cs/>
          </w:rPr>
          <w:t>5%</w:t>
        </w:r>
        <w:r w:rsidRPr="00E35328">
          <w:rPr>
            <w:rStyle w:val="Hyperlink"/>
          </w:rPr>
          <w:t>E</w:t>
        </w:r>
        <w:r w:rsidRPr="00E35328">
          <w:rPr>
            <w:rStyle w:val="Hyperlink"/>
            <w:cs/>
          </w:rPr>
          <w:t>0%</w:t>
        </w:r>
        <w:r w:rsidRPr="00E35328">
          <w:rPr>
            <w:rStyle w:val="Hyperlink"/>
          </w:rPr>
          <w:t>B</w:t>
        </w:r>
        <w:r w:rsidRPr="00E35328">
          <w:rPr>
            <w:rStyle w:val="Hyperlink"/>
            <w:cs/>
          </w:rPr>
          <w:t>9%88-1-</w:t>
        </w:r>
        <w:r w:rsidRPr="00E35328">
          <w:rPr>
            <w:rStyle w:val="Hyperlink"/>
          </w:rPr>
          <w:t>c</w:t>
        </w:r>
        <w:r w:rsidRPr="00E35328">
          <w:rPr>
            <w:rStyle w:val="Hyperlink"/>
            <w:cs/>
          </w:rPr>
          <w:t>395</w:t>
        </w:r>
        <w:r w:rsidRPr="00E35328">
          <w:rPr>
            <w:rStyle w:val="Hyperlink"/>
          </w:rPr>
          <w:t>e</w:t>
        </w:r>
        <w:r w:rsidRPr="00E35328">
          <w:rPr>
            <w:rStyle w:val="Hyperlink"/>
            <w:cs/>
          </w:rPr>
          <w:t>55</w:t>
        </w:r>
        <w:proofErr w:type="spellStart"/>
        <w:r w:rsidRPr="00E35328">
          <w:rPr>
            <w:rStyle w:val="Hyperlink"/>
          </w:rPr>
          <w:t>bdc</w:t>
        </w:r>
        <w:proofErr w:type="spellEnd"/>
        <w:r w:rsidRPr="00E35328">
          <w:rPr>
            <w:rStyle w:val="Hyperlink"/>
            <w:cs/>
          </w:rPr>
          <w:t>3</w:t>
        </w:r>
      </w:hyperlink>
    </w:p>
    <w:p w14:paraId="5990B0CE" w14:textId="11CD70C1" w:rsidR="00A41C7C" w:rsidRDefault="00A41C7C" w:rsidP="00A64147"/>
    <w:p w14:paraId="5D778B4A" w14:textId="77777777" w:rsidR="00CF1998" w:rsidRDefault="000F0E19" w:rsidP="00A64147">
      <w:r>
        <w:t>[12]</w:t>
      </w:r>
      <w:r w:rsidR="00CD3818">
        <w:t xml:space="preserve"> </w:t>
      </w:r>
      <w:proofErr w:type="spellStart"/>
      <w:r w:rsidR="00CD3818" w:rsidRPr="00CD3818">
        <w:t>Khyati</w:t>
      </w:r>
      <w:proofErr w:type="spellEnd"/>
      <w:r w:rsidR="00CD3818" w:rsidRPr="00CD3818">
        <w:t xml:space="preserve"> </w:t>
      </w:r>
      <w:proofErr w:type="spellStart"/>
      <w:r w:rsidR="00CD3818" w:rsidRPr="00CD3818">
        <w:t>Mahendru</w:t>
      </w:r>
      <w:proofErr w:type="spellEnd"/>
      <w:r w:rsidR="00CD3818">
        <w:t xml:space="preserve">, </w:t>
      </w:r>
      <w:r w:rsidR="00CD3818">
        <w:rPr>
          <w:rFonts w:hint="cs"/>
          <w:cs/>
        </w:rPr>
        <w:t>วันที่</w:t>
      </w:r>
      <w:r w:rsidR="00CD3818">
        <w:t xml:space="preserve"> 17 </w:t>
      </w:r>
      <w:r w:rsidR="00CF1998">
        <w:rPr>
          <w:rFonts w:hint="cs"/>
          <w:cs/>
        </w:rPr>
        <w:t xml:space="preserve">มิถุนายน </w:t>
      </w:r>
      <w:r w:rsidR="00CF1998">
        <w:t xml:space="preserve">2562, </w:t>
      </w:r>
      <w:r w:rsidR="00CF1998" w:rsidRPr="00CF1998">
        <w:t>How to Determine the Optimal K for K-</w:t>
      </w:r>
    </w:p>
    <w:p w14:paraId="675075EE" w14:textId="041CDEE4" w:rsidR="000F4E6D" w:rsidRPr="000F4E6D" w:rsidRDefault="00CF1998" w:rsidP="00CF1998">
      <w:pPr>
        <w:ind w:firstLine="720"/>
        <w:rPr>
          <w:rStyle w:val="Hyperlink"/>
        </w:rPr>
      </w:pPr>
      <w:proofErr w:type="gramStart"/>
      <w:r w:rsidRPr="00CF1998">
        <w:t>Means?</w:t>
      </w:r>
      <w:r w:rsidR="00C67035">
        <w:t>,</w:t>
      </w:r>
      <w:proofErr w:type="gramEnd"/>
      <w:r w:rsidR="00C67035">
        <w:t xml:space="preserve"> </w:t>
      </w:r>
      <w:r w:rsidR="00C67035">
        <w:rPr>
          <w:rFonts w:hint="cs"/>
          <w:cs/>
        </w:rPr>
        <w:t xml:space="preserve">สืบค้นเมื่อวันที่ </w:t>
      </w:r>
      <w:r w:rsidR="00C67035">
        <w:t xml:space="preserve">3 </w:t>
      </w:r>
      <w:r w:rsidR="00C67035">
        <w:rPr>
          <w:rFonts w:hint="cs"/>
          <w:cs/>
        </w:rPr>
        <w:t xml:space="preserve">มีนาคม </w:t>
      </w:r>
      <w:r w:rsidR="00C67035">
        <w:t xml:space="preserve">2564, </w:t>
      </w:r>
      <w:r w:rsidR="00C67035">
        <w:rPr>
          <w:rFonts w:hint="cs"/>
          <w:cs/>
        </w:rPr>
        <w:t>สืบค้นจาก</w:t>
      </w:r>
      <w:r w:rsidR="000F4E6D">
        <w:rPr>
          <w:rFonts w:hint="cs"/>
          <w:cs/>
        </w:rPr>
        <w:t xml:space="preserve"> </w:t>
      </w:r>
      <w:r w:rsidR="000F4E6D">
        <w:fldChar w:fldCharType="begin"/>
      </w:r>
      <w:r w:rsidR="000F4E6D">
        <w:instrText xml:space="preserve"> HYPERLINK "https://medium.com/analytics-vidhya/how-to-determine-the-optimal-k-for-k-means-708505d204eb" </w:instrText>
      </w:r>
      <w:r w:rsidR="000F4E6D">
        <w:fldChar w:fldCharType="separate"/>
      </w:r>
      <w:r w:rsidR="000F4E6D" w:rsidRPr="000F4E6D">
        <w:rPr>
          <w:rStyle w:val="Hyperlink"/>
        </w:rPr>
        <w:t>https://medium.com/analytics-</w:t>
      </w:r>
    </w:p>
    <w:p w14:paraId="116B4FBE" w14:textId="151D109F" w:rsidR="00E35328" w:rsidRDefault="000F4E6D" w:rsidP="00CF1998">
      <w:pPr>
        <w:ind w:firstLine="720"/>
        <w:rPr>
          <w:cs/>
        </w:rPr>
      </w:pPr>
      <w:proofErr w:type="spellStart"/>
      <w:r w:rsidRPr="000F4E6D">
        <w:rPr>
          <w:rStyle w:val="Hyperlink"/>
        </w:rPr>
        <w:t>vidhya</w:t>
      </w:r>
      <w:proofErr w:type="spellEnd"/>
      <w:r w:rsidRPr="000F4E6D">
        <w:rPr>
          <w:rStyle w:val="Hyperlink"/>
        </w:rPr>
        <w:t>/how-to-determine-the-optimal-k-for-k-means-</w:t>
      </w:r>
      <w:r w:rsidRPr="000F4E6D">
        <w:rPr>
          <w:rStyle w:val="Hyperlink"/>
          <w:cs/>
        </w:rPr>
        <w:t>708505</w:t>
      </w:r>
      <w:r w:rsidRPr="000F4E6D">
        <w:rPr>
          <w:rStyle w:val="Hyperlink"/>
        </w:rPr>
        <w:t>d</w:t>
      </w:r>
      <w:r w:rsidRPr="000F4E6D">
        <w:rPr>
          <w:rStyle w:val="Hyperlink"/>
          <w:cs/>
        </w:rPr>
        <w:t>204</w:t>
      </w:r>
      <w:r w:rsidRPr="000F4E6D">
        <w:rPr>
          <w:rStyle w:val="Hyperlink"/>
        </w:rPr>
        <w:t>eb</w:t>
      </w:r>
      <w:r>
        <w:fldChar w:fldCharType="end"/>
      </w:r>
    </w:p>
    <w:p w14:paraId="6E0E5936" w14:textId="3D79CF99" w:rsidR="00E35328" w:rsidRDefault="00E35328" w:rsidP="00A64147"/>
    <w:p w14:paraId="051DF57B" w14:textId="695F1B71" w:rsidR="00C57070" w:rsidRDefault="00C57070" w:rsidP="00A64147"/>
    <w:p w14:paraId="00AC9AE4" w14:textId="78BED253" w:rsidR="00C57070" w:rsidRDefault="00C57070" w:rsidP="00A64147"/>
    <w:p w14:paraId="4B97AE84" w14:textId="77777777" w:rsidR="00C57070" w:rsidRDefault="00C57070" w:rsidP="00A64147"/>
    <w:p w14:paraId="1956FF2A" w14:textId="77777777" w:rsidR="00C57070" w:rsidRDefault="000F4E6D" w:rsidP="00A64147">
      <w:r>
        <w:lastRenderedPageBreak/>
        <w:t>[13]</w:t>
      </w:r>
      <w:r w:rsidR="00C57070">
        <w:t xml:space="preserve"> </w:t>
      </w:r>
      <w:r w:rsidR="00C57070">
        <w:rPr>
          <w:rFonts w:hint="cs"/>
          <w:cs/>
        </w:rPr>
        <w:t>ไม่ปรากฎผู้แต่ง</w:t>
      </w:r>
      <w:r w:rsidR="00C57070">
        <w:t xml:space="preserve">, </w:t>
      </w:r>
      <w:r w:rsidR="00C57070">
        <w:rPr>
          <w:rFonts w:hint="cs"/>
          <w:cs/>
        </w:rPr>
        <w:t>ไม่ปรากฎปีที่พิมพ์</w:t>
      </w:r>
      <w:r w:rsidR="00C57070">
        <w:t xml:space="preserve">, Cluster Analysis: Basic Concepts and Algorithms, </w:t>
      </w:r>
    </w:p>
    <w:p w14:paraId="6FE2187A" w14:textId="4FFD24CE" w:rsidR="00A41C7C" w:rsidRDefault="00C57070" w:rsidP="00C57070">
      <w:pPr>
        <w:ind w:left="720"/>
        <w:rPr>
          <w:cs/>
        </w:rPr>
      </w:pPr>
      <w:r>
        <w:rPr>
          <w:rFonts w:hint="cs"/>
          <w:cs/>
        </w:rPr>
        <w:t xml:space="preserve">สืบค้นเมื่อวันที่ </w:t>
      </w:r>
      <w:r>
        <w:t xml:space="preserve">8 </w:t>
      </w:r>
      <w:r>
        <w:rPr>
          <w:rFonts w:hint="cs"/>
          <w:cs/>
        </w:rPr>
        <w:t xml:space="preserve">มีนาคม </w:t>
      </w:r>
      <w:r>
        <w:t xml:space="preserve">2564, </w:t>
      </w:r>
      <w:r>
        <w:rPr>
          <w:rFonts w:hint="cs"/>
          <w:cs/>
        </w:rPr>
        <w:t>สืบค้นจาก</w:t>
      </w:r>
      <w:r w:rsidRPr="00C57070">
        <w:t xml:space="preserve"> </w:t>
      </w:r>
      <w:hyperlink r:id="rId84" w:history="1">
        <w:r w:rsidRPr="00C57070">
          <w:rPr>
            <w:rStyle w:val="Hyperlink"/>
          </w:rPr>
          <w:t>https://www-users.cs.umn.edu/~kumar</w:t>
        </w:r>
        <w:r w:rsidRPr="00C57070">
          <w:rPr>
            <w:rStyle w:val="Hyperlink"/>
            <w:cs/>
          </w:rPr>
          <w:t>001/</w:t>
        </w:r>
        <w:proofErr w:type="spellStart"/>
        <w:r w:rsidRPr="00C57070">
          <w:rPr>
            <w:rStyle w:val="Hyperlink"/>
          </w:rPr>
          <w:t>dmbook</w:t>
        </w:r>
        <w:proofErr w:type="spellEnd"/>
        <w:r w:rsidRPr="00C57070">
          <w:rPr>
            <w:rStyle w:val="Hyperlink"/>
          </w:rPr>
          <w:t>/</w:t>
        </w:r>
        <w:proofErr w:type="spellStart"/>
        <w:r w:rsidRPr="00C57070">
          <w:rPr>
            <w:rStyle w:val="Hyperlink"/>
          </w:rPr>
          <w:t>ch</w:t>
        </w:r>
        <w:proofErr w:type="spellEnd"/>
        <w:r w:rsidRPr="00C57070">
          <w:rPr>
            <w:rStyle w:val="Hyperlink"/>
            <w:cs/>
          </w:rPr>
          <w:t>8.</w:t>
        </w:r>
        <w:proofErr w:type="spellStart"/>
        <w:r w:rsidRPr="00C57070">
          <w:rPr>
            <w:rStyle w:val="Hyperlink"/>
          </w:rPr>
          <w:t>pdf?fbclid</w:t>
        </w:r>
        <w:proofErr w:type="spellEnd"/>
        <w:r w:rsidRPr="00C57070">
          <w:rPr>
            <w:rStyle w:val="Hyperlink"/>
          </w:rPr>
          <w:t>=</w:t>
        </w:r>
        <w:proofErr w:type="spellStart"/>
        <w:r w:rsidRPr="00C57070">
          <w:rPr>
            <w:rStyle w:val="Hyperlink"/>
          </w:rPr>
          <w:t>IwAR</w:t>
        </w:r>
        <w:proofErr w:type="spellEnd"/>
        <w:r w:rsidRPr="00C57070">
          <w:rPr>
            <w:rStyle w:val="Hyperlink"/>
            <w:cs/>
          </w:rPr>
          <w:t>04</w:t>
        </w:r>
        <w:proofErr w:type="spellStart"/>
        <w:r w:rsidRPr="00C57070">
          <w:rPr>
            <w:rStyle w:val="Hyperlink"/>
          </w:rPr>
          <w:t>kwi</w:t>
        </w:r>
        <w:proofErr w:type="spellEnd"/>
        <w:r w:rsidRPr="00C57070">
          <w:rPr>
            <w:rStyle w:val="Hyperlink"/>
            <w:cs/>
          </w:rPr>
          <w:t>6</w:t>
        </w:r>
        <w:proofErr w:type="spellStart"/>
        <w:r w:rsidRPr="00C57070">
          <w:rPr>
            <w:rStyle w:val="Hyperlink"/>
          </w:rPr>
          <w:t>bFDWLzmjKtGMaW</w:t>
        </w:r>
        <w:proofErr w:type="spellEnd"/>
        <w:r w:rsidRPr="00C57070">
          <w:rPr>
            <w:rStyle w:val="Hyperlink"/>
            <w:cs/>
          </w:rPr>
          <w:t>67</w:t>
        </w:r>
        <w:r w:rsidRPr="00C57070">
          <w:rPr>
            <w:rStyle w:val="Hyperlink"/>
          </w:rPr>
          <w:t>J</w:t>
        </w:r>
        <w:r w:rsidRPr="00C57070">
          <w:rPr>
            <w:rStyle w:val="Hyperlink"/>
            <w:cs/>
          </w:rPr>
          <w:t>4</w:t>
        </w:r>
        <w:proofErr w:type="spellStart"/>
        <w:r w:rsidRPr="00C57070">
          <w:rPr>
            <w:rStyle w:val="Hyperlink"/>
          </w:rPr>
          <w:t>wBBMISma-tZ</w:t>
        </w:r>
        <w:proofErr w:type="spellEnd"/>
        <w:r w:rsidRPr="00C57070">
          <w:rPr>
            <w:rStyle w:val="Hyperlink"/>
            <w:cs/>
          </w:rPr>
          <w:t>4</w:t>
        </w:r>
        <w:proofErr w:type="spellStart"/>
        <w:r w:rsidRPr="00C57070">
          <w:rPr>
            <w:rStyle w:val="Hyperlink"/>
          </w:rPr>
          <w:t>svV</w:t>
        </w:r>
        <w:proofErr w:type="spellEnd"/>
        <w:r w:rsidRPr="00C57070">
          <w:rPr>
            <w:rStyle w:val="Hyperlink"/>
            <w:cs/>
          </w:rPr>
          <w:t>6</w:t>
        </w:r>
        <w:proofErr w:type="spellStart"/>
        <w:r w:rsidRPr="00C57070">
          <w:rPr>
            <w:rStyle w:val="Hyperlink"/>
          </w:rPr>
          <w:t>L_ZNpJ</w:t>
        </w:r>
        <w:proofErr w:type="spellEnd"/>
        <w:r w:rsidRPr="00C57070">
          <w:rPr>
            <w:rStyle w:val="Hyperlink"/>
            <w:cs/>
          </w:rPr>
          <w:t>7</w:t>
        </w:r>
        <w:proofErr w:type="spellStart"/>
        <w:r w:rsidRPr="00C57070">
          <w:rPr>
            <w:rStyle w:val="Hyperlink"/>
          </w:rPr>
          <w:t>Xmhy_PNS</w:t>
        </w:r>
        <w:proofErr w:type="spellEnd"/>
        <w:r w:rsidRPr="00C57070">
          <w:rPr>
            <w:rStyle w:val="Hyperlink"/>
            <w:cs/>
          </w:rPr>
          <w:t>7</w:t>
        </w:r>
        <w:r w:rsidRPr="00C57070">
          <w:rPr>
            <w:rStyle w:val="Hyperlink"/>
          </w:rPr>
          <w:t>U</w:t>
        </w:r>
      </w:hyperlink>
    </w:p>
    <w:p w14:paraId="3B8A27A2" w14:textId="3E1F3942" w:rsidR="00DE22C2" w:rsidRPr="00DE22C2" w:rsidRDefault="00DE22C2" w:rsidP="00DE22C2"/>
    <w:p w14:paraId="263B1547" w14:textId="77777777" w:rsidR="008400B7" w:rsidRDefault="00476889" w:rsidP="00DE22C2">
      <w:r>
        <w:t xml:space="preserve">[14] </w:t>
      </w:r>
      <w:r w:rsidR="00A33BD0">
        <w:rPr>
          <w:rFonts w:hint="cs"/>
          <w:cs/>
        </w:rPr>
        <w:t>ไม่ปรากฎผู้แต่ง</w:t>
      </w:r>
      <w:r w:rsidR="00A33BD0">
        <w:t xml:space="preserve">, </w:t>
      </w:r>
      <w:r w:rsidR="00A33BD0">
        <w:rPr>
          <w:rFonts w:hint="cs"/>
          <w:cs/>
        </w:rPr>
        <w:t>ไม่ปรากฎปีที่พิมพ์</w:t>
      </w:r>
      <w:r w:rsidR="00A33BD0">
        <w:t>,</w:t>
      </w:r>
      <w:r w:rsidR="00A33BD0">
        <w:rPr>
          <w:rFonts w:hint="cs"/>
          <w:cs/>
        </w:rPr>
        <w:t xml:space="preserve"> </w:t>
      </w:r>
      <w:r w:rsidR="008400B7" w:rsidRPr="008400B7">
        <w:rPr>
          <w:cs/>
        </w:rPr>
        <w:t xml:space="preserve">3.3. </w:t>
      </w:r>
      <w:r w:rsidR="008400B7" w:rsidRPr="008400B7">
        <w:t xml:space="preserve">Metrics and scoring: quantifying the quality of </w:t>
      </w:r>
    </w:p>
    <w:p w14:paraId="4EE476C9" w14:textId="174ED14E" w:rsidR="00DE22C2" w:rsidRPr="00DE22C2" w:rsidRDefault="008400B7" w:rsidP="008400B7">
      <w:pPr>
        <w:ind w:left="720"/>
        <w:rPr>
          <w:rFonts w:hint="cs"/>
          <w:cs/>
        </w:rPr>
      </w:pPr>
      <w:r w:rsidRPr="008400B7">
        <w:t>predictions</w:t>
      </w:r>
      <w:r>
        <w:t xml:space="preserve">, </w:t>
      </w:r>
      <w:r>
        <w:rPr>
          <w:rFonts w:hint="cs"/>
          <w:cs/>
        </w:rPr>
        <w:t xml:space="preserve">สืบค้นเมื่อวันที่ </w:t>
      </w:r>
      <w:r>
        <w:t xml:space="preserve">10 </w:t>
      </w:r>
      <w:r>
        <w:rPr>
          <w:rFonts w:hint="cs"/>
          <w:cs/>
        </w:rPr>
        <w:t xml:space="preserve">มีนาคม </w:t>
      </w:r>
      <w:r>
        <w:t xml:space="preserve">2564, </w:t>
      </w:r>
      <w:r>
        <w:rPr>
          <w:rFonts w:hint="cs"/>
          <w:cs/>
        </w:rPr>
        <w:t xml:space="preserve">สืบค้นจาก </w:t>
      </w:r>
      <w:hyperlink r:id="rId85" w:history="1">
        <w:r w:rsidRPr="008400B7">
          <w:rPr>
            <w:rStyle w:val="Hyperlink"/>
          </w:rPr>
          <w:t>https://scikit-learn.org/stable/modules/model_evaluation.html?fbclid=IwAR</w:t>
        </w:r>
        <w:r w:rsidRPr="008400B7">
          <w:rPr>
            <w:rStyle w:val="Hyperlink"/>
            <w:cs/>
          </w:rPr>
          <w:t>2</w:t>
        </w:r>
        <w:proofErr w:type="spellStart"/>
        <w:r w:rsidRPr="008400B7">
          <w:rPr>
            <w:rStyle w:val="Hyperlink"/>
          </w:rPr>
          <w:t>JOz</w:t>
        </w:r>
        <w:proofErr w:type="spellEnd"/>
        <w:r w:rsidRPr="008400B7">
          <w:rPr>
            <w:rStyle w:val="Hyperlink"/>
            <w:cs/>
          </w:rPr>
          <w:t>6</w:t>
        </w:r>
        <w:proofErr w:type="spellStart"/>
        <w:r w:rsidRPr="008400B7">
          <w:rPr>
            <w:rStyle w:val="Hyperlink"/>
          </w:rPr>
          <w:t>tVB</w:t>
        </w:r>
        <w:proofErr w:type="spellEnd"/>
        <w:r w:rsidRPr="008400B7">
          <w:rPr>
            <w:rStyle w:val="Hyperlink"/>
            <w:cs/>
          </w:rPr>
          <w:t>2</w:t>
        </w:r>
        <w:proofErr w:type="spellStart"/>
        <w:r w:rsidRPr="008400B7">
          <w:rPr>
            <w:rStyle w:val="Hyperlink"/>
          </w:rPr>
          <w:t>PNu</w:t>
        </w:r>
        <w:proofErr w:type="spellEnd"/>
        <w:r w:rsidRPr="008400B7">
          <w:rPr>
            <w:rStyle w:val="Hyperlink"/>
            <w:cs/>
          </w:rPr>
          <w:t>0</w:t>
        </w:r>
        <w:proofErr w:type="spellStart"/>
        <w:r w:rsidRPr="008400B7">
          <w:rPr>
            <w:rStyle w:val="Hyperlink"/>
          </w:rPr>
          <w:t>oQUbssP</w:t>
        </w:r>
        <w:proofErr w:type="spellEnd"/>
        <w:r w:rsidRPr="008400B7">
          <w:rPr>
            <w:rStyle w:val="Hyperlink"/>
            <w:cs/>
          </w:rPr>
          <w:t>48</w:t>
        </w:r>
        <w:proofErr w:type="spellStart"/>
        <w:r w:rsidRPr="008400B7">
          <w:rPr>
            <w:rStyle w:val="Hyperlink"/>
          </w:rPr>
          <w:t>jiXQbhZvS</w:t>
        </w:r>
        <w:proofErr w:type="spellEnd"/>
        <w:r w:rsidRPr="008400B7">
          <w:rPr>
            <w:rStyle w:val="Hyperlink"/>
            <w:cs/>
          </w:rPr>
          <w:t>1</w:t>
        </w:r>
        <w:proofErr w:type="spellStart"/>
        <w:r w:rsidRPr="008400B7">
          <w:rPr>
            <w:rStyle w:val="Hyperlink"/>
          </w:rPr>
          <w:t>lbQXrXMlCTQjws</w:t>
        </w:r>
        <w:proofErr w:type="spellEnd"/>
        <w:r w:rsidRPr="008400B7">
          <w:rPr>
            <w:rStyle w:val="Hyperlink"/>
            <w:cs/>
          </w:rPr>
          <w:t>2</w:t>
        </w:r>
        <w:proofErr w:type="spellStart"/>
        <w:r w:rsidRPr="008400B7">
          <w:rPr>
            <w:rStyle w:val="Hyperlink"/>
          </w:rPr>
          <w:t>OCsGajAdi</w:t>
        </w:r>
        <w:proofErr w:type="spellEnd"/>
        <w:r w:rsidRPr="008400B7">
          <w:rPr>
            <w:rStyle w:val="Hyperlink"/>
            <w:cs/>
          </w:rPr>
          <w:t>8</w:t>
        </w:r>
        <w:r w:rsidRPr="008400B7">
          <w:rPr>
            <w:rStyle w:val="Hyperlink"/>
          </w:rPr>
          <w:t>#the-scoring-parameter-defining-model-evaluation-rules</w:t>
        </w:r>
      </w:hyperlink>
    </w:p>
    <w:p w14:paraId="0379EC2E" w14:textId="77665C6D" w:rsidR="00DE22C2" w:rsidRPr="00DE22C2" w:rsidRDefault="00DE22C2" w:rsidP="00DE22C2"/>
    <w:p w14:paraId="2B4CD6D8" w14:textId="77777777" w:rsidR="00DE22C2" w:rsidRPr="00DE22C2" w:rsidRDefault="00DE22C2" w:rsidP="00CD3818"/>
    <w:sectPr w:rsidR="00DE22C2" w:rsidRPr="00DE22C2" w:rsidSect="00137462">
      <w:pgSz w:w="11906" w:h="16838"/>
      <w:pgMar w:top="2160" w:right="1440" w:bottom="1440" w:left="2160" w:header="706" w:footer="706" w:gutter="0"/>
      <w:pgNumType w:start="26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30FAD75" w14:textId="77777777" w:rsidR="00DA73FB" w:rsidRDefault="00DA73FB" w:rsidP="00FB7532">
      <w:r>
        <w:separator/>
      </w:r>
    </w:p>
  </w:endnote>
  <w:endnote w:type="continuationSeparator" w:id="0">
    <w:p w14:paraId="66276016" w14:textId="77777777" w:rsidR="00DA73FB" w:rsidRDefault="00DA73FB" w:rsidP="00FB753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H Sarabun New">
    <w:altName w:val="TH SarabunPSK"/>
    <w:charset w:val="00"/>
    <w:family w:val="swiss"/>
    <w:pitch w:val="variable"/>
    <w:sig w:usb0="A100006F" w:usb1="5000205A" w:usb2="00000000" w:usb3="00000000" w:csb0="00010183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Browallia New">
    <w:panose1 w:val="020B0604020202020204"/>
    <w:charset w:val="00"/>
    <w:family w:val="swiss"/>
    <w:pitch w:val="variable"/>
    <w:sig w:usb0="81000003" w:usb1="00000000" w:usb2="00000000" w:usb3="00000000" w:csb0="0001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435751A" w14:textId="1CB5C716" w:rsidR="00643712" w:rsidRDefault="00643712" w:rsidP="008D34E5">
    <w:pPr>
      <w:pStyle w:val="Footer"/>
      <w:tabs>
        <w:tab w:val="clear" w:pos="4680"/>
        <w:tab w:val="clear" w:pos="9360"/>
        <w:tab w:val="right" w:pos="9000"/>
      </w:tabs>
    </w:pPr>
    <w:r>
      <w:tab/>
      <w:t>1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A40BFC5" w14:textId="766718CC" w:rsidR="00643712" w:rsidRDefault="00643712" w:rsidP="008D34E5">
    <w:pPr>
      <w:pStyle w:val="Footer"/>
      <w:tabs>
        <w:tab w:val="clear" w:pos="4680"/>
        <w:tab w:val="clear" w:pos="9360"/>
        <w:tab w:val="right" w:pos="9000"/>
      </w:tabs>
    </w:pPr>
    <w:r>
      <w:tab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378464E" w14:textId="77777777" w:rsidR="00643712" w:rsidRDefault="00643712">
    <w:pPr>
      <w:pStyle w:val="Footer"/>
    </w:pPr>
    <w:r>
      <w:tab/>
    </w:r>
    <w:r>
      <w:tab/>
    </w:r>
    <w:r>
      <w:tab/>
    </w:r>
    <w:r>
      <w:tab/>
    </w:r>
    <w:r>
      <w:tab/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77EF540" w14:textId="77777777" w:rsidR="00643712" w:rsidRDefault="00643712">
    <w:pPr>
      <w:pStyle w:val="Footer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noProof/>
      </w:rPr>
      <w:t>2</w:t>
    </w:r>
    <w:r>
      <w:rPr>
        <w:noProof/>
      </w:rPr>
      <w:fldChar w:fldCharType="end"/>
    </w:r>
  </w:p>
  <w:p w14:paraId="53348CB8" w14:textId="3FDC0A2B" w:rsidR="00643712" w:rsidRDefault="00643712">
    <w:pPr>
      <w:pStyle w:val="Footer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0A21A60" w14:textId="1DA1DFDE" w:rsidR="00643712" w:rsidRDefault="00643712" w:rsidP="008B7C39">
    <w:pPr>
      <w:pStyle w:val="Footer"/>
      <w:jc w:val="center"/>
    </w:pPr>
  </w:p>
  <w:p w14:paraId="35DA9564" w14:textId="77777777" w:rsidR="00643712" w:rsidRDefault="00643712">
    <w:pPr>
      <w:pStyle w:val="Footer"/>
    </w:pP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E02F292" w14:textId="5B248F71" w:rsidR="00643712" w:rsidRDefault="00643712">
    <w:pPr>
      <w:pStyle w:val="Footer"/>
      <w:jc w:val="right"/>
    </w:pPr>
  </w:p>
  <w:p w14:paraId="1220A628" w14:textId="77777777" w:rsidR="00643712" w:rsidRDefault="00643712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52B1B1B" w14:textId="77777777" w:rsidR="00DA73FB" w:rsidRDefault="00DA73FB" w:rsidP="00FB7532">
      <w:r>
        <w:separator/>
      </w:r>
    </w:p>
  </w:footnote>
  <w:footnote w:type="continuationSeparator" w:id="0">
    <w:p w14:paraId="177BA816" w14:textId="77777777" w:rsidR="00DA73FB" w:rsidRDefault="00DA73FB" w:rsidP="00FB753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A438B8E" w14:textId="77777777" w:rsidR="00643712" w:rsidRDefault="00643712">
    <w:pPr>
      <w:pStyle w:val="Header"/>
      <w:jc w:val="right"/>
    </w:pPr>
    <w:r>
      <w:t>(</w:t>
    </w:r>
    <w:r>
      <w:fldChar w:fldCharType="begin"/>
    </w:r>
    <w:r>
      <w:instrText xml:space="preserve"> PAGE   \* MERGEFORMAT </w:instrText>
    </w:r>
    <w:r>
      <w:fldChar w:fldCharType="separate"/>
    </w:r>
    <w:r>
      <w:rPr>
        <w:noProof/>
      </w:rPr>
      <w:t>2</w:t>
    </w:r>
    <w:r>
      <w:rPr>
        <w:noProof/>
      </w:rPr>
      <w:fldChar w:fldCharType="end"/>
    </w:r>
    <w:r>
      <w:rPr>
        <w:noProof/>
      </w:rPr>
      <w:t>)</w:t>
    </w:r>
  </w:p>
  <w:p w14:paraId="5C4D8FB7" w14:textId="77777777" w:rsidR="00643712" w:rsidRDefault="00643712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587F525" w14:textId="77777777" w:rsidR="00643712" w:rsidRDefault="00643712">
    <w:pPr>
      <w:pStyle w:val="Header"/>
      <w:jc w:val="right"/>
    </w:pPr>
  </w:p>
  <w:p w14:paraId="7BD494F5" w14:textId="77777777" w:rsidR="00643712" w:rsidRDefault="00643712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12DF0CF" w14:textId="77777777" w:rsidR="00643712" w:rsidRDefault="00643712">
    <w:pPr>
      <w:pStyle w:val="Header"/>
      <w:jc w:val="right"/>
    </w:pPr>
    <w:r>
      <w:t>2</w:t>
    </w:r>
  </w:p>
  <w:p w14:paraId="0A7C170F" w14:textId="77777777" w:rsidR="00643712" w:rsidRDefault="00643712">
    <w:pPr>
      <w:pStyle w:val="Header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BBC40C0" w14:textId="77777777" w:rsidR="00643712" w:rsidRDefault="00643712">
    <w:pPr>
      <w:pStyle w:val="Header"/>
      <w:jc w:val="right"/>
    </w:pPr>
    <w:r>
      <w:t>3</w:t>
    </w:r>
  </w:p>
  <w:p w14:paraId="400CDEFD" w14:textId="77777777" w:rsidR="00643712" w:rsidRDefault="00643712">
    <w:pPr>
      <w:pStyle w:val="Header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A25DF06" w14:textId="77777777" w:rsidR="00643712" w:rsidRDefault="00643712">
    <w:pPr>
      <w:pStyle w:val="Header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noProof/>
      </w:rPr>
      <w:t>2</w:t>
    </w:r>
    <w:r>
      <w:rPr>
        <w:noProof/>
      </w:rPr>
      <w:fldChar w:fldCharType="end"/>
    </w:r>
  </w:p>
  <w:p w14:paraId="29E9C08C" w14:textId="77777777" w:rsidR="00643712" w:rsidRDefault="00643712">
    <w:pPr>
      <w:pStyle w:val="Header"/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86E7504" w14:textId="195A3E31" w:rsidR="00643712" w:rsidRDefault="00643712">
    <w:pPr>
      <w:pStyle w:val="Header"/>
      <w:jc w:val="right"/>
    </w:pPr>
  </w:p>
  <w:p w14:paraId="54629C01" w14:textId="77777777" w:rsidR="00643712" w:rsidRDefault="00643712">
    <w:pPr>
      <w:pStyle w:val="Header"/>
    </w:pP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228739944"/>
      <w:docPartObj>
        <w:docPartGallery w:val="Page Numbers (Top of Page)"/>
        <w:docPartUnique/>
      </w:docPartObj>
    </w:sdtPr>
    <w:sdtEndPr>
      <w:rPr>
        <w:noProof/>
      </w:rPr>
    </w:sdtEndPr>
    <w:sdtContent>
      <w:p w14:paraId="148A96BB" w14:textId="63CB3C32" w:rsidR="00643712" w:rsidRDefault="00643712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1591F11D" w14:textId="77777777" w:rsidR="00643712" w:rsidRDefault="00643712">
    <w:pPr>
      <w:pStyle w:val="Header"/>
    </w:pP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1855954516"/>
      <w:docPartObj>
        <w:docPartGallery w:val="Page Numbers (Top of Page)"/>
        <w:docPartUnique/>
      </w:docPartObj>
    </w:sdtPr>
    <w:sdtEndPr>
      <w:rPr>
        <w:noProof/>
      </w:rPr>
    </w:sdtEndPr>
    <w:sdtContent>
      <w:p w14:paraId="51696B58" w14:textId="668CF56E" w:rsidR="00643712" w:rsidRDefault="00643712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0F14907F" w14:textId="77777777" w:rsidR="00643712" w:rsidRDefault="00643712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A7E3856"/>
    <w:multiLevelType w:val="hybridMultilevel"/>
    <w:tmpl w:val="FF922ECC"/>
    <w:lvl w:ilvl="0" w:tplc="4694F29E">
      <w:start w:val="1"/>
      <w:numFmt w:val="decimal"/>
      <w:lvlText w:val="(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ABC7D4A"/>
    <w:multiLevelType w:val="hybridMultilevel"/>
    <w:tmpl w:val="3A0E7816"/>
    <w:lvl w:ilvl="0" w:tplc="4694F29E">
      <w:start w:val="1"/>
      <w:numFmt w:val="decimal"/>
      <w:lvlText w:val="(%1)"/>
      <w:lvlJc w:val="left"/>
      <w:pPr>
        <w:ind w:left="189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610" w:hanging="360"/>
      </w:pPr>
    </w:lvl>
    <w:lvl w:ilvl="2" w:tplc="0409001B" w:tentative="1">
      <w:start w:val="1"/>
      <w:numFmt w:val="lowerRoman"/>
      <w:lvlText w:val="%3."/>
      <w:lvlJc w:val="right"/>
      <w:pPr>
        <w:ind w:left="3330" w:hanging="180"/>
      </w:pPr>
    </w:lvl>
    <w:lvl w:ilvl="3" w:tplc="0409000F" w:tentative="1">
      <w:start w:val="1"/>
      <w:numFmt w:val="decimal"/>
      <w:lvlText w:val="%4."/>
      <w:lvlJc w:val="left"/>
      <w:pPr>
        <w:ind w:left="4050" w:hanging="360"/>
      </w:pPr>
    </w:lvl>
    <w:lvl w:ilvl="4" w:tplc="04090019" w:tentative="1">
      <w:start w:val="1"/>
      <w:numFmt w:val="lowerLetter"/>
      <w:lvlText w:val="%5."/>
      <w:lvlJc w:val="left"/>
      <w:pPr>
        <w:ind w:left="4770" w:hanging="360"/>
      </w:pPr>
    </w:lvl>
    <w:lvl w:ilvl="5" w:tplc="0409001B" w:tentative="1">
      <w:start w:val="1"/>
      <w:numFmt w:val="lowerRoman"/>
      <w:lvlText w:val="%6."/>
      <w:lvlJc w:val="right"/>
      <w:pPr>
        <w:ind w:left="5490" w:hanging="180"/>
      </w:pPr>
    </w:lvl>
    <w:lvl w:ilvl="6" w:tplc="0409000F" w:tentative="1">
      <w:start w:val="1"/>
      <w:numFmt w:val="decimal"/>
      <w:lvlText w:val="%7."/>
      <w:lvlJc w:val="left"/>
      <w:pPr>
        <w:ind w:left="6210" w:hanging="360"/>
      </w:pPr>
    </w:lvl>
    <w:lvl w:ilvl="7" w:tplc="04090019" w:tentative="1">
      <w:start w:val="1"/>
      <w:numFmt w:val="lowerLetter"/>
      <w:lvlText w:val="%8."/>
      <w:lvlJc w:val="left"/>
      <w:pPr>
        <w:ind w:left="6930" w:hanging="360"/>
      </w:pPr>
    </w:lvl>
    <w:lvl w:ilvl="8" w:tplc="0409001B" w:tentative="1">
      <w:start w:val="1"/>
      <w:numFmt w:val="lowerRoman"/>
      <w:lvlText w:val="%9."/>
      <w:lvlJc w:val="right"/>
      <w:pPr>
        <w:ind w:left="7650" w:hanging="180"/>
      </w:pPr>
    </w:lvl>
  </w:abstractNum>
  <w:abstractNum w:abstractNumId="2" w15:restartNumberingAfterBreak="0">
    <w:nsid w:val="0EC00206"/>
    <w:multiLevelType w:val="hybridMultilevel"/>
    <w:tmpl w:val="56FEE93E"/>
    <w:lvl w:ilvl="0" w:tplc="537AE6DE">
      <w:start w:val="1"/>
      <w:numFmt w:val="bullet"/>
      <w:lvlText w:val=""/>
      <w:lvlJc w:val="left"/>
      <w:pPr>
        <w:ind w:left="21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3" w15:restartNumberingAfterBreak="0">
    <w:nsid w:val="15452A61"/>
    <w:multiLevelType w:val="hybridMultilevel"/>
    <w:tmpl w:val="CC28B77A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A14163D"/>
    <w:multiLevelType w:val="hybridMultilevel"/>
    <w:tmpl w:val="57FE1716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19">
      <w:start w:val="1"/>
      <w:numFmt w:val="lowerLetter"/>
      <w:lvlText w:val="%2."/>
      <w:lvlJc w:val="left"/>
      <w:pPr>
        <w:ind w:left="2520" w:hanging="360"/>
      </w:pPr>
    </w:lvl>
    <w:lvl w:ilvl="2" w:tplc="0409001B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5" w15:restartNumberingAfterBreak="0">
    <w:nsid w:val="1AF15028"/>
    <w:multiLevelType w:val="hybridMultilevel"/>
    <w:tmpl w:val="F65A8A34"/>
    <w:lvl w:ilvl="0" w:tplc="4694F29E">
      <w:start w:val="1"/>
      <w:numFmt w:val="decimal"/>
      <w:lvlText w:val="(%1)"/>
      <w:lvlJc w:val="left"/>
      <w:pPr>
        <w:ind w:left="144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" w15:restartNumberingAfterBreak="0">
    <w:nsid w:val="243409EC"/>
    <w:multiLevelType w:val="hybridMultilevel"/>
    <w:tmpl w:val="70F6F7DC"/>
    <w:lvl w:ilvl="0" w:tplc="81B0AFCA">
      <w:start w:val="1"/>
      <w:numFmt w:val="decimal"/>
      <w:lvlText w:val="2.%1)"/>
      <w:lvlJc w:val="left"/>
      <w:pPr>
        <w:ind w:left="1800" w:hanging="360"/>
      </w:pPr>
      <w:rPr>
        <w:rFonts w:hint="default"/>
        <w:lang w:bidi="th-TH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7" w15:restartNumberingAfterBreak="0">
    <w:nsid w:val="2665236B"/>
    <w:multiLevelType w:val="hybridMultilevel"/>
    <w:tmpl w:val="C2A24540"/>
    <w:lvl w:ilvl="0" w:tplc="4694F29E">
      <w:start w:val="1"/>
      <w:numFmt w:val="decimal"/>
      <w:lvlText w:val="(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250" w:hanging="360"/>
      </w:pPr>
    </w:lvl>
    <w:lvl w:ilvl="2" w:tplc="0409001B" w:tentative="1">
      <w:start w:val="1"/>
      <w:numFmt w:val="lowerRoman"/>
      <w:lvlText w:val="%3."/>
      <w:lvlJc w:val="right"/>
      <w:pPr>
        <w:ind w:left="2970" w:hanging="180"/>
      </w:pPr>
    </w:lvl>
    <w:lvl w:ilvl="3" w:tplc="0409000F" w:tentative="1">
      <w:start w:val="1"/>
      <w:numFmt w:val="decimal"/>
      <w:lvlText w:val="%4."/>
      <w:lvlJc w:val="left"/>
      <w:pPr>
        <w:ind w:left="3690" w:hanging="360"/>
      </w:pPr>
    </w:lvl>
    <w:lvl w:ilvl="4" w:tplc="04090019" w:tentative="1">
      <w:start w:val="1"/>
      <w:numFmt w:val="lowerLetter"/>
      <w:lvlText w:val="%5."/>
      <w:lvlJc w:val="left"/>
      <w:pPr>
        <w:ind w:left="4410" w:hanging="360"/>
      </w:pPr>
    </w:lvl>
    <w:lvl w:ilvl="5" w:tplc="0409001B" w:tentative="1">
      <w:start w:val="1"/>
      <w:numFmt w:val="lowerRoman"/>
      <w:lvlText w:val="%6."/>
      <w:lvlJc w:val="right"/>
      <w:pPr>
        <w:ind w:left="5130" w:hanging="180"/>
      </w:pPr>
    </w:lvl>
    <w:lvl w:ilvl="6" w:tplc="0409000F" w:tentative="1">
      <w:start w:val="1"/>
      <w:numFmt w:val="decimal"/>
      <w:lvlText w:val="%7."/>
      <w:lvlJc w:val="left"/>
      <w:pPr>
        <w:ind w:left="5850" w:hanging="360"/>
      </w:pPr>
    </w:lvl>
    <w:lvl w:ilvl="7" w:tplc="04090019" w:tentative="1">
      <w:start w:val="1"/>
      <w:numFmt w:val="lowerLetter"/>
      <w:lvlText w:val="%8."/>
      <w:lvlJc w:val="left"/>
      <w:pPr>
        <w:ind w:left="6570" w:hanging="360"/>
      </w:pPr>
    </w:lvl>
    <w:lvl w:ilvl="8" w:tplc="0409001B" w:tentative="1">
      <w:start w:val="1"/>
      <w:numFmt w:val="lowerRoman"/>
      <w:lvlText w:val="%9."/>
      <w:lvlJc w:val="right"/>
      <w:pPr>
        <w:ind w:left="7290" w:hanging="180"/>
      </w:pPr>
    </w:lvl>
  </w:abstractNum>
  <w:abstractNum w:abstractNumId="8" w15:restartNumberingAfterBreak="0">
    <w:nsid w:val="281C7632"/>
    <w:multiLevelType w:val="hybridMultilevel"/>
    <w:tmpl w:val="0610172A"/>
    <w:lvl w:ilvl="0" w:tplc="B77242F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28521664"/>
    <w:multiLevelType w:val="hybridMultilevel"/>
    <w:tmpl w:val="761A284C"/>
    <w:lvl w:ilvl="0" w:tplc="4694F29E">
      <w:start w:val="1"/>
      <w:numFmt w:val="decimal"/>
      <w:lvlText w:val="(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0" w15:restartNumberingAfterBreak="0">
    <w:nsid w:val="2A8D274E"/>
    <w:multiLevelType w:val="hybridMultilevel"/>
    <w:tmpl w:val="49D4DE42"/>
    <w:lvl w:ilvl="0" w:tplc="025E1692">
      <w:start w:val="1"/>
      <w:numFmt w:val="decimal"/>
      <w:lvlText w:val="%1)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1" w15:restartNumberingAfterBreak="0">
    <w:nsid w:val="2BBC7DF7"/>
    <w:multiLevelType w:val="hybridMultilevel"/>
    <w:tmpl w:val="604CC634"/>
    <w:lvl w:ilvl="0" w:tplc="4694F29E">
      <w:start w:val="1"/>
      <w:numFmt w:val="decimal"/>
      <w:lvlText w:val="(%1)"/>
      <w:lvlJc w:val="left"/>
      <w:pPr>
        <w:ind w:left="12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980" w:hanging="360"/>
      </w:pPr>
    </w:lvl>
    <w:lvl w:ilvl="2" w:tplc="0409001B">
      <w:start w:val="1"/>
      <w:numFmt w:val="lowerRoman"/>
      <w:lvlText w:val="%3."/>
      <w:lvlJc w:val="right"/>
      <w:pPr>
        <w:ind w:left="2700" w:hanging="180"/>
      </w:pPr>
    </w:lvl>
    <w:lvl w:ilvl="3" w:tplc="0409000F">
      <w:start w:val="1"/>
      <w:numFmt w:val="decimal"/>
      <w:lvlText w:val="%4."/>
      <w:lvlJc w:val="left"/>
      <w:pPr>
        <w:ind w:left="3420" w:hanging="360"/>
      </w:pPr>
    </w:lvl>
    <w:lvl w:ilvl="4" w:tplc="04090019">
      <w:start w:val="1"/>
      <w:numFmt w:val="lowerLetter"/>
      <w:lvlText w:val="%5."/>
      <w:lvlJc w:val="left"/>
      <w:pPr>
        <w:ind w:left="4140" w:hanging="360"/>
      </w:pPr>
    </w:lvl>
    <w:lvl w:ilvl="5" w:tplc="0409001B">
      <w:start w:val="1"/>
      <w:numFmt w:val="lowerRoman"/>
      <w:lvlText w:val="%6."/>
      <w:lvlJc w:val="right"/>
      <w:pPr>
        <w:ind w:left="4860" w:hanging="180"/>
      </w:pPr>
    </w:lvl>
    <w:lvl w:ilvl="6" w:tplc="0409000F">
      <w:start w:val="1"/>
      <w:numFmt w:val="decimal"/>
      <w:lvlText w:val="%7."/>
      <w:lvlJc w:val="left"/>
      <w:pPr>
        <w:ind w:left="5580" w:hanging="360"/>
      </w:pPr>
    </w:lvl>
    <w:lvl w:ilvl="7" w:tplc="04090019">
      <w:start w:val="1"/>
      <w:numFmt w:val="lowerLetter"/>
      <w:lvlText w:val="%8."/>
      <w:lvlJc w:val="left"/>
      <w:pPr>
        <w:ind w:left="6300" w:hanging="360"/>
      </w:pPr>
    </w:lvl>
    <w:lvl w:ilvl="8" w:tplc="0409001B">
      <w:start w:val="1"/>
      <w:numFmt w:val="lowerRoman"/>
      <w:lvlText w:val="%9."/>
      <w:lvlJc w:val="right"/>
      <w:pPr>
        <w:ind w:left="7020" w:hanging="180"/>
      </w:pPr>
    </w:lvl>
  </w:abstractNum>
  <w:abstractNum w:abstractNumId="12" w15:restartNumberingAfterBreak="0">
    <w:nsid w:val="2BF17854"/>
    <w:multiLevelType w:val="hybridMultilevel"/>
    <w:tmpl w:val="25C8E9E6"/>
    <w:lvl w:ilvl="0" w:tplc="81D42984">
      <w:start w:val="1"/>
      <w:numFmt w:val="decimal"/>
      <w:lvlText w:val="%1)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3" w15:restartNumberingAfterBreak="0">
    <w:nsid w:val="2D153755"/>
    <w:multiLevelType w:val="hybridMultilevel"/>
    <w:tmpl w:val="E7F8B396"/>
    <w:lvl w:ilvl="0" w:tplc="03E60CE6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5CE5BDC"/>
    <w:multiLevelType w:val="hybridMultilevel"/>
    <w:tmpl w:val="A314D8BA"/>
    <w:lvl w:ilvl="0" w:tplc="F41C87C2">
      <w:numFmt w:val="bullet"/>
      <w:lvlText w:val="-"/>
      <w:lvlJc w:val="left"/>
      <w:pPr>
        <w:ind w:left="1080" w:hanging="360"/>
      </w:pPr>
      <w:rPr>
        <w:rFonts w:ascii="TH SarabunPSK" w:eastAsia="Times New Roman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5" w15:restartNumberingAfterBreak="0">
    <w:nsid w:val="36F34C13"/>
    <w:multiLevelType w:val="multilevel"/>
    <w:tmpl w:val="9880FFC6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  <w:color w:val="auto"/>
      </w:rPr>
    </w:lvl>
    <w:lvl w:ilvl="1">
      <w:start w:val="3"/>
      <w:numFmt w:val="decimal"/>
      <w:lvlText w:val="%1.%2"/>
      <w:lvlJc w:val="left"/>
      <w:pPr>
        <w:ind w:left="360" w:hanging="360"/>
      </w:pPr>
      <w:rPr>
        <w:rFonts w:hint="default"/>
        <w:color w:val="auto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color w:val="auto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  <w:color w:val="auto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  <w:color w:val="auto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  <w:color w:val="auto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  <w:color w:val="auto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  <w:color w:val="auto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  <w:color w:val="auto"/>
      </w:rPr>
    </w:lvl>
  </w:abstractNum>
  <w:abstractNum w:abstractNumId="16" w15:restartNumberingAfterBreak="0">
    <w:nsid w:val="3BEE5EE2"/>
    <w:multiLevelType w:val="hybridMultilevel"/>
    <w:tmpl w:val="8DB281D8"/>
    <w:lvl w:ilvl="0" w:tplc="04090011">
      <w:start w:val="1"/>
      <w:numFmt w:val="decimal"/>
      <w:lvlText w:val="%1)"/>
      <w:lvlJc w:val="left"/>
      <w:pPr>
        <w:ind w:left="45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E1457E6"/>
    <w:multiLevelType w:val="hybridMultilevel"/>
    <w:tmpl w:val="94C8676A"/>
    <w:lvl w:ilvl="0" w:tplc="4694F29E">
      <w:start w:val="1"/>
      <w:numFmt w:val="decimal"/>
      <w:lvlText w:val="(%1)"/>
      <w:lvlJc w:val="left"/>
      <w:pPr>
        <w:ind w:left="16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430" w:hanging="360"/>
      </w:pPr>
    </w:lvl>
    <w:lvl w:ilvl="2" w:tplc="0409001B" w:tentative="1">
      <w:start w:val="1"/>
      <w:numFmt w:val="lowerRoman"/>
      <w:lvlText w:val="%3."/>
      <w:lvlJc w:val="right"/>
      <w:pPr>
        <w:ind w:left="3150" w:hanging="180"/>
      </w:pPr>
    </w:lvl>
    <w:lvl w:ilvl="3" w:tplc="0409000F" w:tentative="1">
      <w:start w:val="1"/>
      <w:numFmt w:val="decimal"/>
      <w:lvlText w:val="%4."/>
      <w:lvlJc w:val="left"/>
      <w:pPr>
        <w:ind w:left="3870" w:hanging="360"/>
      </w:pPr>
    </w:lvl>
    <w:lvl w:ilvl="4" w:tplc="04090019" w:tentative="1">
      <w:start w:val="1"/>
      <w:numFmt w:val="lowerLetter"/>
      <w:lvlText w:val="%5."/>
      <w:lvlJc w:val="left"/>
      <w:pPr>
        <w:ind w:left="4590" w:hanging="360"/>
      </w:pPr>
    </w:lvl>
    <w:lvl w:ilvl="5" w:tplc="0409001B" w:tentative="1">
      <w:start w:val="1"/>
      <w:numFmt w:val="lowerRoman"/>
      <w:lvlText w:val="%6."/>
      <w:lvlJc w:val="right"/>
      <w:pPr>
        <w:ind w:left="5310" w:hanging="180"/>
      </w:pPr>
    </w:lvl>
    <w:lvl w:ilvl="6" w:tplc="0409000F" w:tentative="1">
      <w:start w:val="1"/>
      <w:numFmt w:val="decimal"/>
      <w:lvlText w:val="%7."/>
      <w:lvlJc w:val="left"/>
      <w:pPr>
        <w:ind w:left="6030" w:hanging="360"/>
      </w:pPr>
    </w:lvl>
    <w:lvl w:ilvl="7" w:tplc="04090019" w:tentative="1">
      <w:start w:val="1"/>
      <w:numFmt w:val="lowerLetter"/>
      <w:lvlText w:val="%8."/>
      <w:lvlJc w:val="left"/>
      <w:pPr>
        <w:ind w:left="6750" w:hanging="360"/>
      </w:pPr>
    </w:lvl>
    <w:lvl w:ilvl="8" w:tplc="0409001B" w:tentative="1">
      <w:start w:val="1"/>
      <w:numFmt w:val="lowerRoman"/>
      <w:lvlText w:val="%9."/>
      <w:lvlJc w:val="right"/>
      <w:pPr>
        <w:ind w:left="7470" w:hanging="180"/>
      </w:pPr>
    </w:lvl>
  </w:abstractNum>
  <w:abstractNum w:abstractNumId="18" w15:restartNumberingAfterBreak="0">
    <w:nsid w:val="40E30EB5"/>
    <w:multiLevelType w:val="hybridMultilevel"/>
    <w:tmpl w:val="A3CEA8D2"/>
    <w:lvl w:ilvl="0" w:tplc="E08E26BE">
      <w:start w:val="1"/>
      <w:numFmt w:val="decimal"/>
      <w:lvlText w:val="(%1)"/>
      <w:lvlJc w:val="left"/>
      <w:pPr>
        <w:ind w:left="1440" w:hanging="360"/>
      </w:pPr>
      <w:rPr>
        <w:rFonts w:hint="default"/>
        <w:lang w:bidi="th-TH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9" w15:restartNumberingAfterBreak="0">
    <w:nsid w:val="43597037"/>
    <w:multiLevelType w:val="hybridMultilevel"/>
    <w:tmpl w:val="607A84C0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8BE6C32"/>
    <w:multiLevelType w:val="hybridMultilevel"/>
    <w:tmpl w:val="0AACEE18"/>
    <w:lvl w:ilvl="0" w:tplc="4694F29E">
      <w:start w:val="1"/>
      <w:numFmt w:val="decimal"/>
      <w:lvlText w:val="(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340" w:hanging="360"/>
      </w:pPr>
    </w:lvl>
    <w:lvl w:ilvl="2" w:tplc="0409001B" w:tentative="1">
      <w:start w:val="1"/>
      <w:numFmt w:val="lowerRoman"/>
      <w:lvlText w:val="%3."/>
      <w:lvlJc w:val="right"/>
      <w:pPr>
        <w:ind w:left="3060" w:hanging="180"/>
      </w:pPr>
    </w:lvl>
    <w:lvl w:ilvl="3" w:tplc="0409000F" w:tentative="1">
      <w:start w:val="1"/>
      <w:numFmt w:val="decimal"/>
      <w:lvlText w:val="%4."/>
      <w:lvlJc w:val="left"/>
      <w:pPr>
        <w:ind w:left="3780" w:hanging="360"/>
      </w:pPr>
    </w:lvl>
    <w:lvl w:ilvl="4" w:tplc="04090019" w:tentative="1">
      <w:start w:val="1"/>
      <w:numFmt w:val="lowerLetter"/>
      <w:lvlText w:val="%5."/>
      <w:lvlJc w:val="left"/>
      <w:pPr>
        <w:ind w:left="4500" w:hanging="360"/>
      </w:pPr>
    </w:lvl>
    <w:lvl w:ilvl="5" w:tplc="0409001B" w:tentative="1">
      <w:start w:val="1"/>
      <w:numFmt w:val="lowerRoman"/>
      <w:lvlText w:val="%6."/>
      <w:lvlJc w:val="right"/>
      <w:pPr>
        <w:ind w:left="5220" w:hanging="180"/>
      </w:pPr>
    </w:lvl>
    <w:lvl w:ilvl="6" w:tplc="0409000F" w:tentative="1">
      <w:start w:val="1"/>
      <w:numFmt w:val="decimal"/>
      <w:lvlText w:val="%7."/>
      <w:lvlJc w:val="left"/>
      <w:pPr>
        <w:ind w:left="5940" w:hanging="360"/>
      </w:pPr>
    </w:lvl>
    <w:lvl w:ilvl="7" w:tplc="04090019" w:tentative="1">
      <w:start w:val="1"/>
      <w:numFmt w:val="lowerLetter"/>
      <w:lvlText w:val="%8."/>
      <w:lvlJc w:val="left"/>
      <w:pPr>
        <w:ind w:left="6660" w:hanging="360"/>
      </w:pPr>
    </w:lvl>
    <w:lvl w:ilvl="8" w:tplc="0409001B" w:tentative="1">
      <w:start w:val="1"/>
      <w:numFmt w:val="lowerRoman"/>
      <w:lvlText w:val="%9."/>
      <w:lvlJc w:val="right"/>
      <w:pPr>
        <w:ind w:left="7380" w:hanging="180"/>
      </w:pPr>
    </w:lvl>
  </w:abstractNum>
  <w:abstractNum w:abstractNumId="21" w15:restartNumberingAfterBreak="0">
    <w:nsid w:val="4B2F0910"/>
    <w:multiLevelType w:val="hybridMultilevel"/>
    <w:tmpl w:val="F1480C52"/>
    <w:lvl w:ilvl="0" w:tplc="04090011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2" w15:restartNumberingAfterBreak="0">
    <w:nsid w:val="4B443086"/>
    <w:multiLevelType w:val="hybridMultilevel"/>
    <w:tmpl w:val="0158F12A"/>
    <w:lvl w:ilvl="0" w:tplc="4694F29E">
      <w:start w:val="1"/>
      <w:numFmt w:val="decimal"/>
      <w:lvlText w:val="(%1)"/>
      <w:lvlJc w:val="left"/>
      <w:pPr>
        <w:ind w:left="1080" w:hanging="360"/>
      </w:pPr>
      <w:rPr>
        <w:rFonts w:hint="default"/>
      </w:rPr>
    </w:lvl>
    <w:lvl w:ilvl="1" w:tplc="67CA3190">
      <w:start w:val="1"/>
      <w:numFmt w:val="decimal"/>
      <w:lvlText w:val="%2)"/>
      <w:lvlJc w:val="left"/>
      <w:pPr>
        <w:ind w:left="1800" w:hanging="360"/>
      </w:pPr>
      <w:rPr>
        <w:rFonts w:hint="default"/>
        <w:b w:val="0"/>
      </w:r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3" w15:restartNumberingAfterBreak="0">
    <w:nsid w:val="4E084565"/>
    <w:multiLevelType w:val="hybridMultilevel"/>
    <w:tmpl w:val="96387B66"/>
    <w:lvl w:ilvl="0" w:tplc="B77242F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5AB8C044">
      <w:start w:val="1"/>
      <w:numFmt w:val="decimal"/>
      <w:lvlText w:val="%3)"/>
      <w:lvlJc w:val="left"/>
      <w:pPr>
        <w:ind w:left="3330" w:hanging="180"/>
      </w:pPr>
      <w:rPr>
        <w:rFonts w:hint="default"/>
        <w:b/>
        <w:bCs/>
      </w:r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4" w15:restartNumberingAfterBreak="0">
    <w:nsid w:val="53651D07"/>
    <w:multiLevelType w:val="hybridMultilevel"/>
    <w:tmpl w:val="F4A02640"/>
    <w:lvl w:ilvl="0" w:tplc="4694F29E">
      <w:start w:val="1"/>
      <w:numFmt w:val="decimal"/>
      <w:lvlText w:val="(%1)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>
      <w:start w:val="1"/>
      <w:numFmt w:val="lowerRoman"/>
      <w:lvlText w:val="%3."/>
      <w:lvlJc w:val="right"/>
      <w:pPr>
        <w:ind w:left="2520" w:hanging="180"/>
      </w:pPr>
    </w:lvl>
    <w:lvl w:ilvl="3" w:tplc="0409000F">
      <w:start w:val="1"/>
      <w:numFmt w:val="decimal"/>
      <w:lvlText w:val="%4."/>
      <w:lvlJc w:val="left"/>
      <w:pPr>
        <w:ind w:left="3240" w:hanging="360"/>
      </w:pPr>
    </w:lvl>
    <w:lvl w:ilvl="4" w:tplc="04090019">
      <w:start w:val="1"/>
      <w:numFmt w:val="lowerLetter"/>
      <w:lvlText w:val="%5."/>
      <w:lvlJc w:val="left"/>
      <w:pPr>
        <w:ind w:left="3960" w:hanging="360"/>
      </w:pPr>
    </w:lvl>
    <w:lvl w:ilvl="5" w:tplc="0409001B">
      <w:start w:val="1"/>
      <w:numFmt w:val="lowerRoman"/>
      <w:lvlText w:val="%6."/>
      <w:lvlJc w:val="right"/>
      <w:pPr>
        <w:ind w:left="4680" w:hanging="180"/>
      </w:pPr>
    </w:lvl>
    <w:lvl w:ilvl="6" w:tplc="0409000F">
      <w:start w:val="1"/>
      <w:numFmt w:val="decimal"/>
      <w:lvlText w:val="%7."/>
      <w:lvlJc w:val="left"/>
      <w:pPr>
        <w:ind w:left="5400" w:hanging="360"/>
      </w:pPr>
    </w:lvl>
    <w:lvl w:ilvl="7" w:tplc="04090019">
      <w:start w:val="1"/>
      <w:numFmt w:val="lowerLetter"/>
      <w:lvlText w:val="%8."/>
      <w:lvlJc w:val="left"/>
      <w:pPr>
        <w:ind w:left="6120" w:hanging="360"/>
      </w:pPr>
    </w:lvl>
    <w:lvl w:ilvl="8" w:tplc="0409001B">
      <w:start w:val="1"/>
      <w:numFmt w:val="lowerRoman"/>
      <w:lvlText w:val="%9."/>
      <w:lvlJc w:val="right"/>
      <w:pPr>
        <w:ind w:left="6840" w:hanging="180"/>
      </w:pPr>
    </w:lvl>
  </w:abstractNum>
  <w:abstractNum w:abstractNumId="25" w15:restartNumberingAfterBreak="0">
    <w:nsid w:val="590672A8"/>
    <w:multiLevelType w:val="hybridMultilevel"/>
    <w:tmpl w:val="B004FFE2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5A926040"/>
    <w:multiLevelType w:val="hybridMultilevel"/>
    <w:tmpl w:val="8F5064F4"/>
    <w:lvl w:ilvl="0" w:tplc="510E2032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5C4474EF"/>
    <w:multiLevelType w:val="hybridMultilevel"/>
    <w:tmpl w:val="E9E0EB0A"/>
    <w:lvl w:ilvl="0" w:tplc="E08E26BE">
      <w:start w:val="1"/>
      <w:numFmt w:val="decimal"/>
      <w:lvlText w:val="(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8" w15:restartNumberingAfterBreak="0">
    <w:nsid w:val="60BB3F8F"/>
    <w:multiLevelType w:val="hybridMultilevel"/>
    <w:tmpl w:val="D920456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628A1289"/>
    <w:multiLevelType w:val="hybridMultilevel"/>
    <w:tmpl w:val="A7BEB38A"/>
    <w:lvl w:ilvl="0" w:tplc="246C9AB4">
      <w:start w:val="1"/>
      <w:numFmt w:val="decimal"/>
      <w:lvlText w:val="%1)"/>
      <w:lvlJc w:val="left"/>
      <w:pPr>
        <w:ind w:left="1800" w:hanging="360"/>
      </w:pPr>
      <w:rPr>
        <w:rFonts w:hint="default"/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0" w15:restartNumberingAfterBreak="0">
    <w:nsid w:val="667573B1"/>
    <w:multiLevelType w:val="hybridMultilevel"/>
    <w:tmpl w:val="2526A16E"/>
    <w:lvl w:ilvl="0" w:tplc="E3062184">
      <w:start w:val="1"/>
      <w:numFmt w:val="decimal"/>
      <w:lvlText w:val="%1)"/>
      <w:lvlJc w:val="left"/>
      <w:pPr>
        <w:ind w:left="1440" w:hanging="360"/>
      </w:pPr>
      <w:rPr>
        <w:rFonts w:eastAsia="TH SarabunPSK"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1" w15:restartNumberingAfterBreak="0">
    <w:nsid w:val="6871003F"/>
    <w:multiLevelType w:val="hybridMultilevel"/>
    <w:tmpl w:val="73D2BEF8"/>
    <w:lvl w:ilvl="0" w:tplc="04090011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90" w:hanging="360"/>
      </w:pPr>
    </w:lvl>
    <w:lvl w:ilvl="2" w:tplc="0409001B">
      <w:start w:val="1"/>
      <w:numFmt w:val="lowerRoman"/>
      <w:lvlText w:val="%3."/>
      <w:lvlJc w:val="right"/>
      <w:pPr>
        <w:ind w:left="2610" w:hanging="180"/>
      </w:pPr>
    </w:lvl>
    <w:lvl w:ilvl="3" w:tplc="0409000F" w:tentative="1">
      <w:start w:val="1"/>
      <w:numFmt w:val="decimal"/>
      <w:lvlText w:val="%4."/>
      <w:lvlJc w:val="left"/>
      <w:pPr>
        <w:ind w:left="3330" w:hanging="360"/>
      </w:pPr>
    </w:lvl>
    <w:lvl w:ilvl="4" w:tplc="04090019" w:tentative="1">
      <w:start w:val="1"/>
      <w:numFmt w:val="lowerLetter"/>
      <w:lvlText w:val="%5."/>
      <w:lvlJc w:val="left"/>
      <w:pPr>
        <w:ind w:left="4050" w:hanging="360"/>
      </w:pPr>
    </w:lvl>
    <w:lvl w:ilvl="5" w:tplc="0409001B" w:tentative="1">
      <w:start w:val="1"/>
      <w:numFmt w:val="lowerRoman"/>
      <w:lvlText w:val="%6."/>
      <w:lvlJc w:val="right"/>
      <w:pPr>
        <w:ind w:left="4770" w:hanging="180"/>
      </w:pPr>
    </w:lvl>
    <w:lvl w:ilvl="6" w:tplc="0409000F" w:tentative="1">
      <w:start w:val="1"/>
      <w:numFmt w:val="decimal"/>
      <w:lvlText w:val="%7."/>
      <w:lvlJc w:val="left"/>
      <w:pPr>
        <w:ind w:left="5490" w:hanging="360"/>
      </w:pPr>
    </w:lvl>
    <w:lvl w:ilvl="7" w:tplc="04090019" w:tentative="1">
      <w:start w:val="1"/>
      <w:numFmt w:val="lowerLetter"/>
      <w:lvlText w:val="%8."/>
      <w:lvlJc w:val="left"/>
      <w:pPr>
        <w:ind w:left="6210" w:hanging="360"/>
      </w:pPr>
    </w:lvl>
    <w:lvl w:ilvl="8" w:tplc="0409001B" w:tentative="1">
      <w:start w:val="1"/>
      <w:numFmt w:val="lowerRoman"/>
      <w:lvlText w:val="%9."/>
      <w:lvlJc w:val="right"/>
      <w:pPr>
        <w:ind w:left="6930" w:hanging="180"/>
      </w:pPr>
    </w:lvl>
  </w:abstractNum>
  <w:abstractNum w:abstractNumId="32" w15:restartNumberingAfterBreak="0">
    <w:nsid w:val="687350C8"/>
    <w:multiLevelType w:val="hybridMultilevel"/>
    <w:tmpl w:val="1520BF24"/>
    <w:lvl w:ilvl="0" w:tplc="65BA0700">
      <w:start w:val="1"/>
      <w:numFmt w:val="decimal"/>
      <w:lvlText w:val="%1)"/>
      <w:lvlJc w:val="left"/>
      <w:pPr>
        <w:ind w:left="1080" w:hanging="360"/>
      </w:pPr>
      <w:rPr>
        <w:rFonts w:hint="default"/>
        <w:b/>
        <w:bCs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3" w15:restartNumberingAfterBreak="0">
    <w:nsid w:val="6BDD39BB"/>
    <w:multiLevelType w:val="hybridMultilevel"/>
    <w:tmpl w:val="E1CCD16C"/>
    <w:lvl w:ilvl="0" w:tplc="F2CC150C">
      <w:start w:val="2"/>
      <w:numFmt w:val="decimal"/>
      <w:lvlText w:val="%1)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4" w15:restartNumberingAfterBreak="0">
    <w:nsid w:val="6D617B15"/>
    <w:multiLevelType w:val="hybridMultilevel"/>
    <w:tmpl w:val="E20463A2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721E4A3E"/>
    <w:multiLevelType w:val="hybridMultilevel"/>
    <w:tmpl w:val="EBB28E22"/>
    <w:lvl w:ilvl="0" w:tplc="4694F29E">
      <w:start w:val="1"/>
      <w:numFmt w:val="decimal"/>
      <w:lvlText w:val="(%1)"/>
      <w:lvlJc w:val="left"/>
      <w:pPr>
        <w:ind w:left="12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num w:numId="1">
    <w:abstractNumId w:val="5"/>
  </w:num>
  <w:num w:numId="2">
    <w:abstractNumId w:val="27"/>
  </w:num>
  <w:num w:numId="3">
    <w:abstractNumId w:val="4"/>
  </w:num>
  <w:num w:numId="4">
    <w:abstractNumId w:val="8"/>
  </w:num>
  <w:num w:numId="5">
    <w:abstractNumId w:val="32"/>
  </w:num>
  <w:num w:numId="6">
    <w:abstractNumId w:val="31"/>
  </w:num>
  <w:num w:numId="7">
    <w:abstractNumId w:val="9"/>
  </w:num>
  <w:num w:numId="8">
    <w:abstractNumId w:val="17"/>
  </w:num>
  <w:num w:numId="9">
    <w:abstractNumId w:val="23"/>
  </w:num>
  <w:num w:numId="10">
    <w:abstractNumId w:val="1"/>
  </w:num>
  <w:num w:numId="11">
    <w:abstractNumId w:val="7"/>
  </w:num>
  <w:num w:numId="12">
    <w:abstractNumId w:val="24"/>
  </w:num>
  <w:num w:numId="13">
    <w:abstractNumId w:val="11"/>
  </w:num>
  <w:num w:numId="14">
    <w:abstractNumId w:val="25"/>
  </w:num>
  <w:num w:numId="15">
    <w:abstractNumId w:val="19"/>
  </w:num>
  <w:num w:numId="16">
    <w:abstractNumId w:val="20"/>
  </w:num>
  <w:num w:numId="17">
    <w:abstractNumId w:val="35"/>
  </w:num>
  <w:num w:numId="18">
    <w:abstractNumId w:val="22"/>
  </w:num>
  <w:num w:numId="19">
    <w:abstractNumId w:val="0"/>
  </w:num>
  <w:num w:numId="20">
    <w:abstractNumId w:val="15"/>
  </w:num>
  <w:num w:numId="21">
    <w:abstractNumId w:val="2"/>
  </w:num>
  <w:num w:numId="22">
    <w:abstractNumId w:val="16"/>
  </w:num>
  <w:num w:numId="23">
    <w:abstractNumId w:val="18"/>
  </w:num>
  <w:num w:numId="24">
    <w:abstractNumId w:val="21"/>
  </w:num>
  <w:num w:numId="25">
    <w:abstractNumId w:val="26"/>
  </w:num>
  <w:num w:numId="26">
    <w:abstractNumId w:val="34"/>
  </w:num>
  <w:num w:numId="27">
    <w:abstractNumId w:val="28"/>
  </w:num>
  <w:num w:numId="28">
    <w:abstractNumId w:val="13"/>
  </w:num>
  <w:num w:numId="29">
    <w:abstractNumId w:val="3"/>
  </w:num>
  <w:num w:numId="30">
    <w:abstractNumId w:val="30"/>
  </w:num>
  <w:num w:numId="31">
    <w:abstractNumId w:val="6"/>
  </w:num>
  <w:num w:numId="32">
    <w:abstractNumId w:val="14"/>
  </w:num>
  <w:num w:numId="33">
    <w:abstractNumId w:val="6"/>
  </w:num>
  <w:num w:numId="34">
    <w:abstractNumId w:val="3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5">
    <w:abstractNumId w:val="12"/>
  </w:num>
  <w:num w:numId="36">
    <w:abstractNumId w:val="10"/>
  </w:num>
  <w:num w:numId="37">
    <w:abstractNumId w:val="33"/>
  </w:num>
  <w:num w:numId="38">
    <w:abstractNumId w:val="29"/>
  </w:num>
  <w:numIdMacAtCleanup w:val="2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0"/>
  <w:displayBackgroundShape/>
  <w:proofState w:spelling="clean" w:grammar="clean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A2743"/>
    <w:rsid w:val="000022C3"/>
    <w:rsid w:val="000041E7"/>
    <w:rsid w:val="0000525C"/>
    <w:rsid w:val="000076A8"/>
    <w:rsid w:val="0000781B"/>
    <w:rsid w:val="00007A99"/>
    <w:rsid w:val="0001042E"/>
    <w:rsid w:val="00011BB5"/>
    <w:rsid w:val="00013940"/>
    <w:rsid w:val="00015F41"/>
    <w:rsid w:val="00016BA8"/>
    <w:rsid w:val="0002007B"/>
    <w:rsid w:val="00021A56"/>
    <w:rsid w:val="00022508"/>
    <w:rsid w:val="00023E51"/>
    <w:rsid w:val="00024500"/>
    <w:rsid w:val="00025210"/>
    <w:rsid w:val="00025787"/>
    <w:rsid w:val="00026449"/>
    <w:rsid w:val="00026C8A"/>
    <w:rsid w:val="00027554"/>
    <w:rsid w:val="0002793A"/>
    <w:rsid w:val="000309FD"/>
    <w:rsid w:val="00030F06"/>
    <w:rsid w:val="000322F9"/>
    <w:rsid w:val="00033EA4"/>
    <w:rsid w:val="00034CA8"/>
    <w:rsid w:val="00036618"/>
    <w:rsid w:val="000377FC"/>
    <w:rsid w:val="00037B95"/>
    <w:rsid w:val="00037C58"/>
    <w:rsid w:val="000407F2"/>
    <w:rsid w:val="00042325"/>
    <w:rsid w:val="00042A00"/>
    <w:rsid w:val="0004359B"/>
    <w:rsid w:val="00043F02"/>
    <w:rsid w:val="00044DCC"/>
    <w:rsid w:val="00045368"/>
    <w:rsid w:val="00045AB9"/>
    <w:rsid w:val="00045BFA"/>
    <w:rsid w:val="00046D73"/>
    <w:rsid w:val="00047211"/>
    <w:rsid w:val="00047F5C"/>
    <w:rsid w:val="00047FA3"/>
    <w:rsid w:val="0005130B"/>
    <w:rsid w:val="00054089"/>
    <w:rsid w:val="000549C1"/>
    <w:rsid w:val="00054A8D"/>
    <w:rsid w:val="00055326"/>
    <w:rsid w:val="00055E98"/>
    <w:rsid w:val="00056648"/>
    <w:rsid w:val="00057165"/>
    <w:rsid w:val="00057E69"/>
    <w:rsid w:val="00060C23"/>
    <w:rsid w:val="000614AF"/>
    <w:rsid w:val="00064116"/>
    <w:rsid w:val="0006419E"/>
    <w:rsid w:val="00064A2D"/>
    <w:rsid w:val="00064A5A"/>
    <w:rsid w:val="00065615"/>
    <w:rsid w:val="00065DFB"/>
    <w:rsid w:val="00066D11"/>
    <w:rsid w:val="00067AE6"/>
    <w:rsid w:val="0007172A"/>
    <w:rsid w:val="00072C91"/>
    <w:rsid w:val="00072F02"/>
    <w:rsid w:val="00073850"/>
    <w:rsid w:val="00073E71"/>
    <w:rsid w:val="00074269"/>
    <w:rsid w:val="00074CE8"/>
    <w:rsid w:val="000759B5"/>
    <w:rsid w:val="00076D6E"/>
    <w:rsid w:val="00076E1B"/>
    <w:rsid w:val="000818FF"/>
    <w:rsid w:val="000833C5"/>
    <w:rsid w:val="000837E7"/>
    <w:rsid w:val="00084C3E"/>
    <w:rsid w:val="000850B9"/>
    <w:rsid w:val="0008655C"/>
    <w:rsid w:val="00086FBC"/>
    <w:rsid w:val="0008764E"/>
    <w:rsid w:val="00090766"/>
    <w:rsid w:val="00091B7A"/>
    <w:rsid w:val="000925B6"/>
    <w:rsid w:val="00092E4F"/>
    <w:rsid w:val="00093B14"/>
    <w:rsid w:val="00094DDC"/>
    <w:rsid w:val="00095644"/>
    <w:rsid w:val="00096C8C"/>
    <w:rsid w:val="000A038F"/>
    <w:rsid w:val="000A11A5"/>
    <w:rsid w:val="000A136C"/>
    <w:rsid w:val="000A21C2"/>
    <w:rsid w:val="000A27B7"/>
    <w:rsid w:val="000A39E4"/>
    <w:rsid w:val="000A489A"/>
    <w:rsid w:val="000A5AA9"/>
    <w:rsid w:val="000A5CF7"/>
    <w:rsid w:val="000A6333"/>
    <w:rsid w:val="000A645F"/>
    <w:rsid w:val="000A7638"/>
    <w:rsid w:val="000B0A40"/>
    <w:rsid w:val="000B1BA7"/>
    <w:rsid w:val="000B2F7B"/>
    <w:rsid w:val="000B37B1"/>
    <w:rsid w:val="000B4D9B"/>
    <w:rsid w:val="000B6993"/>
    <w:rsid w:val="000B74C0"/>
    <w:rsid w:val="000C0839"/>
    <w:rsid w:val="000C0A72"/>
    <w:rsid w:val="000C23F7"/>
    <w:rsid w:val="000C2B4F"/>
    <w:rsid w:val="000C3CBB"/>
    <w:rsid w:val="000C52BA"/>
    <w:rsid w:val="000C7233"/>
    <w:rsid w:val="000C7777"/>
    <w:rsid w:val="000D360D"/>
    <w:rsid w:val="000D3CA1"/>
    <w:rsid w:val="000D3FE5"/>
    <w:rsid w:val="000D58A6"/>
    <w:rsid w:val="000D6A67"/>
    <w:rsid w:val="000D6AAA"/>
    <w:rsid w:val="000D6B15"/>
    <w:rsid w:val="000E13A6"/>
    <w:rsid w:val="000E1677"/>
    <w:rsid w:val="000E312B"/>
    <w:rsid w:val="000E4E7D"/>
    <w:rsid w:val="000E57C0"/>
    <w:rsid w:val="000E7D63"/>
    <w:rsid w:val="000F03A1"/>
    <w:rsid w:val="000F0E19"/>
    <w:rsid w:val="000F33C9"/>
    <w:rsid w:val="000F4E6D"/>
    <w:rsid w:val="000F5618"/>
    <w:rsid w:val="000F612C"/>
    <w:rsid w:val="000F7DD7"/>
    <w:rsid w:val="000F7EB5"/>
    <w:rsid w:val="0010033B"/>
    <w:rsid w:val="0010155C"/>
    <w:rsid w:val="00101F71"/>
    <w:rsid w:val="00104F1C"/>
    <w:rsid w:val="001060DE"/>
    <w:rsid w:val="001064F5"/>
    <w:rsid w:val="00107EBB"/>
    <w:rsid w:val="00110A20"/>
    <w:rsid w:val="00110A55"/>
    <w:rsid w:val="001119DD"/>
    <w:rsid w:val="00112014"/>
    <w:rsid w:val="001139AB"/>
    <w:rsid w:val="00113E95"/>
    <w:rsid w:val="00114D02"/>
    <w:rsid w:val="001161EE"/>
    <w:rsid w:val="0011683F"/>
    <w:rsid w:val="001171FB"/>
    <w:rsid w:val="0011752F"/>
    <w:rsid w:val="00122A96"/>
    <w:rsid w:val="00122B43"/>
    <w:rsid w:val="001231E4"/>
    <w:rsid w:val="001245B0"/>
    <w:rsid w:val="0012595E"/>
    <w:rsid w:val="001261DC"/>
    <w:rsid w:val="0012756F"/>
    <w:rsid w:val="00127EE0"/>
    <w:rsid w:val="00134C27"/>
    <w:rsid w:val="00135DC0"/>
    <w:rsid w:val="0013695F"/>
    <w:rsid w:val="00137462"/>
    <w:rsid w:val="0013746D"/>
    <w:rsid w:val="00140C95"/>
    <w:rsid w:val="0014183D"/>
    <w:rsid w:val="00143877"/>
    <w:rsid w:val="00143BB2"/>
    <w:rsid w:val="0014678C"/>
    <w:rsid w:val="00146E15"/>
    <w:rsid w:val="001521EF"/>
    <w:rsid w:val="00153198"/>
    <w:rsid w:val="00154A77"/>
    <w:rsid w:val="00157DBC"/>
    <w:rsid w:val="00160335"/>
    <w:rsid w:val="001604A3"/>
    <w:rsid w:val="00161E84"/>
    <w:rsid w:val="00162EF5"/>
    <w:rsid w:val="0016354B"/>
    <w:rsid w:val="001648F2"/>
    <w:rsid w:val="0016578B"/>
    <w:rsid w:val="00165B45"/>
    <w:rsid w:val="00166CDE"/>
    <w:rsid w:val="00166E2A"/>
    <w:rsid w:val="00167408"/>
    <w:rsid w:val="00170080"/>
    <w:rsid w:val="0017279E"/>
    <w:rsid w:val="0017312E"/>
    <w:rsid w:val="00173306"/>
    <w:rsid w:val="001740FD"/>
    <w:rsid w:val="00174FF7"/>
    <w:rsid w:val="00175F30"/>
    <w:rsid w:val="001775CB"/>
    <w:rsid w:val="00180FE9"/>
    <w:rsid w:val="00182120"/>
    <w:rsid w:val="001838A5"/>
    <w:rsid w:val="00184741"/>
    <w:rsid w:val="001902BD"/>
    <w:rsid w:val="00193FBC"/>
    <w:rsid w:val="00193FE2"/>
    <w:rsid w:val="0019515A"/>
    <w:rsid w:val="001953C5"/>
    <w:rsid w:val="00195FEB"/>
    <w:rsid w:val="001960A3"/>
    <w:rsid w:val="001A0820"/>
    <w:rsid w:val="001A158D"/>
    <w:rsid w:val="001A2136"/>
    <w:rsid w:val="001A3293"/>
    <w:rsid w:val="001A3A67"/>
    <w:rsid w:val="001A43B7"/>
    <w:rsid w:val="001A4EFD"/>
    <w:rsid w:val="001A654D"/>
    <w:rsid w:val="001A6C9C"/>
    <w:rsid w:val="001A7474"/>
    <w:rsid w:val="001B016D"/>
    <w:rsid w:val="001B0FDE"/>
    <w:rsid w:val="001B18F0"/>
    <w:rsid w:val="001B5643"/>
    <w:rsid w:val="001B5654"/>
    <w:rsid w:val="001B5740"/>
    <w:rsid w:val="001B5AF9"/>
    <w:rsid w:val="001B5C6E"/>
    <w:rsid w:val="001B659A"/>
    <w:rsid w:val="001B693F"/>
    <w:rsid w:val="001C161C"/>
    <w:rsid w:val="001C2B6C"/>
    <w:rsid w:val="001C4241"/>
    <w:rsid w:val="001C4331"/>
    <w:rsid w:val="001C5029"/>
    <w:rsid w:val="001C65C8"/>
    <w:rsid w:val="001D12EB"/>
    <w:rsid w:val="001D3245"/>
    <w:rsid w:val="001D34BD"/>
    <w:rsid w:val="001D4957"/>
    <w:rsid w:val="001D4FDF"/>
    <w:rsid w:val="001D56C9"/>
    <w:rsid w:val="001D5C1C"/>
    <w:rsid w:val="001D6304"/>
    <w:rsid w:val="001D6681"/>
    <w:rsid w:val="001D674B"/>
    <w:rsid w:val="001D688C"/>
    <w:rsid w:val="001D6FBE"/>
    <w:rsid w:val="001D7480"/>
    <w:rsid w:val="001E0BA8"/>
    <w:rsid w:val="001E0E29"/>
    <w:rsid w:val="001E22C3"/>
    <w:rsid w:val="001E2CB2"/>
    <w:rsid w:val="001E2FE1"/>
    <w:rsid w:val="001E4F86"/>
    <w:rsid w:val="001E5201"/>
    <w:rsid w:val="001F142B"/>
    <w:rsid w:val="001F180E"/>
    <w:rsid w:val="001F1F18"/>
    <w:rsid w:val="001F2BB2"/>
    <w:rsid w:val="001F37E9"/>
    <w:rsid w:val="001F573D"/>
    <w:rsid w:val="001F672C"/>
    <w:rsid w:val="001F7D98"/>
    <w:rsid w:val="00201028"/>
    <w:rsid w:val="00203429"/>
    <w:rsid w:val="0020420B"/>
    <w:rsid w:val="00206150"/>
    <w:rsid w:val="002075BF"/>
    <w:rsid w:val="002079D4"/>
    <w:rsid w:val="002107FB"/>
    <w:rsid w:val="002110B8"/>
    <w:rsid w:val="00211AC2"/>
    <w:rsid w:val="002124E9"/>
    <w:rsid w:val="0021331F"/>
    <w:rsid w:val="00214BD7"/>
    <w:rsid w:val="00215677"/>
    <w:rsid w:val="0021587A"/>
    <w:rsid w:val="00215AFF"/>
    <w:rsid w:val="00215B29"/>
    <w:rsid w:val="00215EAA"/>
    <w:rsid w:val="002172E4"/>
    <w:rsid w:val="00217AA4"/>
    <w:rsid w:val="00217B3B"/>
    <w:rsid w:val="00220734"/>
    <w:rsid w:val="00224498"/>
    <w:rsid w:val="00225337"/>
    <w:rsid w:val="00225A7A"/>
    <w:rsid w:val="00227441"/>
    <w:rsid w:val="00231306"/>
    <w:rsid w:val="0023258E"/>
    <w:rsid w:val="0023294E"/>
    <w:rsid w:val="00232B96"/>
    <w:rsid w:val="00234227"/>
    <w:rsid w:val="00234479"/>
    <w:rsid w:val="00235911"/>
    <w:rsid w:val="00235DB4"/>
    <w:rsid w:val="00236502"/>
    <w:rsid w:val="00240486"/>
    <w:rsid w:val="0024100E"/>
    <w:rsid w:val="002416E7"/>
    <w:rsid w:val="00242536"/>
    <w:rsid w:val="002435AA"/>
    <w:rsid w:val="00243B0E"/>
    <w:rsid w:val="00244A5D"/>
    <w:rsid w:val="00244BB6"/>
    <w:rsid w:val="00244BD9"/>
    <w:rsid w:val="0024715D"/>
    <w:rsid w:val="00247940"/>
    <w:rsid w:val="00250F83"/>
    <w:rsid w:val="002521BD"/>
    <w:rsid w:val="00254365"/>
    <w:rsid w:val="002574AE"/>
    <w:rsid w:val="002577F1"/>
    <w:rsid w:val="00261867"/>
    <w:rsid w:val="0026186D"/>
    <w:rsid w:val="00264C63"/>
    <w:rsid w:val="002659F4"/>
    <w:rsid w:val="00265E28"/>
    <w:rsid w:val="00267757"/>
    <w:rsid w:val="00271099"/>
    <w:rsid w:val="002724F8"/>
    <w:rsid w:val="002754E0"/>
    <w:rsid w:val="00276150"/>
    <w:rsid w:val="00277786"/>
    <w:rsid w:val="00277C59"/>
    <w:rsid w:val="002806F5"/>
    <w:rsid w:val="0028115D"/>
    <w:rsid w:val="00284094"/>
    <w:rsid w:val="002846E7"/>
    <w:rsid w:val="002848BF"/>
    <w:rsid w:val="00284BA8"/>
    <w:rsid w:val="002868B9"/>
    <w:rsid w:val="00286D0A"/>
    <w:rsid w:val="002871F7"/>
    <w:rsid w:val="002876FC"/>
    <w:rsid w:val="00287E92"/>
    <w:rsid w:val="002914FD"/>
    <w:rsid w:val="00291826"/>
    <w:rsid w:val="00291E9C"/>
    <w:rsid w:val="002922E8"/>
    <w:rsid w:val="0029259A"/>
    <w:rsid w:val="0029368A"/>
    <w:rsid w:val="002948BB"/>
    <w:rsid w:val="00294D32"/>
    <w:rsid w:val="00297696"/>
    <w:rsid w:val="00297A4C"/>
    <w:rsid w:val="002A0062"/>
    <w:rsid w:val="002A0510"/>
    <w:rsid w:val="002A2743"/>
    <w:rsid w:val="002A5320"/>
    <w:rsid w:val="002A5366"/>
    <w:rsid w:val="002A6CCE"/>
    <w:rsid w:val="002A79A3"/>
    <w:rsid w:val="002B2552"/>
    <w:rsid w:val="002B26BF"/>
    <w:rsid w:val="002B4EB8"/>
    <w:rsid w:val="002B52CA"/>
    <w:rsid w:val="002B5324"/>
    <w:rsid w:val="002B5B32"/>
    <w:rsid w:val="002B5F57"/>
    <w:rsid w:val="002B7879"/>
    <w:rsid w:val="002B7E46"/>
    <w:rsid w:val="002C063F"/>
    <w:rsid w:val="002C0A25"/>
    <w:rsid w:val="002C2E18"/>
    <w:rsid w:val="002C2EF8"/>
    <w:rsid w:val="002C3700"/>
    <w:rsid w:val="002C3C0A"/>
    <w:rsid w:val="002C4B39"/>
    <w:rsid w:val="002C6371"/>
    <w:rsid w:val="002C6953"/>
    <w:rsid w:val="002C7C8F"/>
    <w:rsid w:val="002C7F30"/>
    <w:rsid w:val="002D03C3"/>
    <w:rsid w:val="002D0EEB"/>
    <w:rsid w:val="002D2AB4"/>
    <w:rsid w:val="002D2B33"/>
    <w:rsid w:val="002D300B"/>
    <w:rsid w:val="002D58B9"/>
    <w:rsid w:val="002D65B5"/>
    <w:rsid w:val="002D76E3"/>
    <w:rsid w:val="002E17B4"/>
    <w:rsid w:val="002E2579"/>
    <w:rsid w:val="002E490B"/>
    <w:rsid w:val="002F13F9"/>
    <w:rsid w:val="002F38CA"/>
    <w:rsid w:val="002F3907"/>
    <w:rsid w:val="002F3F6E"/>
    <w:rsid w:val="002F4042"/>
    <w:rsid w:val="00301544"/>
    <w:rsid w:val="003030DA"/>
    <w:rsid w:val="003050D0"/>
    <w:rsid w:val="00305380"/>
    <w:rsid w:val="00305467"/>
    <w:rsid w:val="003063DB"/>
    <w:rsid w:val="00306848"/>
    <w:rsid w:val="00306DB7"/>
    <w:rsid w:val="003071C6"/>
    <w:rsid w:val="00307A40"/>
    <w:rsid w:val="00307FEA"/>
    <w:rsid w:val="00312B27"/>
    <w:rsid w:val="003136F4"/>
    <w:rsid w:val="00314CE9"/>
    <w:rsid w:val="00320690"/>
    <w:rsid w:val="00320707"/>
    <w:rsid w:val="00321E6A"/>
    <w:rsid w:val="003222E7"/>
    <w:rsid w:val="00323FB4"/>
    <w:rsid w:val="00326AEC"/>
    <w:rsid w:val="00331125"/>
    <w:rsid w:val="00331ABF"/>
    <w:rsid w:val="00331E43"/>
    <w:rsid w:val="00332B66"/>
    <w:rsid w:val="00332F67"/>
    <w:rsid w:val="0033564F"/>
    <w:rsid w:val="00335E81"/>
    <w:rsid w:val="003361F6"/>
    <w:rsid w:val="003373D2"/>
    <w:rsid w:val="00337B35"/>
    <w:rsid w:val="00340C17"/>
    <w:rsid w:val="003451FD"/>
    <w:rsid w:val="00345F4F"/>
    <w:rsid w:val="0034645C"/>
    <w:rsid w:val="00346884"/>
    <w:rsid w:val="0034696B"/>
    <w:rsid w:val="003469A6"/>
    <w:rsid w:val="003472F1"/>
    <w:rsid w:val="003473FF"/>
    <w:rsid w:val="00347A88"/>
    <w:rsid w:val="00350055"/>
    <w:rsid w:val="0035061D"/>
    <w:rsid w:val="00350A11"/>
    <w:rsid w:val="00351606"/>
    <w:rsid w:val="003529BD"/>
    <w:rsid w:val="00352A2E"/>
    <w:rsid w:val="00352A88"/>
    <w:rsid w:val="00352B55"/>
    <w:rsid w:val="003536FA"/>
    <w:rsid w:val="00353B32"/>
    <w:rsid w:val="0035419A"/>
    <w:rsid w:val="003543D7"/>
    <w:rsid w:val="00355286"/>
    <w:rsid w:val="0035576D"/>
    <w:rsid w:val="00355BB1"/>
    <w:rsid w:val="0035779A"/>
    <w:rsid w:val="00361155"/>
    <w:rsid w:val="00361DEE"/>
    <w:rsid w:val="003641C7"/>
    <w:rsid w:val="00365E8A"/>
    <w:rsid w:val="0036657B"/>
    <w:rsid w:val="003721EA"/>
    <w:rsid w:val="00373930"/>
    <w:rsid w:val="00374816"/>
    <w:rsid w:val="00374DA2"/>
    <w:rsid w:val="00374FBF"/>
    <w:rsid w:val="00375F8C"/>
    <w:rsid w:val="00376A0E"/>
    <w:rsid w:val="00377B69"/>
    <w:rsid w:val="0038020D"/>
    <w:rsid w:val="00381571"/>
    <w:rsid w:val="00385190"/>
    <w:rsid w:val="0038522B"/>
    <w:rsid w:val="003857A1"/>
    <w:rsid w:val="00386FD3"/>
    <w:rsid w:val="0038717A"/>
    <w:rsid w:val="0038762C"/>
    <w:rsid w:val="00387E8F"/>
    <w:rsid w:val="003902C3"/>
    <w:rsid w:val="00390AD7"/>
    <w:rsid w:val="00391470"/>
    <w:rsid w:val="003915DF"/>
    <w:rsid w:val="00391DD9"/>
    <w:rsid w:val="00391FEF"/>
    <w:rsid w:val="003935D0"/>
    <w:rsid w:val="00393816"/>
    <w:rsid w:val="003967EA"/>
    <w:rsid w:val="0039792F"/>
    <w:rsid w:val="00397DBA"/>
    <w:rsid w:val="003A08AD"/>
    <w:rsid w:val="003A0B2A"/>
    <w:rsid w:val="003A120F"/>
    <w:rsid w:val="003A1942"/>
    <w:rsid w:val="003A21D9"/>
    <w:rsid w:val="003A2651"/>
    <w:rsid w:val="003A2677"/>
    <w:rsid w:val="003A385F"/>
    <w:rsid w:val="003A6B14"/>
    <w:rsid w:val="003A74AF"/>
    <w:rsid w:val="003A79A6"/>
    <w:rsid w:val="003B194C"/>
    <w:rsid w:val="003B229D"/>
    <w:rsid w:val="003B2D66"/>
    <w:rsid w:val="003B2D9B"/>
    <w:rsid w:val="003B4DB3"/>
    <w:rsid w:val="003B4DD8"/>
    <w:rsid w:val="003B67A4"/>
    <w:rsid w:val="003B6CE6"/>
    <w:rsid w:val="003C0DA7"/>
    <w:rsid w:val="003C44F0"/>
    <w:rsid w:val="003C5579"/>
    <w:rsid w:val="003C5817"/>
    <w:rsid w:val="003C59F3"/>
    <w:rsid w:val="003C5F22"/>
    <w:rsid w:val="003D0478"/>
    <w:rsid w:val="003D0FD7"/>
    <w:rsid w:val="003D211E"/>
    <w:rsid w:val="003D2270"/>
    <w:rsid w:val="003D4752"/>
    <w:rsid w:val="003D4D06"/>
    <w:rsid w:val="003D5D42"/>
    <w:rsid w:val="003D7E3D"/>
    <w:rsid w:val="003D7FC0"/>
    <w:rsid w:val="003E0735"/>
    <w:rsid w:val="003E1798"/>
    <w:rsid w:val="003E2EBC"/>
    <w:rsid w:val="003E4A92"/>
    <w:rsid w:val="003E65C0"/>
    <w:rsid w:val="003E6CB8"/>
    <w:rsid w:val="003F01E1"/>
    <w:rsid w:val="003F0661"/>
    <w:rsid w:val="003F56B2"/>
    <w:rsid w:val="003F6644"/>
    <w:rsid w:val="003F6785"/>
    <w:rsid w:val="003F6CE3"/>
    <w:rsid w:val="003F6E3C"/>
    <w:rsid w:val="00400B45"/>
    <w:rsid w:val="0040111F"/>
    <w:rsid w:val="00402674"/>
    <w:rsid w:val="004035E4"/>
    <w:rsid w:val="00403716"/>
    <w:rsid w:val="00404787"/>
    <w:rsid w:val="00404B4C"/>
    <w:rsid w:val="00404D4A"/>
    <w:rsid w:val="0040530E"/>
    <w:rsid w:val="00412E61"/>
    <w:rsid w:val="00413FF4"/>
    <w:rsid w:val="0041421C"/>
    <w:rsid w:val="00414312"/>
    <w:rsid w:val="0041586C"/>
    <w:rsid w:val="00416A16"/>
    <w:rsid w:val="00420104"/>
    <w:rsid w:val="004222EB"/>
    <w:rsid w:val="00422C99"/>
    <w:rsid w:val="0042314A"/>
    <w:rsid w:val="004250C3"/>
    <w:rsid w:val="0042534F"/>
    <w:rsid w:val="00425A3D"/>
    <w:rsid w:val="0042637C"/>
    <w:rsid w:val="004274AF"/>
    <w:rsid w:val="004279E3"/>
    <w:rsid w:val="00430F03"/>
    <w:rsid w:val="00435B73"/>
    <w:rsid w:val="00435C5A"/>
    <w:rsid w:val="004360F1"/>
    <w:rsid w:val="00436A0E"/>
    <w:rsid w:val="004373C7"/>
    <w:rsid w:val="00437905"/>
    <w:rsid w:val="00437CF2"/>
    <w:rsid w:val="004403F1"/>
    <w:rsid w:val="00440B8D"/>
    <w:rsid w:val="00441005"/>
    <w:rsid w:val="00442C16"/>
    <w:rsid w:val="004432FA"/>
    <w:rsid w:val="00443A63"/>
    <w:rsid w:val="00443EC0"/>
    <w:rsid w:val="00444D0D"/>
    <w:rsid w:val="004503E9"/>
    <w:rsid w:val="00450C01"/>
    <w:rsid w:val="004533A3"/>
    <w:rsid w:val="0045369C"/>
    <w:rsid w:val="0045422B"/>
    <w:rsid w:val="00456C02"/>
    <w:rsid w:val="00457159"/>
    <w:rsid w:val="00457349"/>
    <w:rsid w:val="004600AB"/>
    <w:rsid w:val="00460CE8"/>
    <w:rsid w:val="00460F34"/>
    <w:rsid w:val="00461A25"/>
    <w:rsid w:val="004656D7"/>
    <w:rsid w:val="00465BDC"/>
    <w:rsid w:val="00465C2B"/>
    <w:rsid w:val="00465DB4"/>
    <w:rsid w:val="00465DBA"/>
    <w:rsid w:val="00471739"/>
    <w:rsid w:val="004738AA"/>
    <w:rsid w:val="0047652C"/>
    <w:rsid w:val="00476626"/>
    <w:rsid w:val="00476889"/>
    <w:rsid w:val="00480673"/>
    <w:rsid w:val="004811D9"/>
    <w:rsid w:val="00482795"/>
    <w:rsid w:val="004853B0"/>
    <w:rsid w:val="00486205"/>
    <w:rsid w:val="0049023D"/>
    <w:rsid w:val="0049091A"/>
    <w:rsid w:val="00491020"/>
    <w:rsid w:val="004925BE"/>
    <w:rsid w:val="00493403"/>
    <w:rsid w:val="00494E55"/>
    <w:rsid w:val="00495AE2"/>
    <w:rsid w:val="00496DFC"/>
    <w:rsid w:val="004972A9"/>
    <w:rsid w:val="004A15FC"/>
    <w:rsid w:val="004A1C1D"/>
    <w:rsid w:val="004A3169"/>
    <w:rsid w:val="004A3338"/>
    <w:rsid w:val="004A5395"/>
    <w:rsid w:val="004A6E56"/>
    <w:rsid w:val="004A704B"/>
    <w:rsid w:val="004A713C"/>
    <w:rsid w:val="004A7532"/>
    <w:rsid w:val="004B035F"/>
    <w:rsid w:val="004B1F9B"/>
    <w:rsid w:val="004B22F7"/>
    <w:rsid w:val="004B2712"/>
    <w:rsid w:val="004B2CE9"/>
    <w:rsid w:val="004B3589"/>
    <w:rsid w:val="004B3695"/>
    <w:rsid w:val="004B535B"/>
    <w:rsid w:val="004B6005"/>
    <w:rsid w:val="004B6CDB"/>
    <w:rsid w:val="004B6D45"/>
    <w:rsid w:val="004B7860"/>
    <w:rsid w:val="004B7DFF"/>
    <w:rsid w:val="004C01B9"/>
    <w:rsid w:val="004C15EC"/>
    <w:rsid w:val="004C170C"/>
    <w:rsid w:val="004C1712"/>
    <w:rsid w:val="004C2B05"/>
    <w:rsid w:val="004C2F13"/>
    <w:rsid w:val="004C3F6E"/>
    <w:rsid w:val="004C52CB"/>
    <w:rsid w:val="004C5592"/>
    <w:rsid w:val="004D059D"/>
    <w:rsid w:val="004D08F9"/>
    <w:rsid w:val="004D13F6"/>
    <w:rsid w:val="004D1579"/>
    <w:rsid w:val="004D34A9"/>
    <w:rsid w:val="004D36D6"/>
    <w:rsid w:val="004D39A9"/>
    <w:rsid w:val="004D3CB3"/>
    <w:rsid w:val="004D4179"/>
    <w:rsid w:val="004D4660"/>
    <w:rsid w:val="004D48C1"/>
    <w:rsid w:val="004E15E9"/>
    <w:rsid w:val="004E1C1F"/>
    <w:rsid w:val="004E3530"/>
    <w:rsid w:val="004E397F"/>
    <w:rsid w:val="004E488C"/>
    <w:rsid w:val="004E531E"/>
    <w:rsid w:val="004E69BD"/>
    <w:rsid w:val="004F0E3F"/>
    <w:rsid w:val="004F1FCE"/>
    <w:rsid w:val="004F23E7"/>
    <w:rsid w:val="004F2ECB"/>
    <w:rsid w:val="004F3367"/>
    <w:rsid w:val="004F34B8"/>
    <w:rsid w:val="004F3516"/>
    <w:rsid w:val="004F356A"/>
    <w:rsid w:val="004F3F76"/>
    <w:rsid w:val="004F4DED"/>
    <w:rsid w:val="004F55A8"/>
    <w:rsid w:val="004F72EE"/>
    <w:rsid w:val="005039DC"/>
    <w:rsid w:val="00503D78"/>
    <w:rsid w:val="0050448A"/>
    <w:rsid w:val="00505A21"/>
    <w:rsid w:val="00505DDD"/>
    <w:rsid w:val="00506578"/>
    <w:rsid w:val="0050714F"/>
    <w:rsid w:val="005076DE"/>
    <w:rsid w:val="0051139D"/>
    <w:rsid w:val="0051163D"/>
    <w:rsid w:val="00512C05"/>
    <w:rsid w:val="005157EA"/>
    <w:rsid w:val="0051606B"/>
    <w:rsid w:val="00516070"/>
    <w:rsid w:val="00516D0D"/>
    <w:rsid w:val="00517586"/>
    <w:rsid w:val="00520C0F"/>
    <w:rsid w:val="00520C69"/>
    <w:rsid w:val="00521D5C"/>
    <w:rsid w:val="00521E3C"/>
    <w:rsid w:val="00524131"/>
    <w:rsid w:val="005244E2"/>
    <w:rsid w:val="00527972"/>
    <w:rsid w:val="00527C42"/>
    <w:rsid w:val="00530A8C"/>
    <w:rsid w:val="00531312"/>
    <w:rsid w:val="00532CA2"/>
    <w:rsid w:val="00532FDA"/>
    <w:rsid w:val="0053318C"/>
    <w:rsid w:val="0053366E"/>
    <w:rsid w:val="00534754"/>
    <w:rsid w:val="0053579B"/>
    <w:rsid w:val="00535A19"/>
    <w:rsid w:val="00536DA1"/>
    <w:rsid w:val="00536E8F"/>
    <w:rsid w:val="00541847"/>
    <w:rsid w:val="00541EFF"/>
    <w:rsid w:val="005421EA"/>
    <w:rsid w:val="005447CC"/>
    <w:rsid w:val="00545925"/>
    <w:rsid w:val="0054625C"/>
    <w:rsid w:val="005465A5"/>
    <w:rsid w:val="005471D4"/>
    <w:rsid w:val="0054758C"/>
    <w:rsid w:val="00550069"/>
    <w:rsid w:val="005515C9"/>
    <w:rsid w:val="00551D24"/>
    <w:rsid w:val="00552181"/>
    <w:rsid w:val="00552812"/>
    <w:rsid w:val="00553085"/>
    <w:rsid w:val="005532A7"/>
    <w:rsid w:val="005557BD"/>
    <w:rsid w:val="00555CE3"/>
    <w:rsid w:val="005562B5"/>
    <w:rsid w:val="005564A7"/>
    <w:rsid w:val="00556A35"/>
    <w:rsid w:val="005577B2"/>
    <w:rsid w:val="005577C9"/>
    <w:rsid w:val="005605B8"/>
    <w:rsid w:val="005615DA"/>
    <w:rsid w:val="00561B82"/>
    <w:rsid w:val="00561D72"/>
    <w:rsid w:val="0056304A"/>
    <w:rsid w:val="00563860"/>
    <w:rsid w:val="0056531A"/>
    <w:rsid w:val="00567B2B"/>
    <w:rsid w:val="00571731"/>
    <w:rsid w:val="00573062"/>
    <w:rsid w:val="00574268"/>
    <w:rsid w:val="00574A17"/>
    <w:rsid w:val="00575010"/>
    <w:rsid w:val="00576493"/>
    <w:rsid w:val="00576E23"/>
    <w:rsid w:val="00577815"/>
    <w:rsid w:val="00577A2E"/>
    <w:rsid w:val="005843F2"/>
    <w:rsid w:val="005876D3"/>
    <w:rsid w:val="005876F6"/>
    <w:rsid w:val="00591F81"/>
    <w:rsid w:val="005922E3"/>
    <w:rsid w:val="005935DB"/>
    <w:rsid w:val="00593734"/>
    <w:rsid w:val="005A09AB"/>
    <w:rsid w:val="005A1D37"/>
    <w:rsid w:val="005A4912"/>
    <w:rsid w:val="005A7B28"/>
    <w:rsid w:val="005B0047"/>
    <w:rsid w:val="005B0521"/>
    <w:rsid w:val="005B085B"/>
    <w:rsid w:val="005B0C73"/>
    <w:rsid w:val="005B1B3C"/>
    <w:rsid w:val="005B2413"/>
    <w:rsid w:val="005B2F17"/>
    <w:rsid w:val="005B6639"/>
    <w:rsid w:val="005B737F"/>
    <w:rsid w:val="005B7764"/>
    <w:rsid w:val="005C08FD"/>
    <w:rsid w:val="005C1D29"/>
    <w:rsid w:val="005C3BF3"/>
    <w:rsid w:val="005C5FC8"/>
    <w:rsid w:val="005C6070"/>
    <w:rsid w:val="005C6482"/>
    <w:rsid w:val="005C71CB"/>
    <w:rsid w:val="005C75DB"/>
    <w:rsid w:val="005C77DE"/>
    <w:rsid w:val="005D1C4B"/>
    <w:rsid w:val="005D1F93"/>
    <w:rsid w:val="005D24AD"/>
    <w:rsid w:val="005D2DFC"/>
    <w:rsid w:val="005D3206"/>
    <w:rsid w:val="005D4865"/>
    <w:rsid w:val="005D58ED"/>
    <w:rsid w:val="005D5F55"/>
    <w:rsid w:val="005D6229"/>
    <w:rsid w:val="005D73D2"/>
    <w:rsid w:val="005D7D9B"/>
    <w:rsid w:val="005E0D02"/>
    <w:rsid w:val="005E117F"/>
    <w:rsid w:val="005E192D"/>
    <w:rsid w:val="005E2531"/>
    <w:rsid w:val="005E2783"/>
    <w:rsid w:val="005E680F"/>
    <w:rsid w:val="005E6F31"/>
    <w:rsid w:val="005E71C1"/>
    <w:rsid w:val="005F061A"/>
    <w:rsid w:val="005F0907"/>
    <w:rsid w:val="005F0A4C"/>
    <w:rsid w:val="005F0FD6"/>
    <w:rsid w:val="005F1007"/>
    <w:rsid w:val="005F2EB6"/>
    <w:rsid w:val="005F3362"/>
    <w:rsid w:val="005F3EEB"/>
    <w:rsid w:val="005F4099"/>
    <w:rsid w:val="005F5059"/>
    <w:rsid w:val="005F50F0"/>
    <w:rsid w:val="005F5AAA"/>
    <w:rsid w:val="005F62DD"/>
    <w:rsid w:val="005F78E9"/>
    <w:rsid w:val="005F7ACE"/>
    <w:rsid w:val="005F7DB8"/>
    <w:rsid w:val="005F7DE6"/>
    <w:rsid w:val="006015F6"/>
    <w:rsid w:val="00602901"/>
    <w:rsid w:val="00604248"/>
    <w:rsid w:val="00606512"/>
    <w:rsid w:val="00606AD4"/>
    <w:rsid w:val="006072AF"/>
    <w:rsid w:val="00610AFA"/>
    <w:rsid w:val="00614335"/>
    <w:rsid w:val="00616F33"/>
    <w:rsid w:val="00620710"/>
    <w:rsid w:val="00621A41"/>
    <w:rsid w:val="00622175"/>
    <w:rsid w:val="0062441C"/>
    <w:rsid w:val="00624548"/>
    <w:rsid w:val="006265A2"/>
    <w:rsid w:val="00627A12"/>
    <w:rsid w:val="0063058B"/>
    <w:rsid w:val="00631C9C"/>
    <w:rsid w:val="006328B3"/>
    <w:rsid w:val="00632BCD"/>
    <w:rsid w:val="00635B96"/>
    <w:rsid w:val="00640646"/>
    <w:rsid w:val="00640ADE"/>
    <w:rsid w:val="00640B93"/>
    <w:rsid w:val="00641B02"/>
    <w:rsid w:val="006421A3"/>
    <w:rsid w:val="00643712"/>
    <w:rsid w:val="006437B4"/>
    <w:rsid w:val="006454D5"/>
    <w:rsid w:val="00645715"/>
    <w:rsid w:val="0064636D"/>
    <w:rsid w:val="00646946"/>
    <w:rsid w:val="00652AEF"/>
    <w:rsid w:val="00653799"/>
    <w:rsid w:val="00660055"/>
    <w:rsid w:val="0066117B"/>
    <w:rsid w:val="006615B0"/>
    <w:rsid w:val="00662C23"/>
    <w:rsid w:val="00662E51"/>
    <w:rsid w:val="0066404A"/>
    <w:rsid w:val="00666D76"/>
    <w:rsid w:val="0066791D"/>
    <w:rsid w:val="0067142D"/>
    <w:rsid w:val="00673166"/>
    <w:rsid w:val="006736B7"/>
    <w:rsid w:val="006736D0"/>
    <w:rsid w:val="0067395B"/>
    <w:rsid w:val="00675994"/>
    <w:rsid w:val="006759FA"/>
    <w:rsid w:val="00681A38"/>
    <w:rsid w:val="006829EC"/>
    <w:rsid w:val="00682D6D"/>
    <w:rsid w:val="00682F3F"/>
    <w:rsid w:val="0068542E"/>
    <w:rsid w:val="00685666"/>
    <w:rsid w:val="00686B43"/>
    <w:rsid w:val="00687F75"/>
    <w:rsid w:val="00690C0C"/>
    <w:rsid w:val="006925C1"/>
    <w:rsid w:val="00692E18"/>
    <w:rsid w:val="006931EB"/>
    <w:rsid w:val="00693CBD"/>
    <w:rsid w:val="006953FD"/>
    <w:rsid w:val="006A11FA"/>
    <w:rsid w:val="006A1875"/>
    <w:rsid w:val="006A1C19"/>
    <w:rsid w:val="006A3804"/>
    <w:rsid w:val="006A3C16"/>
    <w:rsid w:val="006A5F7B"/>
    <w:rsid w:val="006A673F"/>
    <w:rsid w:val="006A7980"/>
    <w:rsid w:val="006B28AF"/>
    <w:rsid w:val="006B2DB9"/>
    <w:rsid w:val="006B4A36"/>
    <w:rsid w:val="006B7247"/>
    <w:rsid w:val="006C01EB"/>
    <w:rsid w:val="006C1247"/>
    <w:rsid w:val="006C294F"/>
    <w:rsid w:val="006C3605"/>
    <w:rsid w:val="006C385E"/>
    <w:rsid w:val="006C3922"/>
    <w:rsid w:val="006C4371"/>
    <w:rsid w:val="006C44F6"/>
    <w:rsid w:val="006C551E"/>
    <w:rsid w:val="006C5C82"/>
    <w:rsid w:val="006C6C57"/>
    <w:rsid w:val="006D07F3"/>
    <w:rsid w:val="006D1A49"/>
    <w:rsid w:val="006D1C0F"/>
    <w:rsid w:val="006D209A"/>
    <w:rsid w:val="006D4874"/>
    <w:rsid w:val="006D51C3"/>
    <w:rsid w:val="006D72E9"/>
    <w:rsid w:val="006E02BF"/>
    <w:rsid w:val="006E31C0"/>
    <w:rsid w:val="006E433A"/>
    <w:rsid w:val="006E5072"/>
    <w:rsid w:val="006F048A"/>
    <w:rsid w:val="006F07C7"/>
    <w:rsid w:val="006F1194"/>
    <w:rsid w:val="006F19D9"/>
    <w:rsid w:val="006F2FB9"/>
    <w:rsid w:val="006F406E"/>
    <w:rsid w:val="006F60A0"/>
    <w:rsid w:val="006F7866"/>
    <w:rsid w:val="007000F2"/>
    <w:rsid w:val="007002DB"/>
    <w:rsid w:val="00700330"/>
    <w:rsid w:val="007005D2"/>
    <w:rsid w:val="00702102"/>
    <w:rsid w:val="00702256"/>
    <w:rsid w:val="007044FC"/>
    <w:rsid w:val="00704C30"/>
    <w:rsid w:val="00707580"/>
    <w:rsid w:val="00710B17"/>
    <w:rsid w:val="00711EA8"/>
    <w:rsid w:val="0071307E"/>
    <w:rsid w:val="00713E3D"/>
    <w:rsid w:val="00714343"/>
    <w:rsid w:val="007156CB"/>
    <w:rsid w:val="007160C3"/>
    <w:rsid w:val="00716E55"/>
    <w:rsid w:val="00717002"/>
    <w:rsid w:val="007206FE"/>
    <w:rsid w:val="007208BF"/>
    <w:rsid w:val="00721837"/>
    <w:rsid w:val="00722626"/>
    <w:rsid w:val="00723A35"/>
    <w:rsid w:val="00723C1E"/>
    <w:rsid w:val="00730BD3"/>
    <w:rsid w:val="0073122B"/>
    <w:rsid w:val="0073489F"/>
    <w:rsid w:val="00740E03"/>
    <w:rsid w:val="00743B4F"/>
    <w:rsid w:val="00743B66"/>
    <w:rsid w:val="007463CC"/>
    <w:rsid w:val="007478BB"/>
    <w:rsid w:val="0075160A"/>
    <w:rsid w:val="00751CC0"/>
    <w:rsid w:val="00753AF5"/>
    <w:rsid w:val="00753C1E"/>
    <w:rsid w:val="00753D83"/>
    <w:rsid w:val="0075483A"/>
    <w:rsid w:val="00754E1E"/>
    <w:rsid w:val="00755B84"/>
    <w:rsid w:val="00755F87"/>
    <w:rsid w:val="007609B6"/>
    <w:rsid w:val="00761193"/>
    <w:rsid w:val="00761F46"/>
    <w:rsid w:val="007634AB"/>
    <w:rsid w:val="00763B18"/>
    <w:rsid w:val="007650E8"/>
    <w:rsid w:val="00767834"/>
    <w:rsid w:val="0077058A"/>
    <w:rsid w:val="0077076E"/>
    <w:rsid w:val="00773006"/>
    <w:rsid w:val="007738F6"/>
    <w:rsid w:val="00773AFE"/>
    <w:rsid w:val="00775B80"/>
    <w:rsid w:val="00775F9A"/>
    <w:rsid w:val="007770DA"/>
    <w:rsid w:val="007771D0"/>
    <w:rsid w:val="0077772D"/>
    <w:rsid w:val="0077775F"/>
    <w:rsid w:val="007779AD"/>
    <w:rsid w:val="00777AE5"/>
    <w:rsid w:val="0078179F"/>
    <w:rsid w:val="00781B67"/>
    <w:rsid w:val="00781B8B"/>
    <w:rsid w:val="0078330A"/>
    <w:rsid w:val="00783B11"/>
    <w:rsid w:val="007859D1"/>
    <w:rsid w:val="00785B32"/>
    <w:rsid w:val="00786FBD"/>
    <w:rsid w:val="00787339"/>
    <w:rsid w:val="00790BB4"/>
    <w:rsid w:val="0079141D"/>
    <w:rsid w:val="0079214F"/>
    <w:rsid w:val="00793CA8"/>
    <w:rsid w:val="0079661B"/>
    <w:rsid w:val="007967F2"/>
    <w:rsid w:val="00797BC7"/>
    <w:rsid w:val="007A069A"/>
    <w:rsid w:val="007A184F"/>
    <w:rsid w:val="007A2074"/>
    <w:rsid w:val="007A278F"/>
    <w:rsid w:val="007A2B4C"/>
    <w:rsid w:val="007A6C12"/>
    <w:rsid w:val="007A79CE"/>
    <w:rsid w:val="007A7A71"/>
    <w:rsid w:val="007B0902"/>
    <w:rsid w:val="007B0F66"/>
    <w:rsid w:val="007B2142"/>
    <w:rsid w:val="007B3358"/>
    <w:rsid w:val="007B4166"/>
    <w:rsid w:val="007B4698"/>
    <w:rsid w:val="007B49A6"/>
    <w:rsid w:val="007B7525"/>
    <w:rsid w:val="007B75A8"/>
    <w:rsid w:val="007C194F"/>
    <w:rsid w:val="007C282A"/>
    <w:rsid w:val="007C396B"/>
    <w:rsid w:val="007C3EB7"/>
    <w:rsid w:val="007C48EB"/>
    <w:rsid w:val="007C6712"/>
    <w:rsid w:val="007D1E1B"/>
    <w:rsid w:val="007D31B9"/>
    <w:rsid w:val="007D4306"/>
    <w:rsid w:val="007D50F8"/>
    <w:rsid w:val="007D586E"/>
    <w:rsid w:val="007D69C0"/>
    <w:rsid w:val="007D6EC6"/>
    <w:rsid w:val="007D7268"/>
    <w:rsid w:val="007D745C"/>
    <w:rsid w:val="007E12E8"/>
    <w:rsid w:val="007E1376"/>
    <w:rsid w:val="007E384A"/>
    <w:rsid w:val="007E3CB3"/>
    <w:rsid w:val="007E418B"/>
    <w:rsid w:val="007E4401"/>
    <w:rsid w:val="007E5273"/>
    <w:rsid w:val="007E5CF6"/>
    <w:rsid w:val="007E6B9C"/>
    <w:rsid w:val="007E7AFE"/>
    <w:rsid w:val="007F0219"/>
    <w:rsid w:val="007F131B"/>
    <w:rsid w:val="007F159C"/>
    <w:rsid w:val="007F16F4"/>
    <w:rsid w:val="007F1E0A"/>
    <w:rsid w:val="007F2104"/>
    <w:rsid w:val="007F239B"/>
    <w:rsid w:val="007F2408"/>
    <w:rsid w:val="007F2D4A"/>
    <w:rsid w:val="007F2E90"/>
    <w:rsid w:val="007F5080"/>
    <w:rsid w:val="007F6901"/>
    <w:rsid w:val="007F75B8"/>
    <w:rsid w:val="008004F9"/>
    <w:rsid w:val="008016ED"/>
    <w:rsid w:val="00806629"/>
    <w:rsid w:val="00807DC9"/>
    <w:rsid w:val="00807DFC"/>
    <w:rsid w:val="00810A1E"/>
    <w:rsid w:val="00811E12"/>
    <w:rsid w:val="00812D57"/>
    <w:rsid w:val="00813200"/>
    <w:rsid w:val="0081351E"/>
    <w:rsid w:val="008138A8"/>
    <w:rsid w:val="00814261"/>
    <w:rsid w:val="00814AA6"/>
    <w:rsid w:val="00814BC4"/>
    <w:rsid w:val="0081578E"/>
    <w:rsid w:val="008179DA"/>
    <w:rsid w:val="00820314"/>
    <w:rsid w:val="00820B26"/>
    <w:rsid w:val="00821255"/>
    <w:rsid w:val="008249B1"/>
    <w:rsid w:val="008258F3"/>
    <w:rsid w:val="00826ED6"/>
    <w:rsid w:val="00827521"/>
    <w:rsid w:val="008307C9"/>
    <w:rsid w:val="00831375"/>
    <w:rsid w:val="00834DA9"/>
    <w:rsid w:val="0083664C"/>
    <w:rsid w:val="008400B7"/>
    <w:rsid w:val="0084586E"/>
    <w:rsid w:val="00846C66"/>
    <w:rsid w:val="00850603"/>
    <w:rsid w:val="0085111D"/>
    <w:rsid w:val="0085140B"/>
    <w:rsid w:val="00851CEF"/>
    <w:rsid w:val="008533B3"/>
    <w:rsid w:val="00853547"/>
    <w:rsid w:val="0085577E"/>
    <w:rsid w:val="00855B7E"/>
    <w:rsid w:val="00855DF7"/>
    <w:rsid w:val="008568F1"/>
    <w:rsid w:val="00857827"/>
    <w:rsid w:val="00862735"/>
    <w:rsid w:val="00862D2F"/>
    <w:rsid w:val="008637DB"/>
    <w:rsid w:val="00864F77"/>
    <w:rsid w:val="00866105"/>
    <w:rsid w:val="00866CD1"/>
    <w:rsid w:val="008703F0"/>
    <w:rsid w:val="008719E1"/>
    <w:rsid w:val="00872B4E"/>
    <w:rsid w:val="00873F2C"/>
    <w:rsid w:val="00874565"/>
    <w:rsid w:val="00874F73"/>
    <w:rsid w:val="00875386"/>
    <w:rsid w:val="00875557"/>
    <w:rsid w:val="00876123"/>
    <w:rsid w:val="0087719A"/>
    <w:rsid w:val="0087765B"/>
    <w:rsid w:val="0088017F"/>
    <w:rsid w:val="00880975"/>
    <w:rsid w:val="00880F0D"/>
    <w:rsid w:val="00881C22"/>
    <w:rsid w:val="00882339"/>
    <w:rsid w:val="00882684"/>
    <w:rsid w:val="0088273A"/>
    <w:rsid w:val="00882E06"/>
    <w:rsid w:val="008841DC"/>
    <w:rsid w:val="00885072"/>
    <w:rsid w:val="0088687D"/>
    <w:rsid w:val="008877B4"/>
    <w:rsid w:val="00887E09"/>
    <w:rsid w:val="00887EAB"/>
    <w:rsid w:val="008901BE"/>
    <w:rsid w:val="0089076A"/>
    <w:rsid w:val="008918B9"/>
    <w:rsid w:val="00893BF8"/>
    <w:rsid w:val="00894184"/>
    <w:rsid w:val="0089432A"/>
    <w:rsid w:val="00895E07"/>
    <w:rsid w:val="00896668"/>
    <w:rsid w:val="0089671D"/>
    <w:rsid w:val="008976B7"/>
    <w:rsid w:val="008A25A6"/>
    <w:rsid w:val="008A39EA"/>
    <w:rsid w:val="008A3FEB"/>
    <w:rsid w:val="008A44F5"/>
    <w:rsid w:val="008A484F"/>
    <w:rsid w:val="008A4B9A"/>
    <w:rsid w:val="008A57A2"/>
    <w:rsid w:val="008A5FD1"/>
    <w:rsid w:val="008A6827"/>
    <w:rsid w:val="008A773E"/>
    <w:rsid w:val="008B6263"/>
    <w:rsid w:val="008B775F"/>
    <w:rsid w:val="008B7C39"/>
    <w:rsid w:val="008C01D3"/>
    <w:rsid w:val="008C045D"/>
    <w:rsid w:val="008C0EC3"/>
    <w:rsid w:val="008C2289"/>
    <w:rsid w:val="008C2467"/>
    <w:rsid w:val="008C360F"/>
    <w:rsid w:val="008C4593"/>
    <w:rsid w:val="008C4FF1"/>
    <w:rsid w:val="008D0CA7"/>
    <w:rsid w:val="008D0F91"/>
    <w:rsid w:val="008D1BB1"/>
    <w:rsid w:val="008D2026"/>
    <w:rsid w:val="008D21E8"/>
    <w:rsid w:val="008D2C3A"/>
    <w:rsid w:val="008D3143"/>
    <w:rsid w:val="008D34E5"/>
    <w:rsid w:val="008D3C3E"/>
    <w:rsid w:val="008D4FC5"/>
    <w:rsid w:val="008D5B8A"/>
    <w:rsid w:val="008D62C1"/>
    <w:rsid w:val="008D7554"/>
    <w:rsid w:val="008E0F1D"/>
    <w:rsid w:val="008E1A05"/>
    <w:rsid w:val="008E3516"/>
    <w:rsid w:val="008E41D5"/>
    <w:rsid w:val="008E468F"/>
    <w:rsid w:val="008E5705"/>
    <w:rsid w:val="008E6805"/>
    <w:rsid w:val="008E689E"/>
    <w:rsid w:val="008F08AD"/>
    <w:rsid w:val="008F08EA"/>
    <w:rsid w:val="008F25EC"/>
    <w:rsid w:val="008F273E"/>
    <w:rsid w:val="008F3E8C"/>
    <w:rsid w:val="008F4299"/>
    <w:rsid w:val="008F5175"/>
    <w:rsid w:val="008F586D"/>
    <w:rsid w:val="008F6384"/>
    <w:rsid w:val="009043E2"/>
    <w:rsid w:val="0090492F"/>
    <w:rsid w:val="00904D88"/>
    <w:rsid w:val="00905021"/>
    <w:rsid w:val="0090562B"/>
    <w:rsid w:val="009064CD"/>
    <w:rsid w:val="0090696D"/>
    <w:rsid w:val="00907056"/>
    <w:rsid w:val="009072A6"/>
    <w:rsid w:val="0090742F"/>
    <w:rsid w:val="009074D0"/>
    <w:rsid w:val="0091117F"/>
    <w:rsid w:val="009120C5"/>
    <w:rsid w:val="00912F75"/>
    <w:rsid w:val="0091596A"/>
    <w:rsid w:val="00916099"/>
    <w:rsid w:val="00920E2D"/>
    <w:rsid w:val="00921974"/>
    <w:rsid w:val="00922720"/>
    <w:rsid w:val="00924949"/>
    <w:rsid w:val="009249DC"/>
    <w:rsid w:val="009253CA"/>
    <w:rsid w:val="00926755"/>
    <w:rsid w:val="009273D8"/>
    <w:rsid w:val="009278D4"/>
    <w:rsid w:val="0093032A"/>
    <w:rsid w:val="0093174A"/>
    <w:rsid w:val="009325A8"/>
    <w:rsid w:val="0093521D"/>
    <w:rsid w:val="00935358"/>
    <w:rsid w:val="0093699A"/>
    <w:rsid w:val="009371D8"/>
    <w:rsid w:val="0094219B"/>
    <w:rsid w:val="00943579"/>
    <w:rsid w:val="00943AA4"/>
    <w:rsid w:val="00943D4A"/>
    <w:rsid w:val="009454BE"/>
    <w:rsid w:val="00950409"/>
    <w:rsid w:val="00950D09"/>
    <w:rsid w:val="0095145C"/>
    <w:rsid w:val="009525E2"/>
    <w:rsid w:val="00952E84"/>
    <w:rsid w:val="00953C05"/>
    <w:rsid w:val="009547CA"/>
    <w:rsid w:val="00954C4A"/>
    <w:rsid w:val="00955170"/>
    <w:rsid w:val="00956314"/>
    <w:rsid w:val="00961F7C"/>
    <w:rsid w:val="0096264C"/>
    <w:rsid w:val="0096481A"/>
    <w:rsid w:val="0096522C"/>
    <w:rsid w:val="00965949"/>
    <w:rsid w:val="00965C1A"/>
    <w:rsid w:val="00966320"/>
    <w:rsid w:val="00966C5B"/>
    <w:rsid w:val="009674B5"/>
    <w:rsid w:val="00970DCF"/>
    <w:rsid w:val="00974514"/>
    <w:rsid w:val="009800DD"/>
    <w:rsid w:val="00981BE8"/>
    <w:rsid w:val="00982B67"/>
    <w:rsid w:val="00984371"/>
    <w:rsid w:val="00984E4C"/>
    <w:rsid w:val="009909AF"/>
    <w:rsid w:val="00991926"/>
    <w:rsid w:val="0099207A"/>
    <w:rsid w:val="0099251E"/>
    <w:rsid w:val="009934E1"/>
    <w:rsid w:val="00993648"/>
    <w:rsid w:val="0099685D"/>
    <w:rsid w:val="00997AF5"/>
    <w:rsid w:val="00997BAE"/>
    <w:rsid w:val="009A1518"/>
    <w:rsid w:val="009A2308"/>
    <w:rsid w:val="009A28F5"/>
    <w:rsid w:val="009A31E9"/>
    <w:rsid w:val="009A4A89"/>
    <w:rsid w:val="009A4F77"/>
    <w:rsid w:val="009A5EAD"/>
    <w:rsid w:val="009A6662"/>
    <w:rsid w:val="009A7D6F"/>
    <w:rsid w:val="009B10F1"/>
    <w:rsid w:val="009B155E"/>
    <w:rsid w:val="009B1FE8"/>
    <w:rsid w:val="009B2855"/>
    <w:rsid w:val="009B2AF9"/>
    <w:rsid w:val="009B56BD"/>
    <w:rsid w:val="009B5E37"/>
    <w:rsid w:val="009B6040"/>
    <w:rsid w:val="009B6916"/>
    <w:rsid w:val="009B7AC4"/>
    <w:rsid w:val="009C1D12"/>
    <w:rsid w:val="009C21C3"/>
    <w:rsid w:val="009C2296"/>
    <w:rsid w:val="009C2BE6"/>
    <w:rsid w:val="009C4F2B"/>
    <w:rsid w:val="009C5EC9"/>
    <w:rsid w:val="009C60B0"/>
    <w:rsid w:val="009C7BE2"/>
    <w:rsid w:val="009D031E"/>
    <w:rsid w:val="009D409B"/>
    <w:rsid w:val="009D41CB"/>
    <w:rsid w:val="009D5159"/>
    <w:rsid w:val="009D7F03"/>
    <w:rsid w:val="009D7FB8"/>
    <w:rsid w:val="009E0797"/>
    <w:rsid w:val="009E3D8C"/>
    <w:rsid w:val="009E4C76"/>
    <w:rsid w:val="009E5BA3"/>
    <w:rsid w:val="009E767F"/>
    <w:rsid w:val="009F0D2B"/>
    <w:rsid w:val="009F1B79"/>
    <w:rsid w:val="009F347C"/>
    <w:rsid w:val="009F3765"/>
    <w:rsid w:val="009F638F"/>
    <w:rsid w:val="009F69AC"/>
    <w:rsid w:val="009F78C2"/>
    <w:rsid w:val="00A0027C"/>
    <w:rsid w:val="00A00557"/>
    <w:rsid w:val="00A01AAD"/>
    <w:rsid w:val="00A023D1"/>
    <w:rsid w:val="00A029E6"/>
    <w:rsid w:val="00A02DD8"/>
    <w:rsid w:val="00A03A64"/>
    <w:rsid w:val="00A04A99"/>
    <w:rsid w:val="00A04DA1"/>
    <w:rsid w:val="00A0593E"/>
    <w:rsid w:val="00A0717F"/>
    <w:rsid w:val="00A07A18"/>
    <w:rsid w:val="00A07DAA"/>
    <w:rsid w:val="00A110A3"/>
    <w:rsid w:val="00A12AF1"/>
    <w:rsid w:val="00A12B80"/>
    <w:rsid w:val="00A130A3"/>
    <w:rsid w:val="00A131E1"/>
    <w:rsid w:val="00A13626"/>
    <w:rsid w:val="00A13B1F"/>
    <w:rsid w:val="00A16A23"/>
    <w:rsid w:val="00A17769"/>
    <w:rsid w:val="00A20B96"/>
    <w:rsid w:val="00A21966"/>
    <w:rsid w:val="00A2228C"/>
    <w:rsid w:val="00A2242B"/>
    <w:rsid w:val="00A22D85"/>
    <w:rsid w:val="00A22EF1"/>
    <w:rsid w:val="00A23FB4"/>
    <w:rsid w:val="00A24D5F"/>
    <w:rsid w:val="00A27A00"/>
    <w:rsid w:val="00A317C0"/>
    <w:rsid w:val="00A3234A"/>
    <w:rsid w:val="00A33BD0"/>
    <w:rsid w:val="00A34158"/>
    <w:rsid w:val="00A34202"/>
    <w:rsid w:val="00A34639"/>
    <w:rsid w:val="00A34B9C"/>
    <w:rsid w:val="00A34DEC"/>
    <w:rsid w:val="00A37376"/>
    <w:rsid w:val="00A37780"/>
    <w:rsid w:val="00A37EE9"/>
    <w:rsid w:val="00A407A8"/>
    <w:rsid w:val="00A41C7C"/>
    <w:rsid w:val="00A44795"/>
    <w:rsid w:val="00A45FCF"/>
    <w:rsid w:val="00A4626A"/>
    <w:rsid w:val="00A46C64"/>
    <w:rsid w:val="00A46E12"/>
    <w:rsid w:val="00A47289"/>
    <w:rsid w:val="00A47475"/>
    <w:rsid w:val="00A50205"/>
    <w:rsid w:val="00A50282"/>
    <w:rsid w:val="00A50FB8"/>
    <w:rsid w:val="00A531F5"/>
    <w:rsid w:val="00A54320"/>
    <w:rsid w:val="00A57DFD"/>
    <w:rsid w:val="00A61B73"/>
    <w:rsid w:val="00A634BC"/>
    <w:rsid w:val="00A636A2"/>
    <w:rsid w:val="00A6388C"/>
    <w:rsid w:val="00A639CB"/>
    <w:rsid w:val="00A64147"/>
    <w:rsid w:val="00A64631"/>
    <w:rsid w:val="00A64D1B"/>
    <w:rsid w:val="00A64F81"/>
    <w:rsid w:val="00A65916"/>
    <w:rsid w:val="00A65C47"/>
    <w:rsid w:val="00A65F73"/>
    <w:rsid w:val="00A7067F"/>
    <w:rsid w:val="00A715E7"/>
    <w:rsid w:val="00A71B1F"/>
    <w:rsid w:val="00A71F25"/>
    <w:rsid w:val="00A74FB6"/>
    <w:rsid w:val="00A75081"/>
    <w:rsid w:val="00A80556"/>
    <w:rsid w:val="00A8184E"/>
    <w:rsid w:val="00A81B06"/>
    <w:rsid w:val="00A81DCA"/>
    <w:rsid w:val="00A82692"/>
    <w:rsid w:val="00A826B5"/>
    <w:rsid w:val="00A84118"/>
    <w:rsid w:val="00A85045"/>
    <w:rsid w:val="00A8509E"/>
    <w:rsid w:val="00A85E8E"/>
    <w:rsid w:val="00A956D9"/>
    <w:rsid w:val="00A971C5"/>
    <w:rsid w:val="00AA28DA"/>
    <w:rsid w:val="00AA2D68"/>
    <w:rsid w:val="00AA3941"/>
    <w:rsid w:val="00AA3CCA"/>
    <w:rsid w:val="00AA6E9F"/>
    <w:rsid w:val="00AA700A"/>
    <w:rsid w:val="00AA74D2"/>
    <w:rsid w:val="00AB0F12"/>
    <w:rsid w:val="00AB2D01"/>
    <w:rsid w:val="00AB411B"/>
    <w:rsid w:val="00AB6B52"/>
    <w:rsid w:val="00AC03B4"/>
    <w:rsid w:val="00AC1E5D"/>
    <w:rsid w:val="00AC2B76"/>
    <w:rsid w:val="00AC3452"/>
    <w:rsid w:val="00AC3516"/>
    <w:rsid w:val="00AC5098"/>
    <w:rsid w:val="00AC63A3"/>
    <w:rsid w:val="00AD0ECD"/>
    <w:rsid w:val="00AD15AD"/>
    <w:rsid w:val="00AD16E8"/>
    <w:rsid w:val="00AD1CD2"/>
    <w:rsid w:val="00AD1EEB"/>
    <w:rsid w:val="00AD2739"/>
    <w:rsid w:val="00AD447F"/>
    <w:rsid w:val="00AD54DF"/>
    <w:rsid w:val="00AD7AA6"/>
    <w:rsid w:val="00AE1A3D"/>
    <w:rsid w:val="00AE322A"/>
    <w:rsid w:val="00AE3835"/>
    <w:rsid w:val="00AE3EEB"/>
    <w:rsid w:val="00AE42E3"/>
    <w:rsid w:val="00AE5404"/>
    <w:rsid w:val="00AE5D82"/>
    <w:rsid w:val="00AE6221"/>
    <w:rsid w:val="00AE66AC"/>
    <w:rsid w:val="00AE67AC"/>
    <w:rsid w:val="00AF091C"/>
    <w:rsid w:val="00AF092A"/>
    <w:rsid w:val="00AF0ED1"/>
    <w:rsid w:val="00AF2287"/>
    <w:rsid w:val="00AF2EBF"/>
    <w:rsid w:val="00AF31DF"/>
    <w:rsid w:val="00AF53A0"/>
    <w:rsid w:val="00AF6912"/>
    <w:rsid w:val="00AF7A2A"/>
    <w:rsid w:val="00B00CD6"/>
    <w:rsid w:val="00B00D3A"/>
    <w:rsid w:val="00B00E9A"/>
    <w:rsid w:val="00B02A2E"/>
    <w:rsid w:val="00B044D2"/>
    <w:rsid w:val="00B049B0"/>
    <w:rsid w:val="00B050F0"/>
    <w:rsid w:val="00B11AE2"/>
    <w:rsid w:val="00B13238"/>
    <w:rsid w:val="00B15445"/>
    <w:rsid w:val="00B17ED4"/>
    <w:rsid w:val="00B20DC5"/>
    <w:rsid w:val="00B20F1A"/>
    <w:rsid w:val="00B22658"/>
    <w:rsid w:val="00B227DF"/>
    <w:rsid w:val="00B23033"/>
    <w:rsid w:val="00B23649"/>
    <w:rsid w:val="00B25ECB"/>
    <w:rsid w:val="00B27C6A"/>
    <w:rsid w:val="00B27E19"/>
    <w:rsid w:val="00B3081A"/>
    <w:rsid w:val="00B30AE3"/>
    <w:rsid w:val="00B31635"/>
    <w:rsid w:val="00B31BD1"/>
    <w:rsid w:val="00B3243E"/>
    <w:rsid w:val="00B333C9"/>
    <w:rsid w:val="00B35102"/>
    <w:rsid w:val="00B35773"/>
    <w:rsid w:val="00B36E38"/>
    <w:rsid w:val="00B41EAC"/>
    <w:rsid w:val="00B43627"/>
    <w:rsid w:val="00B4388A"/>
    <w:rsid w:val="00B43D29"/>
    <w:rsid w:val="00B468F4"/>
    <w:rsid w:val="00B46D23"/>
    <w:rsid w:val="00B479FD"/>
    <w:rsid w:val="00B502D6"/>
    <w:rsid w:val="00B5154F"/>
    <w:rsid w:val="00B523EC"/>
    <w:rsid w:val="00B52C74"/>
    <w:rsid w:val="00B53C04"/>
    <w:rsid w:val="00B5410D"/>
    <w:rsid w:val="00B55668"/>
    <w:rsid w:val="00B567D8"/>
    <w:rsid w:val="00B56D3D"/>
    <w:rsid w:val="00B6143A"/>
    <w:rsid w:val="00B62C02"/>
    <w:rsid w:val="00B63140"/>
    <w:rsid w:val="00B63204"/>
    <w:rsid w:val="00B65E8B"/>
    <w:rsid w:val="00B667D0"/>
    <w:rsid w:val="00B67D54"/>
    <w:rsid w:val="00B705AB"/>
    <w:rsid w:val="00B72727"/>
    <w:rsid w:val="00B73C10"/>
    <w:rsid w:val="00B745A0"/>
    <w:rsid w:val="00B757B6"/>
    <w:rsid w:val="00B7759D"/>
    <w:rsid w:val="00B77F06"/>
    <w:rsid w:val="00B80178"/>
    <w:rsid w:val="00B80E19"/>
    <w:rsid w:val="00B8187A"/>
    <w:rsid w:val="00B82A0E"/>
    <w:rsid w:val="00B86B53"/>
    <w:rsid w:val="00B87E1A"/>
    <w:rsid w:val="00B87FC7"/>
    <w:rsid w:val="00B921C1"/>
    <w:rsid w:val="00B93614"/>
    <w:rsid w:val="00B93669"/>
    <w:rsid w:val="00B94AB3"/>
    <w:rsid w:val="00B9794C"/>
    <w:rsid w:val="00B979A7"/>
    <w:rsid w:val="00BA09E3"/>
    <w:rsid w:val="00BA134C"/>
    <w:rsid w:val="00BA246D"/>
    <w:rsid w:val="00BA2C91"/>
    <w:rsid w:val="00BA3C9F"/>
    <w:rsid w:val="00BA4256"/>
    <w:rsid w:val="00BA5F14"/>
    <w:rsid w:val="00BA6652"/>
    <w:rsid w:val="00BA6AD4"/>
    <w:rsid w:val="00BA7139"/>
    <w:rsid w:val="00BA7AC2"/>
    <w:rsid w:val="00BB02B8"/>
    <w:rsid w:val="00BB06E1"/>
    <w:rsid w:val="00BB2A34"/>
    <w:rsid w:val="00BB2C95"/>
    <w:rsid w:val="00BB3C98"/>
    <w:rsid w:val="00BB460F"/>
    <w:rsid w:val="00BB4B79"/>
    <w:rsid w:val="00BB50CF"/>
    <w:rsid w:val="00BB7EB1"/>
    <w:rsid w:val="00BC178F"/>
    <w:rsid w:val="00BC409A"/>
    <w:rsid w:val="00BC472F"/>
    <w:rsid w:val="00BC5E10"/>
    <w:rsid w:val="00BC79EB"/>
    <w:rsid w:val="00BD0561"/>
    <w:rsid w:val="00BD1298"/>
    <w:rsid w:val="00BD166C"/>
    <w:rsid w:val="00BD1AE4"/>
    <w:rsid w:val="00BD35E9"/>
    <w:rsid w:val="00BD52E5"/>
    <w:rsid w:val="00BD5848"/>
    <w:rsid w:val="00BD61BB"/>
    <w:rsid w:val="00BD71C0"/>
    <w:rsid w:val="00BD7A48"/>
    <w:rsid w:val="00BD7A8D"/>
    <w:rsid w:val="00BE002B"/>
    <w:rsid w:val="00BE1DB7"/>
    <w:rsid w:val="00BE28E0"/>
    <w:rsid w:val="00BE3543"/>
    <w:rsid w:val="00BE48AD"/>
    <w:rsid w:val="00BE540C"/>
    <w:rsid w:val="00BE6290"/>
    <w:rsid w:val="00BF1A03"/>
    <w:rsid w:val="00BF605B"/>
    <w:rsid w:val="00BF71BB"/>
    <w:rsid w:val="00C0165A"/>
    <w:rsid w:val="00C036B5"/>
    <w:rsid w:val="00C04154"/>
    <w:rsid w:val="00C046A5"/>
    <w:rsid w:val="00C05344"/>
    <w:rsid w:val="00C055DD"/>
    <w:rsid w:val="00C0585A"/>
    <w:rsid w:val="00C05AD7"/>
    <w:rsid w:val="00C06E83"/>
    <w:rsid w:val="00C10C16"/>
    <w:rsid w:val="00C11DE1"/>
    <w:rsid w:val="00C12C39"/>
    <w:rsid w:val="00C137D6"/>
    <w:rsid w:val="00C13F3B"/>
    <w:rsid w:val="00C15C74"/>
    <w:rsid w:val="00C16B05"/>
    <w:rsid w:val="00C16B9B"/>
    <w:rsid w:val="00C17820"/>
    <w:rsid w:val="00C179EC"/>
    <w:rsid w:val="00C21874"/>
    <w:rsid w:val="00C21D70"/>
    <w:rsid w:val="00C22508"/>
    <w:rsid w:val="00C2261A"/>
    <w:rsid w:val="00C22886"/>
    <w:rsid w:val="00C22F2B"/>
    <w:rsid w:val="00C24711"/>
    <w:rsid w:val="00C25DB0"/>
    <w:rsid w:val="00C273C0"/>
    <w:rsid w:val="00C27910"/>
    <w:rsid w:val="00C27A7D"/>
    <w:rsid w:val="00C3011F"/>
    <w:rsid w:val="00C312D7"/>
    <w:rsid w:val="00C3154B"/>
    <w:rsid w:val="00C319C6"/>
    <w:rsid w:val="00C31CA6"/>
    <w:rsid w:val="00C33AD7"/>
    <w:rsid w:val="00C35B18"/>
    <w:rsid w:val="00C4038F"/>
    <w:rsid w:val="00C404ED"/>
    <w:rsid w:val="00C41215"/>
    <w:rsid w:val="00C4183B"/>
    <w:rsid w:val="00C42556"/>
    <w:rsid w:val="00C4397C"/>
    <w:rsid w:val="00C44083"/>
    <w:rsid w:val="00C453DB"/>
    <w:rsid w:val="00C454CE"/>
    <w:rsid w:val="00C457D8"/>
    <w:rsid w:val="00C45D2F"/>
    <w:rsid w:val="00C45F85"/>
    <w:rsid w:val="00C47EC5"/>
    <w:rsid w:val="00C51896"/>
    <w:rsid w:val="00C5271E"/>
    <w:rsid w:val="00C547BB"/>
    <w:rsid w:val="00C5502D"/>
    <w:rsid w:val="00C56917"/>
    <w:rsid w:val="00C57070"/>
    <w:rsid w:val="00C61C76"/>
    <w:rsid w:val="00C63454"/>
    <w:rsid w:val="00C642B2"/>
    <w:rsid w:val="00C644D5"/>
    <w:rsid w:val="00C65584"/>
    <w:rsid w:val="00C65B7D"/>
    <w:rsid w:val="00C667AB"/>
    <w:rsid w:val="00C66BAA"/>
    <w:rsid w:val="00C66DC0"/>
    <w:rsid w:val="00C67035"/>
    <w:rsid w:val="00C7275F"/>
    <w:rsid w:val="00C72C3D"/>
    <w:rsid w:val="00C73614"/>
    <w:rsid w:val="00C73FB3"/>
    <w:rsid w:val="00C74840"/>
    <w:rsid w:val="00C74BBB"/>
    <w:rsid w:val="00C75F4C"/>
    <w:rsid w:val="00C775F5"/>
    <w:rsid w:val="00C776C6"/>
    <w:rsid w:val="00C8176B"/>
    <w:rsid w:val="00C81FF6"/>
    <w:rsid w:val="00C820A3"/>
    <w:rsid w:val="00C82CEE"/>
    <w:rsid w:val="00C82E21"/>
    <w:rsid w:val="00C8459E"/>
    <w:rsid w:val="00C869BF"/>
    <w:rsid w:val="00C927B1"/>
    <w:rsid w:val="00C941A1"/>
    <w:rsid w:val="00C94C99"/>
    <w:rsid w:val="00C951E7"/>
    <w:rsid w:val="00C9784E"/>
    <w:rsid w:val="00CA1928"/>
    <w:rsid w:val="00CA2293"/>
    <w:rsid w:val="00CA2C96"/>
    <w:rsid w:val="00CA3337"/>
    <w:rsid w:val="00CA4D9B"/>
    <w:rsid w:val="00CA71B0"/>
    <w:rsid w:val="00CA7269"/>
    <w:rsid w:val="00CB0850"/>
    <w:rsid w:val="00CB19E3"/>
    <w:rsid w:val="00CB1F5A"/>
    <w:rsid w:val="00CB294E"/>
    <w:rsid w:val="00CB67B3"/>
    <w:rsid w:val="00CC0769"/>
    <w:rsid w:val="00CC0A0F"/>
    <w:rsid w:val="00CC1938"/>
    <w:rsid w:val="00CC32ED"/>
    <w:rsid w:val="00CC4FD1"/>
    <w:rsid w:val="00CC631E"/>
    <w:rsid w:val="00CC6B9A"/>
    <w:rsid w:val="00CC6DCE"/>
    <w:rsid w:val="00CC7112"/>
    <w:rsid w:val="00CD07F5"/>
    <w:rsid w:val="00CD0F1E"/>
    <w:rsid w:val="00CD2CBD"/>
    <w:rsid w:val="00CD2FD8"/>
    <w:rsid w:val="00CD33E9"/>
    <w:rsid w:val="00CD3706"/>
    <w:rsid w:val="00CD37A8"/>
    <w:rsid w:val="00CD3818"/>
    <w:rsid w:val="00CD4553"/>
    <w:rsid w:val="00CD4952"/>
    <w:rsid w:val="00CD5147"/>
    <w:rsid w:val="00CD538A"/>
    <w:rsid w:val="00CD5AEE"/>
    <w:rsid w:val="00CD5F67"/>
    <w:rsid w:val="00CD73CF"/>
    <w:rsid w:val="00CD7FB7"/>
    <w:rsid w:val="00CE082C"/>
    <w:rsid w:val="00CE1618"/>
    <w:rsid w:val="00CE4455"/>
    <w:rsid w:val="00CE4563"/>
    <w:rsid w:val="00CE4FC0"/>
    <w:rsid w:val="00CE67F6"/>
    <w:rsid w:val="00CE6F8D"/>
    <w:rsid w:val="00CE711D"/>
    <w:rsid w:val="00CF02E6"/>
    <w:rsid w:val="00CF1982"/>
    <w:rsid w:val="00CF1998"/>
    <w:rsid w:val="00CF2EAA"/>
    <w:rsid w:val="00CF44E4"/>
    <w:rsid w:val="00CF4DD7"/>
    <w:rsid w:val="00CF5774"/>
    <w:rsid w:val="00CF592A"/>
    <w:rsid w:val="00CF6651"/>
    <w:rsid w:val="00CF6EB7"/>
    <w:rsid w:val="00CF77B9"/>
    <w:rsid w:val="00D00756"/>
    <w:rsid w:val="00D01AAF"/>
    <w:rsid w:val="00D021F8"/>
    <w:rsid w:val="00D0355F"/>
    <w:rsid w:val="00D03E09"/>
    <w:rsid w:val="00D05269"/>
    <w:rsid w:val="00D063F6"/>
    <w:rsid w:val="00D11154"/>
    <w:rsid w:val="00D11214"/>
    <w:rsid w:val="00D11D2F"/>
    <w:rsid w:val="00D12872"/>
    <w:rsid w:val="00D148CA"/>
    <w:rsid w:val="00D15732"/>
    <w:rsid w:val="00D158A4"/>
    <w:rsid w:val="00D16A3D"/>
    <w:rsid w:val="00D1706D"/>
    <w:rsid w:val="00D174DD"/>
    <w:rsid w:val="00D2378A"/>
    <w:rsid w:val="00D2577E"/>
    <w:rsid w:val="00D26BF3"/>
    <w:rsid w:val="00D277A6"/>
    <w:rsid w:val="00D300AB"/>
    <w:rsid w:val="00D30BCA"/>
    <w:rsid w:val="00D32043"/>
    <w:rsid w:val="00D33054"/>
    <w:rsid w:val="00D3322A"/>
    <w:rsid w:val="00D33325"/>
    <w:rsid w:val="00D412C7"/>
    <w:rsid w:val="00D436F9"/>
    <w:rsid w:val="00D44F20"/>
    <w:rsid w:val="00D459F3"/>
    <w:rsid w:val="00D46E75"/>
    <w:rsid w:val="00D474F7"/>
    <w:rsid w:val="00D51A00"/>
    <w:rsid w:val="00D525D3"/>
    <w:rsid w:val="00D54B45"/>
    <w:rsid w:val="00D57722"/>
    <w:rsid w:val="00D57999"/>
    <w:rsid w:val="00D57C54"/>
    <w:rsid w:val="00D61A3F"/>
    <w:rsid w:val="00D62752"/>
    <w:rsid w:val="00D63295"/>
    <w:rsid w:val="00D6387C"/>
    <w:rsid w:val="00D64036"/>
    <w:rsid w:val="00D65CDC"/>
    <w:rsid w:val="00D667DB"/>
    <w:rsid w:val="00D669B6"/>
    <w:rsid w:val="00D67C35"/>
    <w:rsid w:val="00D67DF5"/>
    <w:rsid w:val="00D67F75"/>
    <w:rsid w:val="00D70C27"/>
    <w:rsid w:val="00D70FD4"/>
    <w:rsid w:val="00D72F00"/>
    <w:rsid w:val="00D73447"/>
    <w:rsid w:val="00D80827"/>
    <w:rsid w:val="00D81275"/>
    <w:rsid w:val="00D817A6"/>
    <w:rsid w:val="00D83A12"/>
    <w:rsid w:val="00D84855"/>
    <w:rsid w:val="00D84AD5"/>
    <w:rsid w:val="00D84FCF"/>
    <w:rsid w:val="00D86CEA"/>
    <w:rsid w:val="00D870D4"/>
    <w:rsid w:val="00D91661"/>
    <w:rsid w:val="00D93C26"/>
    <w:rsid w:val="00DA038A"/>
    <w:rsid w:val="00DA03CE"/>
    <w:rsid w:val="00DA277D"/>
    <w:rsid w:val="00DA3565"/>
    <w:rsid w:val="00DA432B"/>
    <w:rsid w:val="00DA4819"/>
    <w:rsid w:val="00DA569A"/>
    <w:rsid w:val="00DA5A93"/>
    <w:rsid w:val="00DA73FB"/>
    <w:rsid w:val="00DB195A"/>
    <w:rsid w:val="00DB1DFD"/>
    <w:rsid w:val="00DB1FAA"/>
    <w:rsid w:val="00DB1FB5"/>
    <w:rsid w:val="00DB2C9D"/>
    <w:rsid w:val="00DB3BF2"/>
    <w:rsid w:val="00DB4EBB"/>
    <w:rsid w:val="00DB5A95"/>
    <w:rsid w:val="00DB5FE0"/>
    <w:rsid w:val="00DB655C"/>
    <w:rsid w:val="00DB7595"/>
    <w:rsid w:val="00DB75E2"/>
    <w:rsid w:val="00DC0906"/>
    <w:rsid w:val="00DC10FC"/>
    <w:rsid w:val="00DC1241"/>
    <w:rsid w:val="00DC1EC8"/>
    <w:rsid w:val="00DC2038"/>
    <w:rsid w:val="00DC258F"/>
    <w:rsid w:val="00DC3E5B"/>
    <w:rsid w:val="00DC6774"/>
    <w:rsid w:val="00DC68C5"/>
    <w:rsid w:val="00DC6EDA"/>
    <w:rsid w:val="00DC7F9E"/>
    <w:rsid w:val="00DD1A3C"/>
    <w:rsid w:val="00DD1ED1"/>
    <w:rsid w:val="00DD2A34"/>
    <w:rsid w:val="00DD34AB"/>
    <w:rsid w:val="00DD397F"/>
    <w:rsid w:val="00DD4386"/>
    <w:rsid w:val="00DD46BE"/>
    <w:rsid w:val="00DD4AD1"/>
    <w:rsid w:val="00DD4F5D"/>
    <w:rsid w:val="00DD5896"/>
    <w:rsid w:val="00DD7AE1"/>
    <w:rsid w:val="00DE16FD"/>
    <w:rsid w:val="00DE1747"/>
    <w:rsid w:val="00DE1E65"/>
    <w:rsid w:val="00DE22C2"/>
    <w:rsid w:val="00DE2D09"/>
    <w:rsid w:val="00DE369F"/>
    <w:rsid w:val="00DE41F4"/>
    <w:rsid w:val="00DE49CA"/>
    <w:rsid w:val="00DE4AEC"/>
    <w:rsid w:val="00DE4B1E"/>
    <w:rsid w:val="00DE4C11"/>
    <w:rsid w:val="00DE5903"/>
    <w:rsid w:val="00DE6437"/>
    <w:rsid w:val="00DE7AE3"/>
    <w:rsid w:val="00DF07EA"/>
    <w:rsid w:val="00DF0FB3"/>
    <w:rsid w:val="00DF1C1B"/>
    <w:rsid w:val="00DF2AB9"/>
    <w:rsid w:val="00DF38FE"/>
    <w:rsid w:val="00DF3DC1"/>
    <w:rsid w:val="00DF51E7"/>
    <w:rsid w:val="00DF6517"/>
    <w:rsid w:val="00DF6EFC"/>
    <w:rsid w:val="00E00120"/>
    <w:rsid w:val="00E02650"/>
    <w:rsid w:val="00E0289A"/>
    <w:rsid w:val="00E02D94"/>
    <w:rsid w:val="00E02F8A"/>
    <w:rsid w:val="00E041C2"/>
    <w:rsid w:val="00E048BC"/>
    <w:rsid w:val="00E0553E"/>
    <w:rsid w:val="00E05550"/>
    <w:rsid w:val="00E073F0"/>
    <w:rsid w:val="00E0743E"/>
    <w:rsid w:val="00E07969"/>
    <w:rsid w:val="00E07F24"/>
    <w:rsid w:val="00E105B1"/>
    <w:rsid w:val="00E1172D"/>
    <w:rsid w:val="00E119AB"/>
    <w:rsid w:val="00E11DBF"/>
    <w:rsid w:val="00E122CC"/>
    <w:rsid w:val="00E13486"/>
    <w:rsid w:val="00E17501"/>
    <w:rsid w:val="00E2175F"/>
    <w:rsid w:val="00E217C4"/>
    <w:rsid w:val="00E22AD0"/>
    <w:rsid w:val="00E233B0"/>
    <w:rsid w:val="00E239AD"/>
    <w:rsid w:val="00E23B94"/>
    <w:rsid w:val="00E24E7D"/>
    <w:rsid w:val="00E252F5"/>
    <w:rsid w:val="00E2549C"/>
    <w:rsid w:val="00E255CF"/>
    <w:rsid w:val="00E31CBF"/>
    <w:rsid w:val="00E31F46"/>
    <w:rsid w:val="00E32A54"/>
    <w:rsid w:val="00E3344A"/>
    <w:rsid w:val="00E33846"/>
    <w:rsid w:val="00E34A1D"/>
    <w:rsid w:val="00E35328"/>
    <w:rsid w:val="00E3625A"/>
    <w:rsid w:val="00E366AA"/>
    <w:rsid w:val="00E37B7D"/>
    <w:rsid w:val="00E37C5E"/>
    <w:rsid w:val="00E41BF9"/>
    <w:rsid w:val="00E42A71"/>
    <w:rsid w:val="00E43521"/>
    <w:rsid w:val="00E436F8"/>
    <w:rsid w:val="00E45BD9"/>
    <w:rsid w:val="00E45DAA"/>
    <w:rsid w:val="00E47AAE"/>
    <w:rsid w:val="00E47BAD"/>
    <w:rsid w:val="00E50346"/>
    <w:rsid w:val="00E514E3"/>
    <w:rsid w:val="00E51702"/>
    <w:rsid w:val="00E55A71"/>
    <w:rsid w:val="00E615EF"/>
    <w:rsid w:val="00E622DE"/>
    <w:rsid w:val="00E6249B"/>
    <w:rsid w:val="00E63C95"/>
    <w:rsid w:val="00E64EA4"/>
    <w:rsid w:val="00E65E6C"/>
    <w:rsid w:val="00E669FA"/>
    <w:rsid w:val="00E67706"/>
    <w:rsid w:val="00E720E3"/>
    <w:rsid w:val="00E73E60"/>
    <w:rsid w:val="00E748C2"/>
    <w:rsid w:val="00E75163"/>
    <w:rsid w:val="00E75620"/>
    <w:rsid w:val="00E77121"/>
    <w:rsid w:val="00E77F80"/>
    <w:rsid w:val="00E80789"/>
    <w:rsid w:val="00E81443"/>
    <w:rsid w:val="00E8243B"/>
    <w:rsid w:val="00E84FDC"/>
    <w:rsid w:val="00E86137"/>
    <w:rsid w:val="00E87FD8"/>
    <w:rsid w:val="00E90D09"/>
    <w:rsid w:val="00E91559"/>
    <w:rsid w:val="00E91C6A"/>
    <w:rsid w:val="00E966A4"/>
    <w:rsid w:val="00E96BA1"/>
    <w:rsid w:val="00EA0989"/>
    <w:rsid w:val="00EA0F9B"/>
    <w:rsid w:val="00EA25B8"/>
    <w:rsid w:val="00EA3009"/>
    <w:rsid w:val="00EA32EB"/>
    <w:rsid w:val="00EA4A18"/>
    <w:rsid w:val="00EA6835"/>
    <w:rsid w:val="00EA75D2"/>
    <w:rsid w:val="00EA7EFC"/>
    <w:rsid w:val="00EA7F95"/>
    <w:rsid w:val="00EB1EEE"/>
    <w:rsid w:val="00EB3949"/>
    <w:rsid w:val="00EB46E2"/>
    <w:rsid w:val="00EB6CF9"/>
    <w:rsid w:val="00EB7897"/>
    <w:rsid w:val="00EB7DBA"/>
    <w:rsid w:val="00EC245D"/>
    <w:rsid w:val="00EC29F7"/>
    <w:rsid w:val="00EC2BB4"/>
    <w:rsid w:val="00EC2E9B"/>
    <w:rsid w:val="00EC397F"/>
    <w:rsid w:val="00EC39AD"/>
    <w:rsid w:val="00EC43C5"/>
    <w:rsid w:val="00EC43E2"/>
    <w:rsid w:val="00EC47BD"/>
    <w:rsid w:val="00EC6185"/>
    <w:rsid w:val="00EC64FE"/>
    <w:rsid w:val="00EC75DD"/>
    <w:rsid w:val="00ED0282"/>
    <w:rsid w:val="00ED0F31"/>
    <w:rsid w:val="00ED216D"/>
    <w:rsid w:val="00ED3758"/>
    <w:rsid w:val="00ED3910"/>
    <w:rsid w:val="00ED5191"/>
    <w:rsid w:val="00ED53CA"/>
    <w:rsid w:val="00ED57E3"/>
    <w:rsid w:val="00ED58F2"/>
    <w:rsid w:val="00ED672D"/>
    <w:rsid w:val="00ED6D44"/>
    <w:rsid w:val="00ED7185"/>
    <w:rsid w:val="00ED721B"/>
    <w:rsid w:val="00ED7A3D"/>
    <w:rsid w:val="00ED7DDB"/>
    <w:rsid w:val="00EE1A89"/>
    <w:rsid w:val="00EE27F6"/>
    <w:rsid w:val="00EE2884"/>
    <w:rsid w:val="00EE2983"/>
    <w:rsid w:val="00EE3575"/>
    <w:rsid w:val="00EE6FA5"/>
    <w:rsid w:val="00EE7819"/>
    <w:rsid w:val="00EF24E3"/>
    <w:rsid w:val="00EF2517"/>
    <w:rsid w:val="00EF36F9"/>
    <w:rsid w:val="00EF3D37"/>
    <w:rsid w:val="00EF47B4"/>
    <w:rsid w:val="00EF59DE"/>
    <w:rsid w:val="00EF59F3"/>
    <w:rsid w:val="00EF610E"/>
    <w:rsid w:val="00EF6929"/>
    <w:rsid w:val="00EF72A0"/>
    <w:rsid w:val="00EF7ACF"/>
    <w:rsid w:val="00EF7EC0"/>
    <w:rsid w:val="00F019AF"/>
    <w:rsid w:val="00F01B39"/>
    <w:rsid w:val="00F02884"/>
    <w:rsid w:val="00F02F5D"/>
    <w:rsid w:val="00F078EE"/>
    <w:rsid w:val="00F11C28"/>
    <w:rsid w:val="00F12884"/>
    <w:rsid w:val="00F12E6B"/>
    <w:rsid w:val="00F13CC8"/>
    <w:rsid w:val="00F14834"/>
    <w:rsid w:val="00F149BD"/>
    <w:rsid w:val="00F14DA6"/>
    <w:rsid w:val="00F15363"/>
    <w:rsid w:val="00F166E2"/>
    <w:rsid w:val="00F16F57"/>
    <w:rsid w:val="00F172F9"/>
    <w:rsid w:val="00F17AAD"/>
    <w:rsid w:val="00F20448"/>
    <w:rsid w:val="00F223FD"/>
    <w:rsid w:val="00F22C3C"/>
    <w:rsid w:val="00F251CE"/>
    <w:rsid w:val="00F25CF3"/>
    <w:rsid w:val="00F26787"/>
    <w:rsid w:val="00F26E48"/>
    <w:rsid w:val="00F27B5E"/>
    <w:rsid w:val="00F30D9D"/>
    <w:rsid w:val="00F31B3A"/>
    <w:rsid w:val="00F3240A"/>
    <w:rsid w:val="00F32970"/>
    <w:rsid w:val="00F330CA"/>
    <w:rsid w:val="00F34A15"/>
    <w:rsid w:val="00F3763F"/>
    <w:rsid w:val="00F3799E"/>
    <w:rsid w:val="00F37A2A"/>
    <w:rsid w:val="00F4338D"/>
    <w:rsid w:val="00F44A52"/>
    <w:rsid w:val="00F470D2"/>
    <w:rsid w:val="00F47329"/>
    <w:rsid w:val="00F50085"/>
    <w:rsid w:val="00F50652"/>
    <w:rsid w:val="00F50E93"/>
    <w:rsid w:val="00F5233E"/>
    <w:rsid w:val="00F52C5F"/>
    <w:rsid w:val="00F5365F"/>
    <w:rsid w:val="00F54737"/>
    <w:rsid w:val="00F5505D"/>
    <w:rsid w:val="00F5663B"/>
    <w:rsid w:val="00F61651"/>
    <w:rsid w:val="00F61C1D"/>
    <w:rsid w:val="00F61C92"/>
    <w:rsid w:val="00F62156"/>
    <w:rsid w:val="00F6416C"/>
    <w:rsid w:val="00F652A3"/>
    <w:rsid w:val="00F6750A"/>
    <w:rsid w:val="00F677DC"/>
    <w:rsid w:val="00F71D19"/>
    <w:rsid w:val="00F725CB"/>
    <w:rsid w:val="00F73417"/>
    <w:rsid w:val="00F73ACE"/>
    <w:rsid w:val="00F73B1B"/>
    <w:rsid w:val="00F74AFA"/>
    <w:rsid w:val="00F74B68"/>
    <w:rsid w:val="00F74F7C"/>
    <w:rsid w:val="00F75555"/>
    <w:rsid w:val="00F757CA"/>
    <w:rsid w:val="00F80194"/>
    <w:rsid w:val="00F80367"/>
    <w:rsid w:val="00F81C85"/>
    <w:rsid w:val="00F82503"/>
    <w:rsid w:val="00F85979"/>
    <w:rsid w:val="00F86598"/>
    <w:rsid w:val="00F87A6B"/>
    <w:rsid w:val="00F901AC"/>
    <w:rsid w:val="00F90C06"/>
    <w:rsid w:val="00F927A4"/>
    <w:rsid w:val="00F94B6E"/>
    <w:rsid w:val="00F94EEB"/>
    <w:rsid w:val="00F95019"/>
    <w:rsid w:val="00F953B0"/>
    <w:rsid w:val="00F9552C"/>
    <w:rsid w:val="00F95D5B"/>
    <w:rsid w:val="00F95EBC"/>
    <w:rsid w:val="00F95F00"/>
    <w:rsid w:val="00FA08E8"/>
    <w:rsid w:val="00FA21D6"/>
    <w:rsid w:val="00FA4551"/>
    <w:rsid w:val="00FA67BC"/>
    <w:rsid w:val="00FA7199"/>
    <w:rsid w:val="00FA7470"/>
    <w:rsid w:val="00FA7D22"/>
    <w:rsid w:val="00FB1BCF"/>
    <w:rsid w:val="00FB22C8"/>
    <w:rsid w:val="00FB2E3B"/>
    <w:rsid w:val="00FB33A8"/>
    <w:rsid w:val="00FB38C8"/>
    <w:rsid w:val="00FB3E22"/>
    <w:rsid w:val="00FB42D7"/>
    <w:rsid w:val="00FB7532"/>
    <w:rsid w:val="00FB78FB"/>
    <w:rsid w:val="00FC0C70"/>
    <w:rsid w:val="00FC0EBD"/>
    <w:rsid w:val="00FC2109"/>
    <w:rsid w:val="00FC2C48"/>
    <w:rsid w:val="00FC5E82"/>
    <w:rsid w:val="00FC663A"/>
    <w:rsid w:val="00FC66E9"/>
    <w:rsid w:val="00FC7FFB"/>
    <w:rsid w:val="00FD34C6"/>
    <w:rsid w:val="00FD3FF5"/>
    <w:rsid w:val="00FD5F29"/>
    <w:rsid w:val="00FD7195"/>
    <w:rsid w:val="00FE0FA4"/>
    <w:rsid w:val="00FE2E2B"/>
    <w:rsid w:val="00FE3107"/>
    <w:rsid w:val="00FE4353"/>
    <w:rsid w:val="00FE5BF4"/>
    <w:rsid w:val="00FE7E29"/>
    <w:rsid w:val="00FF0DC9"/>
    <w:rsid w:val="00FF1699"/>
    <w:rsid w:val="00FF17E1"/>
    <w:rsid w:val="00FF2473"/>
    <w:rsid w:val="00FF2876"/>
    <w:rsid w:val="00FF3FC7"/>
    <w:rsid w:val="00FF60AC"/>
    <w:rsid w:val="00FF74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13AF2A6F"/>
  <w15:chartTrackingRefBased/>
  <w15:docId w15:val="{60EA46EF-E2FD-4EE1-B8D9-7F7109B07D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Times New Roman" w:hAnsi="Times New Roman" w:cs="Angsana New"/>
        <w:lang w:val="en-US" w:eastAsia="en-US" w:bidi="th-TH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/>
    <w:lsdException w:name="toc 2" w:uiPriority="39"/>
    <w:lsdException w:name="toc 3" w:uiPriority="39"/>
    <w:lsdException w:name="header" w:uiPriority="99"/>
    <w:lsdException w:name="footer" w:uiPriority="99"/>
    <w:lsdException w:name="caption" w:semiHidden="1" w:unhideWhenUsed="1" w:qFormat="1"/>
    <w:lsdException w:name="Title" w:qFormat="1"/>
    <w:lsdException w:name="Subtitle" w:qFormat="1"/>
    <w:lsdException w:name="Hyperlink" w:uiPriority="99"/>
    <w:lsdException w:name="Strong" w:qFormat="1"/>
    <w:lsdException w:name="Emphasis" w:qFormat="1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91117F"/>
    <w:rPr>
      <w:rFonts w:ascii="TH SarabunPSK" w:hAnsi="TH SarabunPSK" w:cs="TH SarabunPSK"/>
      <w:sz w:val="32"/>
      <w:szCs w:val="32"/>
    </w:rPr>
  </w:style>
  <w:style w:type="paragraph" w:styleId="Heading1">
    <w:name w:val="heading 1"/>
    <w:basedOn w:val="Normal"/>
    <w:next w:val="Normal"/>
    <w:link w:val="Heading1Char"/>
    <w:qFormat/>
    <w:rsid w:val="0041586C"/>
    <w:pPr>
      <w:keepNext/>
      <w:spacing w:before="240" w:after="60"/>
      <w:jc w:val="center"/>
      <w:outlineLvl w:val="0"/>
    </w:pPr>
    <w:rPr>
      <w:b/>
      <w:bCs/>
      <w:kern w:val="32"/>
      <w:sz w:val="36"/>
      <w:szCs w:val="36"/>
    </w:rPr>
  </w:style>
  <w:style w:type="paragraph" w:styleId="Heading2">
    <w:name w:val="heading 2"/>
    <w:basedOn w:val="Normal"/>
    <w:link w:val="Heading2Char"/>
    <w:unhideWhenUsed/>
    <w:qFormat/>
    <w:rsid w:val="008E689E"/>
    <w:pPr>
      <w:keepNext/>
      <w:spacing w:before="240" w:after="60"/>
      <w:outlineLvl w:val="1"/>
    </w:pPr>
    <w:rPr>
      <w:b/>
      <w:bCs/>
    </w:rPr>
  </w:style>
  <w:style w:type="paragraph" w:styleId="Heading3">
    <w:name w:val="heading 3"/>
    <w:basedOn w:val="Normal"/>
    <w:next w:val="Normal"/>
    <w:link w:val="Heading3Char"/>
    <w:semiHidden/>
    <w:unhideWhenUsed/>
    <w:qFormat/>
    <w:rsid w:val="003E6CB8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30"/>
    </w:rPr>
  </w:style>
  <w:style w:type="paragraph" w:styleId="Heading4">
    <w:name w:val="heading 4"/>
    <w:basedOn w:val="Normal"/>
    <w:next w:val="Normal"/>
    <w:link w:val="Heading4Char"/>
    <w:semiHidden/>
    <w:unhideWhenUsed/>
    <w:qFormat/>
    <w:rsid w:val="00284094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  <w:szCs w:val="4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rsid w:val="00AD1EE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semiHidden/>
    <w:rsid w:val="001A4EFD"/>
    <w:rPr>
      <w:rFonts w:ascii="Tahoma" w:hAnsi="Tahoma"/>
      <w:sz w:val="16"/>
      <w:szCs w:val="18"/>
    </w:rPr>
  </w:style>
  <w:style w:type="paragraph" w:styleId="Header">
    <w:name w:val="header"/>
    <w:basedOn w:val="Normal"/>
    <w:link w:val="HeaderChar"/>
    <w:uiPriority w:val="99"/>
    <w:rsid w:val="00FB7532"/>
    <w:pPr>
      <w:tabs>
        <w:tab w:val="center" w:pos="4680"/>
        <w:tab w:val="right" w:pos="9360"/>
      </w:tabs>
    </w:pPr>
  </w:style>
  <w:style w:type="character" w:customStyle="1" w:styleId="HeaderChar">
    <w:name w:val="Header Char"/>
    <w:link w:val="Header"/>
    <w:uiPriority w:val="99"/>
    <w:rsid w:val="00FB7532"/>
    <w:rPr>
      <w:sz w:val="24"/>
      <w:szCs w:val="28"/>
    </w:rPr>
  </w:style>
  <w:style w:type="paragraph" w:styleId="Footer">
    <w:name w:val="footer"/>
    <w:basedOn w:val="Normal"/>
    <w:link w:val="FooterChar"/>
    <w:uiPriority w:val="99"/>
    <w:rsid w:val="00FB7532"/>
    <w:pPr>
      <w:tabs>
        <w:tab w:val="center" w:pos="4680"/>
        <w:tab w:val="right" w:pos="9360"/>
      </w:tabs>
    </w:pPr>
  </w:style>
  <w:style w:type="character" w:customStyle="1" w:styleId="FooterChar">
    <w:name w:val="Footer Char"/>
    <w:link w:val="Footer"/>
    <w:uiPriority w:val="99"/>
    <w:rsid w:val="00FB7532"/>
    <w:rPr>
      <w:sz w:val="24"/>
      <w:szCs w:val="28"/>
    </w:rPr>
  </w:style>
  <w:style w:type="character" w:customStyle="1" w:styleId="Heading1Char">
    <w:name w:val="Heading 1 Char"/>
    <w:link w:val="Heading1"/>
    <w:rsid w:val="0041586C"/>
    <w:rPr>
      <w:rFonts w:ascii="TH SarabunPSK" w:hAnsi="TH SarabunPSK" w:cs="TH SarabunPSK"/>
      <w:b/>
      <w:bCs/>
      <w:kern w:val="32"/>
      <w:sz w:val="36"/>
      <w:szCs w:val="36"/>
    </w:rPr>
  </w:style>
  <w:style w:type="paragraph" w:customStyle="1" w:styleId="topic1">
    <w:name w:val="topic1"/>
    <w:basedOn w:val="Normal"/>
    <w:link w:val="topic1Char"/>
    <w:rsid w:val="008E689E"/>
    <w:rPr>
      <w:b/>
      <w:bCs/>
    </w:rPr>
  </w:style>
  <w:style w:type="character" w:customStyle="1" w:styleId="Heading2Char">
    <w:name w:val="Heading 2 Char"/>
    <w:link w:val="Heading2"/>
    <w:rsid w:val="008E689E"/>
    <w:rPr>
      <w:rFonts w:ascii="TH SarabunPSK" w:eastAsia="Times New Roman" w:hAnsi="TH SarabunPSK" w:cs="TH SarabunPSK"/>
      <w:b/>
      <w:bCs/>
      <w:sz w:val="32"/>
      <w:szCs w:val="32"/>
    </w:rPr>
  </w:style>
  <w:style w:type="character" w:customStyle="1" w:styleId="topic1Char">
    <w:name w:val="topic1 Char"/>
    <w:link w:val="topic1"/>
    <w:rsid w:val="008E689E"/>
    <w:rPr>
      <w:rFonts w:ascii="TH SarabunPSK" w:hAnsi="TH SarabunPSK" w:cs="TH SarabunPSK"/>
      <w:b/>
      <w:bCs/>
      <w:sz w:val="32"/>
      <w:szCs w:val="32"/>
    </w:rPr>
  </w:style>
  <w:style w:type="paragraph" w:styleId="FootnoteText">
    <w:name w:val="footnote text"/>
    <w:basedOn w:val="Normal"/>
    <w:link w:val="FootnoteTextChar"/>
    <w:rsid w:val="00EC2E9B"/>
    <w:rPr>
      <w:sz w:val="20"/>
      <w:szCs w:val="25"/>
    </w:rPr>
  </w:style>
  <w:style w:type="character" w:customStyle="1" w:styleId="FootnoteTextChar">
    <w:name w:val="Footnote Text Char"/>
    <w:link w:val="FootnoteText"/>
    <w:rsid w:val="00EC2E9B"/>
    <w:rPr>
      <w:szCs w:val="25"/>
    </w:rPr>
  </w:style>
  <w:style w:type="character" w:styleId="FootnoteReference">
    <w:name w:val="footnote reference"/>
    <w:rsid w:val="00EC2E9B"/>
    <w:rPr>
      <w:vertAlign w:val="superscript"/>
    </w:rPr>
  </w:style>
  <w:style w:type="paragraph" w:styleId="EndnoteText">
    <w:name w:val="endnote text"/>
    <w:basedOn w:val="Normal"/>
    <w:link w:val="EndnoteTextChar"/>
    <w:rsid w:val="00EC2E9B"/>
    <w:rPr>
      <w:sz w:val="20"/>
      <w:szCs w:val="25"/>
    </w:rPr>
  </w:style>
  <w:style w:type="character" w:customStyle="1" w:styleId="EndnoteTextChar">
    <w:name w:val="Endnote Text Char"/>
    <w:link w:val="EndnoteText"/>
    <w:rsid w:val="00EC2E9B"/>
    <w:rPr>
      <w:szCs w:val="25"/>
    </w:rPr>
  </w:style>
  <w:style w:type="character" w:styleId="EndnoteReference">
    <w:name w:val="endnote reference"/>
    <w:rsid w:val="00EC2E9B"/>
    <w:rPr>
      <w:vertAlign w:val="superscript"/>
    </w:rPr>
  </w:style>
  <w:style w:type="paragraph" w:styleId="TOCHeading">
    <w:name w:val="TOC Heading"/>
    <w:basedOn w:val="Heading1"/>
    <w:next w:val="Normal"/>
    <w:uiPriority w:val="39"/>
    <w:unhideWhenUsed/>
    <w:qFormat/>
    <w:rsid w:val="00EC2E9B"/>
    <w:pPr>
      <w:keepLines/>
      <w:spacing w:after="0" w:line="259" w:lineRule="auto"/>
      <w:jc w:val="left"/>
      <w:outlineLvl w:val="9"/>
    </w:pPr>
    <w:rPr>
      <w:rFonts w:ascii="Calibri Light" w:hAnsi="Calibri Light" w:cs="Angsana New"/>
      <w:b w:val="0"/>
      <w:bCs w:val="0"/>
      <w:color w:val="2F5496"/>
      <w:kern w:val="0"/>
      <w:sz w:val="32"/>
      <w:szCs w:val="32"/>
      <w:lang w:bidi="ar-SA"/>
    </w:rPr>
  </w:style>
  <w:style w:type="paragraph" w:styleId="TOC2">
    <w:name w:val="toc 2"/>
    <w:basedOn w:val="Normal"/>
    <w:next w:val="Normal"/>
    <w:autoRedefine/>
    <w:uiPriority w:val="39"/>
    <w:unhideWhenUsed/>
    <w:rsid w:val="00702102"/>
    <w:pPr>
      <w:spacing w:before="120"/>
      <w:ind w:left="320"/>
    </w:pPr>
    <w:rPr>
      <w:rFonts w:asciiTheme="minorHAnsi" w:hAnsiTheme="minorHAnsi" w:cstheme="majorBidi"/>
      <w:b/>
      <w:bCs/>
      <w:sz w:val="22"/>
      <w:szCs w:val="25"/>
    </w:rPr>
  </w:style>
  <w:style w:type="paragraph" w:styleId="TOC1">
    <w:name w:val="toc 1"/>
    <w:basedOn w:val="Normal"/>
    <w:next w:val="Normal"/>
    <w:autoRedefine/>
    <w:uiPriority w:val="39"/>
    <w:unhideWhenUsed/>
    <w:rsid w:val="00C73FB3"/>
    <w:pPr>
      <w:spacing w:before="120"/>
    </w:pPr>
    <w:rPr>
      <w:rFonts w:asciiTheme="minorHAnsi" w:hAnsiTheme="minorHAnsi" w:cstheme="majorBidi"/>
      <w:b/>
      <w:bCs/>
      <w:i/>
      <w:iCs/>
      <w:sz w:val="24"/>
      <w:szCs w:val="28"/>
    </w:rPr>
  </w:style>
  <w:style w:type="paragraph" w:styleId="TOC3">
    <w:name w:val="toc 3"/>
    <w:basedOn w:val="Normal"/>
    <w:next w:val="Normal"/>
    <w:autoRedefine/>
    <w:uiPriority w:val="39"/>
    <w:unhideWhenUsed/>
    <w:rsid w:val="00EF2517"/>
    <w:pPr>
      <w:tabs>
        <w:tab w:val="right" w:pos="8990"/>
      </w:tabs>
      <w:ind w:left="640"/>
      <w:jc w:val="right"/>
    </w:pPr>
    <w:rPr>
      <w:rFonts w:asciiTheme="minorHAnsi" w:hAnsiTheme="minorHAnsi" w:cstheme="majorBidi"/>
      <w:sz w:val="20"/>
      <w:szCs w:val="23"/>
    </w:rPr>
  </w:style>
  <w:style w:type="character" w:styleId="Hyperlink">
    <w:name w:val="Hyperlink"/>
    <w:uiPriority w:val="99"/>
    <w:unhideWhenUsed/>
    <w:rsid w:val="00EC2E9B"/>
    <w:rPr>
      <w:color w:val="0563C1"/>
      <w:u w:val="single"/>
    </w:rPr>
  </w:style>
  <w:style w:type="paragraph" w:styleId="TOC4">
    <w:name w:val="toc 4"/>
    <w:basedOn w:val="Normal"/>
    <w:next w:val="Normal"/>
    <w:autoRedefine/>
    <w:rsid w:val="00EC2E9B"/>
    <w:pPr>
      <w:ind w:left="960"/>
    </w:pPr>
    <w:rPr>
      <w:rFonts w:asciiTheme="minorHAnsi" w:hAnsiTheme="minorHAnsi" w:cstheme="majorBidi"/>
      <w:sz w:val="20"/>
      <w:szCs w:val="23"/>
    </w:rPr>
  </w:style>
  <w:style w:type="paragraph" w:styleId="TOC5">
    <w:name w:val="toc 5"/>
    <w:basedOn w:val="Normal"/>
    <w:next w:val="Normal"/>
    <w:autoRedefine/>
    <w:rsid w:val="00EC2E9B"/>
    <w:pPr>
      <w:ind w:left="1280"/>
    </w:pPr>
    <w:rPr>
      <w:rFonts w:asciiTheme="minorHAnsi" w:hAnsiTheme="minorHAnsi" w:cstheme="majorBidi"/>
      <w:sz w:val="20"/>
      <w:szCs w:val="23"/>
    </w:rPr>
  </w:style>
  <w:style w:type="paragraph" w:styleId="TOC6">
    <w:name w:val="toc 6"/>
    <w:basedOn w:val="Normal"/>
    <w:next w:val="Normal"/>
    <w:autoRedefine/>
    <w:rsid w:val="00EC2E9B"/>
    <w:pPr>
      <w:ind w:left="1600"/>
    </w:pPr>
    <w:rPr>
      <w:rFonts w:asciiTheme="minorHAnsi" w:hAnsiTheme="minorHAnsi" w:cstheme="majorBidi"/>
      <w:sz w:val="20"/>
      <w:szCs w:val="23"/>
    </w:rPr>
  </w:style>
  <w:style w:type="paragraph" w:styleId="TOC7">
    <w:name w:val="toc 7"/>
    <w:basedOn w:val="Normal"/>
    <w:next w:val="Normal"/>
    <w:autoRedefine/>
    <w:rsid w:val="00EC2E9B"/>
    <w:pPr>
      <w:ind w:left="1920"/>
    </w:pPr>
    <w:rPr>
      <w:rFonts w:asciiTheme="minorHAnsi" w:hAnsiTheme="minorHAnsi" w:cstheme="majorBidi"/>
      <w:sz w:val="20"/>
      <w:szCs w:val="23"/>
    </w:rPr>
  </w:style>
  <w:style w:type="paragraph" w:styleId="TOC8">
    <w:name w:val="toc 8"/>
    <w:basedOn w:val="Normal"/>
    <w:next w:val="Normal"/>
    <w:autoRedefine/>
    <w:rsid w:val="00EC2E9B"/>
    <w:pPr>
      <w:ind w:left="2240"/>
    </w:pPr>
    <w:rPr>
      <w:rFonts w:asciiTheme="minorHAnsi" w:hAnsiTheme="minorHAnsi" w:cstheme="majorBidi"/>
      <w:sz w:val="20"/>
      <w:szCs w:val="23"/>
    </w:rPr>
  </w:style>
  <w:style w:type="paragraph" w:styleId="TOC9">
    <w:name w:val="toc 9"/>
    <w:basedOn w:val="Normal"/>
    <w:next w:val="Normal"/>
    <w:autoRedefine/>
    <w:rsid w:val="00EC2E9B"/>
    <w:pPr>
      <w:ind w:left="2560"/>
    </w:pPr>
    <w:rPr>
      <w:rFonts w:asciiTheme="minorHAnsi" w:hAnsiTheme="minorHAnsi" w:cstheme="majorBidi"/>
      <w:sz w:val="20"/>
      <w:szCs w:val="23"/>
    </w:rPr>
  </w:style>
  <w:style w:type="character" w:styleId="Emphasis">
    <w:name w:val="Emphasis"/>
    <w:qFormat/>
    <w:rsid w:val="0041586C"/>
    <w:rPr>
      <w:i/>
      <w:iCs/>
    </w:rPr>
  </w:style>
  <w:style w:type="character" w:styleId="UnresolvedMention">
    <w:name w:val="Unresolved Mention"/>
    <w:uiPriority w:val="99"/>
    <w:semiHidden/>
    <w:unhideWhenUsed/>
    <w:rsid w:val="0035419A"/>
    <w:rPr>
      <w:color w:val="605E5C"/>
      <w:shd w:val="clear" w:color="auto" w:fill="E1DFDD"/>
    </w:rPr>
  </w:style>
  <w:style w:type="character" w:styleId="FollowedHyperlink">
    <w:name w:val="FollowedHyperlink"/>
    <w:rsid w:val="001C2B6C"/>
    <w:rPr>
      <w:color w:val="954F72"/>
      <w:u w:val="single"/>
    </w:rPr>
  </w:style>
  <w:style w:type="paragraph" w:styleId="ListParagraph">
    <w:name w:val="List Paragraph"/>
    <w:basedOn w:val="Normal"/>
    <w:uiPriority w:val="34"/>
    <w:qFormat/>
    <w:rsid w:val="00753C1E"/>
    <w:pPr>
      <w:ind w:left="720"/>
      <w:contextualSpacing/>
    </w:pPr>
    <w:rPr>
      <w:rFonts w:eastAsia="TH SarabunPSK"/>
    </w:rPr>
  </w:style>
  <w:style w:type="paragraph" w:styleId="Title">
    <w:name w:val="Title"/>
    <w:aliases w:val="Heading3"/>
    <w:basedOn w:val="Heading3"/>
    <w:next w:val="Normal"/>
    <w:link w:val="TitleChar"/>
    <w:qFormat/>
    <w:rsid w:val="00E63C95"/>
    <w:pPr>
      <w:spacing w:before="0"/>
      <w:ind w:left="720" w:firstLine="720"/>
    </w:pPr>
    <w:rPr>
      <w:rFonts w:ascii="TH SarabunPSK" w:hAnsi="TH SarabunPSK" w:cs="TH SarabunPSK"/>
      <w:b/>
      <w:bCs/>
      <w:color w:val="000000" w:themeColor="text1"/>
      <w:sz w:val="32"/>
      <w:szCs w:val="32"/>
    </w:rPr>
  </w:style>
  <w:style w:type="character" w:customStyle="1" w:styleId="TitleChar">
    <w:name w:val="Title Char"/>
    <w:aliases w:val="Heading3 Char"/>
    <w:basedOn w:val="DefaultParagraphFont"/>
    <w:link w:val="Title"/>
    <w:rsid w:val="00E63C95"/>
    <w:rPr>
      <w:rFonts w:ascii="TH SarabunPSK" w:eastAsiaTheme="majorEastAsia" w:hAnsi="TH SarabunPSK" w:cs="TH SarabunPSK"/>
      <w:b/>
      <w:bCs/>
      <w:color w:val="000000" w:themeColor="text1"/>
      <w:sz w:val="32"/>
      <w:szCs w:val="32"/>
    </w:rPr>
  </w:style>
  <w:style w:type="character" w:customStyle="1" w:styleId="Heading3Char">
    <w:name w:val="Heading 3 Char"/>
    <w:basedOn w:val="DefaultParagraphFont"/>
    <w:link w:val="Heading3"/>
    <w:semiHidden/>
    <w:rsid w:val="003E6CB8"/>
    <w:rPr>
      <w:rFonts w:asciiTheme="majorHAnsi" w:eastAsiaTheme="majorEastAsia" w:hAnsiTheme="majorHAnsi" w:cstheme="majorBidi"/>
      <w:color w:val="1F3763" w:themeColor="accent1" w:themeShade="7F"/>
      <w:sz w:val="24"/>
      <w:szCs w:val="30"/>
    </w:rPr>
  </w:style>
  <w:style w:type="character" w:styleId="Strong">
    <w:name w:val="Strong"/>
    <w:basedOn w:val="DefaultParagraphFont"/>
    <w:qFormat/>
    <w:rsid w:val="00307FEA"/>
    <w:rPr>
      <w:b/>
      <w:bCs/>
    </w:rPr>
  </w:style>
  <w:style w:type="paragraph" w:styleId="NoSpacing">
    <w:name w:val="No Spacing"/>
    <w:basedOn w:val="Heading4"/>
    <w:uiPriority w:val="1"/>
    <w:qFormat/>
    <w:rsid w:val="00284094"/>
    <w:rPr>
      <w:rFonts w:ascii="TH SarabunPSK" w:hAnsi="TH SarabunPSK" w:cs="TH SarabunPSK"/>
      <w:b/>
      <w:bCs/>
      <w:i w:val="0"/>
      <w:iCs w:val="0"/>
      <w:color w:val="000000" w:themeColor="text1"/>
      <w:szCs w:val="32"/>
    </w:rPr>
  </w:style>
  <w:style w:type="paragraph" w:customStyle="1" w:styleId="picture1">
    <w:name w:val="picture 1"/>
    <w:basedOn w:val="List"/>
    <w:link w:val="picture1Char"/>
    <w:qFormat/>
    <w:rsid w:val="00A50FB8"/>
    <w:pPr>
      <w:jc w:val="center"/>
    </w:pPr>
    <w:rPr>
      <w:rFonts w:cs="TH SarabunPSK"/>
      <w:b/>
      <w:bCs/>
      <w:szCs w:val="32"/>
    </w:rPr>
  </w:style>
  <w:style w:type="character" w:customStyle="1" w:styleId="Heading4Char">
    <w:name w:val="Heading 4 Char"/>
    <w:basedOn w:val="DefaultParagraphFont"/>
    <w:link w:val="Heading4"/>
    <w:semiHidden/>
    <w:rsid w:val="00284094"/>
    <w:rPr>
      <w:rFonts w:asciiTheme="majorHAnsi" w:eastAsiaTheme="majorEastAsia" w:hAnsiTheme="majorHAnsi" w:cstheme="majorBidi"/>
      <w:i/>
      <w:iCs/>
      <w:color w:val="2F5496" w:themeColor="accent1" w:themeShade="BF"/>
      <w:sz w:val="32"/>
      <w:szCs w:val="40"/>
    </w:rPr>
  </w:style>
  <w:style w:type="paragraph" w:styleId="List">
    <w:name w:val="List"/>
    <w:basedOn w:val="Normal"/>
    <w:link w:val="ListChar"/>
    <w:rsid w:val="004A704B"/>
    <w:pPr>
      <w:ind w:left="283" w:hanging="283"/>
      <w:contextualSpacing/>
    </w:pPr>
    <w:rPr>
      <w:rFonts w:cs="Angsana New"/>
      <w:szCs w:val="40"/>
    </w:rPr>
  </w:style>
  <w:style w:type="character" w:customStyle="1" w:styleId="ListChar">
    <w:name w:val="List Char"/>
    <w:basedOn w:val="DefaultParagraphFont"/>
    <w:link w:val="List"/>
    <w:rsid w:val="004A704B"/>
    <w:rPr>
      <w:rFonts w:ascii="TH SarabunPSK" w:hAnsi="TH SarabunPSK"/>
      <w:sz w:val="32"/>
      <w:szCs w:val="40"/>
    </w:rPr>
  </w:style>
  <w:style w:type="character" w:customStyle="1" w:styleId="picture1Char">
    <w:name w:val="picture 1 Char"/>
    <w:basedOn w:val="ListChar"/>
    <w:link w:val="picture1"/>
    <w:rsid w:val="00A50FB8"/>
    <w:rPr>
      <w:rFonts w:ascii="TH SarabunPSK" w:hAnsi="TH SarabunPSK" w:cs="TH SarabunPSK"/>
      <w:b/>
      <w:bCs/>
      <w:sz w:val="32"/>
      <w:szCs w:val="32"/>
    </w:rPr>
  </w:style>
  <w:style w:type="paragraph" w:styleId="Subtitle">
    <w:name w:val="Subtitle"/>
    <w:basedOn w:val="Normal"/>
    <w:next w:val="Normal"/>
    <w:link w:val="SubtitleChar"/>
    <w:qFormat/>
    <w:rsid w:val="00054A8D"/>
    <w:pPr>
      <w:numPr>
        <w:ilvl w:val="1"/>
      </w:numPr>
      <w:spacing w:after="160"/>
    </w:pPr>
    <w:rPr>
      <w:rFonts w:asciiTheme="minorHAnsi" w:eastAsiaTheme="minorEastAsia" w:hAnsiTheme="minorHAnsi" w:cstheme="minorBidi"/>
      <w:color w:val="5A5A5A" w:themeColor="text1" w:themeTint="A5"/>
      <w:spacing w:val="15"/>
      <w:sz w:val="22"/>
      <w:szCs w:val="28"/>
    </w:rPr>
  </w:style>
  <w:style w:type="character" w:customStyle="1" w:styleId="SubtitleChar">
    <w:name w:val="Subtitle Char"/>
    <w:basedOn w:val="DefaultParagraphFont"/>
    <w:link w:val="Subtitle"/>
    <w:rsid w:val="00054A8D"/>
    <w:rPr>
      <w:rFonts w:asciiTheme="minorHAnsi" w:eastAsiaTheme="minorEastAsia" w:hAnsiTheme="minorHAnsi" w:cstheme="minorBidi"/>
      <w:color w:val="5A5A5A" w:themeColor="text1" w:themeTint="A5"/>
      <w:spacing w:val="15"/>
      <w:sz w:val="22"/>
      <w:szCs w:val="28"/>
    </w:rPr>
  </w:style>
  <w:style w:type="character" w:styleId="PlaceholderText">
    <w:name w:val="Placeholder Text"/>
    <w:basedOn w:val="DefaultParagraphFont"/>
    <w:uiPriority w:val="99"/>
    <w:semiHidden/>
    <w:rsid w:val="00B93614"/>
    <w:rPr>
      <w:color w:val="808080"/>
    </w:rPr>
  </w:style>
  <w:style w:type="character" w:customStyle="1" w:styleId="table">
    <w:name w:val="table"/>
    <w:basedOn w:val="DefaultParagraphFont"/>
    <w:uiPriority w:val="1"/>
    <w:rsid w:val="00DC6EDA"/>
    <w:rPr>
      <w:rFonts w:ascii="TH SarabunPSK" w:hAnsi="TH SarabunPSK" w:cs="TH SarabunPSK"/>
      <w:b/>
      <w:bCs/>
      <w:color w:val="000000" w:themeColor="text1"/>
      <w:sz w:val="32"/>
      <w:szCs w:val="32"/>
    </w:rPr>
  </w:style>
  <w:style w:type="paragraph" w:customStyle="1" w:styleId="table1">
    <w:name w:val="table 1"/>
    <w:basedOn w:val="Normal"/>
    <w:link w:val="table1Char"/>
    <w:qFormat/>
    <w:rsid w:val="00DC6EDA"/>
    <w:pPr>
      <w:jc w:val="center"/>
    </w:pPr>
    <w:rPr>
      <w:b/>
      <w:bCs/>
      <w:color w:val="000000" w:themeColor="text1"/>
    </w:rPr>
  </w:style>
  <w:style w:type="character" w:customStyle="1" w:styleId="table1Char">
    <w:name w:val="table 1 Char"/>
    <w:basedOn w:val="DefaultParagraphFont"/>
    <w:link w:val="table1"/>
    <w:rsid w:val="00DC6EDA"/>
    <w:rPr>
      <w:rFonts w:ascii="TH SarabunPSK" w:hAnsi="TH SarabunPSK" w:cs="TH SarabunPSK"/>
      <w:b/>
      <w:bCs/>
      <w:color w:val="000000" w:themeColor="text1"/>
      <w:sz w:val="32"/>
      <w:szCs w:val="32"/>
    </w:rPr>
  </w:style>
  <w:style w:type="paragraph" w:styleId="Caption">
    <w:name w:val="caption"/>
    <w:basedOn w:val="Normal"/>
    <w:next w:val="Normal"/>
    <w:unhideWhenUsed/>
    <w:qFormat/>
    <w:rsid w:val="00F81C85"/>
    <w:pPr>
      <w:spacing w:after="200"/>
    </w:pPr>
    <w:rPr>
      <w:rFonts w:cs="Angsana New"/>
      <w:i/>
      <w:iCs/>
      <w:color w:val="44546A" w:themeColor="text2"/>
      <w:sz w:val="18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56708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189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427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584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855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528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311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014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637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982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430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631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729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387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6989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8414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2409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290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956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990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191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lukkiddd.com/tf-idf-%E0%B8%84%E0%B8%B3%E0%B9%84%E0%B8%AB%E0%B8%99%E0%B8%AA%E0%B8%B3%E0%B8%84%E0%B8%B1%E0%B8%8D%E0%B8%99%E0%B8%B0-dd1e1568312e" TargetMode="External"/><Relationship Id="rId21" Type="http://schemas.openxmlformats.org/officeDocument/2006/relationships/image" Target="media/image3.png"/><Relationship Id="rId42" Type="http://schemas.openxmlformats.org/officeDocument/2006/relationships/hyperlink" Target="http://www.sthda.com/english/wiki/wiki.php?id_contents=7940" TargetMode="External"/><Relationship Id="rId47" Type="http://schemas.openxmlformats.org/officeDocument/2006/relationships/image" Target="media/image17.png"/><Relationship Id="rId63" Type="http://schemas.openxmlformats.org/officeDocument/2006/relationships/image" Target="media/image29.png"/><Relationship Id="rId68" Type="http://schemas.openxmlformats.org/officeDocument/2006/relationships/hyperlink" Target="https://salesforce.stackexchange.com/questions/199697/einstein-intent-training-dataset-error" TargetMode="External"/><Relationship Id="rId84" Type="http://schemas.openxmlformats.org/officeDocument/2006/relationships/hyperlink" Target="https://www-users.cs.umn.edu/~kumar001/dmbook/ch8.pdf?fbclid=IwAR04kwi6bFDWLzmjKtGMaW67J4wBBMISma-tZ4svV6L_ZNpJ7Xmhy_PNS7U" TargetMode="External"/><Relationship Id="rId16" Type="http://schemas.openxmlformats.org/officeDocument/2006/relationships/header" Target="header5.xml"/><Relationship Id="rId11" Type="http://schemas.openxmlformats.org/officeDocument/2006/relationships/footer" Target="footer1.xml"/><Relationship Id="rId32" Type="http://schemas.openxmlformats.org/officeDocument/2006/relationships/hyperlink" Target="https://lukkiddd.com/tf-idf-%E0%B8%84%E0%B8%B3%E0%B9%84%E0%B8%AB%E0%B8%99%E0%B8%AA%E0%B8%B3%E0%B8%84%E0%B8%B1%E0%B8%8D%E0%B8%99%E0%B8%B0-dd1e1568312e" TargetMode="External"/><Relationship Id="rId37" Type="http://schemas.openxmlformats.org/officeDocument/2006/relationships/image" Target="media/image12.png"/><Relationship Id="rId53" Type="http://schemas.openxmlformats.org/officeDocument/2006/relationships/image" Target="media/image21.png"/><Relationship Id="rId58" Type="http://schemas.openxmlformats.org/officeDocument/2006/relationships/image" Target="media/image26.png"/><Relationship Id="rId74" Type="http://schemas.openxmlformats.org/officeDocument/2006/relationships/hyperlink" Target="http://nlp.stanford.edu/IR-book/information-retrieval-book.html" TargetMode="External"/><Relationship Id="rId79" Type="http://schemas.openxmlformats.org/officeDocument/2006/relationships/hyperlink" Target="http://journal.hcu.ac.th/pdffile/5.%20%E0%B9%82%E0%B8%84%E0%B8%A3%E0%B8%87%E0%B8%82%E0%B9%88%E0%B8%B2%E0%B8%A2%2073-87.pdf" TargetMode="External"/><Relationship Id="rId5" Type="http://schemas.openxmlformats.org/officeDocument/2006/relationships/webSettings" Target="webSettings.xml"/><Relationship Id="rId19" Type="http://schemas.openxmlformats.org/officeDocument/2006/relationships/image" Target="media/image2.png"/><Relationship Id="rId14" Type="http://schemas.openxmlformats.org/officeDocument/2006/relationships/header" Target="header4.xml"/><Relationship Id="rId22" Type="http://schemas.openxmlformats.org/officeDocument/2006/relationships/hyperlink" Target="https://ichi.pro/th/kar-thaen-kha-laea-khxkhwam-ni-kar-pramwl-phl-phas-a-thrrmchati-56300952731182" TargetMode="External"/><Relationship Id="rId27" Type="http://schemas.openxmlformats.org/officeDocument/2006/relationships/image" Target="media/image6.png"/><Relationship Id="rId30" Type="http://schemas.openxmlformats.org/officeDocument/2006/relationships/hyperlink" Target="https://lukkiddd.com/tf-idf-%E0%B8%84%E0%B8%B3%E0%B9%84%E0%B8%AB%E0%B8%99%E0%B8%AA%E0%B8%B3%E0%B8%84%E0%B8%B1%E0%B8%8D%E0%B8%99%E0%B8%B0-dd1e1568312e" TargetMode="External"/><Relationship Id="rId35" Type="http://schemas.openxmlformats.org/officeDocument/2006/relationships/image" Target="media/image10.png"/><Relationship Id="rId43" Type="http://schemas.openxmlformats.org/officeDocument/2006/relationships/image" Target="media/image15.png"/><Relationship Id="rId48" Type="http://schemas.openxmlformats.org/officeDocument/2006/relationships/hyperlink" Target="http://journal.hcu.ac.th/pdffile/5.%20%E0%B9%82%E0%B8%84%E0%B8%A3%E0%B8%87%E0%B8%82%E0%B9%88%E0%B8%B2%E0%B8%A2%2073-87.pdf" TargetMode="External"/><Relationship Id="rId56" Type="http://schemas.openxmlformats.org/officeDocument/2006/relationships/image" Target="media/image24.png"/><Relationship Id="rId64" Type="http://schemas.openxmlformats.org/officeDocument/2006/relationships/image" Target="media/image30.png"/><Relationship Id="rId69" Type="http://schemas.openxmlformats.org/officeDocument/2006/relationships/image" Target="media/image32.png"/><Relationship Id="rId77" Type="http://schemas.openxmlformats.org/officeDocument/2006/relationships/hyperlink" Target="http://www.sthda.com/english/wiki/wiki.php?id_contents=7940" TargetMode="External"/><Relationship Id="rId8" Type="http://schemas.openxmlformats.org/officeDocument/2006/relationships/image" Target="media/image1.png"/><Relationship Id="rId51" Type="http://schemas.openxmlformats.org/officeDocument/2006/relationships/image" Target="media/image19.png"/><Relationship Id="rId72" Type="http://schemas.openxmlformats.org/officeDocument/2006/relationships/footer" Target="footer6.xml"/><Relationship Id="rId80" Type="http://schemas.openxmlformats.org/officeDocument/2006/relationships/hyperlink" Target="https://cloud.google.com/dialogflow/docs" TargetMode="External"/><Relationship Id="rId85" Type="http://schemas.openxmlformats.org/officeDocument/2006/relationships/hyperlink" Target="https://scikit-learn.org/stable/modules/model_evaluation.html?fbclid=IwAR2JOz6tVB2PNu0oQUbssP48jiXQbhZvS1lbQXrXMlCTQjws2OCsGajAdi8%23the-scoring-parameter-defining-model-evaluation-rules" TargetMode="External"/><Relationship Id="rId3" Type="http://schemas.openxmlformats.org/officeDocument/2006/relationships/styles" Target="styles.xml"/><Relationship Id="rId12" Type="http://schemas.openxmlformats.org/officeDocument/2006/relationships/header" Target="header3.xml"/><Relationship Id="rId17" Type="http://schemas.openxmlformats.org/officeDocument/2006/relationships/header" Target="header6.xml"/><Relationship Id="rId25" Type="http://schemas.openxmlformats.org/officeDocument/2006/relationships/image" Target="media/image5.png"/><Relationship Id="rId33" Type="http://schemas.openxmlformats.org/officeDocument/2006/relationships/image" Target="media/image9.png"/><Relationship Id="rId38" Type="http://schemas.openxmlformats.org/officeDocument/2006/relationships/hyperlink" Target="https://ieeexplore.ieee.org/stamp/stamp.jsp?tp=&amp;arnumber=7913145" TargetMode="External"/><Relationship Id="rId46" Type="http://schemas.openxmlformats.org/officeDocument/2006/relationships/hyperlink" Target="http://journal.hcu.ac.th/pdffile/5.%20%E0%B9%82%E0%B8%84%E0%B8%A3%E0%B8%87%E0%B8%82%E0%B9%88%E0%B8%B2%E0%B8%A2%2073-87.pdf" TargetMode="External"/><Relationship Id="rId59" Type="http://schemas.openxmlformats.org/officeDocument/2006/relationships/image" Target="media/image27.png"/><Relationship Id="rId67" Type="http://schemas.openxmlformats.org/officeDocument/2006/relationships/hyperlink" Target="https://github.com/botxo/corona_dataset%20%20" TargetMode="External"/><Relationship Id="rId20" Type="http://schemas.openxmlformats.org/officeDocument/2006/relationships/hyperlink" Target="https://ichi.pro/th/kar-thaen-kha-laea-khxkhwam-ni-kar-pramwl-phl-phas-a-thrrmchati-56300952731182" TargetMode="External"/><Relationship Id="rId41" Type="http://schemas.openxmlformats.org/officeDocument/2006/relationships/image" Target="media/image14.png"/><Relationship Id="rId54" Type="http://schemas.openxmlformats.org/officeDocument/2006/relationships/image" Target="media/image22.png"/><Relationship Id="rId62" Type="http://schemas.openxmlformats.org/officeDocument/2006/relationships/footer" Target="footer5.xml"/><Relationship Id="rId70" Type="http://schemas.openxmlformats.org/officeDocument/2006/relationships/image" Target="media/image33.png"/><Relationship Id="rId75" Type="http://schemas.openxmlformats.org/officeDocument/2006/relationships/hyperlink" Target="https://en.wikipedia.org/wiki/Jaccard_index" TargetMode="External"/><Relationship Id="rId83" Type="http://schemas.openxmlformats.org/officeDocument/2006/relationships/hyperlink" Target="https://medium.com/ingenio/principal-components-analysis-pca-%E0%B8%95%E0%B9%88%E0%B8%B2%E0%B8%87%E0%B8%88%E0%B8%B2%E0%B8%81-factor-analysis-fa-%E0%B8%A2%E0%B8%B1%E0%B8%87%E0%B9%84%E0%B8%87-%E0%B8%95%E0%B8%AD%E0%B8%99%E0%B8%97%E0%B8%B5%E0%B9%88-1-c395e55bdc3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footer" Target="footer3.xml"/><Relationship Id="rId23" Type="http://schemas.openxmlformats.org/officeDocument/2006/relationships/image" Target="media/image4.png"/><Relationship Id="rId28" Type="http://schemas.openxmlformats.org/officeDocument/2006/relationships/hyperlink" Target="https://lukkiddd.com/tf-idf-%E0%B8%84%E0%B8%B3%E0%B9%84%E0%B8%AB%E0%B8%99%E0%B8%AA%E0%B8%B3%E0%B8%84%E0%B8%B1%E0%B8%8D%E0%B8%99%E0%B8%B0-dd1e1568312e" TargetMode="External"/><Relationship Id="rId36" Type="http://schemas.openxmlformats.org/officeDocument/2006/relationships/image" Target="media/image11.png"/><Relationship Id="rId49" Type="http://schemas.openxmlformats.org/officeDocument/2006/relationships/image" Target="media/image18.png"/><Relationship Id="rId57" Type="http://schemas.openxmlformats.org/officeDocument/2006/relationships/image" Target="media/image25.png"/><Relationship Id="rId10" Type="http://schemas.openxmlformats.org/officeDocument/2006/relationships/header" Target="header2.xml"/><Relationship Id="rId31" Type="http://schemas.openxmlformats.org/officeDocument/2006/relationships/image" Target="media/image8.png"/><Relationship Id="rId44" Type="http://schemas.openxmlformats.org/officeDocument/2006/relationships/hyperlink" Target="http://www.cs.ubbcluj.ro/~gabis/ml/ML-books/McGrawHill%20-%20Machine%20Learning%20-Tom%20Mitchell.pdf" TargetMode="External"/><Relationship Id="rId52" Type="http://schemas.openxmlformats.org/officeDocument/2006/relationships/image" Target="media/image20.png"/><Relationship Id="rId60" Type="http://schemas.openxmlformats.org/officeDocument/2006/relationships/image" Target="media/image28.png"/><Relationship Id="rId65" Type="http://schemas.openxmlformats.org/officeDocument/2006/relationships/image" Target="media/image31.png"/><Relationship Id="rId73" Type="http://schemas.openxmlformats.org/officeDocument/2006/relationships/hyperlink" Target="https://flow.ai/blog/kb-different-kinds-of-chatbots" TargetMode="External"/><Relationship Id="rId78" Type="http://schemas.openxmlformats.org/officeDocument/2006/relationships/hyperlink" Target="http://www.cs.ubbcluj.ro/~gabis/ml/ML-books/McGrawHill%20-%20Machine%20Learning%20-Tom%20Mitchell.pdf" TargetMode="External"/><Relationship Id="rId81" Type="http://schemas.openxmlformats.org/officeDocument/2006/relationships/hyperlink" Target="https://chatterbot.readthedocs.io/en/stable/" TargetMode="External"/><Relationship Id="rId86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3" Type="http://schemas.openxmlformats.org/officeDocument/2006/relationships/footer" Target="footer2.xml"/><Relationship Id="rId18" Type="http://schemas.openxmlformats.org/officeDocument/2006/relationships/footer" Target="footer4.xml"/><Relationship Id="rId39" Type="http://schemas.openxmlformats.org/officeDocument/2006/relationships/image" Target="media/image13.png"/><Relationship Id="rId34" Type="http://schemas.openxmlformats.org/officeDocument/2006/relationships/hyperlink" Target="https://en.wikipedia.org/wiki/Jaccard_index" TargetMode="External"/><Relationship Id="rId50" Type="http://schemas.openxmlformats.org/officeDocument/2006/relationships/hyperlink" Target="http://journal.hcu.ac.th/pdffile/5.%20%E0%B9%82%E0%B8%84%E0%B8%A3%E0%B8%87%E0%B8%82%E0%B9%88%E0%B8%B2%E0%B8%A2%2073-87.pdf" TargetMode="External"/><Relationship Id="rId55" Type="http://schemas.openxmlformats.org/officeDocument/2006/relationships/image" Target="media/image23.png"/><Relationship Id="rId76" Type="http://schemas.openxmlformats.org/officeDocument/2006/relationships/hyperlink" Target="https://ieeexplore.ieee.org/stamp/stamp.jsp?tp=&amp;arnumber=7913145" TargetMode="External"/><Relationship Id="rId7" Type="http://schemas.openxmlformats.org/officeDocument/2006/relationships/endnotes" Target="endnotes.xml"/><Relationship Id="rId71" Type="http://schemas.openxmlformats.org/officeDocument/2006/relationships/header" Target="header8.xml"/><Relationship Id="rId2" Type="http://schemas.openxmlformats.org/officeDocument/2006/relationships/numbering" Target="numbering.xml"/><Relationship Id="rId29" Type="http://schemas.openxmlformats.org/officeDocument/2006/relationships/image" Target="media/image7.png"/><Relationship Id="rId24" Type="http://schemas.openxmlformats.org/officeDocument/2006/relationships/hyperlink" Target="https://lukkiddd.com/tf-idf-%E0%B8%84%E0%B8%B3%E0%B9%84%E0%B8%AB%E0%B8%99%E0%B8%AA%E0%B8%B3%E0%B8%84%E0%B8%B1%E0%B8%8D%E0%B8%99%E0%B8%B0-dd1e1568312e" TargetMode="External"/><Relationship Id="rId40" Type="http://schemas.openxmlformats.org/officeDocument/2006/relationships/hyperlink" Target="http://www.sthda.com/english/wiki/wiki.php?id_contents=7940" TargetMode="External"/><Relationship Id="rId45" Type="http://schemas.openxmlformats.org/officeDocument/2006/relationships/image" Target="media/image16.png"/><Relationship Id="rId66" Type="http://schemas.openxmlformats.org/officeDocument/2006/relationships/hyperlink" Target="https://www.kaggle.com/hassanamin/atis-airlinetravelinformationsystem?select=atis_intents.csv%20" TargetMode="External"/><Relationship Id="rId87" Type="http://schemas.openxmlformats.org/officeDocument/2006/relationships/theme" Target="theme/theme1.xml"/><Relationship Id="rId61" Type="http://schemas.openxmlformats.org/officeDocument/2006/relationships/header" Target="header7.xml"/><Relationship Id="rId82" Type="http://schemas.openxmlformats.org/officeDocument/2006/relationships/hyperlink" Target="https://flow.ai/docs/what-can-flow-do" TargetMode="Externa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F:\PVKDream\344-391\Project.do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0531300-A84D-4CE3-9CCC-CA0DDD311C0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Project</Template>
  <TotalTime>5388</TotalTime>
  <Pages>44</Pages>
  <Words>7198</Words>
  <Characters>41032</Characters>
  <Application>Microsoft Office Word</Application>
  <DocSecurity>0</DocSecurity>
  <Lines>341</Lines>
  <Paragraphs>96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ชื่อเรื่อง</vt:lpstr>
      </vt:variant>
      <vt:variant>
        <vt:i4>1</vt:i4>
      </vt:variant>
    </vt:vector>
  </HeadingPairs>
  <TitlesOfParts>
    <vt:vector size="2" baseType="lpstr">
      <vt:lpstr/>
      <vt:lpstr/>
    </vt:vector>
  </TitlesOfParts>
  <Company>Microsoft</Company>
  <LinksUpToDate>false</LinksUpToDate>
  <CharactersWithSpaces>48134</CharactersWithSpaces>
  <SharedDoc>false</SharedDoc>
  <HLinks>
    <vt:vector size="90" baseType="variant">
      <vt:variant>
        <vt:i4>6619263</vt:i4>
      </vt:variant>
      <vt:variant>
        <vt:i4>90</vt:i4>
      </vt:variant>
      <vt:variant>
        <vt:i4>0</vt:i4>
      </vt:variant>
      <vt:variant>
        <vt:i4>5</vt:i4>
      </vt:variant>
      <vt:variant>
        <vt:lpwstr>https://flow.ai/blog/kb-different-kinds-of-chatbots</vt:lpwstr>
      </vt:variant>
      <vt:variant>
        <vt:lpwstr/>
      </vt:variant>
      <vt:variant>
        <vt:i4>1245240</vt:i4>
      </vt:variant>
      <vt:variant>
        <vt:i4>83</vt:i4>
      </vt:variant>
      <vt:variant>
        <vt:i4>0</vt:i4>
      </vt:variant>
      <vt:variant>
        <vt:i4>5</vt:i4>
      </vt:variant>
      <vt:variant>
        <vt:lpwstr/>
      </vt:variant>
      <vt:variant>
        <vt:lpwstr>_Toc60428127</vt:lpwstr>
      </vt:variant>
      <vt:variant>
        <vt:i4>1179704</vt:i4>
      </vt:variant>
      <vt:variant>
        <vt:i4>77</vt:i4>
      </vt:variant>
      <vt:variant>
        <vt:i4>0</vt:i4>
      </vt:variant>
      <vt:variant>
        <vt:i4>5</vt:i4>
      </vt:variant>
      <vt:variant>
        <vt:lpwstr/>
      </vt:variant>
      <vt:variant>
        <vt:lpwstr>_Toc60428126</vt:lpwstr>
      </vt:variant>
      <vt:variant>
        <vt:i4>1114168</vt:i4>
      </vt:variant>
      <vt:variant>
        <vt:i4>71</vt:i4>
      </vt:variant>
      <vt:variant>
        <vt:i4>0</vt:i4>
      </vt:variant>
      <vt:variant>
        <vt:i4>5</vt:i4>
      </vt:variant>
      <vt:variant>
        <vt:lpwstr/>
      </vt:variant>
      <vt:variant>
        <vt:lpwstr>_Toc60428125</vt:lpwstr>
      </vt:variant>
      <vt:variant>
        <vt:i4>1048632</vt:i4>
      </vt:variant>
      <vt:variant>
        <vt:i4>65</vt:i4>
      </vt:variant>
      <vt:variant>
        <vt:i4>0</vt:i4>
      </vt:variant>
      <vt:variant>
        <vt:i4>5</vt:i4>
      </vt:variant>
      <vt:variant>
        <vt:lpwstr/>
      </vt:variant>
      <vt:variant>
        <vt:lpwstr>_Toc60428124</vt:lpwstr>
      </vt:variant>
      <vt:variant>
        <vt:i4>1507384</vt:i4>
      </vt:variant>
      <vt:variant>
        <vt:i4>59</vt:i4>
      </vt:variant>
      <vt:variant>
        <vt:i4>0</vt:i4>
      </vt:variant>
      <vt:variant>
        <vt:i4>5</vt:i4>
      </vt:variant>
      <vt:variant>
        <vt:lpwstr/>
      </vt:variant>
      <vt:variant>
        <vt:lpwstr>_Toc60428123</vt:lpwstr>
      </vt:variant>
      <vt:variant>
        <vt:i4>1441848</vt:i4>
      </vt:variant>
      <vt:variant>
        <vt:i4>53</vt:i4>
      </vt:variant>
      <vt:variant>
        <vt:i4>0</vt:i4>
      </vt:variant>
      <vt:variant>
        <vt:i4>5</vt:i4>
      </vt:variant>
      <vt:variant>
        <vt:lpwstr/>
      </vt:variant>
      <vt:variant>
        <vt:lpwstr>_Toc60428122</vt:lpwstr>
      </vt:variant>
      <vt:variant>
        <vt:i4>1376312</vt:i4>
      </vt:variant>
      <vt:variant>
        <vt:i4>47</vt:i4>
      </vt:variant>
      <vt:variant>
        <vt:i4>0</vt:i4>
      </vt:variant>
      <vt:variant>
        <vt:i4>5</vt:i4>
      </vt:variant>
      <vt:variant>
        <vt:lpwstr/>
      </vt:variant>
      <vt:variant>
        <vt:lpwstr>_Toc60428121</vt:lpwstr>
      </vt:variant>
      <vt:variant>
        <vt:i4>1310776</vt:i4>
      </vt:variant>
      <vt:variant>
        <vt:i4>41</vt:i4>
      </vt:variant>
      <vt:variant>
        <vt:i4>0</vt:i4>
      </vt:variant>
      <vt:variant>
        <vt:i4>5</vt:i4>
      </vt:variant>
      <vt:variant>
        <vt:lpwstr/>
      </vt:variant>
      <vt:variant>
        <vt:lpwstr>_Toc60428120</vt:lpwstr>
      </vt:variant>
      <vt:variant>
        <vt:i4>1900603</vt:i4>
      </vt:variant>
      <vt:variant>
        <vt:i4>35</vt:i4>
      </vt:variant>
      <vt:variant>
        <vt:i4>0</vt:i4>
      </vt:variant>
      <vt:variant>
        <vt:i4>5</vt:i4>
      </vt:variant>
      <vt:variant>
        <vt:lpwstr/>
      </vt:variant>
      <vt:variant>
        <vt:lpwstr>_Toc60428119</vt:lpwstr>
      </vt:variant>
      <vt:variant>
        <vt:i4>1835067</vt:i4>
      </vt:variant>
      <vt:variant>
        <vt:i4>29</vt:i4>
      </vt:variant>
      <vt:variant>
        <vt:i4>0</vt:i4>
      </vt:variant>
      <vt:variant>
        <vt:i4>5</vt:i4>
      </vt:variant>
      <vt:variant>
        <vt:lpwstr/>
      </vt:variant>
      <vt:variant>
        <vt:lpwstr>_Toc60428118</vt:lpwstr>
      </vt:variant>
      <vt:variant>
        <vt:i4>1245243</vt:i4>
      </vt:variant>
      <vt:variant>
        <vt:i4>23</vt:i4>
      </vt:variant>
      <vt:variant>
        <vt:i4>0</vt:i4>
      </vt:variant>
      <vt:variant>
        <vt:i4>5</vt:i4>
      </vt:variant>
      <vt:variant>
        <vt:lpwstr/>
      </vt:variant>
      <vt:variant>
        <vt:lpwstr>_Toc60428117</vt:lpwstr>
      </vt:variant>
      <vt:variant>
        <vt:i4>1179707</vt:i4>
      </vt:variant>
      <vt:variant>
        <vt:i4>17</vt:i4>
      </vt:variant>
      <vt:variant>
        <vt:i4>0</vt:i4>
      </vt:variant>
      <vt:variant>
        <vt:i4>5</vt:i4>
      </vt:variant>
      <vt:variant>
        <vt:lpwstr/>
      </vt:variant>
      <vt:variant>
        <vt:lpwstr>_Toc60428116</vt:lpwstr>
      </vt:variant>
      <vt:variant>
        <vt:i4>1114171</vt:i4>
      </vt:variant>
      <vt:variant>
        <vt:i4>11</vt:i4>
      </vt:variant>
      <vt:variant>
        <vt:i4>0</vt:i4>
      </vt:variant>
      <vt:variant>
        <vt:i4>5</vt:i4>
      </vt:variant>
      <vt:variant>
        <vt:lpwstr/>
      </vt:variant>
      <vt:variant>
        <vt:lpwstr>_Toc60428115</vt:lpwstr>
      </vt:variant>
      <vt:variant>
        <vt:i4>1048635</vt:i4>
      </vt:variant>
      <vt:variant>
        <vt:i4>5</vt:i4>
      </vt:variant>
      <vt:variant>
        <vt:i4>0</vt:i4>
      </vt:variant>
      <vt:variant>
        <vt:i4>5</vt:i4>
      </vt:variant>
      <vt:variant>
        <vt:lpwstr/>
      </vt:variant>
      <vt:variant>
        <vt:lpwstr>_Toc60428114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</dc:creator>
  <cp:keywords/>
  <dc:description/>
  <cp:lastModifiedBy>VARISARA PISUTTHIAN</cp:lastModifiedBy>
  <cp:revision>495</cp:revision>
  <cp:lastPrinted>2021-01-14T06:15:00Z</cp:lastPrinted>
  <dcterms:created xsi:type="dcterms:W3CDTF">2021-01-08T07:41:00Z</dcterms:created>
  <dcterms:modified xsi:type="dcterms:W3CDTF">2021-03-11T16:32:00Z</dcterms:modified>
</cp:coreProperties>
</file>